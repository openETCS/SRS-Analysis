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50ECC" w:rsidRDefault="00467F89" w:rsidP="00F54EFE">
      <w:pPr>
        <w:pStyle w:val="Titel"/>
        <w:ind w:left="851" w:right="403" w:hanging="851"/>
        <w:outlineLvl w:val="0"/>
        <w:rPr>
          <w:smallCaps/>
        </w:rPr>
      </w:pPr>
      <w:bookmarkStart w:id="0" w:name="_Toc325532405"/>
      <w:bookmarkStart w:id="1" w:name="_Toc325534378"/>
      <w:bookmarkStart w:id="2" w:name="_Toc325534712"/>
      <w:bookmarkStart w:id="3" w:name="_Ref325535568"/>
      <w:bookmarkStart w:id="4" w:name="_Ref325535625"/>
      <w:bookmarkStart w:id="5" w:name="_Ref325535633"/>
      <w:bookmarkStart w:id="6" w:name="_Toc325765265"/>
      <w:bookmarkStart w:id="7" w:name="_Toc325765371"/>
      <w:bookmarkStart w:id="8" w:name="_Toc325772065"/>
      <w:bookmarkStart w:id="9" w:name="_Toc326369945"/>
      <w:bookmarkStart w:id="10" w:name="_Toc326372183"/>
      <w:bookmarkStart w:id="11" w:name="_Toc326372613"/>
      <w:bookmarkStart w:id="12" w:name="_Toc327091818"/>
      <w:bookmarkStart w:id="13" w:name="_Toc344181935"/>
      <w:bookmarkStart w:id="14" w:name="_Toc368710418"/>
      <w:bookmarkStart w:id="15" w:name="_Toc397143365"/>
      <w:r>
        <w:rPr>
          <w:smallCaps/>
        </w:rPr>
        <w:t>Working Group 3</w:t>
      </w:r>
    </w:p>
    <w:p w:rsidR="00650ECC" w:rsidRDefault="00650ECC" w:rsidP="00F54EFE">
      <w:pPr>
        <w:pStyle w:val="Kommentartext"/>
        <w:tabs>
          <w:tab w:val="left" w:pos="5954"/>
        </w:tabs>
        <w:ind w:left="851" w:right="403" w:hanging="851"/>
        <w:rPr>
          <w:sz w:val="22"/>
        </w:rPr>
      </w:pPr>
      <w:r>
        <w:rPr>
          <w:sz w:val="22"/>
        </w:rPr>
        <w:tab/>
      </w:r>
    </w:p>
    <w:tbl>
      <w:tblPr>
        <w:tblW w:w="0" w:type="auto"/>
        <w:tblBorders>
          <w:top w:val="single" w:sz="12" w:space="0" w:color="auto"/>
          <w:left w:val="single" w:sz="12" w:space="0" w:color="auto"/>
          <w:bottom w:val="single" w:sz="12" w:space="0" w:color="auto"/>
          <w:right w:val="single" w:sz="12" w:space="0" w:color="auto"/>
        </w:tblBorders>
        <w:tblLayout w:type="fixed"/>
        <w:tblCellMar>
          <w:left w:w="70" w:type="dxa"/>
          <w:right w:w="70" w:type="dxa"/>
        </w:tblCellMar>
        <w:tblLook w:val="0000" w:firstRow="0" w:lastRow="0" w:firstColumn="0" w:lastColumn="0" w:noHBand="0" w:noVBand="0"/>
      </w:tblPr>
      <w:tblGrid>
        <w:gridCol w:w="779"/>
        <w:gridCol w:w="144"/>
        <w:gridCol w:w="1982"/>
        <w:gridCol w:w="286"/>
        <w:gridCol w:w="850"/>
        <w:gridCol w:w="142"/>
        <w:gridCol w:w="1418"/>
        <w:gridCol w:w="567"/>
        <w:gridCol w:w="1559"/>
        <w:gridCol w:w="425"/>
        <w:gridCol w:w="1559"/>
      </w:tblGrid>
      <w:tr w:rsidR="00650ECC" w:rsidTr="00983125">
        <w:tblPrEx>
          <w:tblCellMar>
            <w:top w:w="0" w:type="dxa"/>
            <w:bottom w:w="0" w:type="dxa"/>
          </w:tblCellMar>
        </w:tblPrEx>
        <w:tc>
          <w:tcPr>
            <w:tcW w:w="923" w:type="dxa"/>
            <w:gridSpan w:val="2"/>
            <w:tcBorders>
              <w:top w:val="single" w:sz="12" w:space="0" w:color="auto"/>
              <w:bottom w:val="single" w:sz="8" w:space="0" w:color="auto"/>
            </w:tcBorders>
          </w:tcPr>
          <w:p w:rsidR="00650ECC" w:rsidRDefault="00650ECC" w:rsidP="00F54EFE">
            <w:pPr>
              <w:pStyle w:val="Kommentartext"/>
              <w:tabs>
                <w:tab w:val="left" w:pos="5245"/>
              </w:tabs>
              <w:ind w:left="851" w:right="-68" w:hanging="851"/>
              <w:rPr>
                <w:sz w:val="22"/>
              </w:rPr>
            </w:pPr>
            <w:r>
              <w:rPr>
                <w:sz w:val="22"/>
              </w:rPr>
              <w:t xml:space="preserve">Author : </w:t>
            </w:r>
          </w:p>
        </w:tc>
        <w:tc>
          <w:tcPr>
            <w:tcW w:w="2268" w:type="dxa"/>
            <w:gridSpan w:val="2"/>
            <w:tcBorders>
              <w:top w:val="single" w:sz="12" w:space="0" w:color="auto"/>
              <w:bottom w:val="single" w:sz="8" w:space="0" w:color="auto"/>
            </w:tcBorders>
          </w:tcPr>
          <w:p w:rsidR="00650ECC" w:rsidRPr="00D15EE7" w:rsidRDefault="00650ECC" w:rsidP="00F54EFE">
            <w:pPr>
              <w:pStyle w:val="Kommentartext"/>
              <w:tabs>
                <w:tab w:val="left" w:pos="5245"/>
              </w:tabs>
              <w:ind w:left="851" w:right="403" w:hanging="851"/>
              <w:rPr>
                <w:sz w:val="22"/>
              </w:rPr>
            </w:pPr>
            <w:r>
              <w:rPr>
                <w:sz w:val="22"/>
              </w:rPr>
              <w:t>Christian</w:t>
            </w:r>
            <w:r w:rsidRPr="00D15EE7">
              <w:rPr>
                <w:sz w:val="22"/>
              </w:rPr>
              <w:t xml:space="preserve"> G</w:t>
            </w:r>
            <w:r>
              <w:rPr>
                <w:sz w:val="22"/>
              </w:rPr>
              <w:t>IRAUD</w:t>
            </w:r>
          </w:p>
        </w:tc>
        <w:tc>
          <w:tcPr>
            <w:tcW w:w="850" w:type="dxa"/>
            <w:tcBorders>
              <w:top w:val="single" w:sz="12" w:space="0" w:color="auto"/>
              <w:bottom w:val="single" w:sz="8" w:space="0" w:color="auto"/>
            </w:tcBorders>
          </w:tcPr>
          <w:p w:rsidR="00650ECC" w:rsidRPr="00D15EE7" w:rsidRDefault="00650ECC" w:rsidP="00F54EFE">
            <w:pPr>
              <w:pStyle w:val="Kommentartext"/>
              <w:tabs>
                <w:tab w:val="left" w:pos="5245"/>
              </w:tabs>
              <w:ind w:left="851" w:right="73" w:hanging="851"/>
              <w:rPr>
                <w:sz w:val="22"/>
              </w:rPr>
            </w:pPr>
            <w:r w:rsidRPr="00D15EE7">
              <w:rPr>
                <w:sz w:val="22"/>
              </w:rPr>
              <w:t xml:space="preserve">Date : </w:t>
            </w:r>
          </w:p>
        </w:tc>
        <w:tc>
          <w:tcPr>
            <w:tcW w:w="5670" w:type="dxa"/>
            <w:gridSpan w:val="6"/>
            <w:tcBorders>
              <w:top w:val="single" w:sz="12" w:space="0" w:color="auto"/>
              <w:bottom w:val="single" w:sz="8" w:space="0" w:color="auto"/>
            </w:tcBorders>
          </w:tcPr>
          <w:p w:rsidR="00650ECC" w:rsidRDefault="004F3255" w:rsidP="00F54EFE">
            <w:pPr>
              <w:ind w:left="851" w:hanging="851"/>
            </w:pPr>
            <w:r>
              <w:t>20</w:t>
            </w:r>
            <w:r w:rsidR="009600B0">
              <w:t>/05/2014</w:t>
            </w:r>
          </w:p>
        </w:tc>
      </w:tr>
      <w:tr w:rsidR="00650ECC" w:rsidTr="00983125">
        <w:tblPrEx>
          <w:tblCellMar>
            <w:top w:w="0" w:type="dxa"/>
            <w:bottom w:w="0" w:type="dxa"/>
          </w:tblCellMar>
        </w:tblPrEx>
        <w:trPr>
          <w:cantSplit/>
        </w:trPr>
        <w:tc>
          <w:tcPr>
            <w:tcW w:w="9711" w:type="dxa"/>
            <w:gridSpan w:val="11"/>
            <w:tcBorders>
              <w:top w:val="nil"/>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rPr>
          <w:cantSplit/>
        </w:trPr>
        <w:tc>
          <w:tcPr>
            <w:tcW w:w="5601" w:type="dxa"/>
            <w:gridSpan w:val="7"/>
          </w:tcPr>
          <w:p w:rsidR="00650ECC" w:rsidRDefault="00650ECC" w:rsidP="00F54EFE">
            <w:pPr>
              <w:pStyle w:val="Kommentartext"/>
              <w:tabs>
                <w:tab w:val="left" w:pos="5245"/>
              </w:tabs>
              <w:ind w:left="851" w:right="403" w:hanging="851"/>
              <w:rPr>
                <w:b/>
                <w:sz w:val="22"/>
              </w:rPr>
            </w:pPr>
            <w:r>
              <w:rPr>
                <w:b/>
                <w:sz w:val="22"/>
              </w:rPr>
              <w:t xml:space="preserve">Subject : </w:t>
            </w:r>
          </w:p>
        </w:tc>
        <w:tc>
          <w:tcPr>
            <w:tcW w:w="2126" w:type="dxa"/>
            <w:gridSpan w:val="2"/>
          </w:tcPr>
          <w:p w:rsidR="00650ECC" w:rsidRDefault="00650ECC" w:rsidP="00F54EFE">
            <w:pPr>
              <w:pStyle w:val="Kommentartext"/>
              <w:tabs>
                <w:tab w:val="left" w:pos="5245"/>
              </w:tabs>
              <w:ind w:left="851" w:right="74" w:hanging="851"/>
              <w:rPr>
                <w:sz w:val="22"/>
              </w:rPr>
            </w:pPr>
            <w:r>
              <w:rPr>
                <w:sz w:val="22"/>
              </w:rPr>
              <w:t>Document Review :</w:t>
            </w:r>
          </w:p>
        </w:tc>
        <w:tc>
          <w:tcPr>
            <w:tcW w:w="1984" w:type="dxa"/>
            <w:gridSpan w:val="2"/>
          </w:tcPr>
          <w:p w:rsidR="00650ECC" w:rsidRDefault="00650ECC" w:rsidP="00F54EFE">
            <w:pPr>
              <w:pStyle w:val="Kommentartext"/>
              <w:tabs>
                <w:tab w:val="left" w:pos="5245"/>
              </w:tabs>
              <w:ind w:left="851" w:right="403" w:hanging="851"/>
              <w:rPr>
                <w:sz w:val="22"/>
              </w:rPr>
            </w:pPr>
            <w:r>
              <w:rPr>
                <w:sz w:val="22"/>
              </w:rPr>
              <w:sym w:font="Wingdings" w:char="F0FE"/>
            </w:r>
          </w:p>
        </w:tc>
      </w:tr>
      <w:tr w:rsidR="00650ECC" w:rsidTr="00983125">
        <w:tblPrEx>
          <w:tblCellMar>
            <w:top w:w="0" w:type="dxa"/>
            <w:bottom w:w="0" w:type="dxa"/>
          </w:tblCellMar>
        </w:tblPrEx>
        <w:trPr>
          <w:cantSplit/>
        </w:trPr>
        <w:tc>
          <w:tcPr>
            <w:tcW w:w="5601" w:type="dxa"/>
            <w:gridSpan w:val="7"/>
          </w:tcPr>
          <w:p w:rsidR="00650ECC" w:rsidRDefault="00650ECC" w:rsidP="00F54EFE">
            <w:pPr>
              <w:pStyle w:val="Kommentartext"/>
              <w:tabs>
                <w:tab w:val="left" w:pos="5245"/>
              </w:tabs>
              <w:ind w:left="851" w:right="403" w:hanging="851"/>
              <w:rPr>
                <w:b/>
                <w:sz w:val="22"/>
              </w:rPr>
            </w:pPr>
            <w:r>
              <w:rPr>
                <w:b/>
                <w:sz w:val="22"/>
              </w:rPr>
              <w:t>OpenETCS WP3 Task Force</w:t>
            </w:r>
          </w:p>
        </w:tc>
        <w:tc>
          <w:tcPr>
            <w:tcW w:w="2126" w:type="dxa"/>
            <w:gridSpan w:val="2"/>
          </w:tcPr>
          <w:p w:rsidR="00650ECC" w:rsidRDefault="00650ECC" w:rsidP="00F54EFE">
            <w:pPr>
              <w:pStyle w:val="Kommentartext"/>
              <w:tabs>
                <w:tab w:val="left" w:pos="1912"/>
                <w:tab w:val="left" w:pos="5245"/>
              </w:tabs>
              <w:ind w:left="851" w:right="74" w:hanging="851"/>
              <w:rPr>
                <w:sz w:val="22"/>
              </w:rPr>
            </w:pPr>
            <w:r>
              <w:rPr>
                <w:sz w:val="22"/>
              </w:rPr>
              <w:t>Design Review :</w:t>
            </w:r>
          </w:p>
        </w:tc>
        <w:tc>
          <w:tcPr>
            <w:tcW w:w="1984" w:type="dxa"/>
            <w:gridSpan w:val="2"/>
          </w:tcPr>
          <w:p w:rsidR="00650ECC" w:rsidRDefault="00650ECC" w:rsidP="00F54EFE">
            <w:pPr>
              <w:pStyle w:val="Kommentartext"/>
              <w:tabs>
                <w:tab w:val="left" w:pos="5245"/>
              </w:tabs>
              <w:ind w:left="851" w:right="403" w:hanging="851"/>
              <w:rPr>
                <w:sz w:val="22"/>
              </w:rPr>
            </w:pPr>
            <w:r>
              <w:rPr>
                <w:sz w:val="22"/>
              </w:rPr>
              <w:sym w:font="Wingdings" w:char="F072"/>
            </w:r>
          </w:p>
        </w:tc>
      </w:tr>
      <w:tr w:rsidR="00650ECC" w:rsidTr="00983125">
        <w:tblPrEx>
          <w:tblCellMar>
            <w:top w:w="0" w:type="dxa"/>
            <w:bottom w:w="0" w:type="dxa"/>
          </w:tblCellMar>
        </w:tblPrEx>
        <w:trPr>
          <w:cantSplit/>
        </w:trPr>
        <w:tc>
          <w:tcPr>
            <w:tcW w:w="5601" w:type="dxa"/>
            <w:gridSpan w:val="7"/>
          </w:tcPr>
          <w:p w:rsidR="00650ECC" w:rsidRDefault="007F798B" w:rsidP="00F54EFE">
            <w:pPr>
              <w:pStyle w:val="Kommentartext"/>
              <w:tabs>
                <w:tab w:val="left" w:pos="5245"/>
              </w:tabs>
              <w:ind w:left="851" w:right="403" w:hanging="851"/>
              <w:rPr>
                <w:sz w:val="22"/>
              </w:rPr>
            </w:pPr>
            <w:r>
              <w:rPr>
                <w:sz w:val="22"/>
              </w:rPr>
              <w:t>WG 3  Architecture</w:t>
            </w:r>
            <w:r w:rsidR="00650ECC">
              <w:rPr>
                <w:sz w:val="22"/>
              </w:rPr>
              <w:t xml:space="preserve">  - provisional -</w:t>
            </w:r>
          </w:p>
        </w:tc>
        <w:tc>
          <w:tcPr>
            <w:tcW w:w="2126" w:type="dxa"/>
            <w:gridSpan w:val="2"/>
          </w:tcPr>
          <w:p w:rsidR="00650ECC" w:rsidRDefault="00650ECC" w:rsidP="00F54EFE">
            <w:pPr>
              <w:pStyle w:val="Kommentartext"/>
              <w:tabs>
                <w:tab w:val="left" w:pos="5245"/>
              </w:tabs>
              <w:ind w:left="851" w:right="403" w:hanging="851"/>
            </w:pPr>
            <w:r>
              <w:rPr>
                <w:sz w:val="22"/>
              </w:rPr>
              <w:t>Other :</w:t>
            </w:r>
          </w:p>
        </w:tc>
        <w:tc>
          <w:tcPr>
            <w:tcW w:w="1984" w:type="dxa"/>
            <w:gridSpan w:val="2"/>
          </w:tcPr>
          <w:p w:rsidR="00650ECC" w:rsidRDefault="00650ECC" w:rsidP="00F54EFE">
            <w:pPr>
              <w:pStyle w:val="Kommentartext"/>
              <w:tabs>
                <w:tab w:val="left" w:pos="5245"/>
              </w:tabs>
              <w:ind w:left="851" w:right="73" w:hanging="851"/>
              <w:rPr>
                <w:sz w:val="22"/>
              </w:rPr>
            </w:pPr>
          </w:p>
        </w:tc>
      </w:tr>
      <w:tr w:rsidR="00650ECC" w:rsidTr="00983125">
        <w:tblPrEx>
          <w:tblCellMar>
            <w:top w:w="0" w:type="dxa"/>
            <w:bottom w:w="0" w:type="dxa"/>
          </w:tblCellMar>
        </w:tblPrEx>
        <w:trPr>
          <w:cantSplit/>
        </w:trPr>
        <w:tc>
          <w:tcPr>
            <w:tcW w:w="923" w:type="dxa"/>
            <w:gridSpan w:val="2"/>
          </w:tcPr>
          <w:p w:rsidR="00650ECC" w:rsidRDefault="00650ECC" w:rsidP="00F54EFE">
            <w:pPr>
              <w:pStyle w:val="Kommentartext"/>
              <w:tabs>
                <w:tab w:val="left" w:pos="5245"/>
              </w:tabs>
              <w:ind w:left="851" w:right="403" w:hanging="851"/>
              <w:rPr>
                <w:sz w:val="22"/>
              </w:rPr>
            </w:pPr>
          </w:p>
        </w:tc>
        <w:tc>
          <w:tcPr>
            <w:tcW w:w="8788" w:type="dxa"/>
            <w:gridSpan w:val="9"/>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rPr>
          <w:cantSplit/>
        </w:trPr>
        <w:tc>
          <w:tcPr>
            <w:tcW w:w="779" w:type="dxa"/>
            <w:tcBorders>
              <w:right w:val="nil"/>
            </w:tcBorders>
          </w:tcPr>
          <w:p w:rsidR="00650ECC" w:rsidRDefault="00650ECC" w:rsidP="00F54EFE">
            <w:pPr>
              <w:pStyle w:val="Kommentartext"/>
              <w:tabs>
                <w:tab w:val="left" w:pos="5245"/>
              </w:tabs>
              <w:ind w:left="851" w:hanging="851"/>
              <w:rPr>
                <w:sz w:val="22"/>
              </w:rPr>
            </w:pPr>
          </w:p>
        </w:tc>
        <w:tc>
          <w:tcPr>
            <w:tcW w:w="2126" w:type="dxa"/>
            <w:gridSpan w:val="2"/>
            <w:tcBorders>
              <w:right w:val="nil"/>
            </w:tcBorders>
          </w:tcPr>
          <w:p w:rsidR="00650ECC" w:rsidRDefault="00650ECC" w:rsidP="00F54EFE">
            <w:pPr>
              <w:ind w:left="851" w:hanging="851"/>
            </w:pPr>
          </w:p>
        </w:tc>
        <w:tc>
          <w:tcPr>
            <w:tcW w:w="1278" w:type="dxa"/>
            <w:gridSpan w:val="3"/>
            <w:tcBorders>
              <w:top w:val="nil"/>
              <w:left w:val="nil"/>
              <w:bottom w:val="nil"/>
              <w:right w:val="single" w:sz="8" w:space="0" w:color="auto"/>
            </w:tcBorders>
          </w:tcPr>
          <w:p w:rsidR="00650ECC" w:rsidRDefault="00650ECC" w:rsidP="00F54EFE">
            <w:pPr>
              <w:pStyle w:val="Kommentartext"/>
              <w:tabs>
                <w:tab w:val="left" w:pos="5245"/>
              </w:tabs>
              <w:ind w:left="851" w:right="74" w:hanging="851"/>
              <w:jc w:val="center"/>
              <w:rPr>
                <w:sz w:val="22"/>
              </w:rPr>
            </w:pPr>
          </w:p>
        </w:tc>
        <w:tc>
          <w:tcPr>
            <w:tcW w:w="1985" w:type="dxa"/>
            <w:gridSpan w:val="2"/>
            <w:tcBorders>
              <w:top w:val="single" w:sz="8" w:space="0" w:color="auto"/>
              <w:left w:val="single" w:sz="8" w:space="0" w:color="auto"/>
              <w:bottom w:val="single" w:sz="8" w:space="0" w:color="auto"/>
              <w:right w:val="single" w:sz="8" w:space="0" w:color="auto"/>
            </w:tcBorders>
          </w:tcPr>
          <w:p w:rsidR="00650ECC" w:rsidRDefault="00650ECC" w:rsidP="00F54EFE">
            <w:pPr>
              <w:pStyle w:val="Kommentartext"/>
              <w:tabs>
                <w:tab w:val="left" w:pos="5245"/>
              </w:tabs>
              <w:ind w:left="851" w:right="403" w:hanging="851"/>
              <w:jc w:val="center"/>
              <w:rPr>
                <w:sz w:val="22"/>
              </w:rPr>
            </w:pPr>
          </w:p>
        </w:tc>
        <w:tc>
          <w:tcPr>
            <w:tcW w:w="1984" w:type="dxa"/>
            <w:gridSpan w:val="2"/>
            <w:tcBorders>
              <w:top w:val="single" w:sz="8" w:space="0" w:color="auto"/>
              <w:left w:val="single" w:sz="8" w:space="0" w:color="auto"/>
              <w:bottom w:val="single" w:sz="8" w:space="0" w:color="auto"/>
              <w:right w:val="single" w:sz="8" w:space="0" w:color="auto"/>
            </w:tcBorders>
          </w:tcPr>
          <w:p w:rsidR="00650ECC" w:rsidRDefault="00650ECC" w:rsidP="00F54EFE">
            <w:pPr>
              <w:pStyle w:val="Kommentartext"/>
              <w:tabs>
                <w:tab w:val="left" w:pos="5245"/>
              </w:tabs>
              <w:ind w:left="851" w:right="403" w:hanging="851"/>
              <w:jc w:val="center"/>
              <w:rPr>
                <w:sz w:val="22"/>
              </w:rPr>
            </w:pPr>
          </w:p>
        </w:tc>
        <w:tc>
          <w:tcPr>
            <w:tcW w:w="1559" w:type="dxa"/>
            <w:tcBorders>
              <w:top w:val="single" w:sz="8" w:space="0" w:color="auto"/>
              <w:left w:val="single" w:sz="8" w:space="0" w:color="auto"/>
              <w:bottom w:val="single" w:sz="8" w:space="0" w:color="auto"/>
            </w:tcBorders>
          </w:tcPr>
          <w:p w:rsidR="00650ECC" w:rsidRDefault="00650ECC" w:rsidP="00F54EFE">
            <w:pPr>
              <w:pStyle w:val="Kommentartext"/>
              <w:tabs>
                <w:tab w:val="left" w:pos="5245"/>
              </w:tabs>
              <w:ind w:left="851" w:right="403" w:hanging="851"/>
              <w:jc w:val="center"/>
              <w:rPr>
                <w:sz w:val="22"/>
              </w:rPr>
            </w:pPr>
          </w:p>
        </w:tc>
      </w:tr>
      <w:tr w:rsidR="00650ECC" w:rsidTr="00983125">
        <w:tblPrEx>
          <w:tblCellMar>
            <w:top w:w="0" w:type="dxa"/>
            <w:bottom w:w="0" w:type="dxa"/>
          </w:tblCellMar>
        </w:tblPrEx>
        <w:trPr>
          <w:cantSplit/>
        </w:trPr>
        <w:tc>
          <w:tcPr>
            <w:tcW w:w="779" w:type="dxa"/>
            <w:tcBorders>
              <w:right w:val="nil"/>
            </w:tcBorders>
          </w:tcPr>
          <w:p w:rsidR="00650ECC" w:rsidRDefault="00650ECC" w:rsidP="00F54EFE">
            <w:pPr>
              <w:pStyle w:val="Kommentartext"/>
              <w:tabs>
                <w:tab w:val="left" w:pos="5245"/>
              </w:tabs>
              <w:ind w:left="851" w:right="403" w:hanging="851"/>
              <w:rPr>
                <w:sz w:val="22"/>
              </w:rPr>
            </w:pPr>
          </w:p>
        </w:tc>
        <w:tc>
          <w:tcPr>
            <w:tcW w:w="2126" w:type="dxa"/>
            <w:gridSpan w:val="2"/>
            <w:tcBorders>
              <w:right w:val="nil"/>
            </w:tcBorders>
          </w:tcPr>
          <w:p w:rsidR="00650ECC" w:rsidRDefault="00650ECC" w:rsidP="00F54EFE">
            <w:pPr>
              <w:pStyle w:val="Kommentartext"/>
              <w:tabs>
                <w:tab w:val="left" w:pos="5245"/>
              </w:tabs>
              <w:ind w:left="851" w:right="403" w:hanging="851"/>
              <w:rPr>
                <w:sz w:val="22"/>
              </w:rPr>
            </w:pPr>
          </w:p>
        </w:tc>
        <w:tc>
          <w:tcPr>
            <w:tcW w:w="1278" w:type="dxa"/>
            <w:gridSpan w:val="3"/>
            <w:tcBorders>
              <w:top w:val="nil"/>
              <w:left w:val="nil"/>
              <w:bottom w:val="single" w:sz="12" w:space="0" w:color="auto"/>
              <w:right w:val="single" w:sz="8" w:space="0" w:color="auto"/>
            </w:tcBorders>
          </w:tcPr>
          <w:p w:rsidR="00650ECC" w:rsidRDefault="00650ECC" w:rsidP="00F54EFE">
            <w:pPr>
              <w:pStyle w:val="Kommentartext"/>
              <w:tabs>
                <w:tab w:val="left" w:pos="5245"/>
              </w:tabs>
              <w:ind w:left="851" w:right="403" w:hanging="851"/>
              <w:rPr>
                <w:sz w:val="22"/>
              </w:rPr>
            </w:pPr>
          </w:p>
        </w:tc>
        <w:tc>
          <w:tcPr>
            <w:tcW w:w="1985" w:type="dxa"/>
            <w:gridSpan w:val="2"/>
            <w:tcBorders>
              <w:top w:val="nil"/>
              <w:left w:val="single" w:sz="8" w:space="0" w:color="auto"/>
              <w:bottom w:val="single" w:sz="12" w:space="0" w:color="auto"/>
              <w:right w:val="single" w:sz="8" w:space="0" w:color="auto"/>
            </w:tcBorders>
          </w:tcPr>
          <w:p w:rsidR="00650ECC" w:rsidRDefault="00650ECC" w:rsidP="00F54EFE">
            <w:pPr>
              <w:pStyle w:val="Kommentartext"/>
              <w:tabs>
                <w:tab w:val="left" w:pos="5245"/>
              </w:tabs>
              <w:ind w:left="851" w:hanging="851"/>
              <w:rPr>
                <w:sz w:val="22"/>
              </w:rPr>
            </w:pPr>
          </w:p>
        </w:tc>
        <w:tc>
          <w:tcPr>
            <w:tcW w:w="1984" w:type="dxa"/>
            <w:gridSpan w:val="2"/>
            <w:tcBorders>
              <w:top w:val="nil"/>
              <w:left w:val="single" w:sz="8" w:space="0" w:color="auto"/>
              <w:bottom w:val="single" w:sz="12" w:space="0" w:color="auto"/>
              <w:right w:val="single" w:sz="8" w:space="0" w:color="auto"/>
            </w:tcBorders>
          </w:tcPr>
          <w:p w:rsidR="00650ECC" w:rsidRDefault="00650ECC" w:rsidP="00F54EFE">
            <w:pPr>
              <w:pStyle w:val="Kommentartext"/>
              <w:tabs>
                <w:tab w:val="left" w:pos="5245"/>
              </w:tabs>
              <w:ind w:left="851" w:right="403" w:hanging="851"/>
              <w:rPr>
                <w:sz w:val="22"/>
                <w:lang w:val="fr-FR"/>
              </w:rPr>
            </w:pPr>
          </w:p>
        </w:tc>
        <w:tc>
          <w:tcPr>
            <w:tcW w:w="1559" w:type="dxa"/>
            <w:tcBorders>
              <w:top w:val="nil"/>
              <w:left w:val="single" w:sz="8" w:space="0" w:color="auto"/>
              <w:bottom w:val="single" w:sz="12" w:space="0" w:color="auto"/>
            </w:tcBorders>
          </w:tcPr>
          <w:p w:rsidR="00650ECC" w:rsidRDefault="00650ECC" w:rsidP="00F54EFE">
            <w:pPr>
              <w:pStyle w:val="Kommentartext"/>
              <w:tabs>
                <w:tab w:val="left" w:pos="5245"/>
              </w:tabs>
              <w:ind w:left="851" w:right="403" w:hanging="851"/>
              <w:rPr>
                <w:sz w:val="22"/>
                <w:lang w:val="fr-FR"/>
              </w:rPr>
            </w:pPr>
          </w:p>
        </w:tc>
      </w:tr>
    </w:tbl>
    <w:p w:rsidR="00650ECC" w:rsidRDefault="00650ECC" w:rsidP="00F54EFE">
      <w:pPr>
        <w:pStyle w:val="Kommentartext"/>
        <w:tabs>
          <w:tab w:val="left" w:pos="5245"/>
        </w:tabs>
        <w:ind w:left="851" w:right="403" w:hanging="851"/>
        <w:rPr>
          <w:sz w:val="22"/>
          <w:lang w:val="fr-FR"/>
        </w:rPr>
      </w:pPr>
    </w:p>
    <w:p w:rsidR="00650ECC" w:rsidRDefault="00650ECC" w:rsidP="00F54EFE">
      <w:pPr>
        <w:pStyle w:val="Kommentartext"/>
        <w:tabs>
          <w:tab w:val="left" w:pos="5245"/>
        </w:tabs>
        <w:ind w:left="851" w:right="403" w:hanging="851"/>
        <w:outlineLvl w:val="0"/>
        <w:rPr>
          <w:b/>
          <w:sz w:val="22"/>
          <w:lang w:val="fr-F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3119"/>
        <w:gridCol w:w="2976"/>
      </w:tblGrid>
      <w:tr w:rsidR="00650ECC" w:rsidTr="00983125">
        <w:tblPrEx>
          <w:tblCellMar>
            <w:top w:w="0" w:type="dxa"/>
            <w:bottom w:w="0" w:type="dxa"/>
          </w:tblCellMar>
        </w:tblPrEx>
        <w:tc>
          <w:tcPr>
            <w:tcW w:w="3614" w:type="dxa"/>
            <w:tcBorders>
              <w:top w:val="single" w:sz="12" w:space="0" w:color="auto"/>
              <w:left w:val="single" w:sz="12" w:space="0" w:color="auto"/>
              <w:bottom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Name</w:t>
            </w:r>
          </w:p>
        </w:tc>
        <w:tc>
          <w:tcPr>
            <w:tcW w:w="3119" w:type="dxa"/>
            <w:tcBorders>
              <w:top w:val="single" w:sz="12" w:space="0" w:color="auto"/>
              <w:bottom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Company / Department</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lang w:val="fr-FR"/>
              </w:rPr>
            </w:pPr>
            <w:r>
              <w:rPr>
                <w:sz w:val="22"/>
                <w:lang w:val="fr-FR"/>
              </w:rPr>
              <w:t>Valerio Raimondi</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Alstom</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Stephane Besure</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Alstom</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lang w:val="de-DE"/>
              </w:rPr>
            </w:pPr>
            <w:r>
              <w:rPr>
                <w:sz w:val="22"/>
                <w:lang w:val="de-DE"/>
              </w:rPr>
              <w:t>Nicolas Boverie</w:t>
            </w:r>
          </w:p>
        </w:tc>
        <w:tc>
          <w:tcPr>
            <w:tcW w:w="3119" w:type="dxa"/>
            <w:tcBorders>
              <w:top w:val="nil"/>
              <w:bottom w:val="nil"/>
            </w:tcBorders>
          </w:tcPr>
          <w:p w:rsidR="00650ECC" w:rsidRDefault="00650ECC" w:rsidP="00F54EFE">
            <w:pPr>
              <w:pStyle w:val="Kommentartext"/>
              <w:tabs>
                <w:tab w:val="left" w:pos="5245"/>
              </w:tabs>
              <w:ind w:left="851" w:right="403" w:hanging="851"/>
              <w:rPr>
                <w:sz w:val="22"/>
                <w:lang w:val="de-DE"/>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lang w:val="de-DE"/>
              </w:rPr>
            </w:pPr>
            <w:r>
              <w:rPr>
                <w:sz w:val="22"/>
              </w:rPr>
              <w:t>Alstom</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Christian Giraud</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Alstom</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Yoann Guyot</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Cetic</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Pr="008A32F3" w:rsidRDefault="00650ECC" w:rsidP="00F54EFE">
            <w:pPr>
              <w:pStyle w:val="Kommentartext"/>
              <w:tabs>
                <w:tab w:val="left" w:pos="5245"/>
              </w:tabs>
              <w:ind w:left="851" w:right="403" w:hanging="851"/>
              <w:rPr>
                <w:sz w:val="22"/>
              </w:rPr>
            </w:pPr>
            <w:r>
              <w:rPr>
                <w:sz w:val="22"/>
              </w:rPr>
              <w:t>Baseliyos Jacob</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DB</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Bernd Hekele</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DB</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Niklas Schaffrath</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Siemens</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Uwe Steinke</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Siemens</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Pr="008A32F3" w:rsidRDefault="0073510B" w:rsidP="00F54EFE">
            <w:pPr>
              <w:pStyle w:val="Kommentartext"/>
              <w:tabs>
                <w:tab w:val="left" w:pos="5245"/>
              </w:tabs>
              <w:ind w:left="851" w:right="403" w:hanging="851"/>
              <w:rPr>
                <w:sz w:val="22"/>
              </w:rPr>
            </w:pPr>
            <w:r>
              <w:rPr>
                <w:sz w:val="22"/>
              </w:rPr>
              <w:t>Jos Holtzer</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NS</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lang w:val="de-DE"/>
              </w:rPr>
            </w:pPr>
            <w:r>
              <w:rPr>
                <w:sz w:val="22"/>
                <w:lang w:val="de-DE"/>
              </w:rPr>
              <w:t>Jan Welvaarts</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L’loyds Register Rail</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Sylvain Baro</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SNCF</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r>
              <w:rPr>
                <w:sz w:val="22"/>
              </w:rPr>
              <w:t>Marielle Petit-Doche</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Systerel</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73510B" w:rsidP="00F54EFE">
            <w:pPr>
              <w:pStyle w:val="Kommentartext"/>
              <w:tabs>
                <w:tab w:val="left" w:pos="5245"/>
              </w:tabs>
              <w:ind w:left="851" w:right="403" w:hanging="851"/>
              <w:rPr>
                <w:sz w:val="22"/>
              </w:rPr>
            </w:pPr>
            <w:r>
              <w:rPr>
                <w:sz w:val="22"/>
              </w:rPr>
              <w:t>Jan Welte</w:t>
            </w: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TU Braunschweig</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single" w:sz="12" w:space="0" w:color="auto"/>
            </w:tcBorders>
          </w:tcPr>
          <w:p w:rsidR="00650ECC" w:rsidRDefault="00650ECC" w:rsidP="00F54EFE">
            <w:pPr>
              <w:pStyle w:val="Kommentartext"/>
              <w:tabs>
                <w:tab w:val="left" w:pos="5245"/>
              </w:tabs>
              <w:ind w:left="851" w:right="403" w:hanging="851"/>
              <w:rPr>
                <w:sz w:val="22"/>
              </w:rPr>
            </w:pPr>
          </w:p>
        </w:tc>
        <w:tc>
          <w:tcPr>
            <w:tcW w:w="3119" w:type="dxa"/>
            <w:tcBorders>
              <w:top w:val="nil"/>
              <w:bottom w:val="single" w:sz="12" w:space="0" w:color="auto"/>
            </w:tcBorders>
          </w:tcPr>
          <w:p w:rsidR="00650ECC" w:rsidRDefault="00650ECC" w:rsidP="00F54EFE">
            <w:pPr>
              <w:pStyle w:val="Kommentartext"/>
              <w:tabs>
                <w:tab w:val="left" w:pos="5245"/>
              </w:tabs>
              <w:ind w:left="851" w:right="403" w:hanging="851"/>
              <w:rPr>
                <w:sz w:val="22"/>
              </w:rPr>
            </w:pPr>
          </w:p>
        </w:tc>
        <w:tc>
          <w:tcPr>
            <w:tcW w:w="2976" w:type="dxa"/>
            <w:tcBorders>
              <w:top w:val="nil"/>
              <w:bottom w:val="single" w:sz="12" w:space="0" w:color="auto"/>
              <w:right w:val="single" w:sz="12" w:space="0" w:color="auto"/>
            </w:tcBorders>
          </w:tcPr>
          <w:p w:rsidR="00650ECC" w:rsidRDefault="00650ECC" w:rsidP="00F54EFE">
            <w:pPr>
              <w:pStyle w:val="Kommentartext"/>
              <w:tabs>
                <w:tab w:val="left" w:pos="5245"/>
              </w:tabs>
              <w:ind w:left="851" w:right="403" w:hanging="851"/>
              <w:rPr>
                <w:sz w:val="22"/>
              </w:rPr>
            </w:pPr>
          </w:p>
        </w:tc>
      </w:tr>
    </w:tbl>
    <w:p w:rsidR="00650ECC" w:rsidRDefault="00650ECC" w:rsidP="00F54EFE">
      <w:pPr>
        <w:pStyle w:val="Kommentartext"/>
        <w:tabs>
          <w:tab w:val="left" w:pos="5245"/>
        </w:tabs>
        <w:ind w:left="851" w:right="403" w:hanging="851"/>
        <w:rPr>
          <w:b/>
          <w:sz w:val="22"/>
        </w:rPr>
      </w:pPr>
    </w:p>
    <w:p w:rsidR="00650ECC" w:rsidRDefault="00650ECC" w:rsidP="00F54EFE">
      <w:pPr>
        <w:pStyle w:val="Kommentartext"/>
        <w:tabs>
          <w:tab w:val="left" w:pos="5245"/>
        </w:tabs>
        <w:ind w:left="851" w:right="403" w:hanging="851"/>
        <w:rPr>
          <w:b/>
          <w:sz w:val="22"/>
        </w:rPr>
      </w:pPr>
    </w:p>
    <w:p w:rsidR="00650ECC" w:rsidRDefault="00650ECC" w:rsidP="00F54EFE">
      <w:pPr>
        <w:pStyle w:val="Kommentartext"/>
        <w:tabs>
          <w:tab w:val="left" w:pos="5245"/>
        </w:tabs>
        <w:ind w:left="851" w:right="403" w:hanging="851"/>
        <w:outlineLvl w:val="0"/>
        <w:rPr>
          <w:sz w:val="22"/>
        </w:rPr>
      </w:pPr>
      <w:r>
        <w:rPr>
          <w:b/>
          <w:sz w:val="22"/>
        </w:rPr>
        <w:t>Distribution to:</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3119"/>
        <w:gridCol w:w="2976"/>
      </w:tblGrid>
      <w:tr w:rsidR="00650ECC" w:rsidTr="00983125">
        <w:tblPrEx>
          <w:tblCellMar>
            <w:top w:w="0" w:type="dxa"/>
            <w:bottom w:w="0" w:type="dxa"/>
          </w:tblCellMar>
        </w:tblPrEx>
        <w:tc>
          <w:tcPr>
            <w:tcW w:w="3614" w:type="dxa"/>
            <w:tcBorders>
              <w:top w:val="single" w:sz="12" w:space="0" w:color="auto"/>
              <w:left w:val="single" w:sz="12" w:space="0" w:color="auto"/>
              <w:bottom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Name</w:t>
            </w:r>
          </w:p>
        </w:tc>
        <w:tc>
          <w:tcPr>
            <w:tcW w:w="3119" w:type="dxa"/>
            <w:tcBorders>
              <w:top w:val="single" w:sz="12" w:space="0" w:color="auto"/>
              <w:bottom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Position</w:t>
            </w:r>
          </w:p>
        </w:tc>
        <w:tc>
          <w:tcPr>
            <w:tcW w:w="2976" w:type="dxa"/>
            <w:tcBorders>
              <w:top w:val="single" w:sz="12" w:space="0" w:color="auto"/>
              <w:bottom w:val="single" w:sz="12" w:space="0" w:color="auto"/>
              <w:right w:val="single" w:sz="12" w:space="0" w:color="auto"/>
            </w:tcBorders>
          </w:tcPr>
          <w:p w:rsidR="00650ECC" w:rsidRDefault="00650ECC" w:rsidP="00F54EFE">
            <w:pPr>
              <w:pStyle w:val="Kommentartext"/>
              <w:tabs>
                <w:tab w:val="left" w:pos="5245"/>
              </w:tabs>
              <w:ind w:left="851" w:right="403" w:hanging="851"/>
              <w:jc w:val="center"/>
              <w:rPr>
                <w:b/>
                <w:sz w:val="22"/>
              </w:rPr>
            </w:pPr>
            <w:r>
              <w:rPr>
                <w:b/>
                <w:sz w:val="22"/>
              </w:rPr>
              <w:t>Company / Department</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iCs/>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r>
              <w:rPr>
                <w:sz w:val="22"/>
              </w:rPr>
              <w:t>Alstom TIS</w:t>
            </w: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lang w:val="fr-FR"/>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lang w:val="fr-FR"/>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lang w:val="fr-FR"/>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lang w:val="fr-FR"/>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lang w:val="fr-FR"/>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lang w:val="fr-FR"/>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nil"/>
            </w:tcBorders>
          </w:tcPr>
          <w:p w:rsidR="00650ECC" w:rsidRDefault="00650ECC" w:rsidP="00F54EFE">
            <w:pPr>
              <w:pStyle w:val="Kommentartext"/>
              <w:tabs>
                <w:tab w:val="left" w:pos="5245"/>
              </w:tabs>
              <w:ind w:left="851" w:right="403" w:hanging="851"/>
              <w:rPr>
                <w:sz w:val="22"/>
              </w:rPr>
            </w:pPr>
          </w:p>
        </w:tc>
        <w:tc>
          <w:tcPr>
            <w:tcW w:w="3119" w:type="dxa"/>
            <w:tcBorders>
              <w:top w:val="nil"/>
              <w:bottom w:val="nil"/>
            </w:tcBorders>
          </w:tcPr>
          <w:p w:rsidR="00650ECC" w:rsidRDefault="00650ECC" w:rsidP="00F54EFE">
            <w:pPr>
              <w:pStyle w:val="Kommentartext"/>
              <w:tabs>
                <w:tab w:val="left" w:pos="5245"/>
              </w:tabs>
              <w:ind w:left="851" w:right="403" w:hanging="851"/>
              <w:rPr>
                <w:sz w:val="22"/>
              </w:rPr>
            </w:pPr>
          </w:p>
        </w:tc>
        <w:tc>
          <w:tcPr>
            <w:tcW w:w="2976" w:type="dxa"/>
            <w:tcBorders>
              <w:top w:val="nil"/>
              <w:bottom w:val="nil"/>
              <w:right w:val="single" w:sz="12" w:space="0" w:color="auto"/>
            </w:tcBorders>
          </w:tcPr>
          <w:p w:rsidR="00650ECC" w:rsidRDefault="00650ECC" w:rsidP="00F54EFE">
            <w:pPr>
              <w:pStyle w:val="Kommentartext"/>
              <w:tabs>
                <w:tab w:val="left" w:pos="5245"/>
              </w:tabs>
              <w:ind w:left="851" w:right="403" w:hanging="851"/>
              <w:rPr>
                <w:sz w:val="22"/>
              </w:rPr>
            </w:pPr>
          </w:p>
        </w:tc>
      </w:tr>
      <w:tr w:rsidR="00650ECC" w:rsidTr="00983125">
        <w:tblPrEx>
          <w:tblCellMar>
            <w:top w:w="0" w:type="dxa"/>
            <w:bottom w:w="0" w:type="dxa"/>
          </w:tblCellMar>
        </w:tblPrEx>
        <w:tc>
          <w:tcPr>
            <w:tcW w:w="3614" w:type="dxa"/>
            <w:tcBorders>
              <w:top w:val="nil"/>
              <w:left w:val="single" w:sz="12" w:space="0" w:color="auto"/>
              <w:bottom w:val="single" w:sz="12" w:space="0" w:color="auto"/>
            </w:tcBorders>
          </w:tcPr>
          <w:p w:rsidR="00650ECC" w:rsidRDefault="00650ECC" w:rsidP="00F54EFE">
            <w:pPr>
              <w:pStyle w:val="Kommentartext"/>
              <w:tabs>
                <w:tab w:val="left" w:pos="5245"/>
              </w:tabs>
              <w:ind w:left="851" w:right="403" w:hanging="851"/>
              <w:rPr>
                <w:sz w:val="22"/>
              </w:rPr>
            </w:pPr>
          </w:p>
        </w:tc>
        <w:tc>
          <w:tcPr>
            <w:tcW w:w="3119" w:type="dxa"/>
            <w:tcBorders>
              <w:top w:val="nil"/>
              <w:bottom w:val="single" w:sz="12" w:space="0" w:color="auto"/>
            </w:tcBorders>
          </w:tcPr>
          <w:p w:rsidR="00650ECC" w:rsidRDefault="00650ECC" w:rsidP="00F54EFE">
            <w:pPr>
              <w:pStyle w:val="Kommentartext"/>
              <w:tabs>
                <w:tab w:val="left" w:pos="5245"/>
              </w:tabs>
              <w:ind w:left="851" w:right="403" w:hanging="851"/>
              <w:rPr>
                <w:sz w:val="22"/>
              </w:rPr>
            </w:pPr>
          </w:p>
        </w:tc>
        <w:tc>
          <w:tcPr>
            <w:tcW w:w="2976" w:type="dxa"/>
            <w:tcBorders>
              <w:top w:val="nil"/>
              <w:bottom w:val="single" w:sz="12" w:space="0" w:color="auto"/>
              <w:right w:val="single" w:sz="12" w:space="0" w:color="auto"/>
            </w:tcBorders>
          </w:tcPr>
          <w:p w:rsidR="00650ECC" w:rsidRDefault="00650ECC" w:rsidP="00F54EFE">
            <w:pPr>
              <w:pStyle w:val="Kommentartext"/>
              <w:tabs>
                <w:tab w:val="left" w:pos="5245"/>
              </w:tabs>
              <w:ind w:left="851" w:right="403" w:hanging="851"/>
              <w:rPr>
                <w:sz w:val="22"/>
              </w:rPr>
            </w:pPr>
          </w:p>
        </w:tc>
      </w:tr>
    </w:tbl>
    <w:p w:rsidR="00650ECC" w:rsidRDefault="00650ECC" w:rsidP="00F54EFE">
      <w:pPr>
        <w:pStyle w:val="Beschriftung"/>
        <w:ind w:left="851" w:right="403" w:hanging="851"/>
        <w:outlineLvl w:val="0"/>
      </w:pPr>
      <w:r>
        <w:br w:type="page"/>
      </w:r>
      <w:r>
        <w:lastRenderedPageBreak/>
        <w:t>Table of Content</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p>
    <w:p w:rsidR="00650ECC" w:rsidRDefault="00650ECC" w:rsidP="00F54EFE">
      <w:pPr>
        <w:spacing w:before="120" w:after="120"/>
        <w:ind w:left="851" w:right="403" w:hanging="851"/>
        <w:rPr>
          <w:b/>
          <w:caps/>
          <w:sz w:val="28"/>
        </w:rPr>
      </w:pPr>
    </w:p>
    <w:p w:rsidR="00467F89" w:rsidRPr="00884FDC" w:rsidRDefault="00650ECC">
      <w:pPr>
        <w:pStyle w:val="Verzeichnis1"/>
        <w:rPr>
          <w:rFonts w:ascii="Calibri" w:hAnsi="Calibri"/>
          <w:b w:val="0"/>
          <w:smallCaps w:val="0"/>
          <w:noProof/>
          <w:sz w:val="22"/>
          <w:szCs w:val="22"/>
          <w:lang w:val="fr-FR"/>
        </w:rPr>
      </w:pPr>
      <w:r>
        <w:rPr>
          <w:smallCaps w:val="0"/>
        </w:rPr>
        <w:fldChar w:fldCharType="begin"/>
      </w:r>
      <w:r>
        <w:rPr>
          <w:smallCaps w:val="0"/>
        </w:rPr>
        <w:instrText xml:space="preserve"> TOC \o </w:instrText>
      </w:r>
      <w:r>
        <w:rPr>
          <w:smallCaps w:val="0"/>
        </w:rPr>
        <w:fldChar w:fldCharType="separate"/>
      </w:r>
      <w:r w:rsidR="00467F89">
        <w:rPr>
          <w:noProof/>
        </w:rPr>
        <w:t>1.</w:t>
      </w:r>
      <w:r w:rsidR="00467F89" w:rsidRPr="00884FDC">
        <w:rPr>
          <w:rFonts w:ascii="Calibri" w:hAnsi="Calibri"/>
          <w:b w:val="0"/>
          <w:smallCaps w:val="0"/>
          <w:noProof/>
          <w:sz w:val="22"/>
          <w:szCs w:val="22"/>
          <w:lang w:val="fr-FR"/>
        </w:rPr>
        <w:tab/>
      </w:r>
      <w:r w:rsidR="00467F89">
        <w:rPr>
          <w:noProof/>
        </w:rPr>
        <w:t>Objectives and strategy</w:t>
      </w:r>
      <w:r w:rsidR="00467F89">
        <w:rPr>
          <w:noProof/>
        </w:rPr>
        <w:tab/>
      </w:r>
      <w:r w:rsidR="00467F89">
        <w:rPr>
          <w:noProof/>
        </w:rPr>
        <w:fldChar w:fldCharType="begin"/>
      </w:r>
      <w:r w:rsidR="00467F89">
        <w:rPr>
          <w:noProof/>
        </w:rPr>
        <w:instrText xml:space="preserve"> PAGEREF _Toc388370096 \h </w:instrText>
      </w:r>
      <w:r w:rsidR="00467F89">
        <w:rPr>
          <w:noProof/>
        </w:rPr>
      </w:r>
      <w:r w:rsidR="00467F89">
        <w:rPr>
          <w:noProof/>
        </w:rPr>
        <w:fldChar w:fldCharType="separate"/>
      </w:r>
      <w:r w:rsidR="00467F89">
        <w:rPr>
          <w:noProof/>
        </w:rPr>
        <w:t>4</w:t>
      </w:r>
      <w:r w:rsidR="00467F89">
        <w:rPr>
          <w:noProof/>
        </w:rPr>
        <w:fldChar w:fldCharType="end"/>
      </w:r>
    </w:p>
    <w:p w:rsidR="00467F89" w:rsidRPr="00884FDC" w:rsidRDefault="00467F89">
      <w:pPr>
        <w:pStyle w:val="Verzeichnis1"/>
        <w:rPr>
          <w:rFonts w:ascii="Calibri" w:hAnsi="Calibri"/>
          <w:b w:val="0"/>
          <w:smallCaps w:val="0"/>
          <w:noProof/>
          <w:sz w:val="22"/>
          <w:szCs w:val="22"/>
          <w:lang w:val="fr-FR"/>
        </w:rPr>
      </w:pPr>
      <w:r>
        <w:rPr>
          <w:noProof/>
        </w:rPr>
        <w:t>2.</w:t>
      </w:r>
      <w:r w:rsidRPr="00884FDC">
        <w:rPr>
          <w:rFonts w:ascii="Calibri" w:hAnsi="Calibri"/>
          <w:b w:val="0"/>
          <w:smallCaps w:val="0"/>
          <w:noProof/>
          <w:sz w:val="22"/>
          <w:szCs w:val="22"/>
          <w:lang w:val="fr-FR"/>
        </w:rPr>
        <w:tab/>
      </w:r>
      <w:r>
        <w:rPr>
          <w:noProof/>
        </w:rPr>
        <w:t>Context Of Open-ETCS</w:t>
      </w:r>
      <w:r>
        <w:rPr>
          <w:noProof/>
        </w:rPr>
        <w:tab/>
      </w:r>
      <w:r>
        <w:rPr>
          <w:noProof/>
        </w:rPr>
        <w:fldChar w:fldCharType="begin"/>
      </w:r>
      <w:r>
        <w:rPr>
          <w:noProof/>
        </w:rPr>
        <w:instrText xml:space="preserve"> PAGEREF _Toc388370097 \h </w:instrText>
      </w:r>
      <w:r>
        <w:rPr>
          <w:noProof/>
        </w:rPr>
      </w:r>
      <w:r>
        <w:rPr>
          <w:noProof/>
        </w:rPr>
        <w:fldChar w:fldCharType="separate"/>
      </w:r>
      <w:r>
        <w:rPr>
          <w:noProof/>
        </w:rPr>
        <w:t>5</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2.1</w:t>
      </w:r>
      <w:r w:rsidRPr="00884FDC">
        <w:rPr>
          <w:rFonts w:ascii="Calibri" w:hAnsi="Calibri"/>
          <w:smallCaps w:val="0"/>
          <w:noProof/>
          <w:sz w:val="22"/>
          <w:szCs w:val="22"/>
          <w:lang w:val="fr-FR"/>
        </w:rPr>
        <w:tab/>
      </w:r>
      <w:r>
        <w:rPr>
          <w:noProof/>
        </w:rPr>
        <w:t>references</w:t>
      </w:r>
      <w:r>
        <w:rPr>
          <w:noProof/>
        </w:rPr>
        <w:tab/>
      </w:r>
      <w:r>
        <w:rPr>
          <w:noProof/>
        </w:rPr>
        <w:fldChar w:fldCharType="begin"/>
      </w:r>
      <w:r>
        <w:rPr>
          <w:noProof/>
        </w:rPr>
        <w:instrText xml:space="preserve"> PAGEREF _Toc388370098 \h </w:instrText>
      </w:r>
      <w:r>
        <w:rPr>
          <w:noProof/>
        </w:rPr>
      </w:r>
      <w:r>
        <w:rPr>
          <w:noProof/>
        </w:rPr>
        <w:fldChar w:fldCharType="separate"/>
      </w:r>
      <w:r>
        <w:rPr>
          <w:noProof/>
        </w:rPr>
        <w:t>5</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2.2</w:t>
      </w:r>
      <w:r w:rsidRPr="00884FDC">
        <w:rPr>
          <w:rFonts w:ascii="Calibri" w:hAnsi="Calibri"/>
          <w:smallCaps w:val="0"/>
          <w:noProof/>
          <w:sz w:val="22"/>
          <w:szCs w:val="22"/>
          <w:lang w:val="fr-FR"/>
        </w:rPr>
        <w:tab/>
      </w:r>
      <w:r>
        <w:rPr>
          <w:noProof/>
        </w:rPr>
        <w:t>High Level Architecture</w:t>
      </w:r>
      <w:r>
        <w:rPr>
          <w:noProof/>
        </w:rPr>
        <w:tab/>
      </w:r>
      <w:r>
        <w:rPr>
          <w:noProof/>
        </w:rPr>
        <w:fldChar w:fldCharType="begin"/>
      </w:r>
      <w:r>
        <w:rPr>
          <w:noProof/>
        </w:rPr>
        <w:instrText xml:space="preserve"> PAGEREF _Toc388370099 \h </w:instrText>
      </w:r>
      <w:r>
        <w:rPr>
          <w:noProof/>
        </w:rPr>
      </w:r>
      <w:r>
        <w:rPr>
          <w:noProof/>
        </w:rPr>
        <w:fldChar w:fldCharType="separate"/>
      </w:r>
      <w:r>
        <w:rPr>
          <w:noProof/>
        </w:rPr>
        <w:t>5</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2.3</w:t>
      </w:r>
      <w:r w:rsidRPr="00884FDC">
        <w:rPr>
          <w:rFonts w:ascii="Calibri" w:hAnsi="Calibri"/>
          <w:smallCaps w:val="0"/>
          <w:noProof/>
          <w:sz w:val="22"/>
          <w:szCs w:val="22"/>
          <w:lang w:val="fr-FR"/>
        </w:rPr>
        <w:tab/>
      </w:r>
      <w:r>
        <w:rPr>
          <w:noProof/>
        </w:rPr>
        <w:t>Concept Of Open ETCS</w:t>
      </w:r>
      <w:r>
        <w:rPr>
          <w:noProof/>
        </w:rPr>
        <w:tab/>
      </w:r>
      <w:r>
        <w:rPr>
          <w:noProof/>
        </w:rPr>
        <w:fldChar w:fldCharType="begin"/>
      </w:r>
      <w:r>
        <w:rPr>
          <w:noProof/>
        </w:rPr>
        <w:instrText xml:space="preserve"> PAGEREF _Toc388370100 \h </w:instrText>
      </w:r>
      <w:r>
        <w:rPr>
          <w:noProof/>
        </w:rPr>
      </w:r>
      <w:r>
        <w:rPr>
          <w:noProof/>
        </w:rPr>
        <w:fldChar w:fldCharType="separate"/>
      </w:r>
      <w:r>
        <w:rPr>
          <w:noProof/>
        </w:rPr>
        <w:t>6</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2.3.1</w:t>
      </w:r>
      <w:r w:rsidRPr="00884FDC">
        <w:rPr>
          <w:rFonts w:ascii="Calibri" w:hAnsi="Calibri"/>
          <w:noProof/>
          <w:sz w:val="22"/>
          <w:szCs w:val="22"/>
          <w:lang w:val="fr-FR"/>
        </w:rPr>
        <w:tab/>
      </w:r>
      <w:r>
        <w:rPr>
          <w:noProof/>
        </w:rPr>
        <w:t>Unisig Specification</w:t>
      </w:r>
      <w:r>
        <w:rPr>
          <w:noProof/>
        </w:rPr>
        <w:tab/>
      </w:r>
      <w:r>
        <w:rPr>
          <w:noProof/>
        </w:rPr>
        <w:fldChar w:fldCharType="begin"/>
      </w:r>
      <w:r>
        <w:rPr>
          <w:noProof/>
        </w:rPr>
        <w:instrText xml:space="preserve"> PAGEREF _Toc388370101 \h </w:instrText>
      </w:r>
      <w:r>
        <w:rPr>
          <w:noProof/>
        </w:rPr>
      </w:r>
      <w:r>
        <w:rPr>
          <w:noProof/>
        </w:rPr>
        <w:fldChar w:fldCharType="separate"/>
      </w:r>
      <w:r>
        <w:rPr>
          <w:noProof/>
        </w:rPr>
        <w:t>7</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2.3.2</w:t>
      </w:r>
      <w:r w:rsidRPr="00884FDC">
        <w:rPr>
          <w:rFonts w:ascii="Calibri" w:hAnsi="Calibri"/>
          <w:noProof/>
          <w:sz w:val="22"/>
          <w:szCs w:val="22"/>
          <w:lang w:val="fr-FR"/>
        </w:rPr>
        <w:tab/>
      </w:r>
      <w:r>
        <w:rPr>
          <w:noProof/>
        </w:rPr>
        <w:t>Signalling Application Specification</w:t>
      </w:r>
      <w:r>
        <w:rPr>
          <w:noProof/>
        </w:rPr>
        <w:tab/>
      </w:r>
      <w:r>
        <w:rPr>
          <w:noProof/>
        </w:rPr>
        <w:fldChar w:fldCharType="begin"/>
      </w:r>
      <w:r>
        <w:rPr>
          <w:noProof/>
        </w:rPr>
        <w:instrText xml:space="preserve"> PAGEREF _Toc388370102 \h </w:instrText>
      </w:r>
      <w:r>
        <w:rPr>
          <w:noProof/>
        </w:rPr>
      </w:r>
      <w:r>
        <w:rPr>
          <w:noProof/>
        </w:rPr>
        <w:fldChar w:fldCharType="separate"/>
      </w:r>
      <w:r>
        <w:rPr>
          <w:noProof/>
        </w:rPr>
        <w:t>7</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2.3.3</w:t>
      </w:r>
      <w:r w:rsidRPr="00884FDC">
        <w:rPr>
          <w:rFonts w:ascii="Calibri" w:hAnsi="Calibri"/>
          <w:noProof/>
          <w:sz w:val="22"/>
          <w:szCs w:val="22"/>
          <w:lang w:val="fr-FR"/>
        </w:rPr>
        <w:tab/>
      </w:r>
      <w:r>
        <w:rPr>
          <w:noProof/>
        </w:rPr>
        <w:t>Formal Specification</w:t>
      </w:r>
      <w:r>
        <w:rPr>
          <w:noProof/>
        </w:rPr>
        <w:tab/>
      </w:r>
      <w:r>
        <w:rPr>
          <w:noProof/>
        </w:rPr>
        <w:fldChar w:fldCharType="begin"/>
      </w:r>
      <w:r>
        <w:rPr>
          <w:noProof/>
        </w:rPr>
        <w:instrText xml:space="preserve"> PAGEREF _Toc388370103 \h </w:instrText>
      </w:r>
      <w:r>
        <w:rPr>
          <w:noProof/>
        </w:rPr>
      </w:r>
      <w:r>
        <w:rPr>
          <w:noProof/>
        </w:rPr>
        <w:fldChar w:fldCharType="separate"/>
      </w:r>
      <w:r>
        <w:rPr>
          <w:noProof/>
        </w:rPr>
        <w:t>7</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2.3.4</w:t>
      </w:r>
      <w:r w:rsidRPr="00884FDC">
        <w:rPr>
          <w:rFonts w:ascii="Calibri" w:hAnsi="Calibri"/>
          <w:noProof/>
          <w:sz w:val="22"/>
          <w:szCs w:val="22"/>
          <w:lang w:val="fr-FR"/>
        </w:rPr>
        <w:tab/>
      </w:r>
      <w:r>
        <w:rPr>
          <w:noProof/>
        </w:rPr>
        <w:t>Model</w:t>
      </w:r>
      <w:r>
        <w:rPr>
          <w:noProof/>
        </w:rPr>
        <w:tab/>
      </w:r>
      <w:r>
        <w:rPr>
          <w:noProof/>
        </w:rPr>
        <w:fldChar w:fldCharType="begin"/>
      </w:r>
      <w:r>
        <w:rPr>
          <w:noProof/>
        </w:rPr>
        <w:instrText xml:space="preserve"> PAGEREF _Toc388370104 \h </w:instrText>
      </w:r>
      <w:r>
        <w:rPr>
          <w:noProof/>
        </w:rPr>
      </w:r>
      <w:r>
        <w:rPr>
          <w:noProof/>
        </w:rPr>
        <w:fldChar w:fldCharType="separate"/>
      </w:r>
      <w:r>
        <w:rPr>
          <w:noProof/>
        </w:rPr>
        <w:t>7</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2.3.5</w:t>
      </w:r>
      <w:r w:rsidRPr="00884FDC">
        <w:rPr>
          <w:rFonts w:ascii="Calibri" w:hAnsi="Calibri"/>
          <w:noProof/>
          <w:sz w:val="22"/>
          <w:szCs w:val="22"/>
          <w:lang w:val="fr-FR"/>
        </w:rPr>
        <w:tab/>
      </w:r>
      <w:r>
        <w:rPr>
          <w:noProof/>
        </w:rPr>
        <w:t>Kernel Code</w:t>
      </w:r>
      <w:r>
        <w:rPr>
          <w:noProof/>
        </w:rPr>
        <w:tab/>
      </w:r>
      <w:r>
        <w:rPr>
          <w:noProof/>
        </w:rPr>
        <w:fldChar w:fldCharType="begin"/>
      </w:r>
      <w:r>
        <w:rPr>
          <w:noProof/>
        </w:rPr>
        <w:instrText xml:space="preserve"> PAGEREF _Toc388370105 \h </w:instrText>
      </w:r>
      <w:r>
        <w:rPr>
          <w:noProof/>
        </w:rPr>
      </w:r>
      <w:r>
        <w:rPr>
          <w:noProof/>
        </w:rPr>
        <w:fldChar w:fldCharType="separate"/>
      </w:r>
      <w:r>
        <w:rPr>
          <w:noProof/>
        </w:rPr>
        <w:t>7</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2.3.6</w:t>
      </w:r>
      <w:r w:rsidRPr="00884FDC">
        <w:rPr>
          <w:rFonts w:ascii="Calibri" w:hAnsi="Calibri"/>
          <w:noProof/>
          <w:sz w:val="22"/>
          <w:szCs w:val="22"/>
          <w:lang w:val="fr-FR"/>
        </w:rPr>
        <w:tab/>
      </w:r>
      <w:r>
        <w:rPr>
          <w:noProof/>
        </w:rPr>
        <w:t>Virtual Machine</w:t>
      </w:r>
      <w:r>
        <w:rPr>
          <w:noProof/>
        </w:rPr>
        <w:tab/>
      </w:r>
      <w:r>
        <w:rPr>
          <w:noProof/>
        </w:rPr>
        <w:fldChar w:fldCharType="begin"/>
      </w:r>
      <w:r>
        <w:rPr>
          <w:noProof/>
        </w:rPr>
        <w:instrText xml:space="preserve"> PAGEREF _Toc388370106 \h </w:instrText>
      </w:r>
      <w:r>
        <w:rPr>
          <w:noProof/>
        </w:rPr>
      </w:r>
      <w:r>
        <w:rPr>
          <w:noProof/>
        </w:rPr>
        <w:fldChar w:fldCharType="separate"/>
      </w:r>
      <w:r>
        <w:rPr>
          <w:noProof/>
        </w:rPr>
        <w:t>7</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2.3.7</w:t>
      </w:r>
      <w:r w:rsidRPr="00884FDC">
        <w:rPr>
          <w:rFonts w:ascii="Calibri" w:hAnsi="Calibri"/>
          <w:noProof/>
          <w:sz w:val="22"/>
          <w:szCs w:val="22"/>
          <w:lang w:val="fr-FR"/>
        </w:rPr>
        <w:tab/>
      </w:r>
      <w:r>
        <w:rPr>
          <w:noProof/>
        </w:rPr>
        <w:t>Host Machine</w:t>
      </w:r>
      <w:r>
        <w:rPr>
          <w:noProof/>
        </w:rPr>
        <w:tab/>
      </w:r>
      <w:r>
        <w:rPr>
          <w:noProof/>
        </w:rPr>
        <w:fldChar w:fldCharType="begin"/>
      </w:r>
      <w:r>
        <w:rPr>
          <w:noProof/>
        </w:rPr>
        <w:instrText xml:space="preserve"> PAGEREF _Toc388370107 \h </w:instrText>
      </w:r>
      <w:r>
        <w:rPr>
          <w:noProof/>
        </w:rPr>
      </w:r>
      <w:r>
        <w:rPr>
          <w:noProof/>
        </w:rPr>
        <w:fldChar w:fldCharType="separate"/>
      </w:r>
      <w:r>
        <w:rPr>
          <w:noProof/>
        </w:rPr>
        <w:t>7</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2.3.8</w:t>
      </w:r>
      <w:r w:rsidRPr="00884FDC">
        <w:rPr>
          <w:rFonts w:ascii="Calibri" w:hAnsi="Calibri"/>
          <w:noProof/>
          <w:sz w:val="22"/>
          <w:szCs w:val="22"/>
          <w:lang w:val="fr-FR"/>
        </w:rPr>
        <w:tab/>
      </w:r>
      <w:r>
        <w:rPr>
          <w:noProof/>
        </w:rPr>
        <w:t>Real Time Machine</w:t>
      </w:r>
      <w:r>
        <w:rPr>
          <w:noProof/>
        </w:rPr>
        <w:tab/>
      </w:r>
      <w:r>
        <w:rPr>
          <w:noProof/>
        </w:rPr>
        <w:fldChar w:fldCharType="begin"/>
      </w:r>
      <w:r>
        <w:rPr>
          <w:noProof/>
        </w:rPr>
        <w:instrText xml:space="preserve"> PAGEREF _Toc388370108 \h </w:instrText>
      </w:r>
      <w:r>
        <w:rPr>
          <w:noProof/>
        </w:rPr>
      </w:r>
      <w:r>
        <w:rPr>
          <w:noProof/>
        </w:rPr>
        <w:fldChar w:fldCharType="separate"/>
      </w:r>
      <w:r>
        <w:rPr>
          <w:noProof/>
        </w:rPr>
        <w:t>7</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2.3.9</w:t>
      </w:r>
      <w:r w:rsidRPr="00884FDC">
        <w:rPr>
          <w:rFonts w:ascii="Calibri" w:hAnsi="Calibri"/>
          <w:noProof/>
          <w:sz w:val="22"/>
          <w:szCs w:val="22"/>
          <w:lang w:val="fr-FR"/>
        </w:rPr>
        <w:tab/>
      </w:r>
      <w:r>
        <w:rPr>
          <w:noProof/>
        </w:rPr>
        <w:t>Validation</w:t>
      </w:r>
      <w:r>
        <w:rPr>
          <w:noProof/>
        </w:rPr>
        <w:tab/>
      </w:r>
      <w:r>
        <w:rPr>
          <w:noProof/>
        </w:rPr>
        <w:fldChar w:fldCharType="begin"/>
      </w:r>
      <w:r>
        <w:rPr>
          <w:noProof/>
        </w:rPr>
        <w:instrText xml:space="preserve"> PAGEREF _Toc388370109 \h </w:instrText>
      </w:r>
      <w:r>
        <w:rPr>
          <w:noProof/>
        </w:rPr>
      </w:r>
      <w:r>
        <w:rPr>
          <w:noProof/>
        </w:rPr>
        <w:fldChar w:fldCharType="separate"/>
      </w:r>
      <w:r>
        <w:rPr>
          <w:noProof/>
        </w:rPr>
        <w:t>7</w:t>
      </w:r>
      <w:r>
        <w:rPr>
          <w:noProof/>
        </w:rPr>
        <w:fldChar w:fldCharType="end"/>
      </w:r>
    </w:p>
    <w:p w:rsidR="00467F89" w:rsidRPr="00884FDC" w:rsidRDefault="00467F89">
      <w:pPr>
        <w:pStyle w:val="Verzeichnis1"/>
        <w:rPr>
          <w:rFonts w:ascii="Calibri" w:hAnsi="Calibri"/>
          <w:b w:val="0"/>
          <w:smallCaps w:val="0"/>
          <w:noProof/>
          <w:sz w:val="22"/>
          <w:szCs w:val="22"/>
          <w:lang w:val="fr-FR"/>
        </w:rPr>
      </w:pPr>
      <w:r>
        <w:rPr>
          <w:noProof/>
        </w:rPr>
        <w:t>3.</w:t>
      </w:r>
      <w:r w:rsidRPr="00884FDC">
        <w:rPr>
          <w:rFonts w:ascii="Calibri" w:hAnsi="Calibri"/>
          <w:b w:val="0"/>
          <w:smallCaps w:val="0"/>
          <w:noProof/>
          <w:sz w:val="22"/>
          <w:szCs w:val="22"/>
          <w:lang w:val="fr-FR"/>
        </w:rPr>
        <w:tab/>
      </w:r>
      <w:r>
        <w:rPr>
          <w:noProof/>
        </w:rPr>
        <w:t>Data for Safe Movement</w:t>
      </w:r>
      <w:r>
        <w:rPr>
          <w:noProof/>
        </w:rPr>
        <w:tab/>
      </w:r>
      <w:r>
        <w:rPr>
          <w:noProof/>
        </w:rPr>
        <w:fldChar w:fldCharType="begin"/>
      </w:r>
      <w:r>
        <w:rPr>
          <w:noProof/>
        </w:rPr>
        <w:instrText xml:space="preserve"> PAGEREF _Toc388370110 \h </w:instrText>
      </w:r>
      <w:r>
        <w:rPr>
          <w:noProof/>
        </w:rPr>
      </w:r>
      <w:r>
        <w:rPr>
          <w:noProof/>
        </w:rPr>
        <w:fldChar w:fldCharType="separate"/>
      </w:r>
      <w:r>
        <w:rPr>
          <w:noProof/>
        </w:rPr>
        <w:t>8</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3.1</w:t>
      </w:r>
      <w:r w:rsidRPr="00884FDC">
        <w:rPr>
          <w:rFonts w:ascii="Calibri" w:hAnsi="Calibri"/>
          <w:smallCaps w:val="0"/>
          <w:noProof/>
          <w:sz w:val="22"/>
          <w:szCs w:val="22"/>
          <w:lang w:val="fr-FR"/>
        </w:rPr>
        <w:tab/>
      </w:r>
      <w:r>
        <w:rPr>
          <w:noProof/>
        </w:rPr>
        <w:t>Linking</w:t>
      </w:r>
      <w:r>
        <w:rPr>
          <w:noProof/>
        </w:rPr>
        <w:tab/>
      </w:r>
      <w:r>
        <w:rPr>
          <w:noProof/>
        </w:rPr>
        <w:fldChar w:fldCharType="begin"/>
      </w:r>
      <w:r>
        <w:rPr>
          <w:noProof/>
        </w:rPr>
        <w:instrText xml:space="preserve"> PAGEREF _Toc388370111 \h </w:instrText>
      </w:r>
      <w:r>
        <w:rPr>
          <w:noProof/>
        </w:rPr>
      </w:r>
      <w:r>
        <w:rPr>
          <w:noProof/>
        </w:rPr>
        <w:fldChar w:fldCharType="separate"/>
      </w:r>
      <w:r>
        <w:rPr>
          <w:noProof/>
        </w:rPr>
        <w:t>8</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3.2</w:t>
      </w:r>
      <w:r w:rsidRPr="00884FDC">
        <w:rPr>
          <w:rFonts w:ascii="Calibri" w:hAnsi="Calibri"/>
          <w:smallCaps w:val="0"/>
          <w:noProof/>
          <w:sz w:val="22"/>
          <w:szCs w:val="22"/>
          <w:lang w:val="fr-FR"/>
        </w:rPr>
        <w:tab/>
      </w:r>
      <w:r>
        <w:rPr>
          <w:noProof/>
        </w:rPr>
        <w:t>Basic Track Description</w:t>
      </w:r>
      <w:r>
        <w:rPr>
          <w:noProof/>
        </w:rPr>
        <w:tab/>
      </w:r>
      <w:r>
        <w:rPr>
          <w:noProof/>
        </w:rPr>
        <w:fldChar w:fldCharType="begin"/>
      </w:r>
      <w:r>
        <w:rPr>
          <w:noProof/>
        </w:rPr>
        <w:instrText xml:space="preserve"> PAGEREF _Toc388370112 \h </w:instrText>
      </w:r>
      <w:r>
        <w:rPr>
          <w:noProof/>
        </w:rPr>
      </w:r>
      <w:r>
        <w:rPr>
          <w:noProof/>
        </w:rPr>
        <w:fldChar w:fldCharType="separate"/>
      </w:r>
      <w:r>
        <w:rPr>
          <w:noProof/>
        </w:rPr>
        <w:t>8</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3.2.1</w:t>
      </w:r>
      <w:r w:rsidRPr="00884FDC">
        <w:rPr>
          <w:rFonts w:ascii="Calibri" w:hAnsi="Calibri"/>
          <w:noProof/>
          <w:sz w:val="22"/>
          <w:szCs w:val="22"/>
          <w:lang w:val="fr-FR"/>
        </w:rPr>
        <w:tab/>
      </w:r>
      <w:r>
        <w:rPr>
          <w:noProof/>
        </w:rPr>
        <w:t>Movement  Authority</w:t>
      </w:r>
      <w:r>
        <w:rPr>
          <w:noProof/>
        </w:rPr>
        <w:tab/>
      </w:r>
      <w:r>
        <w:rPr>
          <w:noProof/>
        </w:rPr>
        <w:fldChar w:fldCharType="begin"/>
      </w:r>
      <w:r>
        <w:rPr>
          <w:noProof/>
        </w:rPr>
        <w:instrText xml:space="preserve"> PAGEREF _Toc388370113 \h </w:instrText>
      </w:r>
      <w:r>
        <w:rPr>
          <w:noProof/>
        </w:rPr>
      </w:r>
      <w:r>
        <w:rPr>
          <w:noProof/>
        </w:rPr>
        <w:fldChar w:fldCharType="separate"/>
      </w:r>
      <w:r>
        <w:rPr>
          <w:noProof/>
        </w:rPr>
        <w:t>8</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3.2.2</w:t>
      </w:r>
      <w:r w:rsidRPr="00884FDC">
        <w:rPr>
          <w:rFonts w:ascii="Calibri" w:hAnsi="Calibri"/>
          <w:noProof/>
          <w:sz w:val="22"/>
          <w:szCs w:val="22"/>
          <w:lang w:val="fr-FR"/>
        </w:rPr>
        <w:tab/>
      </w:r>
      <w:r>
        <w:rPr>
          <w:noProof/>
        </w:rPr>
        <w:t>Standard Speed Profile</w:t>
      </w:r>
      <w:r>
        <w:rPr>
          <w:noProof/>
        </w:rPr>
        <w:tab/>
      </w:r>
      <w:r>
        <w:rPr>
          <w:noProof/>
        </w:rPr>
        <w:fldChar w:fldCharType="begin"/>
      </w:r>
      <w:r>
        <w:rPr>
          <w:noProof/>
        </w:rPr>
        <w:instrText xml:space="preserve"> PAGEREF _Toc388370114 \h </w:instrText>
      </w:r>
      <w:r>
        <w:rPr>
          <w:noProof/>
        </w:rPr>
      </w:r>
      <w:r>
        <w:rPr>
          <w:noProof/>
        </w:rPr>
        <w:fldChar w:fldCharType="separate"/>
      </w:r>
      <w:r>
        <w:rPr>
          <w:noProof/>
        </w:rPr>
        <w:t>8</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3.2.3</w:t>
      </w:r>
      <w:r w:rsidRPr="00884FDC">
        <w:rPr>
          <w:rFonts w:ascii="Calibri" w:hAnsi="Calibri"/>
          <w:noProof/>
          <w:sz w:val="22"/>
          <w:szCs w:val="22"/>
          <w:lang w:val="fr-FR"/>
        </w:rPr>
        <w:tab/>
      </w:r>
      <w:r>
        <w:rPr>
          <w:noProof/>
        </w:rPr>
        <w:t>Gradients Profile</w:t>
      </w:r>
      <w:r>
        <w:rPr>
          <w:noProof/>
        </w:rPr>
        <w:tab/>
      </w:r>
      <w:r>
        <w:rPr>
          <w:noProof/>
        </w:rPr>
        <w:fldChar w:fldCharType="begin"/>
      </w:r>
      <w:r>
        <w:rPr>
          <w:noProof/>
        </w:rPr>
        <w:instrText xml:space="preserve"> PAGEREF _Toc388370115 \h </w:instrText>
      </w:r>
      <w:r>
        <w:rPr>
          <w:noProof/>
        </w:rPr>
      </w:r>
      <w:r>
        <w:rPr>
          <w:noProof/>
        </w:rPr>
        <w:fldChar w:fldCharType="separate"/>
      </w:r>
      <w:r>
        <w:rPr>
          <w:noProof/>
        </w:rPr>
        <w:t>9</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3.3</w:t>
      </w:r>
      <w:r w:rsidRPr="00884FDC">
        <w:rPr>
          <w:rFonts w:ascii="Calibri" w:hAnsi="Calibri"/>
          <w:smallCaps w:val="0"/>
          <w:noProof/>
          <w:sz w:val="22"/>
          <w:szCs w:val="22"/>
          <w:lang w:val="fr-FR"/>
        </w:rPr>
        <w:tab/>
      </w:r>
      <w:r>
        <w:rPr>
          <w:noProof/>
        </w:rPr>
        <w:t>Optional Track Description</w:t>
      </w:r>
      <w:r>
        <w:rPr>
          <w:noProof/>
        </w:rPr>
        <w:tab/>
      </w:r>
      <w:r>
        <w:rPr>
          <w:noProof/>
        </w:rPr>
        <w:fldChar w:fldCharType="begin"/>
      </w:r>
      <w:r>
        <w:rPr>
          <w:noProof/>
        </w:rPr>
        <w:instrText xml:space="preserve"> PAGEREF _Toc388370116 \h </w:instrText>
      </w:r>
      <w:r>
        <w:rPr>
          <w:noProof/>
        </w:rPr>
      </w:r>
      <w:r>
        <w:rPr>
          <w:noProof/>
        </w:rPr>
        <w:fldChar w:fldCharType="separate"/>
      </w:r>
      <w:r>
        <w:rPr>
          <w:noProof/>
        </w:rPr>
        <w:t>9</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3.4</w:t>
      </w:r>
      <w:r w:rsidRPr="00884FDC">
        <w:rPr>
          <w:rFonts w:ascii="Calibri" w:hAnsi="Calibri"/>
          <w:smallCaps w:val="0"/>
          <w:noProof/>
          <w:sz w:val="22"/>
          <w:szCs w:val="22"/>
          <w:lang w:val="fr-FR"/>
        </w:rPr>
        <w:tab/>
      </w:r>
      <w:r>
        <w:rPr>
          <w:noProof/>
        </w:rPr>
        <w:t>System Data</w:t>
      </w:r>
      <w:r>
        <w:rPr>
          <w:noProof/>
        </w:rPr>
        <w:tab/>
      </w:r>
      <w:r>
        <w:rPr>
          <w:noProof/>
        </w:rPr>
        <w:fldChar w:fldCharType="begin"/>
      </w:r>
      <w:r>
        <w:rPr>
          <w:noProof/>
        </w:rPr>
        <w:instrText xml:space="preserve"> PAGEREF _Toc388370117 \h </w:instrText>
      </w:r>
      <w:r>
        <w:rPr>
          <w:noProof/>
        </w:rPr>
      </w:r>
      <w:r>
        <w:rPr>
          <w:noProof/>
        </w:rPr>
        <w:fldChar w:fldCharType="separate"/>
      </w:r>
      <w:r>
        <w:rPr>
          <w:noProof/>
        </w:rPr>
        <w:t>10</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3.4.1</w:t>
      </w:r>
      <w:r w:rsidRPr="00884FDC">
        <w:rPr>
          <w:rFonts w:ascii="Calibri" w:hAnsi="Calibri"/>
          <w:noProof/>
          <w:sz w:val="22"/>
          <w:szCs w:val="22"/>
          <w:lang w:val="fr-FR"/>
        </w:rPr>
        <w:tab/>
      </w:r>
      <w:r>
        <w:rPr>
          <w:noProof/>
        </w:rPr>
        <w:t>Fixed Values</w:t>
      </w:r>
      <w:r>
        <w:rPr>
          <w:noProof/>
        </w:rPr>
        <w:tab/>
      </w:r>
      <w:r>
        <w:rPr>
          <w:noProof/>
        </w:rPr>
        <w:fldChar w:fldCharType="begin"/>
      </w:r>
      <w:r>
        <w:rPr>
          <w:noProof/>
        </w:rPr>
        <w:instrText xml:space="preserve"> PAGEREF _Toc388370118 \h </w:instrText>
      </w:r>
      <w:r>
        <w:rPr>
          <w:noProof/>
        </w:rPr>
      </w:r>
      <w:r>
        <w:rPr>
          <w:noProof/>
        </w:rPr>
        <w:fldChar w:fldCharType="separate"/>
      </w:r>
      <w:r>
        <w:rPr>
          <w:noProof/>
        </w:rPr>
        <w:t>10</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3.4.2</w:t>
      </w:r>
      <w:r w:rsidRPr="00884FDC">
        <w:rPr>
          <w:rFonts w:ascii="Calibri" w:hAnsi="Calibri"/>
          <w:noProof/>
          <w:sz w:val="22"/>
          <w:szCs w:val="22"/>
          <w:lang w:val="fr-FR"/>
        </w:rPr>
        <w:tab/>
      </w:r>
      <w:r>
        <w:rPr>
          <w:noProof/>
        </w:rPr>
        <w:t>National Values</w:t>
      </w:r>
      <w:r>
        <w:rPr>
          <w:noProof/>
        </w:rPr>
        <w:tab/>
      </w:r>
      <w:r>
        <w:rPr>
          <w:noProof/>
        </w:rPr>
        <w:fldChar w:fldCharType="begin"/>
      </w:r>
      <w:r>
        <w:rPr>
          <w:noProof/>
        </w:rPr>
        <w:instrText xml:space="preserve"> PAGEREF _Toc388370119 \h </w:instrText>
      </w:r>
      <w:r>
        <w:rPr>
          <w:noProof/>
        </w:rPr>
      </w:r>
      <w:r>
        <w:rPr>
          <w:noProof/>
        </w:rPr>
        <w:fldChar w:fldCharType="separate"/>
      </w:r>
      <w:r>
        <w:rPr>
          <w:noProof/>
        </w:rPr>
        <w:t>10</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3.4.3</w:t>
      </w:r>
      <w:r w:rsidRPr="00884FDC">
        <w:rPr>
          <w:rFonts w:ascii="Calibri" w:hAnsi="Calibri"/>
          <w:noProof/>
          <w:sz w:val="22"/>
          <w:szCs w:val="22"/>
          <w:lang w:val="fr-FR"/>
        </w:rPr>
        <w:tab/>
      </w:r>
      <w:r>
        <w:rPr>
          <w:noProof/>
        </w:rPr>
        <w:t>Train Data</w:t>
      </w:r>
      <w:r>
        <w:rPr>
          <w:noProof/>
        </w:rPr>
        <w:tab/>
      </w:r>
      <w:r>
        <w:rPr>
          <w:noProof/>
        </w:rPr>
        <w:fldChar w:fldCharType="begin"/>
      </w:r>
      <w:r>
        <w:rPr>
          <w:noProof/>
        </w:rPr>
        <w:instrText xml:space="preserve"> PAGEREF _Toc388370120 \h </w:instrText>
      </w:r>
      <w:r>
        <w:rPr>
          <w:noProof/>
        </w:rPr>
      </w:r>
      <w:r>
        <w:rPr>
          <w:noProof/>
        </w:rPr>
        <w:fldChar w:fldCharType="separate"/>
      </w:r>
      <w:r>
        <w:rPr>
          <w:noProof/>
        </w:rPr>
        <w:t>10</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3.4.4</w:t>
      </w:r>
      <w:r w:rsidRPr="00884FDC">
        <w:rPr>
          <w:rFonts w:ascii="Calibri" w:hAnsi="Calibri"/>
          <w:noProof/>
          <w:sz w:val="22"/>
          <w:szCs w:val="22"/>
          <w:lang w:val="fr-FR"/>
        </w:rPr>
        <w:tab/>
      </w:r>
      <w:r>
        <w:rPr>
          <w:noProof/>
        </w:rPr>
        <w:t>Additional Data</w:t>
      </w:r>
      <w:r>
        <w:rPr>
          <w:noProof/>
        </w:rPr>
        <w:tab/>
      </w:r>
      <w:r>
        <w:rPr>
          <w:noProof/>
        </w:rPr>
        <w:fldChar w:fldCharType="begin"/>
      </w:r>
      <w:r>
        <w:rPr>
          <w:noProof/>
        </w:rPr>
        <w:instrText xml:space="preserve"> PAGEREF _Toc388370121 \h </w:instrText>
      </w:r>
      <w:r>
        <w:rPr>
          <w:noProof/>
        </w:rPr>
      </w:r>
      <w:r>
        <w:rPr>
          <w:noProof/>
        </w:rPr>
        <w:fldChar w:fldCharType="separate"/>
      </w:r>
      <w:r>
        <w:rPr>
          <w:noProof/>
        </w:rPr>
        <w:t>10</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3.4.5</w:t>
      </w:r>
      <w:r w:rsidRPr="00884FDC">
        <w:rPr>
          <w:rFonts w:ascii="Calibri" w:hAnsi="Calibri"/>
          <w:noProof/>
          <w:sz w:val="22"/>
          <w:szCs w:val="22"/>
          <w:lang w:val="fr-FR"/>
        </w:rPr>
        <w:tab/>
      </w:r>
      <w:r>
        <w:rPr>
          <w:noProof/>
        </w:rPr>
        <w:t>Date and Time</w:t>
      </w:r>
      <w:r>
        <w:rPr>
          <w:noProof/>
        </w:rPr>
        <w:tab/>
      </w:r>
      <w:r>
        <w:rPr>
          <w:noProof/>
        </w:rPr>
        <w:fldChar w:fldCharType="begin"/>
      </w:r>
      <w:r>
        <w:rPr>
          <w:noProof/>
        </w:rPr>
        <w:instrText xml:space="preserve"> PAGEREF _Toc388370122 \h </w:instrText>
      </w:r>
      <w:r>
        <w:rPr>
          <w:noProof/>
        </w:rPr>
      </w:r>
      <w:r>
        <w:rPr>
          <w:noProof/>
        </w:rPr>
        <w:fldChar w:fldCharType="separate"/>
      </w:r>
      <w:r>
        <w:rPr>
          <w:noProof/>
        </w:rPr>
        <w:t>11</w:t>
      </w:r>
      <w:r>
        <w:rPr>
          <w:noProof/>
        </w:rPr>
        <w:fldChar w:fldCharType="end"/>
      </w:r>
    </w:p>
    <w:p w:rsidR="00467F89" w:rsidRPr="00884FDC" w:rsidRDefault="00467F89">
      <w:pPr>
        <w:pStyle w:val="Verzeichnis4"/>
        <w:tabs>
          <w:tab w:val="left" w:pos="1320"/>
          <w:tab w:val="right" w:leader="dot" w:pos="9890"/>
        </w:tabs>
        <w:rPr>
          <w:rFonts w:ascii="Calibri" w:hAnsi="Calibri"/>
          <w:noProof/>
          <w:sz w:val="22"/>
          <w:szCs w:val="22"/>
          <w:lang w:val="fr-FR"/>
        </w:rPr>
      </w:pPr>
      <w:r>
        <w:rPr>
          <w:noProof/>
        </w:rPr>
        <w:t>3.4.5.1</w:t>
      </w:r>
      <w:r w:rsidRPr="00884FDC">
        <w:rPr>
          <w:rFonts w:ascii="Calibri" w:hAnsi="Calibri"/>
          <w:noProof/>
          <w:sz w:val="22"/>
          <w:szCs w:val="22"/>
          <w:lang w:val="fr-FR"/>
        </w:rPr>
        <w:tab/>
      </w:r>
      <w:r>
        <w:rPr>
          <w:noProof/>
        </w:rPr>
        <w:t>UTC</w:t>
      </w:r>
      <w:r>
        <w:rPr>
          <w:noProof/>
        </w:rPr>
        <w:tab/>
      </w:r>
      <w:r>
        <w:rPr>
          <w:noProof/>
        </w:rPr>
        <w:fldChar w:fldCharType="begin"/>
      </w:r>
      <w:r>
        <w:rPr>
          <w:noProof/>
        </w:rPr>
        <w:instrText xml:space="preserve"> PAGEREF _Toc388370123 \h </w:instrText>
      </w:r>
      <w:r>
        <w:rPr>
          <w:noProof/>
        </w:rPr>
      </w:r>
      <w:r>
        <w:rPr>
          <w:noProof/>
        </w:rPr>
        <w:fldChar w:fldCharType="separate"/>
      </w:r>
      <w:r>
        <w:rPr>
          <w:noProof/>
        </w:rPr>
        <w:t>11</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lang w:val="fr-FR"/>
        </w:rPr>
      </w:pPr>
      <w:r>
        <w:rPr>
          <w:noProof/>
        </w:rPr>
        <w:t>3.4.6</w:t>
      </w:r>
      <w:r w:rsidRPr="00884FDC">
        <w:rPr>
          <w:rFonts w:ascii="Calibri" w:hAnsi="Calibri"/>
          <w:noProof/>
          <w:sz w:val="22"/>
          <w:szCs w:val="22"/>
          <w:lang w:val="fr-FR"/>
        </w:rPr>
        <w:tab/>
      </w:r>
      <w:r>
        <w:rPr>
          <w:noProof/>
        </w:rPr>
        <w:t>Data view</w:t>
      </w:r>
      <w:r>
        <w:rPr>
          <w:noProof/>
        </w:rPr>
        <w:tab/>
      </w:r>
      <w:r>
        <w:rPr>
          <w:noProof/>
        </w:rPr>
        <w:fldChar w:fldCharType="begin"/>
      </w:r>
      <w:r>
        <w:rPr>
          <w:noProof/>
        </w:rPr>
        <w:instrText xml:space="preserve"> PAGEREF _Toc388370124 \h </w:instrText>
      </w:r>
      <w:r>
        <w:rPr>
          <w:noProof/>
        </w:rPr>
      </w:r>
      <w:r>
        <w:rPr>
          <w:noProof/>
        </w:rPr>
        <w:fldChar w:fldCharType="separate"/>
      </w:r>
      <w:r>
        <w:rPr>
          <w:noProof/>
        </w:rPr>
        <w:t>11</w:t>
      </w:r>
      <w:r>
        <w:rPr>
          <w:noProof/>
        </w:rPr>
        <w:fldChar w:fldCharType="end"/>
      </w:r>
    </w:p>
    <w:p w:rsidR="00467F89" w:rsidRPr="00884FDC" w:rsidRDefault="00467F89">
      <w:pPr>
        <w:pStyle w:val="Verzeichnis1"/>
        <w:rPr>
          <w:rFonts w:ascii="Calibri" w:hAnsi="Calibri"/>
          <w:b w:val="0"/>
          <w:smallCaps w:val="0"/>
          <w:noProof/>
          <w:sz w:val="22"/>
          <w:szCs w:val="22"/>
          <w:lang w:val="fr-FR"/>
        </w:rPr>
      </w:pPr>
      <w:r>
        <w:rPr>
          <w:noProof/>
        </w:rPr>
        <w:t>4.</w:t>
      </w:r>
      <w:r w:rsidRPr="00884FDC">
        <w:rPr>
          <w:rFonts w:ascii="Calibri" w:hAnsi="Calibri"/>
          <w:b w:val="0"/>
          <w:smallCaps w:val="0"/>
          <w:noProof/>
          <w:sz w:val="22"/>
          <w:szCs w:val="22"/>
          <w:lang w:val="fr-FR"/>
        </w:rPr>
        <w:tab/>
      </w:r>
      <w:r>
        <w:rPr>
          <w:noProof/>
        </w:rPr>
        <w:t>Processes Over Data</w:t>
      </w:r>
      <w:r>
        <w:rPr>
          <w:noProof/>
        </w:rPr>
        <w:tab/>
      </w:r>
      <w:r>
        <w:rPr>
          <w:noProof/>
        </w:rPr>
        <w:fldChar w:fldCharType="begin"/>
      </w:r>
      <w:r>
        <w:rPr>
          <w:noProof/>
        </w:rPr>
        <w:instrText xml:space="preserve"> PAGEREF _Toc388370125 \h </w:instrText>
      </w:r>
      <w:r>
        <w:rPr>
          <w:noProof/>
        </w:rPr>
      </w:r>
      <w:r>
        <w:rPr>
          <w:noProof/>
        </w:rPr>
        <w:fldChar w:fldCharType="separate"/>
      </w:r>
      <w:r>
        <w:rPr>
          <w:noProof/>
        </w:rPr>
        <w:t>12</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4.1</w:t>
      </w:r>
      <w:r w:rsidRPr="00884FDC">
        <w:rPr>
          <w:rFonts w:ascii="Calibri" w:hAnsi="Calibri"/>
          <w:smallCaps w:val="0"/>
          <w:noProof/>
          <w:sz w:val="22"/>
          <w:szCs w:val="22"/>
          <w:lang w:val="fr-FR"/>
        </w:rPr>
        <w:tab/>
      </w:r>
      <w:r>
        <w:rPr>
          <w:noProof/>
        </w:rPr>
        <w:t>Data Preliminary Operation</w:t>
      </w:r>
      <w:r>
        <w:rPr>
          <w:noProof/>
        </w:rPr>
        <w:tab/>
      </w:r>
      <w:r>
        <w:rPr>
          <w:noProof/>
        </w:rPr>
        <w:fldChar w:fldCharType="begin"/>
      </w:r>
      <w:r>
        <w:rPr>
          <w:noProof/>
        </w:rPr>
        <w:instrText xml:space="preserve"> PAGEREF _Toc388370126 \h </w:instrText>
      </w:r>
      <w:r>
        <w:rPr>
          <w:noProof/>
        </w:rPr>
      </w:r>
      <w:r>
        <w:rPr>
          <w:noProof/>
        </w:rPr>
        <w:fldChar w:fldCharType="separate"/>
      </w:r>
      <w:r>
        <w:rPr>
          <w:noProof/>
        </w:rPr>
        <w:t>12</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4.2</w:t>
      </w:r>
      <w:r w:rsidRPr="00884FDC">
        <w:rPr>
          <w:rFonts w:ascii="Calibri" w:hAnsi="Calibri"/>
          <w:smallCaps w:val="0"/>
          <w:noProof/>
          <w:sz w:val="22"/>
          <w:szCs w:val="22"/>
          <w:lang w:val="fr-FR"/>
        </w:rPr>
        <w:tab/>
      </w:r>
      <w:r>
        <w:rPr>
          <w:noProof/>
        </w:rPr>
        <w:t>Storage of Data</w:t>
      </w:r>
      <w:r>
        <w:rPr>
          <w:noProof/>
        </w:rPr>
        <w:tab/>
      </w:r>
      <w:r>
        <w:rPr>
          <w:noProof/>
        </w:rPr>
        <w:fldChar w:fldCharType="begin"/>
      </w:r>
      <w:r>
        <w:rPr>
          <w:noProof/>
        </w:rPr>
        <w:instrText xml:space="preserve"> PAGEREF _Toc388370127 \h </w:instrText>
      </w:r>
      <w:r>
        <w:rPr>
          <w:noProof/>
        </w:rPr>
      </w:r>
      <w:r>
        <w:rPr>
          <w:noProof/>
        </w:rPr>
        <w:fldChar w:fldCharType="separate"/>
      </w:r>
      <w:r>
        <w:rPr>
          <w:noProof/>
        </w:rPr>
        <w:t>13</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4.3</w:t>
      </w:r>
      <w:r w:rsidRPr="00884FDC">
        <w:rPr>
          <w:rFonts w:ascii="Calibri" w:hAnsi="Calibri"/>
          <w:smallCaps w:val="0"/>
          <w:noProof/>
          <w:sz w:val="22"/>
          <w:szCs w:val="22"/>
          <w:lang w:val="fr-FR"/>
        </w:rPr>
        <w:tab/>
      </w:r>
      <w:r>
        <w:rPr>
          <w:noProof/>
        </w:rPr>
        <w:t>Update of Data</w:t>
      </w:r>
      <w:r>
        <w:rPr>
          <w:noProof/>
        </w:rPr>
        <w:tab/>
      </w:r>
      <w:r>
        <w:rPr>
          <w:noProof/>
        </w:rPr>
        <w:fldChar w:fldCharType="begin"/>
      </w:r>
      <w:r>
        <w:rPr>
          <w:noProof/>
        </w:rPr>
        <w:instrText xml:space="preserve"> PAGEREF _Toc388370128 \h </w:instrText>
      </w:r>
      <w:r>
        <w:rPr>
          <w:noProof/>
        </w:rPr>
      </w:r>
      <w:r>
        <w:rPr>
          <w:noProof/>
        </w:rPr>
        <w:fldChar w:fldCharType="separate"/>
      </w:r>
      <w:r>
        <w:rPr>
          <w:noProof/>
        </w:rPr>
        <w:t>14</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4.4</w:t>
      </w:r>
      <w:r w:rsidRPr="00884FDC">
        <w:rPr>
          <w:rFonts w:ascii="Calibri" w:hAnsi="Calibri"/>
          <w:smallCaps w:val="0"/>
          <w:noProof/>
          <w:sz w:val="22"/>
          <w:szCs w:val="22"/>
          <w:lang w:val="fr-FR"/>
        </w:rPr>
        <w:tab/>
      </w:r>
      <w:r>
        <w:rPr>
          <w:noProof/>
        </w:rPr>
        <w:t>Train Positioning and linking</w:t>
      </w:r>
      <w:r>
        <w:rPr>
          <w:noProof/>
        </w:rPr>
        <w:tab/>
      </w:r>
      <w:r>
        <w:rPr>
          <w:noProof/>
        </w:rPr>
        <w:fldChar w:fldCharType="begin"/>
      </w:r>
      <w:r>
        <w:rPr>
          <w:noProof/>
        </w:rPr>
        <w:instrText xml:space="preserve"> PAGEREF _Toc388370129 \h </w:instrText>
      </w:r>
      <w:r>
        <w:rPr>
          <w:noProof/>
        </w:rPr>
      </w:r>
      <w:r>
        <w:rPr>
          <w:noProof/>
        </w:rPr>
        <w:fldChar w:fldCharType="separate"/>
      </w:r>
      <w:r>
        <w:rPr>
          <w:noProof/>
        </w:rPr>
        <w:t>14</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4.5</w:t>
      </w:r>
      <w:r w:rsidRPr="00884FDC">
        <w:rPr>
          <w:rFonts w:ascii="Calibri" w:hAnsi="Calibri"/>
          <w:smallCaps w:val="0"/>
          <w:noProof/>
          <w:sz w:val="22"/>
          <w:szCs w:val="22"/>
          <w:lang w:val="fr-FR"/>
        </w:rPr>
        <w:tab/>
      </w:r>
      <w:r>
        <w:rPr>
          <w:noProof/>
        </w:rPr>
        <w:t>Emergency Stop</w:t>
      </w:r>
      <w:r>
        <w:rPr>
          <w:noProof/>
        </w:rPr>
        <w:tab/>
      </w:r>
      <w:r>
        <w:rPr>
          <w:noProof/>
        </w:rPr>
        <w:fldChar w:fldCharType="begin"/>
      </w:r>
      <w:r>
        <w:rPr>
          <w:noProof/>
        </w:rPr>
        <w:instrText xml:space="preserve"> PAGEREF _Toc388370130 \h </w:instrText>
      </w:r>
      <w:r>
        <w:rPr>
          <w:noProof/>
        </w:rPr>
      </w:r>
      <w:r>
        <w:rPr>
          <w:noProof/>
        </w:rPr>
        <w:fldChar w:fldCharType="separate"/>
      </w:r>
      <w:r>
        <w:rPr>
          <w:noProof/>
        </w:rPr>
        <w:t>15</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4.6</w:t>
      </w:r>
      <w:r w:rsidRPr="00884FDC">
        <w:rPr>
          <w:rFonts w:ascii="Calibri" w:hAnsi="Calibri"/>
          <w:smallCaps w:val="0"/>
          <w:noProof/>
          <w:sz w:val="22"/>
          <w:szCs w:val="22"/>
          <w:lang w:val="fr-FR"/>
        </w:rPr>
        <w:tab/>
      </w:r>
      <w:r>
        <w:rPr>
          <w:noProof/>
        </w:rPr>
        <w:t>Speed and Distance Monitoring</w:t>
      </w:r>
      <w:r>
        <w:rPr>
          <w:noProof/>
        </w:rPr>
        <w:tab/>
      </w:r>
      <w:r>
        <w:rPr>
          <w:noProof/>
        </w:rPr>
        <w:fldChar w:fldCharType="begin"/>
      </w:r>
      <w:r>
        <w:rPr>
          <w:noProof/>
        </w:rPr>
        <w:instrText xml:space="preserve"> PAGEREF _Toc388370131 \h </w:instrText>
      </w:r>
      <w:r>
        <w:rPr>
          <w:noProof/>
        </w:rPr>
      </w:r>
      <w:r>
        <w:rPr>
          <w:noProof/>
        </w:rPr>
        <w:fldChar w:fldCharType="separate"/>
      </w:r>
      <w:r>
        <w:rPr>
          <w:noProof/>
        </w:rPr>
        <w:t>15</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rPr>
      </w:pPr>
      <w:r>
        <w:rPr>
          <w:noProof/>
        </w:rPr>
        <w:t>4.6.1</w:t>
      </w:r>
      <w:r w:rsidRPr="00884FDC">
        <w:rPr>
          <w:rFonts w:ascii="Calibri" w:hAnsi="Calibri"/>
          <w:noProof/>
          <w:sz w:val="22"/>
          <w:szCs w:val="22"/>
        </w:rPr>
        <w:tab/>
      </w:r>
      <w:r>
        <w:rPr>
          <w:noProof/>
        </w:rPr>
        <w:t>Computation of Deceleration and Brake Build up Time</w:t>
      </w:r>
      <w:r>
        <w:rPr>
          <w:noProof/>
        </w:rPr>
        <w:tab/>
      </w:r>
      <w:r>
        <w:rPr>
          <w:noProof/>
        </w:rPr>
        <w:fldChar w:fldCharType="begin"/>
      </w:r>
      <w:r>
        <w:rPr>
          <w:noProof/>
        </w:rPr>
        <w:instrText xml:space="preserve"> PAGEREF _Toc388370132 \h </w:instrText>
      </w:r>
      <w:r>
        <w:rPr>
          <w:noProof/>
        </w:rPr>
      </w:r>
      <w:r>
        <w:rPr>
          <w:noProof/>
        </w:rPr>
        <w:fldChar w:fldCharType="separate"/>
      </w:r>
      <w:r>
        <w:rPr>
          <w:noProof/>
        </w:rPr>
        <w:t>15</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rPr>
      </w:pPr>
      <w:r>
        <w:rPr>
          <w:noProof/>
        </w:rPr>
        <w:lastRenderedPageBreak/>
        <w:t>4.6.2</w:t>
      </w:r>
      <w:r w:rsidRPr="00884FDC">
        <w:rPr>
          <w:rFonts w:ascii="Calibri" w:hAnsi="Calibri"/>
          <w:noProof/>
          <w:sz w:val="22"/>
          <w:szCs w:val="22"/>
        </w:rPr>
        <w:tab/>
      </w:r>
      <w:r>
        <w:rPr>
          <w:noProof/>
        </w:rPr>
        <w:t>MRSP computation</w:t>
      </w:r>
      <w:r>
        <w:rPr>
          <w:noProof/>
        </w:rPr>
        <w:tab/>
      </w:r>
      <w:r>
        <w:rPr>
          <w:noProof/>
        </w:rPr>
        <w:fldChar w:fldCharType="begin"/>
      </w:r>
      <w:r>
        <w:rPr>
          <w:noProof/>
        </w:rPr>
        <w:instrText xml:space="preserve"> PAGEREF _Toc388370133 \h </w:instrText>
      </w:r>
      <w:r>
        <w:rPr>
          <w:noProof/>
        </w:rPr>
      </w:r>
      <w:r>
        <w:rPr>
          <w:noProof/>
        </w:rPr>
        <w:fldChar w:fldCharType="separate"/>
      </w:r>
      <w:r>
        <w:rPr>
          <w:noProof/>
        </w:rPr>
        <w:t>15</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rPr>
      </w:pPr>
      <w:r>
        <w:rPr>
          <w:noProof/>
        </w:rPr>
        <w:t>4.6.3</w:t>
      </w:r>
      <w:r w:rsidRPr="00884FDC">
        <w:rPr>
          <w:rFonts w:ascii="Calibri" w:hAnsi="Calibri"/>
          <w:noProof/>
          <w:sz w:val="22"/>
          <w:szCs w:val="22"/>
        </w:rPr>
        <w:tab/>
      </w:r>
      <w:r>
        <w:rPr>
          <w:noProof/>
        </w:rPr>
        <w:t>Computation of Target and Curves</w:t>
      </w:r>
      <w:r>
        <w:rPr>
          <w:noProof/>
        </w:rPr>
        <w:tab/>
      </w:r>
      <w:r>
        <w:rPr>
          <w:noProof/>
        </w:rPr>
        <w:fldChar w:fldCharType="begin"/>
      </w:r>
      <w:r>
        <w:rPr>
          <w:noProof/>
        </w:rPr>
        <w:instrText xml:space="preserve"> PAGEREF _Toc388370134 \h </w:instrText>
      </w:r>
      <w:r>
        <w:rPr>
          <w:noProof/>
        </w:rPr>
      </w:r>
      <w:r>
        <w:rPr>
          <w:noProof/>
        </w:rPr>
        <w:fldChar w:fldCharType="separate"/>
      </w:r>
      <w:r>
        <w:rPr>
          <w:noProof/>
        </w:rPr>
        <w:t>15</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rPr>
      </w:pPr>
      <w:r>
        <w:rPr>
          <w:noProof/>
        </w:rPr>
        <w:t>4.6.4</w:t>
      </w:r>
      <w:r w:rsidRPr="00884FDC">
        <w:rPr>
          <w:rFonts w:ascii="Calibri" w:hAnsi="Calibri"/>
          <w:noProof/>
          <w:sz w:val="22"/>
          <w:szCs w:val="22"/>
        </w:rPr>
        <w:tab/>
      </w:r>
      <w:r>
        <w:rPr>
          <w:noProof/>
        </w:rPr>
        <w:t>Supervision Limits Computation</w:t>
      </w:r>
      <w:r>
        <w:rPr>
          <w:noProof/>
        </w:rPr>
        <w:tab/>
      </w:r>
      <w:r>
        <w:rPr>
          <w:noProof/>
        </w:rPr>
        <w:fldChar w:fldCharType="begin"/>
      </w:r>
      <w:r>
        <w:rPr>
          <w:noProof/>
        </w:rPr>
        <w:instrText xml:space="preserve"> PAGEREF _Toc388370135 \h </w:instrText>
      </w:r>
      <w:r>
        <w:rPr>
          <w:noProof/>
        </w:rPr>
      </w:r>
      <w:r>
        <w:rPr>
          <w:noProof/>
        </w:rPr>
        <w:fldChar w:fldCharType="separate"/>
      </w:r>
      <w:r>
        <w:rPr>
          <w:noProof/>
        </w:rPr>
        <w:t>15</w:t>
      </w:r>
      <w:r>
        <w:rPr>
          <w:noProof/>
        </w:rPr>
        <w:fldChar w:fldCharType="end"/>
      </w:r>
    </w:p>
    <w:p w:rsidR="00467F89" w:rsidRPr="00884FDC" w:rsidRDefault="00467F89">
      <w:pPr>
        <w:pStyle w:val="Verzeichnis4"/>
        <w:tabs>
          <w:tab w:val="left" w:pos="1320"/>
          <w:tab w:val="right" w:leader="dot" w:pos="9890"/>
        </w:tabs>
        <w:rPr>
          <w:rFonts w:ascii="Calibri" w:hAnsi="Calibri"/>
          <w:noProof/>
          <w:sz w:val="22"/>
          <w:szCs w:val="22"/>
        </w:rPr>
      </w:pPr>
      <w:r>
        <w:rPr>
          <w:noProof/>
        </w:rPr>
        <w:t>4.6.4.1</w:t>
      </w:r>
      <w:r w:rsidRPr="00884FDC">
        <w:rPr>
          <w:rFonts w:ascii="Calibri" w:hAnsi="Calibri"/>
          <w:noProof/>
          <w:sz w:val="22"/>
          <w:szCs w:val="22"/>
        </w:rPr>
        <w:tab/>
      </w:r>
      <w:r>
        <w:rPr>
          <w:noProof/>
        </w:rPr>
        <w:t>Ceiling Speed Monitoring</w:t>
      </w:r>
      <w:r>
        <w:rPr>
          <w:noProof/>
        </w:rPr>
        <w:tab/>
      </w:r>
      <w:r>
        <w:rPr>
          <w:noProof/>
        </w:rPr>
        <w:fldChar w:fldCharType="begin"/>
      </w:r>
      <w:r>
        <w:rPr>
          <w:noProof/>
        </w:rPr>
        <w:instrText xml:space="preserve"> PAGEREF _Toc388370136 \h </w:instrText>
      </w:r>
      <w:r>
        <w:rPr>
          <w:noProof/>
        </w:rPr>
      </w:r>
      <w:r>
        <w:rPr>
          <w:noProof/>
        </w:rPr>
        <w:fldChar w:fldCharType="separate"/>
      </w:r>
      <w:r>
        <w:rPr>
          <w:noProof/>
        </w:rPr>
        <w:t>15</w:t>
      </w:r>
      <w:r>
        <w:rPr>
          <w:noProof/>
        </w:rPr>
        <w:fldChar w:fldCharType="end"/>
      </w:r>
    </w:p>
    <w:p w:rsidR="00467F89" w:rsidRPr="00884FDC" w:rsidRDefault="00467F89">
      <w:pPr>
        <w:pStyle w:val="Verzeichnis4"/>
        <w:tabs>
          <w:tab w:val="left" w:pos="1320"/>
          <w:tab w:val="right" w:leader="dot" w:pos="9890"/>
        </w:tabs>
        <w:rPr>
          <w:rFonts w:ascii="Calibri" w:hAnsi="Calibri"/>
          <w:noProof/>
          <w:sz w:val="22"/>
          <w:szCs w:val="22"/>
        </w:rPr>
      </w:pPr>
      <w:r>
        <w:rPr>
          <w:noProof/>
        </w:rPr>
        <w:t>4.6.4.2</w:t>
      </w:r>
      <w:r w:rsidRPr="00884FDC">
        <w:rPr>
          <w:rFonts w:ascii="Calibri" w:hAnsi="Calibri"/>
          <w:noProof/>
          <w:sz w:val="22"/>
          <w:szCs w:val="22"/>
        </w:rPr>
        <w:tab/>
      </w:r>
      <w:r>
        <w:rPr>
          <w:noProof/>
        </w:rPr>
        <w:t>Target Speed Monitoring</w:t>
      </w:r>
      <w:r>
        <w:rPr>
          <w:noProof/>
        </w:rPr>
        <w:tab/>
      </w:r>
      <w:r>
        <w:rPr>
          <w:noProof/>
        </w:rPr>
        <w:fldChar w:fldCharType="begin"/>
      </w:r>
      <w:r>
        <w:rPr>
          <w:noProof/>
        </w:rPr>
        <w:instrText xml:space="preserve"> PAGEREF _Toc388370137 \h </w:instrText>
      </w:r>
      <w:r>
        <w:rPr>
          <w:noProof/>
        </w:rPr>
      </w:r>
      <w:r>
        <w:rPr>
          <w:noProof/>
        </w:rPr>
        <w:fldChar w:fldCharType="separate"/>
      </w:r>
      <w:r>
        <w:rPr>
          <w:noProof/>
        </w:rPr>
        <w:t>15</w:t>
      </w:r>
      <w:r>
        <w:rPr>
          <w:noProof/>
        </w:rPr>
        <w:fldChar w:fldCharType="end"/>
      </w:r>
    </w:p>
    <w:p w:rsidR="00467F89" w:rsidRPr="00884FDC" w:rsidRDefault="00467F89">
      <w:pPr>
        <w:pStyle w:val="Verzeichnis4"/>
        <w:tabs>
          <w:tab w:val="left" w:pos="1320"/>
          <w:tab w:val="right" w:leader="dot" w:pos="9890"/>
        </w:tabs>
        <w:rPr>
          <w:rFonts w:ascii="Calibri" w:hAnsi="Calibri"/>
          <w:noProof/>
          <w:sz w:val="22"/>
          <w:szCs w:val="22"/>
        </w:rPr>
      </w:pPr>
      <w:r>
        <w:rPr>
          <w:noProof/>
        </w:rPr>
        <w:t>4.6.4.3</w:t>
      </w:r>
      <w:r w:rsidRPr="00884FDC">
        <w:rPr>
          <w:rFonts w:ascii="Calibri" w:hAnsi="Calibri"/>
          <w:noProof/>
          <w:sz w:val="22"/>
          <w:szCs w:val="22"/>
        </w:rPr>
        <w:tab/>
      </w:r>
      <w:r>
        <w:rPr>
          <w:noProof/>
        </w:rPr>
        <w:t>Release Speed Monitoring</w:t>
      </w:r>
      <w:r>
        <w:rPr>
          <w:noProof/>
        </w:rPr>
        <w:tab/>
      </w:r>
      <w:r>
        <w:rPr>
          <w:noProof/>
        </w:rPr>
        <w:fldChar w:fldCharType="begin"/>
      </w:r>
      <w:r>
        <w:rPr>
          <w:noProof/>
        </w:rPr>
        <w:instrText xml:space="preserve"> PAGEREF _Toc388370138 \h </w:instrText>
      </w:r>
      <w:r>
        <w:rPr>
          <w:noProof/>
        </w:rPr>
      </w:r>
      <w:r>
        <w:rPr>
          <w:noProof/>
        </w:rPr>
        <w:fldChar w:fldCharType="separate"/>
      </w:r>
      <w:r>
        <w:rPr>
          <w:noProof/>
        </w:rPr>
        <w:t>15</w:t>
      </w:r>
      <w:r>
        <w:rPr>
          <w:noProof/>
        </w:rPr>
        <w:fldChar w:fldCharType="end"/>
      </w:r>
    </w:p>
    <w:p w:rsidR="00467F89" w:rsidRPr="00884FDC" w:rsidRDefault="00467F89">
      <w:pPr>
        <w:pStyle w:val="Verzeichnis2"/>
        <w:rPr>
          <w:rFonts w:ascii="Calibri" w:hAnsi="Calibri"/>
          <w:smallCaps w:val="0"/>
          <w:noProof/>
          <w:sz w:val="22"/>
          <w:szCs w:val="22"/>
        </w:rPr>
      </w:pPr>
      <w:r>
        <w:rPr>
          <w:noProof/>
        </w:rPr>
        <w:t>4.7</w:t>
      </w:r>
      <w:r w:rsidRPr="00884FDC">
        <w:rPr>
          <w:rFonts w:ascii="Calibri" w:hAnsi="Calibri"/>
          <w:smallCaps w:val="0"/>
          <w:noProof/>
          <w:sz w:val="22"/>
          <w:szCs w:val="22"/>
        </w:rPr>
        <w:tab/>
      </w:r>
      <w:r>
        <w:rPr>
          <w:noProof/>
        </w:rPr>
        <w:t>Protection against undesirable movement</w:t>
      </w:r>
      <w:r>
        <w:rPr>
          <w:noProof/>
        </w:rPr>
        <w:tab/>
      </w:r>
      <w:r>
        <w:rPr>
          <w:noProof/>
        </w:rPr>
        <w:fldChar w:fldCharType="begin"/>
      </w:r>
      <w:r>
        <w:rPr>
          <w:noProof/>
        </w:rPr>
        <w:instrText xml:space="preserve"> PAGEREF _Toc388370139 \h </w:instrText>
      </w:r>
      <w:r>
        <w:rPr>
          <w:noProof/>
        </w:rPr>
      </w:r>
      <w:r>
        <w:rPr>
          <w:noProof/>
        </w:rPr>
        <w:fldChar w:fldCharType="separate"/>
      </w:r>
      <w:r>
        <w:rPr>
          <w:noProof/>
        </w:rPr>
        <w:t>15</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rPr>
      </w:pPr>
      <w:r>
        <w:rPr>
          <w:noProof/>
        </w:rPr>
        <w:t>4.7.1</w:t>
      </w:r>
      <w:r w:rsidRPr="00884FDC">
        <w:rPr>
          <w:rFonts w:ascii="Calibri" w:hAnsi="Calibri"/>
          <w:noProof/>
          <w:sz w:val="22"/>
          <w:szCs w:val="22"/>
        </w:rPr>
        <w:tab/>
      </w:r>
      <w:r>
        <w:rPr>
          <w:noProof/>
        </w:rPr>
        <w:t>Roll Away</w:t>
      </w:r>
      <w:r>
        <w:rPr>
          <w:noProof/>
        </w:rPr>
        <w:tab/>
      </w:r>
      <w:r>
        <w:rPr>
          <w:noProof/>
        </w:rPr>
        <w:fldChar w:fldCharType="begin"/>
      </w:r>
      <w:r>
        <w:rPr>
          <w:noProof/>
        </w:rPr>
        <w:instrText xml:space="preserve"> PAGEREF _Toc388370140 \h </w:instrText>
      </w:r>
      <w:r>
        <w:rPr>
          <w:noProof/>
        </w:rPr>
      </w:r>
      <w:r>
        <w:rPr>
          <w:noProof/>
        </w:rPr>
        <w:fldChar w:fldCharType="separate"/>
      </w:r>
      <w:r>
        <w:rPr>
          <w:noProof/>
        </w:rPr>
        <w:t>15</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rPr>
      </w:pPr>
      <w:r>
        <w:rPr>
          <w:noProof/>
        </w:rPr>
        <w:t>4.7.2</w:t>
      </w:r>
      <w:r w:rsidRPr="00884FDC">
        <w:rPr>
          <w:rFonts w:ascii="Calibri" w:hAnsi="Calibri"/>
          <w:noProof/>
          <w:sz w:val="22"/>
          <w:szCs w:val="22"/>
        </w:rPr>
        <w:tab/>
      </w:r>
      <w:r>
        <w:rPr>
          <w:noProof/>
        </w:rPr>
        <w:t>Reverse</w:t>
      </w:r>
      <w:r>
        <w:rPr>
          <w:noProof/>
        </w:rPr>
        <w:tab/>
      </w:r>
      <w:r>
        <w:rPr>
          <w:noProof/>
        </w:rPr>
        <w:fldChar w:fldCharType="begin"/>
      </w:r>
      <w:r>
        <w:rPr>
          <w:noProof/>
        </w:rPr>
        <w:instrText xml:space="preserve"> PAGEREF _Toc388370141 \h </w:instrText>
      </w:r>
      <w:r>
        <w:rPr>
          <w:noProof/>
        </w:rPr>
      </w:r>
      <w:r>
        <w:rPr>
          <w:noProof/>
        </w:rPr>
        <w:fldChar w:fldCharType="separate"/>
      </w:r>
      <w:r>
        <w:rPr>
          <w:noProof/>
        </w:rPr>
        <w:t>15</w:t>
      </w:r>
      <w:r>
        <w:rPr>
          <w:noProof/>
        </w:rPr>
        <w:fldChar w:fldCharType="end"/>
      </w:r>
    </w:p>
    <w:p w:rsidR="00467F89" w:rsidRPr="00884FDC" w:rsidRDefault="00467F89">
      <w:pPr>
        <w:pStyle w:val="Verzeichnis3"/>
        <w:tabs>
          <w:tab w:val="left" w:pos="880"/>
          <w:tab w:val="right" w:leader="dot" w:pos="9890"/>
        </w:tabs>
        <w:rPr>
          <w:rFonts w:ascii="Calibri" w:hAnsi="Calibri"/>
          <w:noProof/>
          <w:sz w:val="22"/>
          <w:szCs w:val="22"/>
        </w:rPr>
      </w:pPr>
      <w:r>
        <w:rPr>
          <w:noProof/>
        </w:rPr>
        <w:t>4.7.3</w:t>
      </w:r>
      <w:r w:rsidRPr="00884FDC">
        <w:rPr>
          <w:rFonts w:ascii="Calibri" w:hAnsi="Calibri"/>
          <w:noProof/>
          <w:sz w:val="22"/>
          <w:szCs w:val="22"/>
        </w:rPr>
        <w:tab/>
      </w:r>
      <w:r>
        <w:rPr>
          <w:noProof/>
        </w:rPr>
        <w:t>Standstill</w:t>
      </w:r>
      <w:r>
        <w:rPr>
          <w:noProof/>
        </w:rPr>
        <w:tab/>
      </w:r>
      <w:r>
        <w:rPr>
          <w:noProof/>
        </w:rPr>
        <w:fldChar w:fldCharType="begin"/>
      </w:r>
      <w:r>
        <w:rPr>
          <w:noProof/>
        </w:rPr>
        <w:instrText xml:space="preserve"> PAGEREF _Toc388370142 \h </w:instrText>
      </w:r>
      <w:r>
        <w:rPr>
          <w:noProof/>
        </w:rPr>
      </w:r>
      <w:r>
        <w:rPr>
          <w:noProof/>
        </w:rPr>
        <w:fldChar w:fldCharType="separate"/>
      </w:r>
      <w:r>
        <w:rPr>
          <w:noProof/>
        </w:rPr>
        <w:t>15</w:t>
      </w:r>
      <w:r>
        <w:rPr>
          <w:noProof/>
        </w:rPr>
        <w:fldChar w:fldCharType="end"/>
      </w:r>
    </w:p>
    <w:p w:rsidR="00467F89" w:rsidRPr="00884FDC" w:rsidRDefault="00467F89">
      <w:pPr>
        <w:pStyle w:val="Verzeichnis2"/>
        <w:rPr>
          <w:rFonts w:ascii="Calibri" w:hAnsi="Calibri"/>
          <w:smallCaps w:val="0"/>
          <w:noProof/>
          <w:sz w:val="22"/>
          <w:szCs w:val="22"/>
        </w:rPr>
      </w:pPr>
      <w:r>
        <w:rPr>
          <w:noProof/>
        </w:rPr>
        <w:t>4.8</w:t>
      </w:r>
      <w:r w:rsidRPr="00884FDC">
        <w:rPr>
          <w:rFonts w:ascii="Calibri" w:hAnsi="Calibri"/>
          <w:smallCaps w:val="0"/>
          <w:noProof/>
          <w:sz w:val="22"/>
          <w:szCs w:val="22"/>
        </w:rPr>
        <w:tab/>
      </w:r>
      <w:r>
        <w:rPr>
          <w:noProof/>
        </w:rPr>
        <w:t>Mode Management</w:t>
      </w:r>
      <w:r>
        <w:rPr>
          <w:noProof/>
        </w:rPr>
        <w:tab/>
      </w:r>
      <w:r>
        <w:rPr>
          <w:noProof/>
        </w:rPr>
        <w:fldChar w:fldCharType="begin"/>
      </w:r>
      <w:r>
        <w:rPr>
          <w:noProof/>
        </w:rPr>
        <w:instrText xml:space="preserve"> PAGEREF _Toc388370143 \h </w:instrText>
      </w:r>
      <w:r>
        <w:rPr>
          <w:noProof/>
        </w:rPr>
      </w:r>
      <w:r>
        <w:rPr>
          <w:noProof/>
        </w:rPr>
        <w:fldChar w:fldCharType="separate"/>
      </w:r>
      <w:r>
        <w:rPr>
          <w:noProof/>
        </w:rPr>
        <w:t>15</w:t>
      </w:r>
      <w:r>
        <w:rPr>
          <w:noProof/>
        </w:rPr>
        <w:fldChar w:fldCharType="end"/>
      </w:r>
    </w:p>
    <w:p w:rsidR="00467F89" w:rsidRPr="00884FDC" w:rsidRDefault="00467F89">
      <w:pPr>
        <w:pStyle w:val="Verzeichnis2"/>
        <w:rPr>
          <w:rFonts w:ascii="Calibri" w:hAnsi="Calibri"/>
          <w:smallCaps w:val="0"/>
          <w:noProof/>
          <w:sz w:val="22"/>
          <w:szCs w:val="22"/>
        </w:rPr>
      </w:pPr>
      <w:r>
        <w:rPr>
          <w:noProof/>
        </w:rPr>
        <w:t>4.9</w:t>
      </w:r>
      <w:r w:rsidRPr="00884FDC">
        <w:rPr>
          <w:rFonts w:ascii="Calibri" w:hAnsi="Calibri"/>
          <w:smallCaps w:val="0"/>
          <w:noProof/>
          <w:sz w:val="22"/>
          <w:szCs w:val="22"/>
        </w:rPr>
        <w:tab/>
      </w:r>
      <w:r>
        <w:rPr>
          <w:noProof/>
        </w:rPr>
        <w:t>Brake command handling</w:t>
      </w:r>
      <w:r>
        <w:rPr>
          <w:noProof/>
        </w:rPr>
        <w:tab/>
      </w:r>
      <w:r>
        <w:rPr>
          <w:noProof/>
        </w:rPr>
        <w:fldChar w:fldCharType="begin"/>
      </w:r>
      <w:r>
        <w:rPr>
          <w:noProof/>
        </w:rPr>
        <w:instrText xml:space="preserve"> PAGEREF _Toc388370144 \h </w:instrText>
      </w:r>
      <w:r>
        <w:rPr>
          <w:noProof/>
        </w:rPr>
      </w:r>
      <w:r>
        <w:rPr>
          <w:noProof/>
        </w:rPr>
        <w:fldChar w:fldCharType="separate"/>
      </w:r>
      <w:r>
        <w:rPr>
          <w:noProof/>
        </w:rPr>
        <w:t>15</w:t>
      </w:r>
      <w:r>
        <w:rPr>
          <w:noProof/>
        </w:rPr>
        <w:fldChar w:fldCharType="end"/>
      </w:r>
    </w:p>
    <w:p w:rsidR="00467F89" w:rsidRPr="00884FDC" w:rsidRDefault="00467F89">
      <w:pPr>
        <w:pStyle w:val="Verzeichnis2"/>
        <w:rPr>
          <w:rFonts w:ascii="Calibri" w:hAnsi="Calibri"/>
          <w:smallCaps w:val="0"/>
          <w:noProof/>
          <w:sz w:val="22"/>
          <w:szCs w:val="22"/>
        </w:rPr>
      </w:pPr>
      <w:r>
        <w:rPr>
          <w:noProof/>
        </w:rPr>
        <w:t>4.10</w:t>
      </w:r>
      <w:r w:rsidRPr="00884FDC">
        <w:rPr>
          <w:rFonts w:ascii="Calibri" w:hAnsi="Calibri"/>
          <w:smallCaps w:val="0"/>
          <w:noProof/>
          <w:sz w:val="22"/>
          <w:szCs w:val="22"/>
        </w:rPr>
        <w:tab/>
      </w:r>
      <w:r>
        <w:rPr>
          <w:noProof/>
        </w:rPr>
        <w:t>Special Function</w:t>
      </w:r>
      <w:r>
        <w:rPr>
          <w:noProof/>
        </w:rPr>
        <w:tab/>
      </w:r>
      <w:r>
        <w:rPr>
          <w:noProof/>
        </w:rPr>
        <w:fldChar w:fldCharType="begin"/>
      </w:r>
      <w:r>
        <w:rPr>
          <w:noProof/>
        </w:rPr>
        <w:instrText xml:space="preserve"> PAGEREF _Toc388370145 \h </w:instrText>
      </w:r>
      <w:r>
        <w:rPr>
          <w:noProof/>
        </w:rPr>
      </w:r>
      <w:r>
        <w:rPr>
          <w:noProof/>
        </w:rPr>
        <w:fldChar w:fldCharType="separate"/>
      </w:r>
      <w:r>
        <w:rPr>
          <w:noProof/>
        </w:rPr>
        <w:t>15</w:t>
      </w:r>
      <w:r>
        <w:rPr>
          <w:noProof/>
        </w:rPr>
        <w:fldChar w:fldCharType="end"/>
      </w:r>
    </w:p>
    <w:p w:rsidR="00467F89" w:rsidRPr="00884FDC" w:rsidRDefault="00467F89">
      <w:pPr>
        <w:pStyle w:val="Verzeichnis2"/>
        <w:rPr>
          <w:rFonts w:ascii="Calibri" w:hAnsi="Calibri"/>
          <w:smallCaps w:val="0"/>
          <w:noProof/>
          <w:sz w:val="22"/>
          <w:szCs w:val="22"/>
        </w:rPr>
      </w:pPr>
      <w:r>
        <w:rPr>
          <w:noProof/>
        </w:rPr>
        <w:t>4.11</w:t>
      </w:r>
      <w:r w:rsidRPr="00884FDC">
        <w:rPr>
          <w:rFonts w:ascii="Calibri" w:hAnsi="Calibri"/>
          <w:smallCaps w:val="0"/>
          <w:noProof/>
          <w:sz w:val="22"/>
          <w:szCs w:val="22"/>
        </w:rPr>
        <w:tab/>
      </w:r>
      <w:r>
        <w:rPr>
          <w:noProof/>
        </w:rPr>
        <w:t>Version Management</w:t>
      </w:r>
      <w:r>
        <w:rPr>
          <w:noProof/>
        </w:rPr>
        <w:tab/>
      </w:r>
      <w:r>
        <w:rPr>
          <w:noProof/>
        </w:rPr>
        <w:fldChar w:fldCharType="begin"/>
      </w:r>
      <w:r>
        <w:rPr>
          <w:noProof/>
        </w:rPr>
        <w:instrText xml:space="preserve"> PAGEREF _Toc388370146 \h </w:instrText>
      </w:r>
      <w:r>
        <w:rPr>
          <w:noProof/>
        </w:rPr>
      </w:r>
      <w:r>
        <w:rPr>
          <w:noProof/>
        </w:rPr>
        <w:fldChar w:fldCharType="separate"/>
      </w:r>
      <w:r>
        <w:rPr>
          <w:noProof/>
        </w:rPr>
        <w:t>15</w:t>
      </w:r>
      <w:r>
        <w:rPr>
          <w:noProof/>
        </w:rPr>
        <w:fldChar w:fldCharType="end"/>
      </w:r>
    </w:p>
    <w:p w:rsidR="00467F89" w:rsidRPr="00884FDC" w:rsidRDefault="00467F89">
      <w:pPr>
        <w:pStyle w:val="Verzeichnis1"/>
        <w:rPr>
          <w:rFonts w:ascii="Calibri" w:hAnsi="Calibri"/>
          <w:b w:val="0"/>
          <w:smallCaps w:val="0"/>
          <w:noProof/>
          <w:sz w:val="22"/>
          <w:szCs w:val="22"/>
        </w:rPr>
      </w:pPr>
      <w:r>
        <w:rPr>
          <w:noProof/>
        </w:rPr>
        <w:t>5.</w:t>
      </w:r>
      <w:r w:rsidRPr="00884FDC">
        <w:rPr>
          <w:rFonts w:ascii="Calibri" w:hAnsi="Calibri"/>
          <w:b w:val="0"/>
          <w:smallCaps w:val="0"/>
          <w:noProof/>
          <w:sz w:val="22"/>
          <w:szCs w:val="22"/>
        </w:rPr>
        <w:tab/>
      </w:r>
      <w:r>
        <w:rPr>
          <w:noProof/>
        </w:rPr>
        <w:t>SysML First Draft</w:t>
      </w:r>
      <w:r>
        <w:rPr>
          <w:noProof/>
        </w:rPr>
        <w:tab/>
      </w:r>
      <w:r>
        <w:rPr>
          <w:noProof/>
        </w:rPr>
        <w:fldChar w:fldCharType="begin"/>
      </w:r>
      <w:r>
        <w:rPr>
          <w:noProof/>
        </w:rPr>
        <w:instrText xml:space="preserve"> PAGEREF _Toc388370147 \h </w:instrText>
      </w:r>
      <w:r>
        <w:rPr>
          <w:noProof/>
        </w:rPr>
      </w:r>
      <w:r>
        <w:rPr>
          <w:noProof/>
        </w:rPr>
        <w:fldChar w:fldCharType="separate"/>
      </w:r>
      <w:r>
        <w:rPr>
          <w:noProof/>
        </w:rPr>
        <w:t>16</w:t>
      </w:r>
      <w:r>
        <w:rPr>
          <w:noProof/>
        </w:rPr>
        <w:fldChar w:fldCharType="end"/>
      </w:r>
    </w:p>
    <w:p w:rsidR="00467F89" w:rsidRPr="00884FDC" w:rsidRDefault="00467F89">
      <w:pPr>
        <w:pStyle w:val="Verzeichnis2"/>
        <w:rPr>
          <w:rFonts w:ascii="Calibri" w:hAnsi="Calibri"/>
          <w:smallCaps w:val="0"/>
          <w:noProof/>
          <w:sz w:val="22"/>
          <w:szCs w:val="22"/>
        </w:rPr>
      </w:pPr>
      <w:r>
        <w:rPr>
          <w:noProof/>
        </w:rPr>
        <w:t>5.1</w:t>
      </w:r>
      <w:r w:rsidRPr="00884FDC">
        <w:rPr>
          <w:rFonts w:ascii="Calibri" w:hAnsi="Calibri"/>
          <w:smallCaps w:val="0"/>
          <w:noProof/>
          <w:sz w:val="22"/>
          <w:szCs w:val="22"/>
        </w:rPr>
        <w:tab/>
      </w:r>
      <w:r>
        <w:rPr>
          <w:noProof/>
        </w:rPr>
        <w:t>First Level IBD</w:t>
      </w:r>
      <w:r>
        <w:rPr>
          <w:noProof/>
        </w:rPr>
        <w:tab/>
      </w:r>
      <w:r>
        <w:rPr>
          <w:noProof/>
        </w:rPr>
        <w:fldChar w:fldCharType="begin"/>
      </w:r>
      <w:r>
        <w:rPr>
          <w:noProof/>
        </w:rPr>
        <w:instrText xml:space="preserve"> PAGEREF _Toc388370148 \h </w:instrText>
      </w:r>
      <w:r>
        <w:rPr>
          <w:noProof/>
        </w:rPr>
      </w:r>
      <w:r>
        <w:rPr>
          <w:noProof/>
        </w:rPr>
        <w:fldChar w:fldCharType="separate"/>
      </w:r>
      <w:r>
        <w:rPr>
          <w:noProof/>
        </w:rPr>
        <w:t>16</w:t>
      </w:r>
      <w:r>
        <w:rPr>
          <w:noProof/>
        </w:rPr>
        <w:fldChar w:fldCharType="end"/>
      </w:r>
    </w:p>
    <w:p w:rsidR="00467F89" w:rsidRPr="00884FDC" w:rsidRDefault="00467F89">
      <w:pPr>
        <w:pStyle w:val="Verzeichnis2"/>
        <w:rPr>
          <w:rFonts w:ascii="Calibri" w:hAnsi="Calibri"/>
          <w:smallCaps w:val="0"/>
          <w:noProof/>
          <w:sz w:val="22"/>
          <w:szCs w:val="22"/>
        </w:rPr>
      </w:pPr>
      <w:r>
        <w:rPr>
          <w:noProof/>
        </w:rPr>
        <w:t>5.2</w:t>
      </w:r>
      <w:r w:rsidRPr="00884FDC">
        <w:rPr>
          <w:rFonts w:ascii="Calibri" w:hAnsi="Calibri"/>
          <w:smallCaps w:val="0"/>
          <w:noProof/>
          <w:sz w:val="22"/>
          <w:szCs w:val="22"/>
        </w:rPr>
        <w:tab/>
      </w:r>
      <w:r>
        <w:rPr>
          <w:noProof/>
        </w:rPr>
        <w:t>Second Level</w:t>
      </w:r>
      <w:r>
        <w:rPr>
          <w:noProof/>
        </w:rPr>
        <w:tab/>
      </w:r>
      <w:r>
        <w:rPr>
          <w:noProof/>
        </w:rPr>
        <w:fldChar w:fldCharType="begin"/>
      </w:r>
      <w:r>
        <w:rPr>
          <w:noProof/>
        </w:rPr>
        <w:instrText xml:space="preserve"> PAGEREF _Toc388370149 \h </w:instrText>
      </w:r>
      <w:r>
        <w:rPr>
          <w:noProof/>
        </w:rPr>
      </w:r>
      <w:r>
        <w:rPr>
          <w:noProof/>
        </w:rPr>
        <w:fldChar w:fldCharType="separate"/>
      </w:r>
      <w:r>
        <w:rPr>
          <w:noProof/>
        </w:rPr>
        <w:t>17</w:t>
      </w:r>
      <w:r>
        <w:rPr>
          <w:noProof/>
        </w:rPr>
        <w:fldChar w:fldCharType="end"/>
      </w:r>
    </w:p>
    <w:p w:rsidR="00467F89" w:rsidRPr="00884FDC" w:rsidRDefault="00467F89">
      <w:pPr>
        <w:pStyle w:val="Verzeichnis2"/>
        <w:rPr>
          <w:rFonts w:ascii="Calibri" w:hAnsi="Calibri"/>
          <w:smallCaps w:val="0"/>
          <w:noProof/>
          <w:sz w:val="22"/>
          <w:szCs w:val="22"/>
        </w:rPr>
      </w:pPr>
      <w:r>
        <w:rPr>
          <w:noProof/>
        </w:rPr>
        <w:t>5.3</w:t>
      </w:r>
      <w:r w:rsidRPr="00884FDC">
        <w:rPr>
          <w:rFonts w:ascii="Calibri" w:hAnsi="Calibri"/>
          <w:smallCaps w:val="0"/>
          <w:noProof/>
          <w:sz w:val="22"/>
          <w:szCs w:val="22"/>
        </w:rPr>
        <w:tab/>
      </w:r>
      <w:r>
        <w:rPr>
          <w:noProof/>
        </w:rPr>
        <w:t>To Position Train</w:t>
      </w:r>
      <w:r>
        <w:rPr>
          <w:noProof/>
        </w:rPr>
        <w:tab/>
      </w:r>
      <w:r>
        <w:rPr>
          <w:noProof/>
        </w:rPr>
        <w:fldChar w:fldCharType="begin"/>
      </w:r>
      <w:r>
        <w:rPr>
          <w:noProof/>
        </w:rPr>
        <w:instrText xml:space="preserve"> PAGEREF _Toc388370150 \h </w:instrText>
      </w:r>
      <w:r>
        <w:rPr>
          <w:noProof/>
        </w:rPr>
      </w:r>
      <w:r>
        <w:rPr>
          <w:noProof/>
        </w:rPr>
        <w:fldChar w:fldCharType="separate"/>
      </w:r>
      <w:r>
        <w:rPr>
          <w:noProof/>
        </w:rPr>
        <w:t>19</w:t>
      </w:r>
      <w:r>
        <w:rPr>
          <w:noProof/>
        </w:rPr>
        <w:fldChar w:fldCharType="end"/>
      </w:r>
    </w:p>
    <w:p w:rsidR="00467F89" w:rsidRPr="00884FDC" w:rsidRDefault="00467F89">
      <w:pPr>
        <w:pStyle w:val="Verzeichnis2"/>
        <w:rPr>
          <w:rFonts w:ascii="Calibri" w:hAnsi="Calibri"/>
          <w:smallCaps w:val="0"/>
          <w:noProof/>
          <w:sz w:val="22"/>
          <w:szCs w:val="22"/>
        </w:rPr>
      </w:pPr>
      <w:r>
        <w:rPr>
          <w:noProof/>
        </w:rPr>
        <w:t>5.4</w:t>
      </w:r>
      <w:r w:rsidRPr="00884FDC">
        <w:rPr>
          <w:rFonts w:ascii="Calibri" w:hAnsi="Calibri"/>
          <w:smallCaps w:val="0"/>
          <w:noProof/>
          <w:sz w:val="22"/>
          <w:szCs w:val="22"/>
        </w:rPr>
        <w:tab/>
      </w:r>
      <w:r>
        <w:rPr>
          <w:noProof/>
        </w:rPr>
        <w:t>To Achieve Processes</w:t>
      </w:r>
      <w:r>
        <w:rPr>
          <w:noProof/>
        </w:rPr>
        <w:tab/>
      </w:r>
      <w:r>
        <w:rPr>
          <w:noProof/>
        </w:rPr>
        <w:fldChar w:fldCharType="begin"/>
      </w:r>
      <w:r>
        <w:rPr>
          <w:noProof/>
        </w:rPr>
        <w:instrText xml:space="preserve"> PAGEREF _Toc388370151 \h </w:instrText>
      </w:r>
      <w:r>
        <w:rPr>
          <w:noProof/>
        </w:rPr>
      </w:r>
      <w:r>
        <w:rPr>
          <w:noProof/>
        </w:rPr>
        <w:fldChar w:fldCharType="separate"/>
      </w:r>
      <w:r>
        <w:rPr>
          <w:noProof/>
        </w:rPr>
        <w:t>21</w:t>
      </w:r>
      <w:r>
        <w:rPr>
          <w:noProof/>
        </w:rPr>
        <w:fldChar w:fldCharType="end"/>
      </w:r>
    </w:p>
    <w:p w:rsidR="00467F89" w:rsidRPr="00884FDC" w:rsidRDefault="00467F89">
      <w:pPr>
        <w:pStyle w:val="Verzeichnis1"/>
        <w:rPr>
          <w:rFonts w:ascii="Calibri" w:hAnsi="Calibri"/>
          <w:b w:val="0"/>
          <w:smallCaps w:val="0"/>
          <w:noProof/>
          <w:sz w:val="22"/>
          <w:szCs w:val="22"/>
        </w:rPr>
      </w:pPr>
      <w:r>
        <w:rPr>
          <w:noProof/>
        </w:rPr>
        <w:t>6.</w:t>
      </w:r>
      <w:r w:rsidRPr="00884FDC">
        <w:rPr>
          <w:rFonts w:ascii="Calibri" w:hAnsi="Calibri"/>
          <w:b w:val="0"/>
          <w:smallCaps w:val="0"/>
          <w:noProof/>
          <w:sz w:val="22"/>
          <w:szCs w:val="22"/>
        </w:rPr>
        <w:tab/>
      </w:r>
      <w:r>
        <w:rPr>
          <w:noProof/>
        </w:rPr>
        <w:t>Speed Supervision limits ( exemple)</w:t>
      </w:r>
      <w:r>
        <w:rPr>
          <w:noProof/>
        </w:rPr>
        <w:tab/>
      </w:r>
      <w:r>
        <w:rPr>
          <w:noProof/>
        </w:rPr>
        <w:fldChar w:fldCharType="begin"/>
      </w:r>
      <w:r>
        <w:rPr>
          <w:noProof/>
        </w:rPr>
        <w:instrText xml:space="preserve"> PAGEREF _Toc388370152 \h </w:instrText>
      </w:r>
      <w:r>
        <w:rPr>
          <w:noProof/>
        </w:rPr>
      </w:r>
      <w:r>
        <w:rPr>
          <w:noProof/>
        </w:rPr>
        <w:fldChar w:fldCharType="separate"/>
      </w:r>
      <w:r>
        <w:rPr>
          <w:noProof/>
        </w:rPr>
        <w:t>22</w:t>
      </w:r>
      <w:r>
        <w:rPr>
          <w:noProof/>
        </w:rPr>
        <w:fldChar w:fldCharType="end"/>
      </w:r>
    </w:p>
    <w:p w:rsidR="00467F89" w:rsidRPr="00884FDC" w:rsidRDefault="00467F89">
      <w:pPr>
        <w:pStyle w:val="Verzeichnis2"/>
        <w:rPr>
          <w:rFonts w:ascii="Calibri" w:hAnsi="Calibri"/>
          <w:smallCaps w:val="0"/>
          <w:noProof/>
          <w:sz w:val="22"/>
          <w:szCs w:val="22"/>
        </w:rPr>
      </w:pPr>
      <w:r>
        <w:rPr>
          <w:noProof/>
        </w:rPr>
        <w:t>6.1</w:t>
      </w:r>
      <w:r w:rsidRPr="00884FDC">
        <w:rPr>
          <w:rFonts w:ascii="Calibri" w:hAnsi="Calibri"/>
          <w:smallCaps w:val="0"/>
          <w:noProof/>
          <w:sz w:val="22"/>
          <w:szCs w:val="22"/>
        </w:rPr>
        <w:tab/>
      </w:r>
      <w:r>
        <w:rPr>
          <w:noProof/>
        </w:rPr>
        <w:t>references</w:t>
      </w:r>
      <w:r>
        <w:rPr>
          <w:noProof/>
        </w:rPr>
        <w:tab/>
      </w:r>
      <w:r>
        <w:rPr>
          <w:noProof/>
        </w:rPr>
        <w:fldChar w:fldCharType="begin"/>
      </w:r>
      <w:r>
        <w:rPr>
          <w:noProof/>
        </w:rPr>
        <w:instrText xml:space="preserve"> PAGEREF _Toc388370153 \h </w:instrText>
      </w:r>
      <w:r>
        <w:rPr>
          <w:noProof/>
        </w:rPr>
      </w:r>
      <w:r>
        <w:rPr>
          <w:noProof/>
        </w:rPr>
        <w:fldChar w:fldCharType="separate"/>
      </w:r>
      <w:r>
        <w:rPr>
          <w:noProof/>
        </w:rPr>
        <w:t>22</w:t>
      </w:r>
      <w:r>
        <w:rPr>
          <w:noProof/>
        </w:rPr>
        <w:fldChar w:fldCharType="end"/>
      </w:r>
    </w:p>
    <w:p w:rsidR="00467F89" w:rsidRPr="00884FDC" w:rsidRDefault="00467F89">
      <w:pPr>
        <w:pStyle w:val="Verzeichnis2"/>
        <w:rPr>
          <w:rFonts w:ascii="Calibri" w:hAnsi="Calibri"/>
          <w:smallCaps w:val="0"/>
          <w:noProof/>
          <w:sz w:val="22"/>
          <w:szCs w:val="22"/>
        </w:rPr>
      </w:pPr>
      <w:r>
        <w:rPr>
          <w:noProof/>
        </w:rPr>
        <w:t>6.2</w:t>
      </w:r>
      <w:r w:rsidRPr="00884FDC">
        <w:rPr>
          <w:rFonts w:ascii="Calibri" w:hAnsi="Calibri"/>
          <w:smallCaps w:val="0"/>
          <w:noProof/>
          <w:sz w:val="22"/>
          <w:szCs w:val="22"/>
        </w:rPr>
        <w:tab/>
      </w:r>
      <w:r>
        <w:rPr>
          <w:noProof/>
        </w:rPr>
        <w:t>overview</w:t>
      </w:r>
      <w:r>
        <w:rPr>
          <w:noProof/>
        </w:rPr>
        <w:tab/>
      </w:r>
      <w:r>
        <w:rPr>
          <w:noProof/>
        </w:rPr>
        <w:fldChar w:fldCharType="begin"/>
      </w:r>
      <w:r>
        <w:rPr>
          <w:noProof/>
        </w:rPr>
        <w:instrText xml:space="preserve"> PAGEREF _Toc388370154 \h </w:instrText>
      </w:r>
      <w:r>
        <w:rPr>
          <w:noProof/>
        </w:rPr>
      </w:r>
      <w:r>
        <w:rPr>
          <w:noProof/>
        </w:rPr>
        <w:fldChar w:fldCharType="separate"/>
      </w:r>
      <w:r>
        <w:rPr>
          <w:noProof/>
        </w:rPr>
        <w:t>22</w:t>
      </w:r>
      <w:r>
        <w:rPr>
          <w:noProof/>
        </w:rPr>
        <w:fldChar w:fldCharType="end"/>
      </w:r>
    </w:p>
    <w:p w:rsidR="00467F89" w:rsidRPr="00884FDC" w:rsidRDefault="00467F89">
      <w:pPr>
        <w:pStyle w:val="Verzeichnis2"/>
        <w:rPr>
          <w:rFonts w:ascii="Calibri" w:hAnsi="Calibri"/>
          <w:smallCaps w:val="0"/>
          <w:noProof/>
          <w:sz w:val="22"/>
          <w:szCs w:val="22"/>
        </w:rPr>
      </w:pPr>
      <w:r>
        <w:rPr>
          <w:noProof/>
        </w:rPr>
        <w:t>6.3</w:t>
      </w:r>
      <w:r w:rsidRPr="00884FDC">
        <w:rPr>
          <w:rFonts w:ascii="Calibri" w:hAnsi="Calibri"/>
          <w:smallCaps w:val="0"/>
          <w:noProof/>
          <w:sz w:val="22"/>
          <w:szCs w:val="22"/>
        </w:rPr>
        <w:tab/>
      </w:r>
      <w:r>
        <w:rPr>
          <w:noProof/>
        </w:rPr>
        <w:t>Context of Speed Limit Supervision</w:t>
      </w:r>
      <w:r>
        <w:rPr>
          <w:noProof/>
        </w:rPr>
        <w:tab/>
      </w:r>
      <w:r>
        <w:rPr>
          <w:noProof/>
        </w:rPr>
        <w:fldChar w:fldCharType="begin"/>
      </w:r>
      <w:r>
        <w:rPr>
          <w:noProof/>
        </w:rPr>
        <w:instrText xml:space="preserve"> PAGEREF _Toc388370155 \h </w:instrText>
      </w:r>
      <w:r>
        <w:rPr>
          <w:noProof/>
        </w:rPr>
      </w:r>
      <w:r>
        <w:rPr>
          <w:noProof/>
        </w:rPr>
        <w:fldChar w:fldCharType="separate"/>
      </w:r>
      <w:r>
        <w:rPr>
          <w:noProof/>
        </w:rPr>
        <w:t>22</w:t>
      </w:r>
      <w:r>
        <w:rPr>
          <w:noProof/>
        </w:rPr>
        <w:fldChar w:fldCharType="end"/>
      </w:r>
    </w:p>
    <w:p w:rsidR="00467F89" w:rsidRPr="00884FDC" w:rsidRDefault="00467F89">
      <w:pPr>
        <w:pStyle w:val="Verzeichnis2"/>
        <w:rPr>
          <w:rFonts w:ascii="Calibri" w:hAnsi="Calibri"/>
          <w:smallCaps w:val="0"/>
          <w:noProof/>
          <w:sz w:val="22"/>
          <w:szCs w:val="22"/>
        </w:rPr>
      </w:pPr>
      <w:r>
        <w:rPr>
          <w:noProof/>
        </w:rPr>
        <w:t>6.4</w:t>
      </w:r>
      <w:r w:rsidRPr="00884FDC">
        <w:rPr>
          <w:rFonts w:ascii="Calibri" w:hAnsi="Calibri"/>
          <w:smallCaps w:val="0"/>
          <w:noProof/>
          <w:sz w:val="22"/>
          <w:szCs w:val="22"/>
        </w:rPr>
        <w:tab/>
      </w:r>
      <w:r>
        <w:rPr>
          <w:noProof/>
        </w:rPr>
        <w:t>Example of Balise Group in level 1</w:t>
      </w:r>
      <w:r>
        <w:rPr>
          <w:noProof/>
        </w:rPr>
        <w:tab/>
      </w:r>
      <w:r>
        <w:rPr>
          <w:noProof/>
        </w:rPr>
        <w:fldChar w:fldCharType="begin"/>
      </w:r>
      <w:r>
        <w:rPr>
          <w:noProof/>
        </w:rPr>
        <w:instrText xml:space="preserve"> PAGEREF _Toc388370156 \h </w:instrText>
      </w:r>
      <w:r>
        <w:rPr>
          <w:noProof/>
        </w:rPr>
      </w:r>
      <w:r>
        <w:rPr>
          <w:noProof/>
        </w:rPr>
        <w:fldChar w:fldCharType="separate"/>
      </w:r>
      <w:r>
        <w:rPr>
          <w:noProof/>
        </w:rPr>
        <w:t>24</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6.5</w:t>
      </w:r>
      <w:r w:rsidRPr="00884FDC">
        <w:rPr>
          <w:rFonts w:ascii="Calibri" w:hAnsi="Calibri"/>
          <w:smallCaps w:val="0"/>
          <w:noProof/>
          <w:sz w:val="22"/>
          <w:szCs w:val="22"/>
          <w:lang w:val="fr-FR"/>
        </w:rPr>
        <w:tab/>
      </w:r>
      <w:r>
        <w:rPr>
          <w:noProof/>
        </w:rPr>
        <w:t>EB Supervision Curve</w:t>
      </w:r>
      <w:r>
        <w:rPr>
          <w:noProof/>
        </w:rPr>
        <w:tab/>
      </w:r>
      <w:r>
        <w:rPr>
          <w:noProof/>
        </w:rPr>
        <w:fldChar w:fldCharType="begin"/>
      </w:r>
      <w:r>
        <w:rPr>
          <w:noProof/>
        </w:rPr>
        <w:instrText xml:space="preserve"> PAGEREF _Toc388370157 \h </w:instrText>
      </w:r>
      <w:r>
        <w:rPr>
          <w:noProof/>
        </w:rPr>
      </w:r>
      <w:r>
        <w:rPr>
          <w:noProof/>
        </w:rPr>
        <w:fldChar w:fldCharType="separate"/>
      </w:r>
      <w:r>
        <w:rPr>
          <w:noProof/>
        </w:rPr>
        <w:t>25</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6.6</w:t>
      </w:r>
      <w:r w:rsidRPr="00884FDC">
        <w:rPr>
          <w:rFonts w:ascii="Calibri" w:hAnsi="Calibri"/>
          <w:smallCaps w:val="0"/>
          <w:noProof/>
          <w:sz w:val="22"/>
          <w:szCs w:val="22"/>
          <w:lang w:val="fr-FR"/>
        </w:rPr>
        <w:tab/>
      </w:r>
      <w:r>
        <w:rPr>
          <w:noProof/>
        </w:rPr>
        <w:t>EB Supervision Computation</w:t>
      </w:r>
      <w:r>
        <w:rPr>
          <w:noProof/>
        </w:rPr>
        <w:tab/>
      </w:r>
      <w:r>
        <w:rPr>
          <w:noProof/>
        </w:rPr>
        <w:fldChar w:fldCharType="begin"/>
      </w:r>
      <w:r>
        <w:rPr>
          <w:noProof/>
        </w:rPr>
        <w:instrText xml:space="preserve"> PAGEREF _Toc388370158 \h </w:instrText>
      </w:r>
      <w:r>
        <w:rPr>
          <w:noProof/>
        </w:rPr>
      </w:r>
      <w:r>
        <w:rPr>
          <w:noProof/>
        </w:rPr>
        <w:fldChar w:fldCharType="separate"/>
      </w:r>
      <w:r>
        <w:rPr>
          <w:noProof/>
        </w:rPr>
        <w:t>25</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6.7</w:t>
      </w:r>
      <w:r w:rsidRPr="00884FDC">
        <w:rPr>
          <w:rFonts w:ascii="Calibri" w:hAnsi="Calibri"/>
          <w:smallCaps w:val="0"/>
          <w:noProof/>
          <w:sz w:val="22"/>
          <w:szCs w:val="22"/>
          <w:lang w:val="fr-FR"/>
        </w:rPr>
        <w:tab/>
      </w:r>
      <w:r>
        <w:rPr>
          <w:noProof/>
        </w:rPr>
        <w:t>EB Supervision Excel File</w:t>
      </w:r>
      <w:r>
        <w:rPr>
          <w:noProof/>
        </w:rPr>
        <w:tab/>
      </w:r>
      <w:r>
        <w:rPr>
          <w:noProof/>
        </w:rPr>
        <w:fldChar w:fldCharType="begin"/>
      </w:r>
      <w:r>
        <w:rPr>
          <w:noProof/>
        </w:rPr>
        <w:instrText xml:space="preserve"> PAGEREF _Toc388370159 \h </w:instrText>
      </w:r>
      <w:r>
        <w:rPr>
          <w:noProof/>
        </w:rPr>
      </w:r>
      <w:r>
        <w:rPr>
          <w:noProof/>
        </w:rPr>
        <w:fldChar w:fldCharType="separate"/>
      </w:r>
      <w:r>
        <w:rPr>
          <w:noProof/>
        </w:rPr>
        <w:t>27</w:t>
      </w:r>
      <w:r>
        <w:rPr>
          <w:noProof/>
        </w:rPr>
        <w:fldChar w:fldCharType="end"/>
      </w:r>
    </w:p>
    <w:p w:rsidR="00467F89" w:rsidRPr="00884FDC" w:rsidRDefault="00467F89">
      <w:pPr>
        <w:pStyle w:val="Verzeichnis2"/>
        <w:rPr>
          <w:rFonts w:ascii="Calibri" w:hAnsi="Calibri"/>
          <w:smallCaps w:val="0"/>
          <w:noProof/>
          <w:sz w:val="22"/>
          <w:szCs w:val="22"/>
          <w:lang w:val="fr-FR"/>
        </w:rPr>
      </w:pPr>
      <w:r>
        <w:rPr>
          <w:noProof/>
        </w:rPr>
        <w:t>6.8</w:t>
      </w:r>
      <w:r w:rsidRPr="00884FDC">
        <w:rPr>
          <w:rFonts w:ascii="Calibri" w:hAnsi="Calibri"/>
          <w:smallCaps w:val="0"/>
          <w:noProof/>
          <w:sz w:val="22"/>
          <w:szCs w:val="22"/>
          <w:lang w:val="fr-FR"/>
        </w:rPr>
        <w:tab/>
      </w:r>
      <w:r>
        <w:rPr>
          <w:noProof/>
        </w:rPr>
        <w:t>EB Supervision per Quantum</w:t>
      </w:r>
      <w:r>
        <w:rPr>
          <w:noProof/>
        </w:rPr>
        <w:tab/>
      </w:r>
      <w:r>
        <w:rPr>
          <w:noProof/>
        </w:rPr>
        <w:fldChar w:fldCharType="begin"/>
      </w:r>
      <w:r>
        <w:rPr>
          <w:noProof/>
        </w:rPr>
        <w:instrText xml:space="preserve"> PAGEREF _Toc388370160 \h </w:instrText>
      </w:r>
      <w:r>
        <w:rPr>
          <w:noProof/>
        </w:rPr>
      </w:r>
      <w:r>
        <w:rPr>
          <w:noProof/>
        </w:rPr>
        <w:fldChar w:fldCharType="separate"/>
      </w:r>
      <w:r>
        <w:rPr>
          <w:noProof/>
        </w:rPr>
        <w:t>30</w:t>
      </w:r>
      <w:r>
        <w:rPr>
          <w:noProof/>
        </w:rPr>
        <w:fldChar w:fldCharType="end"/>
      </w:r>
    </w:p>
    <w:p w:rsidR="00650ECC" w:rsidRDefault="00650ECC" w:rsidP="00F54EFE">
      <w:pPr>
        <w:pStyle w:val="Verzeichnis2"/>
        <w:ind w:left="851" w:right="403" w:hanging="851"/>
        <w:rPr>
          <w:sz w:val="28"/>
        </w:rPr>
      </w:pPr>
      <w:r>
        <w:rPr>
          <w:rFonts w:ascii="Arial" w:hAnsi="Arial"/>
          <w:smallCaps w:val="0"/>
          <w:sz w:val="24"/>
        </w:rPr>
        <w:fldChar w:fldCharType="end"/>
      </w:r>
    </w:p>
    <w:p w:rsidR="00D47426" w:rsidRDefault="00650ECC" w:rsidP="00F54EFE">
      <w:pPr>
        <w:pStyle w:val="berschrift1"/>
        <w:ind w:left="851" w:hanging="851"/>
      </w:pPr>
      <w:r>
        <w:br w:type="page"/>
      </w:r>
      <w:bookmarkStart w:id="16" w:name="_Toc388370096"/>
      <w:r w:rsidR="00D47426">
        <w:lastRenderedPageBreak/>
        <w:t>Objectives</w:t>
      </w:r>
      <w:r w:rsidR="008743E9">
        <w:t xml:space="preserve"> and strategy</w:t>
      </w:r>
      <w:bookmarkEnd w:id="16"/>
    </w:p>
    <w:p w:rsidR="00D47426" w:rsidRDefault="00E4625B" w:rsidP="00F54EFE">
      <w:pPr>
        <w:pStyle w:val="Textkrper"/>
        <w:ind w:left="851" w:hanging="851"/>
      </w:pPr>
      <w:r>
        <w:t>The main objective</w:t>
      </w:r>
      <w:r w:rsidR="00D47426">
        <w:t xml:space="preserve"> is to propose a technical plan for Open-ETCS in relation with UNISIG specification.</w:t>
      </w:r>
    </w:p>
    <w:p w:rsidR="00D47426" w:rsidRDefault="00D47426" w:rsidP="00F54EFE">
      <w:pPr>
        <w:pStyle w:val="Textkrper"/>
        <w:ind w:left="851" w:hanging="851"/>
      </w:pPr>
    </w:p>
    <w:p w:rsidR="00D47426" w:rsidRDefault="00D47426" w:rsidP="00F54EFE">
      <w:pPr>
        <w:pStyle w:val="Textkrper"/>
        <w:ind w:left="851" w:hanging="851"/>
      </w:pPr>
      <w:r>
        <w:t>The aim of Open-ETCS is</w:t>
      </w:r>
      <w:r w:rsidR="00E0266F">
        <w:t xml:space="preserve"> to insure that “</w:t>
      </w:r>
      <w:r>
        <w:t>Subset_026 version_3.3.0</w:t>
      </w:r>
      <w:r w:rsidR="00E0266F">
        <w:t>”  shall b</w:t>
      </w:r>
      <w:r w:rsidR="00E4625B">
        <w:t xml:space="preserve">e implemented and interpreted following </w:t>
      </w:r>
      <w:r w:rsidR="00E0266F">
        <w:t xml:space="preserve"> the same </w:t>
      </w:r>
      <w:r w:rsidR="00BE0251">
        <w:t>understanding by every supplier of ETCS devices.</w:t>
      </w:r>
    </w:p>
    <w:p w:rsidR="00E4625B" w:rsidRDefault="00E4625B" w:rsidP="00F54EFE">
      <w:pPr>
        <w:pStyle w:val="Textkrper"/>
        <w:ind w:left="851" w:hanging="851"/>
      </w:pPr>
    </w:p>
    <w:p w:rsidR="00E42B10" w:rsidRDefault="00E4625B" w:rsidP="00F54EFE">
      <w:pPr>
        <w:pStyle w:val="Textkrper"/>
        <w:ind w:left="851" w:hanging="851"/>
      </w:pPr>
      <w:r>
        <w:t>Give</w:t>
      </w:r>
      <w:r w:rsidR="008743E9">
        <w:t>n the difficulties, it</w:t>
      </w:r>
      <w:r>
        <w:t xml:space="preserve"> has been defined t</w:t>
      </w:r>
      <w:r w:rsidR="008743E9">
        <w:t>hat consists in working on application software of EVC. Trackside application software is anticip</w:t>
      </w:r>
      <w:r w:rsidR="000F24EA">
        <w:t>ated as enough transpar</w:t>
      </w:r>
      <w:r w:rsidR="00E42B10">
        <w:t>e</w:t>
      </w:r>
      <w:r w:rsidR="008743E9">
        <w:t>nt  from</w:t>
      </w:r>
      <w:r w:rsidR="00BE0251">
        <w:t xml:space="preserve"> EVC.</w:t>
      </w:r>
    </w:p>
    <w:p w:rsidR="00E42B10" w:rsidRDefault="00E42B10" w:rsidP="00F54EFE">
      <w:pPr>
        <w:pStyle w:val="Textkrper"/>
        <w:ind w:left="851" w:hanging="851"/>
      </w:pPr>
    </w:p>
    <w:p w:rsidR="00E42B10" w:rsidRDefault="00E42B10" w:rsidP="00F54EFE">
      <w:pPr>
        <w:pStyle w:val="Textkrper"/>
        <w:ind w:left="851" w:hanging="851"/>
      </w:pPr>
      <w:r>
        <w:t>Three phases are involved :</w:t>
      </w:r>
    </w:p>
    <w:p w:rsidR="00E42B10" w:rsidRDefault="00E42B10" w:rsidP="00F54EFE">
      <w:pPr>
        <w:pStyle w:val="Textkrper"/>
        <w:ind w:left="851" w:hanging="851"/>
      </w:pPr>
    </w:p>
    <w:p w:rsidR="00E4625B" w:rsidRDefault="00FC16AD" w:rsidP="00F54EFE">
      <w:pPr>
        <w:pStyle w:val="Textkrper"/>
        <w:numPr>
          <w:ilvl w:val="0"/>
          <w:numId w:val="25"/>
        </w:numPr>
        <w:ind w:left="851" w:hanging="851"/>
      </w:pPr>
      <w:r w:rsidRPr="00FC16AD">
        <w:rPr>
          <w:b/>
        </w:rPr>
        <w:t>First Phase</w:t>
      </w:r>
      <w:r>
        <w:t xml:space="preserve"> : </w:t>
      </w:r>
      <w:r w:rsidR="00E42B10">
        <w:t xml:space="preserve">The Subset-026 chapter3 being basically a system requirement definition, it needs to be analysed and structured through SysML methodology or equivalent. </w:t>
      </w:r>
      <w:r w:rsidR="008743E9">
        <w:t xml:space="preserve"> </w:t>
      </w:r>
      <w:r w:rsidR="00D74BA6">
        <w:t>That permits to build a breakdown structure as follows :</w:t>
      </w:r>
    </w:p>
    <w:p w:rsidR="00D74BA6" w:rsidRDefault="00D74BA6" w:rsidP="00F54EFE">
      <w:pPr>
        <w:pStyle w:val="Textkrper"/>
        <w:numPr>
          <w:ilvl w:val="1"/>
          <w:numId w:val="25"/>
        </w:numPr>
        <w:ind w:left="851" w:hanging="851"/>
      </w:pPr>
      <w:r>
        <w:t>Basic  Software</w:t>
      </w:r>
      <w:r w:rsidR="00FC16AD">
        <w:t xml:space="preserve"> and hardware</w:t>
      </w:r>
      <w:r>
        <w:t>,</w:t>
      </w:r>
      <w:r w:rsidR="003D6089">
        <w:t xml:space="preserve"> is propriet</w:t>
      </w:r>
      <w:r w:rsidR="00FC16AD">
        <w:t>ary software of each ETCS supplier,</w:t>
      </w:r>
    </w:p>
    <w:p w:rsidR="00D74BA6" w:rsidRDefault="00D74BA6" w:rsidP="00F54EFE">
      <w:pPr>
        <w:pStyle w:val="Textkrper"/>
        <w:numPr>
          <w:ilvl w:val="1"/>
          <w:numId w:val="25"/>
        </w:numPr>
        <w:ind w:left="851" w:hanging="851"/>
      </w:pPr>
      <w:r>
        <w:t>Application Software</w:t>
      </w:r>
      <w:r w:rsidR="004B3AA1">
        <w:t xml:space="preserve"> (so-called “kernel software”)</w:t>
      </w:r>
      <w:r>
        <w:t>,</w:t>
      </w:r>
    </w:p>
    <w:p w:rsidR="008B47E0" w:rsidRDefault="008B47E0" w:rsidP="00F54EFE">
      <w:pPr>
        <w:pStyle w:val="Textkrper"/>
        <w:numPr>
          <w:ilvl w:val="2"/>
          <w:numId w:val="25"/>
        </w:numPr>
        <w:ind w:left="851" w:hanging="851"/>
      </w:pPr>
      <w:r>
        <w:t xml:space="preserve">Balise Data storage and update, </w:t>
      </w:r>
    </w:p>
    <w:p w:rsidR="008B47E0" w:rsidRDefault="008B47E0" w:rsidP="00F54EFE">
      <w:pPr>
        <w:pStyle w:val="Textkrper"/>
        <w:numPr>
          <w:ilvl w:val="2"/>
          <w:numId w:val="25"/>
        </w:numPr>
        <w:ind w:left="851" w:hanging="851"/>
      </w:pPr>
      <w:r>
        <w:t>Positioning,</w:t>
      </w:r>
    </w:p>
    <w:p w:rsidR="008B47E0" w:rsidRDefault="008B47E0" w:rsidP="00F54EFE">
      <w:pPr>
        <w:pStyle w:val="Textkrper"/>
        <w:numPr>
          <w:ilvl w:val="2"/>
          <w:numId w:val="25"/>
        </w:numPr>
        <w:ind w:left="851" w:hanging="851"/>
      </w:pPr>
      <w:r>
        <w:t>Speed Control Monitoring,</w:t>
      </w:r>
    </w:p>
    <w:p w:rsidR="008B47E0" w:rsidRDefault="008B47E0" w:rsidP="00F54EFE">
      <w:pPr>
        <w:pStyle w:val="Textkrper"/>
        <w:numPr>
          <w:ilvl w:val="2"/>
          <w:numId w:val="25"/>
        </w:numPr>
        <w:ind w:left="851" w:hanging="851"/>
      </w:pPr>
      <w:r>
        <w:t>etc..</w:t>
      </w:r>
    </w:p>
    <w:p w:rsidR="00D74BA6" w:rsidRDefault="00D74BA6" w:rsidP="00F54EFE">
      <w:pPr>
        <w:pStyle w:val="Textkrper"/>
        <w:numPr>
          <w:ilvl w:val="1"/>
          <w:numId w:val="25"/>
        </w:numPr>
        <w:ind w:left="851" w:hanging="851"/>
      </w:pPr>
      <w:r>
        <w:t>Application Program Interface</w:t>
      </w:r>
      <w:r w:rsidR="00AC39F7">
        <w:t xml:space="preserve"> : Alstom solution is acting as reference. </w:t>
      </w:r>
    </w:p>
    <w:p w:rsidR="00AC39F7" w:rsidRDefault="00AC39F7" w:rsidP="00F54EFE">
      <w:pPr>
        <w:pStyle w:val="Textkrper"/>
        <w:ind w:left="851" w:hanging="851"/>
      </w:pPr>
    </w:p>
    <w:p w:rsidR="00AC39F7" w:rsidRDefault="00FC16AD" w:rsidP="00F54EFE">
      <w:pPr>
        <w:pStyle w:val="Textkrper"/>
        <w:numPr>
          <w:ilvl w:val="0"/>
          <w:numId w:val="25"/>
        </w:numPr>
        <w:ind w:left="851" w:hanging="851"/>
      </w:pPr>
      <w:r w:rsidRPr="00FC16AD">
        <w:rPr>
          <w:b/>
        </w:rPr>
        <w:t>Second Phase</w:t>
      </w:r>
      <w:r>
        <w:t xml:space="preserve"> : </w:t>
      </w:r>
      <w:r w:rsidR="008B47E0">
        <w:t xml:space="preserve">The Breakdown Structure </w:t>
      </w:r>
      <w:r w:rsidR="00AC39F7">
        <w:t xml:space="preserve">of Application Software </w:t>
      </w:r>
      <w:r w:rsidR="008B47E0">
        <w:t>is</w:t>
      </w:r>
      <w:r w:rsidR="00AC39F7">
        <w:t xml:space="preserve"> </w:t>
      </w:r>
      <w:r w:rsidR="008B47E0">
        <w:t>refined</w:t>
      </w:r>
      <w:r w:rsidR="00AC39F7">
        <w:t xml:space="preserve"> up to reach a level of detail that permits to proceed to a formal (non ambiguous) specification</w:t>
      </w:r>
      <w:r>
        <w:t xml:space="preserve"> and encoding</w:t>
      </w:r>
      <w:r w:rsidR="00AC39F7">
        <w:t>.</w:t>
      </w:r>
    </w:p>
    <w:p w:rsidR="005E3C6C" w:rsidRDefault="00FC16AD" w:rsidP="00F54EFE">
      <w:pPr>
        <w:pStyle w:val="Textkrper"/>
        <w:numPr>
          <w:ilvl w:val="1"/>
          <w:numId w:val="25"/>
        </w:numPr>
        <w:ind w:left="851" w:hanging="851"/>
      </w:pPr>
      <w:r>
        <w:t xml:space="preserve">This phase leads to include most of the modules within the </w:t>
      </w:r>
      <w:r w:rsidR="005E3C6C">
        <w:t>Open-ETCS library.</w:t>
      </w:r>
    </w:p>
    <w:p w:rsidR="005E3C6C" w:rsidRDefault="005E3C6C" w:rsidP="00F54EFE">
      <w:pPr>
        <w:pStyle w:val="Textkrper"/>
        <w:numPr>
          <w:ilvl w:val="1"/>
          <w:numId w:val="25"/>
        </w:numPr>
        <w:ind w:left="851" w:hanging="851"/>
      </w:pPr>
      <w:r>
        <w:t>On a first step, it has been agreed to work on “Balise Data Storage” and “Positionning”.</w:t>
      </w:r>
    </w:p>
    <w:p w:rsidR="005E3C6C" w:rsidRDefault="005E3C6C" w:rsidP="00F54EFE">
      <w:pPr>
        <w:pStyle w:val="Textkrper"/>
        <w:numPr>
          <w:ilvl w:val="1"/>
          <w:numId w:val="25"/>
        </w:numPr>
        <w:ind w:left="851" w:hanging="851"/>
      </w:pPr>
      <w:r>
        <w:t>It may appear the need to define a database structure when study of other functions.</w:t>
      </w:r>
    </w:p>
    <w:p w:rsidR="00FC16AD" w:rsidRDefault="005E3C6C" w:rsidP="00F54EFE">
      <w:pPr>
        <w:pStyle w:val="Textkrper"/>
        <w:numPr>
          <w:ilvl w:val="1"/>
          <w:numId w:val="25"/>
        </w:numPr>
        <w:ind w:left="851" w:hanging="851"/>
      </w:pPr>
      <w:r>
        <w:t xml:space="preserve">At the end </w:t>
      </w:r>
      <w:r w:rsidR="004B3AA1">
        <w:t xml:space="preserve">of this phase, </w:t>
      </w:r>
      <w:r w:rsidR="00FC16AD">
        <w:t xml:space="preserve"> </w:t>
      </w:r>
      <w:r w:rsidR="004B3AA1">
        <w:t xml:space="preserve">“Kernel Software” is ready for integration on “Host Machine” or on “Real Time Machine”. </w:t>
      </w:r>
    </w:p>
    <w:p w:rsidR="00FC16AD" w:rsidRDefault="00FC16AD" w:rsidP="00F54EFE">
      <w:pPr>
        <w:pStyle w:val="Textkrper"/>
        <w:ind w:left="851" w:hanging="851"/>
      </w:pPr>
    </w:p>
    <w:p w:rsidR="00AC39F7" w:rsidRDefault="00213FC3" w:rsidP="00F54EFE">
      <w:pPr>
        <w:pStyle w:val="Textkrper"/>
        <w:numPr>
          <w:ilvl w:val="0"/>
          <w:numId w:val="25"/>
        </w:numPr>
        <w:ind w:left="851" w:hanging="851"/>
      </w:pPr>
      <w:r>
        <w:rPr>
          <w:b/>
        </w:rPr>
        <w:t>Third</w:t>
      </w:r>
      <w:r w:rsidRPr="00FC16AD">
        <w:rPr>
          <w:b/>
        </w:rPr>
        <w:t xml:space="preserve"> Phase</w:t>
      </w:r>
      <w:r>
        <w:t xml:space="preserve"> : </w:t>
      </w:r>
      <w:r w:rsidR="00AC39F7">
        <w:t>In order to consolidate the specification, a model is developed for the most complex functions</w:t>
      </w:r>
      <w:r w:rsidR="007A6A06">
        <w:t xml:space="preserve"> that permits to get a reference</w:t>
      </w:r>
      <w:r w:rsidR="00FC16AD">
        <w:t xml:space="preserve"> for each </w:t>
      </w:r>
      <w:r>
        <w:t xml:space="preserve">signalling </w:t>
      </w:r>
      <w:r w:rsidR="00FC16AD">
        <w:t>implementation</w:t>
      </w:r>
      <w:r w:rsidR="007A6A06">
        <w:t>. This</w:t>
      </w:r>
      <w:r>
        <w:t xml:space="preserve"> is</w:t>
      </w:r>
      <w:r w:rsidR="007A6A06">
        <w:t xml:space="preserve"> </w:t>
      </w:r>
      <w:r>
        <w:t xml:space="preserve"> the concept of Virtual Machine.</w:t>
      </w:r>
    </w:p>
    <w:p w:rsidR="00CA39F4" w:rsidRDefault="00D47426" w:rsidP="00F54EFE">
      <w:pPr>
        <w:pStyle w:val="berschrift1"/>
        <w:ind w:left="851" w:hanging="851"/>
      </w:pPr>
      <w:r>
        <w:br w:type="page"/>
      </w:r>
      <w:bookmarkStart w:id="17" w:name="_Toc388370097"/>
      <w:r w:rsidR="00CA39F4">
        <w:lastRenderedPageBreak/>
        <w:t>Context Of Open-ETCS</w:t>
      </w:r>
      <w:bookmarkEnd w:id="17"/>
    </w:p>
    <w:p w:rsidR="00CA39F4" w:rsidRDefault="00CA39F4" w:rsidP="00F54EFE">
      <w:pPr>
        <w:pStyle w:val="berschrift2"/>
        <w:ind w:left="851" w:hanging="851"/>
      </w:pPr>
      <w:bookmarkStart w:id="18" w:name="_Toc388370098"/>
      <w:r>
        <w:t>references</w:t>
      </w:r>
      <w:bookmarkEnd w:id="18"/>
    </w:p>
    <w:p w:rsidR="00CA39F4" w:rsidRDefault="00CA39F4" w:rsidP="00F54EFE">
      <w:pPr>
        <w:pStyle w:val="Textkrper"/>
        <w:ind w:left="851" w:hanging="851"/>
      </w:pPr>
      <w:r>
        <w:t>UNISIG Subset_026 version_3.3.0</w:t>
      </w:r>
    </w:p>
    <w:p w:rsidR="00CA39F4" w:rsidRDefault="00CA39F4" w:rsidP="00F54EFE">
      <w:pPr>
        <w:pStyle w:val="Textkrper"/>
        <w:ind w:left="851" w:hanging="851"/>
      </w:pPr>
      <w:r>
        <w:tab/>
        <w:t>Chapter 3 : ERTMS / ETCS Principes</w:t>
      </w:r>
    </w:p>
    <w:p w:rsidR="00CA39F4" w:rsidRPr="00EC2BDA" w:rsidRDefault="00CA39F4" w:rsidP="00F54EFE">
      <w:pPr>
        <w:pStyle w:val="Textkrper"/>
        <w:ind w:left="851" w:hanging="851"/>
        <w:rPr>
          <w:lang w:val="fr-FR"/>
        </w:rPr>
      </w:pPr>
      <w:r w:rsidRPr="00BE0251">
        <w:t>Chapter 5 : ERTMS / ET</w:t>
      </w:r>
      <w:r w:rsidRPr="00EC2BDA">
        <w:rPr>
          <w:lang w:val="fr-FR"/>
        </w:rPr>
        <w:t>CS Procedures</w:t>
      </w:r>
    </w:p>
    <w:p w:rsidR="00CA39F4" w:rsidRDefault="00CA39F4" w:rsidP="00F54EFE">
      <w:pPr>
        <w:pStyle w:val="Textkrper"/>
        <w:ind w:left="851" w:hanging="851"/>
        <w:rPr>
          <w:lang w:val="fr-FR"/>
        </w:rPr>
      </w:pPr>
      <w:r w:rsidRPr="00EC2BDA">
        <w:rPr>
          <w:lang w:val="fr-FR"/>
        </w:rPr>
        <w:tab/>
        <w:t>Chapter 7 : ERTMS / ETCS  Langu</w:t>
      </w:r>
      <w:r>
        <w:rPr>
          <w:lang w:val="fr-FR"/>
        </w:rPr>
        <w:t>age</w:t>
      </w:r>
    </w:p>
    <w:p w:rsidR="003A5710" w:rsidRPr="00EC2BDA" w:rsidRDefault="003A5710" w:rsidP="00F54EFE">
      <w:pPr>
        <w:pStyle w:val="Textkrper"/>
        <w:ind w:left="851" w:hanging="851"/>
        <w:rPr>
          <w:lang w:val="fr-FR"/>
        </w:rPr>
      </w:pPr>
    </w:p>
    <w:p w:rsidR="009B66DB" w:rsidRDefault="006A518F" w:rsidP="00F54EFE">
      <w:pPr>
        <w:pStyle w:val="berschrift2"/>
        <w:ind w:left="851" w:hanging="851"/>
      </w:pPr>
      <w:bookmarkStart w:id="19" w:name="_Toc388370099"/>
      <w:r>
        <w:t>High Level Architecture</w:t>
      </w:r>
      <w:bookmarkEnd w:id="19"/>
    </w:p>
    <w:p w:rsidR="003A5710" w:rsidRDefault="006A518F" w:rsidP="00F54EFE">
      <w:pPr>
        <w:ind w:left="851" w:hanging="851"/>
      </w:pPr>
      <w:r>
        <w:t xml:space="preserve">The following Block Diagram Definition (BDD) gives an abstract of </w:t>
      </w:r>
      <w:r w:rsidR="003A5710">
        <w:t xml:space="preserve">global </w:t>
      </w:r>
      <w:r>
        <w:t xml:space="preserve">ETCS from the on-board </w:t>
      </w:r>
      <w:r w:rsidR="00503E03">
        <w:t xml:space="preserve">(EVC) </w:t>
      </w:r>
      <w:r>
        <w:t>point of view</w:t>
      </w:r>
      <w:r w:rsidR="003A5710">
        <w:t xml:space="preserve"> :</w:t>
      </w:r>
    </w:p>
    <w:p w:rsidR="009B66DB" w:rsidRDefault="006A518F" w:rsidP="00F54EFE">
      <w:pPr>
        <w:ind w:left="851" w:hanging="851"/>
      </w:pPr>
      <w:r>
        <w:t xml:space="preserve"> </w:t>
      </w:r>
    </w:p>
    <w:p w:rsidR="009B66DB" w:rsidRDefault="005B06C9" w:rsidP="00F54EFE">
      <w:pPr>
        <w:ind w:left="851" w:hanging="851"/>
      </w:pPr>
      <w:r>
        <w:rPr>
          <w:noProof/>
          <w:lang w:val="en-US" w:eastAsia="en-US"/>
        </w:rPr>
        <mc:AlternateContent>
          <mc:Choice Requires="wpc">
            <w:drawing>
              <wp:inline distT="0" distB="0" distL="0" distR="0">
                <wp:extent cx="6286500" cy="2252980"/>
                <wp:effectExtent l="19050" t="19050" r="9525" b="13970"/>
                <wp:docPr id="494" name="Zeichenbereich 49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70C0"/>
                          </a:solidFill>
                          <a:prstDash val="solid"/>
                          <a:miter lim="800000"/>
                          <a:headEnd type="none" w="med" len="med"/>
                          <a:tailEnd type="none" w="med" len="med"/>
                        </a:ln>
                      </wpc:whole>
                      <wps:wsp>
                        <wps:cNvPr id="561" name="AutoShape 497"/>
                        <wps:cNvCnPr>
                          <a:cxnSpLocks noChangeShapeType="1"/>
                        </wps:cNvCnPr>
                        <wps:spPr bwMode="auto">
                          <a:xfrm>
                            <a:off x="762238" y="793782"/>
                            <a:ext cx="1746" cy="214819"/>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2" name="Text Box 498"/>
                        <wps:cNvSpPr txBox="1">
                          <a:spLocks noChangeArrowheads="1"/>
                        </wps:cNvSpPr>
                        <wps:spPr bwMode="auto">
                          <a:xfrm>
                            <a:off x="317818" y="365018"/>
                            <a:ext cx="840819" cy="428765"/>
                          </a:xfrm>
                          <a:prstGeom prst="rect">
                            <a:avLst/>
                          </a:prstGeom>
                          <a:solidFill>
                            <a:srgbClr val="FFFFFF"/>
                          </a:solidFill>
                          <a:ln w="28575">
                            <a:solidFill>
                              <a:srgbClr val="000000"/>
                            </a:solidFill>
                            <a:miter lim="800000"/>
                            <a:headEnd/>
                            <a:tailEnd/>
                          </a:ln>
                        </wps:spPr>
                        <wps:txbx>
                          <w:txbxContent>
                            <w:p w:rsidR="00467F89" w:rsidRPr="00A9108A" w:rsidRDefault="00467F89" w:rsidP="00503E03">
                              <w:pPr>
                                <w:jc w:val="center"/>
                                <w:rPr>
                                  <w:lang w:val="fr-FR"/>
                                </w:rPr>
                              </w:pPr>
                              <w:r>
                                <w:rPr>
                                  <w:lang w:val="fr-FR"/>
                                </w:rPr>
                                <w:t>Balise</w:t>
                              </w:r>
                            </w:p>
                          </w:txbxContent>
                        </wps:txbx>
                        <wps:bodyPr rot="0" vert="horz" wrap="square" lIns="91440" tIns="45720" rIns="91440" bIns="45720" anchor="t" anchorCtr="0" upright="1">
                          <a:noAutofit/>
                        </wps:bodyPr>
                      </wps:wsp>
                      <wps:wsp>
                        <wps:cNvPr id="563" name="AutoShape 499"/>
                        <wps:cNvCnPr>
                          <a:cxnSpLocks noChangeShapeType="1"/>
                        </wps:cNvCnPr>
                        <wps:spPr bwMode="auto">
                          <a:xfrm>
                            <a:off x="757873" y="1008602"/>
                            <a:ext cx="1746" cy="40955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4" name="AutoShape 500"/>
                        <wps:cNvCnPr>
                          <a:cxnSpLocks noChangeShapeType="1"/>
                        </wps:cNvCnPr>
                        <wps:spPr bwMode="auto">
                          <a:xfrm>
                            <a:off x="1735773" y="793782"/>
                            <a:ext cx="1746" cy="214819"/>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5" name="Text Box 501"/>
                        <wps:cNvSpPr txBox="1">
                          <a:spLocks noChangeArrowheads="1"/>
                        </wps:cNvSpPr>
                        <wps:spPr bwMode="auto">
                          <a:xfrm>
                            <a:off x="1311434" y="365018"/>
                            <a:ext cx="840819" cy="428765"/>
                          </a:xfrm>
                          <a:prstGeom prst="rect">
                            <a:avLst/>
                          </a:prstGeom>
                          <a:solidFill>
                            <a:srgbClr val="FFFFFF"/>
                          </a:solidFill>
                          <a:ln w="28575">
                            <a:solidFill>
                              <a:srgbClr val="000000"/>
                            </a:solidFill>
                            <a:miter lim="800000"/>
                            <a:headEnd/>
                            <a:tailEnd/>
                          </a:ln>
                        </wps:spPr>
                        <wps:txbx>
                          <w:txbxContent>
                            <w:p w:rsidR="00467F89" w:rsidRPr="00A9108A" w:rsidRDefault="00467F89" w:rsidP="00594B6D">
                              <w:pPr>
                                <w:pStyle w:val="Index7"/>
                              </w:pPr>
                              <w:r w:rsidRPr="00A9108A">
                                <w:t>Odometry</w:t>
                              </w:r>
                            </w:p>
                          </w:txbxContent>
                        </wps:txbx>
                        <wps:bodyPr rot="0" vert="horz" wrap="square" lIns="91440" tIns="45720" rIns="91440" bIns="45720" anchor="t" anchorCtr="0" upright="1">
                          <a:noAutofit/>
                        </wps:bodyPr>
                      </wps:wsp>
                      <wps:wsp>
                        <wps:cNvPr id="566" name="AutoShape 502"/>
                        <wps:cNvCnPr>
                          <a:cxnSpLocks noChangeShapeType="1"/>
                        </wps:cNvCnPr>
                        <wps:spPr bwMode="auto">
                          <a:xfrm>
                            <a:off x="1735773" y="1008602"/>
                            <a:ext cx="873" cy="4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7" name="AutoShape 503"/>
                        <wps:cNvCnPr>
                          <a:cxnSpLocks noChangeShapeType="1"/>
                        </wps:cNvCnPr>
                        <wps:spPr bwMode="auto">
                          <a:xfrm>
                            <a:off x="2728516" y="793782"/>
                            <a:ext cx="1746" cy="214819"/>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68" name="Text Box 504"/>
                        <wps:cNvSpPr txBox="1">
                          <a:spLocks noChangeArrowheads="1"/>
                        </wps:cNvSpPr>
                        <wps:spPr bwMode="auto">
                          <a:xfrm>
                            <a:off x="2304177" y="365018"/>
                            <a:ext cx="840819" cy="428765"/>
                          </a:xfrm>
                          <a:prstGeom prst="rect">
                            <a:avLst/>
                          </a:prstGeom>
                          <a:solidFill>
                            <a:srgbClr val="FFFFFF"/>
                          </a:solidFill>
                          <a:ln w="12700">
                            <a:solidFill>
                              <a:srgbClr val="000000"/>
                            </a:solidFill>
                            <a:miter lim="800000"/>
                            <a:headEnd/>
                            <a:tailEnd/>
                          </a:ln>
                        </wps:spPr>
                        <wps:txbx>
                          <w:txbxContent>
                            <w:p w:rsidR="00467F89" w:rsidRPr="00A9108A" w:rsidRDefault="00467F89" w:rsidP="00503E03">
                              <w:pPr>
                                <w:jc w:val="center"/>
                                <w:rPr>
                                  <w:lang w:val="fr-FR"/>
                                </w:rPr>
                              </w:pPr>
                              <w:r>
                                <w:rPr>
                                  <w:lang w:val="fr-FR"/>
                                </w:rPr>
                                <w:t>DMI</w:t>
                              </w:r>
                            </w:p>
                          </w:txbxContent>
                        </wps:txbx>
                        <wps:bodyPr rot="0" vert="horz" wrap="square" lIns="91440" tIns="45720" rIns="91440" bIns="45720" anchor="t" anchorCtr="0" upright="1">
                          <a:noAutofit/>
                        </wps:bodyPr>
                      </wps:wsp>
                      <wps:wsp>
                        <wps:cNvPr id="569" name="AutoShape 505"/>
                        <wps:cNvCnPr>
                          <a:cxnSpLocks noChangeShapeType="1"/>
                        </wps:cNvCnPr>
                        <wps:spPr bwMode="auto">
                          <a:xfrm>
                            <a:off x="2728516" y="1008602"/>
                            <a:ext cx="873" cy="4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0" name="AutoShape 506"/>
                        <wps:cNvCnPr>
                          <a:cxnSpLocks noChangeShapeType="1"/>
                        </wps:cNvCnPr>
                        <wps:spPr bwMode="auto">
                          <a:xfrm>
                            <a:off x="3722132" y="793782"/>
                            <a:ext cx="1746" cy="214819"/>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71" name="Text Box 507"/>
                        <wps:cNvSpPr txBox="1">
                          <a:spLocks noChangeArrowheads="1"/>
                        </wps:cNvSpPr>
                        <wps:spPr bwMode="auto">
                          <a:xfrm>
                            <a:off x="3297793" y="365018"/>
                            <a:ext cx="840819" cy="428765"/>
                          </a:xfrm>
                          <a:prstGeom prst="rect">
                            <a:avLst/>
                          </a:prstGeom>
                          <a:solidFill>
                            <a:srgbClr val="FFFFFF"/>
                          </a:solidFill>
                          <a:ln w="12700">
                            <a:solidFill>
                              <a:srgbClr val="000000"/>
                            </a:solidFill>
                            <a:miter lim="800000"/>
                            <a:headEnd/>
                            <a:tailEnd/>
                          </a:ln>
                        </wps:spPr>
                        <wps:txbx>
                          <w:txbxContent>
                            <w:p w:rsidR="00467F89" w:rsidRPr="00A9108A" w:rsidRDefault="00467F89" w:rsidP="00594B6D">
                              <w:pPr>
                                <w:pStyle w:val="Index7"/>
                              </w:pPr>
                              <w:r>
                                <w:t>TIU</w:t>
                              </w:r>
                            </w:p>
                          </w:txbxContent>
                        </wps:txbx>
                        <wps:bodyPr rot="0" vert="horz" wrap="square" lIns="91440" tIns="45720" rIns="91440" bIns="45720" anchor="t" anchorCtr="0" upright="1">
                          <a:noAutofit/>
                        </wps:bodyPr>
                      </wps:wsp>
                      <wps:wsp>
                        <wps:cNvPr id="572" name="AutoShape 508"/>
                        <wps:cNvCnPr>
                          <a:cxnSpLocks noChangeShapeType="1"/>
                        </wps:cNvCnPr>
                        <wps:spPr bwMode="auto">
                          <a:xfrm>
                            <a:off x="3722132" y="1008602"/>
                            <a:ext cx="1746" cy="4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73" name="AutoShape 509"/>
                        <wps:cNvCnPr>
                          <a:cxnSpLocks noChangeShapeType="1"/>
                        </wps:cNvCnPr>
                        <wps:spPr bwMode="auto">
                          <a:xfrm>
                            <a:off x="4734957" y="793782"/>
                            <a:ext cx="1746" cy="214819"/>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74" name="Text Box 510"/>
                        <wps:cNvSpPr txBox="1">
                          <a:spLocks noChangeArrowheads="1"/>
                        </wps:cNvSpPr>
                        <wps:spPr bwMode="auto">
                          <a:xfrm>
                            <a:off x="4310618" y="365018"/>
                            <a:ext cx="840819" cy="428765"/>
                          </a:xfrm>
                          <a:prstGeom prst="rect">
                            <a:avLst/>
                          </a:prstGeom>
                          <a:solidFill>
                            <a:srgbClr val="FFFFFF"/>
                          </a:solidFill>
                          <a:ln w="28575">
                            <a:solidFill>
                              <a:srgbClr val="000000"/>
                            </a:solidFill>
                            <a:miter lim="800000"/>
                            <a:headEnd/>
                            <a:tailEnd/>
                          </a:ln>
                        </wps:spPr>
                        <wps:txbx>
                          <w:txbxContent>
                            <w:p w:rsidR="00467F89" w:rsidRPr="00A9108A" w:rsidRDefault="00467F89" w:rsidP="00503E03">
                              <w:pPr>
                                <w:jc w:val="center"/>
                                <w:rPr>
                                  <w:lang w:val="fr-FR"/>
                                </w:rPr>
                              </w:pPr>
                              <w:r>
                                <w:rPr>
                                  <w:lang w:val="fr-FR"/>
                                </w:rPr>
                                <w:t>CORE</w:t>
                              </w:r>
                            </w:p>
                          </w:txbxContent>
                        </wps:txbx>
                        <wps:bodyPr rot="0" vert="horz" wrap="square" lIns="91440" tIns="45720" rIns="91440" bIns="45720" anchor="t" anchorCtr="0" upright="1">
                          <a:noAutofit/>
                        </wps:bodyPr>
                      </wps:wsp>
                      <wps:wsp>
                        <wps:cNvPr id="575" name="AutoShape 511"/>
                        <wps:cNvCnPr>
                          <a:cxnSpLocks noChangeShapeType="1"/>
                        </wps:cNvCnPr>
                        <wps:spPr bwMode="auto">
                          <a:xfrm>
                            <a:off x="4734957" y="1008602"/>
                            <a:ext cx="873" cy="4113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2" name="AutoShape 515"/>
                        <wps:cNvCnPr>
                          <a:cxnSpLocks noChangeShapeType="1"/>
                        </wps:cNvCnPr>
                        <wps:spPr bwMode="auto">
                          <a:xfrm>
                            <a:off x="5728573" y="792036"/>
                            <a:ext cx="1746" cy="215692"/>
                          </a:xfrm>
                          <a:prstGeom prst="straightConnector1">
                            <a:avLst/>
                          </a:prstGeom>
                          <a:noFill/>
                          <a:ln w="38100">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513" name="Text Box 516"/>
                        <wps:cNvSpPr txBox="1">
                          <a:spLocks noChangeArrowheads="1"/>
                        </wps:cNvSpPr>
                        <wps:spPr bwMode="auto">
                          <a:xfrm>
                            <a:off x="5304234" y="220059"/>
                            <a:ext cx="841693" cy="571977"/>
                          </a:xfrm>
                          <a:prstGeom prst="rect">
                            <a:avLst/>
                          </a:prstGeom>
                          <a:solidFill>
                            <a:srgbClr val="FFFFFF"/>
                          </a:solidFill>
                          <a:ln w="12700">
                            <a:solidFill>
                              <a:srgbClr val="000000"/>
                            </a:solidFill>
                            <a:prstDash val="dash"/>
                            <a:miter lim="800000"/>
                            <a:headEnd/>
                            <a:tailEnd/>
                          </a:ln>
                        </wps:spPr>
                        <wps:txbx>
                          <w:txbxContent>
                            <w:p w:rsidR="00467F89" w:rsidRDefault="00467F89" w:rsidP="00503E03">
                              <w:pPr>
                                <w:jc w:val="center"/>
                                <w:rPr>
                                  <w:lang w:val="fr-FR"/>
                                </w:rPr>
                              </w:pPr>
                              <w:r>
                                <w:rPr>
                                  <w:lang w:val="fr-FR"/>
                                </w:rPr>
                                <w:t>Radio</w:t>
                              </w:r>
                            </w:p>
                            <w:p w:rsidR="00467F89" w:rsidRPr="00A9108A" w:rsidRDefault="00467F89" w:rsidP="00503E03">
                              <w:pPr>
                                <w:jc w:val="center"/>
                                <w:rPr>
                                  <w:lang w:val="fr-FR"/>
                                </w:rPr>
                              </w:pPr>
                              <w:r>
                                <w:rPr>
                                  <w:lang w:val="fr-FR"/>
                                </w:rPr>
                                <w:t>(RBC)</w:t>
                              </w:r>
                            </w:p>
                          </w:txbxContent>
                        </wps:txbx>
                        <wps:bodyPr rot="0" vert="horz" wrap="square" lIns="91440" tIns="45720" rIns="91440" bIns="45720" anchor="t" anchorCtr="0" upright="1">
                          <a:noAutofit/>
                        </wps:bodyPr>
                      </wps:wsp>
                      <wps:wsp>
                        <wps:cNvPr id="514" name="AutoShape 517"/>
                        <wps:cNvCnPr>
                          <a:cxnSpLocks noChangeShapeType="1"/>
                        </wps:cNvCnPr>
                        <wps:spPr bwMode="auto">
                          <a:xfrm>
                            <a:off x="5728573" y="1007728"/>
                            <a:ext cx="1746" cy="4104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15" name="Text Box 518"/>
                        <wps:cNvSpPr txBox="1">
                          <a:spLocks noChangeArrowheads="1"/>
                        </wps:cNvSpPr>
                        <wps:spPr bwMode="auto">
                          <a:xfrm>
                            <a:off x="595471" y="1419901"/>
                            <a:ext cx="5361861" cy="666288"/>
                          </a:xfrm>
                          <a:prstGeom prst="rect">
                            <a:avLst/>
                          </a:prstGeom>
                          <a:solidFill>
                            <a:srgbClr val="FFFFFF"/>
                          </a:solidFill>
                          <a:ln w="19050">
                            <a:solidFill>
                              <a:srgbClr val="000000"/>
                            </a:solidFill>
                            <a:miter lim="800000"/>
                            <a:headEnd/>
                            <a:tailEnd/>
                          </a:ln>
                        </wps:spPr>
                        <wps:txbx>
                          <w:txbxContent>
                            <w:p w:rsidR="00467F89" w:rsidRPr="00503E03" w:rsidRDefault="00467F89" w:rsidP="00594B6D">
                              <w:pPr>
                                <w:pStyle w:val="Index7"/>
                              </w:pPr>
                              <w:r w:rsidRPr="00503E03">
                                <w:t>EVC</w:t>
                              </w:r>
                            </w:p>
                          </w:txbxContent>
                        </wps:txbx>
                        <wps:bodyPr rot="0" vert="horz" wrap="square" lIns="91440" tIns="45720" rIns="91440" bIns="45720" anchor="t" anchorCtr="0" upright="1">
                          <a:noAutofit/>
                        </wps:bodyPr>
                      </wps:wsp>
                    </wpc:wpc>
                  </a:graphicData>
                </a:graphic>
              </wp:inline>
            </w:drawing>
          </mc:Choice>
          <mc:Fallback>
            <w:pict>
              <v:group id="Zeichenbereich 494" o:spid="_x0000_s1026" editas="canvas" style="width:495pt;height:177.4pt;mso-position-horizontal-relative:char;mso-position-vertical-relative:line" coordsize="62865,225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62865;height:22529;visibility:visible;mso-wrap-style:square" stroked="t" strokecolor="#0070c0">
                  <v:fill o:detectmouseclick="t"/>
                  <v:path o:connecttype="none"/>
                </v:shape>
                <v:shapetype id="_x0000_t32" coordsize="21600,21600" o:spt="32" o:oned="t" path="m,l21600,21600e" filled="f">
                  <v:path arrowok="t" fillok="f" o:connecttype="none"/>
                  <o:lock v:ext="edit" shapetype="t"/>
                </v:shapetype>
                <v:shape id="AutoShape 497" o:spid="_x0000_s1028" type="#_x0000_t32" style="position:absolute;left:7622;top:7937;width:17;height:2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0yrIsUAAADcAAAADwAAAGRycy9kb3ducmV2LnhtbESP3WrCQBCF7wu+wzKF3ukmgj+kriFo&#10;bQteiNEHGLJjEszOhuw2iX36bqHQy8P5+TibdDSN6KlztWUF8SwCQVxYXXOp4Ho5TNcgnEfW2Fgm&#10;BQ9ykG4nTxtMtB34TH3uSxFG2CWooPK+TaR0RUUG3cy2xMG72c6gD7Irpe5wCOOmkfMoWkqDNQdC&#10;hS3tKiru+ZcJ3Lfv5v0R29txVeT3/WlVYv6RKfXyPGavIDyN/j/81/7UChbLGH7PhCMgt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0yrIsUAAADcAAAADwAAAAAAAAAA&#10;AAAAAAChAgAAZHJzL2Rvd25yZXYueG1sUEsFBgAAAAAEAAQA+QAAAJMDAAAAAA==&#10;" strokeweight="3pt">
                  <v:stroke startarrow="block" endarrow="block"/>
                </v:shape>
                <v:shapetype id="_x0000_t202" coordsize="21600,21600" o:spt="202" path="m,l,21600r21600,l21600,xe">
                  <v:stroke joinstyle="miter"/>
                  <v:path gradientshapeok="t" o:connecttype="rect"/>
                </v:shapetype>
                <v:shape id="Text Box 498" o:spid="_x0000_s1029" type="#_x0000_t202" style="position:absolute;left:3178;top:3650;width:8408;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FHtZ8QA&#10;AADcAAAADwAAAGRycy9kb3ducmV2LnhtbESP0WrCQBRE3wv+w3IF3+pGwSjRVcQqFnwoNX7ANXtN&#10;otm7YXer6d+7QqGPw8ycYRarzjTiTs7XlhWMhgkI4sLqmksFp3z3PgPhA7LGxjIp+CUPq2XvbYGZ&#10;tg/+pvsxlCJC2GeooAqhzaT0RUUG/dC2xNG7WGcwROlKqR0+Itw0cpwkqTRYc1yosKVNRcXt+GMU&#10;XOmcl4f1weVf0/Rju8ftbXo9KTXod+s5iEBd+A//tT+1gkk6hteZeAT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RR7WfEAAAA3AAAAA8AAAAAAAAAAAAAAAAAmAIAAGRycy9k&#10;b3ducmV2LnhtbFBLBQYAAAAABAAEAPUAAACJAwAAAAA=&#10;" strokeweight="2.25pt">
                  <v:textbox>
                    <w:txbxContent>
                      <w:p w:rsidR="00467F89" w:rsidRPr="00A9108A" w:rsidRDefault="00467F89" w:rsidP="00503E03">
                        <w:pPr>
                          <w:jc w:val="center"/>
                          <w:rPr>
                            <w:lang w:val="fr-FR"/>
                          </w:rPr>
                        </w:pPr>
                        <w:r>
                          <w:rPr>
                            <w:lang w:val="fr-FR"/>
                          </w:rPr>
                          <w:t>Balise</w:t>
                        </w:r>
                      </w:p>
                    </w:txbxContent>
                  </v:textbox>
                </v:shape>
                <v:shape id="AutoShape 499" o:spid="_x0000_s1030" type="#_x0000_t32" style="position:absolute;left:7578;top:10086;width:18;height:409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OpVDcUAAADcAAAADwAAAGRycy9kb3ducmV2LnhtbESPT2sCMRTE74V+h/AKvRTN2qLI1ihb&#10;QaiCB//dn5vXTejmZd1EXb+9EQo9DjPzG2Yy61wtLtQG61nBoJ+BIC69tlwp2O8WvTGIEJE11p5J&#10;wY0CzKbPTxPMtb/yhi7bWIkE4ZCjAhNjk0sZSkMOQ983xMn78a3DmGRbSd3iNcFdLd+zbCQdWk4L&#10;BhuaGyp/t2enYL0cfBVHY5erzcmuh4uiPldvB6VeX7riE0SkLv6H/9rfWsFw9AGPM+kIyO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OpVDcUAAADcAAAADwAAAAAAAAAA&#10;AAAAAAChAgAAZHJzL2Rvd25yZXYueG1sUEsFBgAAAAAEAAQA+QAAAJMDAAAAAA==&#10;"/>
                <v:shape id="AutoShape 500" o:spid="_x0000_s1031" type="#_x0000_t32" style="position:absolute;left:17357;top:7937;width:18;height:2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sIusUAAADcAAAADwAAAGRycy9kb3ducmV2LnhtbESP3WrCQBCF74W+wzIF7+omYrWkriFU&#10;2wpeSKMPMGTHJCQ7G7Krxj59Vyh4eTg/H2eZDqYVF+pdbVlBPIlAEBdW11wqOB4+X95AOI+ssbVM&#10;Cm7kIF09jZaYaHvlH7rkvhRhhF2CCirvu0RKV1Rk0E1sRxy8k+0N+iD7Uuoer2HctHIaRXNpsOZA&#10;qLCjj4qKJj+bwN38tl+32J52iyJv1vtFifl3ptT4ecjeQXga/CP8395qBa/zGdzPhCMgV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zsIusUAAADcAAAADwAAAAAAAAAA&#10;AAAAAAChAgAAZHJzL2Rvd25yZXYueG1sUEsFBgAAAAAEAAQA+QAAAJMDAAAAAA==&#10;" strokeweight="3pt">
                  <v:stroke startarrow="block" endarrow="block"/>
                </v:shape>
                <v:shape id="Text Box 501" o:spid="_x0000_s1032" type="#_x0000_t202" style="position:absolute;left:13114;top:3650;width:8408;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1E8UA&#10;AADcAAAADwAAAGRycy9kb3ducmV2LnhtbESP0WrCQBRE3wv+w3ILfaubCkZJXUXUUsEHMfEDrtnb&#10;JJq9G3a3Gv++WxB8HGbmDDNb9KYVV3K+sazgY5iAIC6tbrhScCy+3qcgfEDW2FomBXfysJgPXmaY&#10;aXvjA13zUIkIYZ+hgjqELpPSlzUZ9EPbEUfvxzqDIUpXSe3wFuGmlaMkSaXBhuNCjR2taiov+a9R&#10;cKZTUe2WO1fsJ+l6842by+R8VOrttV9+ggjUh2f40d5qBeN0DP9n4hGQ8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uHUTxQAAANwAAAAPAAAAAAAAAAAAAAAAAJgCAABkcnMv&#10;ZG93bnJldi54bWxQSwUGAAAAAAQABAD1AAAAigMAAAAA&#10;" strokeweight="2.25pt">
                  <v:textbox>
                    <w:txbxContent>
                      <w:p w:rsidR="00467F89" w:rsidRPr="00A9108A" w:rsidRDefault="00467F89" w:rsidP="00594B6D">
                        <w:pPr>
                          <w:pStyle w:val="Index7"/>
                        </w:pPr>
                        <w:r w:rsidRPr="00A9108A">
                          <w:t>Odometry</w:t>
                        </w:r>
                      </w:p>
                    </w:txbxContent>
                  </v:textbox>
                </v:shape>
                <v:shape id="AutoShape 502" o:spid="_x0000_s1033" type="#_x0000_t32" style="position:absolute;left:17357;top:10086;width:9;height:4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32lcUAAADcAAAADwAAAGRycy9kb3ducmV2LnhtbESPQWsCMRSE7wX/Q3iCl6JZCy5la5RV&#10;EGrBg7a9Pzevm+DmZd1EXf99Uyh4HGbmG2a+7F0jrtQF61nBdJKBIK68tlwr+PrcjF9BhIissfFM&#10;Cu4UYLkYPM2x0P7Ge7oeYi0ShEOBCkyMbSFlqAw5DBPfEifvx3cOY5JdLXWHtwR3jXzJslw6tJwW&#10;DLa0NlSdDhenYLedrsqjsduP/dnuZpuyudTP30qNhn35BiJSHx/h//a7VjDLc/g7k46AXP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32lcUAAADcAAAADwAAAAAAAAAA&#10;AAAAAAChAgAAZHJzL2Rvd25yZXYueG1sUEsFBgAAAAAEAAQA+QAAAJMDAAAAAA==&#10;"/>
                <v:shape id="AutoShape 503" o:spid="_x0000_s1034" type="#_x0000_t32" style="position:absolute;left:27285;top:7937;width:17;height:2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WzcIAAADcAAAADwAAAGRycy9kb3ducmV2LnhtbESP3YrCMBCF7xf2HcII3mmqoF2qUWT9&#10;BS9kqw8wNGNbbCaliVp9eiMIe3k4Px9nOm9NJW7UuNKygkE/AkGcWV1yruB0XPd+QDiPrLGyTAoe&#10;5GA++/6aYqLtnf/olvpchBF2CSoovK8TKV1WkEHXtzVx8M62MeiDbHKpG7yHcVPJYRSNpcGSA6HA&#10;mn4Lyi7p1QTu6lltHgN73sdZelke4hzT7UKpbqddTEB4av1/+NPeaQWjcQzvM+EIyN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WzcIAAADcAAAADwAAAAAAAAAAAAAA&#10;AAChAgAAZHJzL2Rvd25yZXYueG1sUEsFBgAAAAAEAAQA+QAAAJADAAAAAA==&#10;" strokeweight="3pt">
                  <v:stroke startarrow="block" endarrow="block"/>
                </v:shape>
                <v:shape id="Text Box 504" o:spid="_x0000_s1035" type="#_x0000_t202" style="position:absolute;left:23041;top:3650;width:8408;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GcM8IA&#10;AADcAAAADwAAAGRycy9kb3ducmV2LnhtbERPy4rCMBTdC/5DuIIb0VRBkY5RBh+oG8EHDLO7NNe2&#10;2NzUJtb692YhuDyc92zRmELUVLncsoLhIAJBnFidc6rgct70pyCcR9ZYWCYFL3KwmLdbM4y1ffKR&#10;6pNPRQhhF6OCzPsyltIlGRl0A1sSB+5qK4M+wCqVusJnCDeFHEXRRBrMOTRkWNIyo+R2ehgFh9cf&#10;37eP6Frvy+n/5XZYrza9tVLdTvP7A8JT47/ij3unFYwnYW04E46AnL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8ZwzwgAAANwAAAAPAAAAAAAAAAAAAAAAAJgCAABkcnMvZG93&#10;bnJldi54bWxQSwUGAAAAAAQABAD1AAAAhwMAAAAA&#10;" strokeweight="1pt">
                  <v:textbox>
                    <w:txbxContent>
                      <w:p w:rsidR="00467F89" w:rsidRPr="00A9108A" w:rsidRDefault="00467F89" w:rsidP="00503E03">
                        <w:pPr>
                          <w:jc w:val="center"/>
                          <w:rPr>
                            <w:lang w:val="fr-FR"/>
                          </w:rPr>
                        </w:pPr>
                        <w:r>
                          <w:rPr>
                            <w:lang w:val="fr-FR"/>
                          </w:rPr>
                          <w:t>DMI</w:t>
                        </w:r>
                      </w:p>
                    </w:txbxContent>
                  </v:textbox>
                </v:shape>
                <v:shape id="AutoShape 505" o:spid="_x0000_s1036" type="#_x0000_t32" style="position:absolute;left:27285;top:10086;width:8;height:4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Ji58UAAADcAAAADwAAAGRycy9kb3ducmV2LnhtbESPT2sCMRTE7wW/Q3iFXopmLSh1a5RV&#10;EKrgwX/35+Z1E7p5WTdRt9/eFAo9DjPzG2Y671wtbtQG61nBcJCBIC69tlwpOB5W/XcQISJrrD2T&#10;gh8KMJ/1nqaYa3/nHd32sRIJwiFHBSbGJpcylIYchoFviJP35VuHMcm2krrFe4K7Wr5l2Vg6tJwW&#10;DDa0NFR+769OwXY9XBRnY9eb3cVuR6uivlavJ6VenrviA0SkLv6H/9qfWsFoPIH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QJi58UAAADcAAAADwAAAAAAAAAA&#10;AAAAAAChAgAAZHJzL2Rvd25yZXYueG1sUEsFBgAAAAAEAAQA+QAAAJMDAAAAAA==&#10;"/>
                <v:shape id="AutoShape 506" o:spid="_x0000_s1037" type="#_x0000_t32" style="position:absolute;left:37221;top:7937;width:17;height:2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YZMEAAADcAAAADwAAAGRycy9kb3ducmV2LnhtbERPzWrCQBC+C32HZYTedKOgkegqUmtb&#10;8CCmfYAhOybB7GzIbjX26Z1DwePH97/a9K5RV+pC7dnAZJyAIi68rbk08PO9Hy1AhYhssfFMBu4U&#10;YLN+Gawws/7GJ7rmsVQSwiFDA1WMbaZ1KCpyGMa+JRbu7DuHUWBXatvhTcJdo6dJMtcOa5aGClt6&#10;q6i45L9Oet//mo/7xJ8PaZFfdse0xPxza8zrsN8uQUXq41P87/6yBmapzJczcgT0+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x2ZhkwQAAANwAAAAPAAAAAAAAAAAAAAAA&#10;AKECAABkcnMvZG93bnJldi54bWxQSwUGAAAAAAQABAD5AAAAjwMAAAAA&#10;" strokeweight="3pt">
                  <v:stroke startarrow="block" endarrow="block"/>
                </v:shape>
                <v:shape id="Text Box 507" o:spid="_x0000_s1038" type="#_x0000_t202" style="position:absolute;left:32977;top:3650;width:8409;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Kjc8cA&#10;AADcAAAADwAAAGRycy9kb3ducmV2LnhtbESPT2vCQBTE7wW/w/KEXopuLLRKdBPEKm0vQlUQb4/s&#10;yx+SfZtm1xi/fbdQ6HGYmd8wq3Qwjeipc5VlBbNpBII4s7riQsHpuJssQDiPrLGxTAru5CBNRg8r&#10;jLW98Rf1B1+IAGEXo4LS+zaW0mUlGXRT2xIHL7edQR9kV0jd4S3ATSOfo+hVGqw4LJTY0qakrD5c&#10;jYL9/czf79co7z/bxeVU77dvu6etUo/jYb0E4Wnw/+G/9odW8DKfwe+ZcARk8g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So3PHAAAA3AAAAA8AAAAAAAAAAAAAAAAAmAIAAGRy&#10;cy9kb3ducmV2LnhtbFBLBQYAAAAABAAEAPUAAACMAwAAAAA=&#10;" strokeweight="1pt">
                  <v:textbox>
                    <w:txbxContent>
                      <w:p w:rsidR="00467F89" w:rsidRPr="00A9108A" w:rsidRDefault="00467F89" w:rsidP="00594B6D">
                        <w:pPr>
                          <w:pStyle w:val="Index7"/>
                        </w:pPr>
                        <w:r>
                          <w:t>TIU</w:t>
                        </w:r>
                      </w:p>
                    </w:txbxContent>
                  </v:textbox>
                </v:shape>
                <v:shape id="AutoShape 508" o:spid="_x0000_s1039" type="#_x0000_t32" style="position:absolute;left:37221;top:10086;width:17;height:4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n9mS8YAAADcAAAADwAAAGRycy9kb3ducmV2LnhtbESPW2sCMRSE3wv+h3AKfSmaVfDC1ihr&#10;QagFH7y9Hzenm9DNyXYTdfvvm4Lg4zAz3zDzZedqcaU2WM8KhoMMBHHpteVKwfGw7s9AhIissfZM&#10;Cn4pwHLRe5pjrv2Nd3Tdx0okCIccFZgYm1zKUBpyGAa+IU7el28dxiTbSuoWbwnuajnKsol0aDkt&#10;GGzo3VD5vb84BdvNcFWcjd187n7sdrwu6kv1elLq5bkr3kBE6uIjfG9/aAXj6Qj+z6QjIB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Z/ZkvGAAAA3AAAAA8AAAAAAAAA&#10;AAAAAAAAoQIAAGRycy9kb3ducmV2LnhtbFBLBQYAAAAABAAEAPkAAACUAwAAAAA=&#10;"/>
                <v:shape id="AutoShape 509" o:spid="_x0000_s1040" type="#_x0000_t32" style="position:absolute;left:47349;top:7937;width:18;height:2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sGE8QAAADcAAAADwAAAGRycy9kb3ducmV2LnhtbESP22rCQBRF34X+w3AKfdOJLTUldRKk&#10;NwUfxLQfcMicXEjmTMhMNfr1jiD4uNmXxV5mo+nEgQbXWFYwn0UgiAurG64U/P1+T99AOI+ssbNM&#10;Ck7kIEsfJktMtD3yng65r0QYYZeggtr7PpHSFTUZdDPbEwevtINBH+RQST3gMYybTj5H0UIabDgQ&#10;auzpo6aizf9N4H6du5/T3JbbuMjbz11cYb5eKfX0OK7eQXga/T18a2+0gtf4Ba5nwhGQ6Q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CwYTxAAAANwAAAAPAAAAAAAAAAAA&#10;AAAAAKECAABkcnMvZG93bnJldi54bWxQSwUGAAAAAAQABAD5AAAAkgMAAAAA&#10;" strokeweight="3pt">
                  <v:stroke startarrow="block" endarrow="block"/>
                </v:shape>
                <v:shape id="Text Box 510" o:spid="_x0000_s1041" type="#_x0000_t202" style="position:absolute;left:43106;top:3650;width:8408;height:42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1GVcUA&#10;AADcAAAADwAAAGRycy9kb3ducmV2LnhtbESP0WrCQBRE3wv+w3ILfdNNS2tKdBWxSgUfROMH3Gav&#10;STR7N+yuGv/eFYQ+DjNzhhlPO9OICzlfW1bwPkhAEBdW11wq2OfL/jcIH5A1NpZJwY08TCe9lzFm&#10;2l55S5ddKEWEsM9QQRVCm0npi4oM+oFtiaN3sM5giNKVUju8Rrhp5EeSDKXBmuNChS3NKypOu7NR&#10;cKS/vFzP1i7fpMOfxS8uTulxr9TbazcbgQjUhf/ws73SCr7ST3iciUdATu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LUZVxQAAANwAAAAPAAAAAAAAAAAAAAAAAJgCAABkcnMv&#10;ZG93bnJldi54bWxQSwUGAAAAAAQABAD1AAAAigMAAAAA&#10;" strokeweight="2.25pt">
                  <v:textbox>
                    <w:txbxContent>
                      <w:p w:rsidR="00467F89" w:rsidRPr="00A9108A" w:rsidRDefault="00467F89" w:rsidP="00503E03">
                        <w:pPr>
                          <w:jc w:val="center"/>
                          <w:rPr>
                            <w:lang w:val="fr-FR"/>
                          </w:rPr>
                        </w:pPr>
                        <w:r>
                          <w:rPr>
                            <w:lang w:val="fr-FR"/>
                          </w:rPr>
                          <w:t>CORE</w:t>
                        </w:r>
                      </w:p>
                    </w:txbxContent>
                  </v:textbox>
                </v:shape>
                <v:shape id="AutoShape 511" o:spid="_x0000_s1042" type="#_x0000_t32" style="position:absolute;left:47349;top:10086;width:9;height:41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b+P8YAAADcAAAADwAAAGRycy9kb3ducmV2LnhtbESPT2sCMRTE70K/Q3iFXkSzFrbKapRt&#10;QagFD/67Pzevm9DNy3YTdfvtm0LB4zAzv2EWq9414kpdsJ4VTMYZCOLKa8u1guNhPZqBCBFZY+OZ&#10;FPxQgNXyYbDAQvsb7+i6j7VIEA4FKjAxtoWUoTLkMIx9S5y8T985jEl2tdQd3hLcNfI5y16kQ8tp&#10;wWBLb4aqr/3FKdhuJq/l2djNx+7bbvN12Vzq4Umpp8e+nIOI1Md7+L/9rhXk0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mW/j/GAAAA3AAAAA8AAAAAAAAA&#10;AAAAAAAAoQIAAGRycy9kb3ducmV2LnhtbFBLBQYAAAAABAAEAPkAAACUAwAAAAA=&#10;"/>
                <v:shape id="AutoShape 515" o:spid="_x0000_s1043" type="#_x0000_t32" style="position:absolute;left:57285;top:7920;width:18;height:215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5hGKMQAAADcAAAADwAAAGRycy9kb3ducmV2LnhtbESP3WrCQBCF74W+wzJC73QToVWiawj9&#10;sQUvxLQPMGTHJJidDdmtSXz6riB4eTg/H2eTDqYRF+pcbVlBPI9AEBdW11wq+P35nK1AOI+ssbFM&#10;CkZykG6fJhtMtO35SJfclyKMsEtQQeV9m0jpiooMurltiYN3sp1BH2RXSt1hH8ZNIxdR9CoN1hwI&#10;Fbb0VlFxzv9M4H5cm90Y29N+WeTn98OyxPwrU+p5OmRrEJ4G/wjf299awUu8gNuZcATk9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mEYoxAAAANwAAAAPAAAAAAAAAAAA&#10;AAAAAKECAABkcnMvZG93bnJldi54bWxQSwUGAAAAAAQABAD5AAAAkgMAAAAA&#10;" strokeweight="3pt">
                  <v:stroke startarrow="block" endarrow="block"/>
                </v:shape>
                <v:shape id="Text Box 516" o:spid="_x0000_s1044" type="#_x0000_t202" style="position:absolute;left:53042;top:2200;width:8417;height:57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NKko8UA&#10;AADcAAAADwAAAGRycy9kb3ducmV2LnhtbESP3YrCMBSE7xd8h3CEvVk0dRdFqlGKoIiw+A96d2iO&#10;bbE5KU3U+vZGWNjLYWa+YcbTxpTiTrUrLCvodSMQxKnVBWcKDvt5ZwjCeWSNpWVS8CQH00nrY4yx&#10;tg/e0n3nMxEg7GJUkHtfxVK6NCeDrmsr4uBdbG3QB1lnUtf4CHBTyu8oGkiDBYeFHCua5ZRedzej&#10;IHFmsYlcMl9kx9XvV/FcruX5pNRnu0lGIDw1/j/8115qBf3eD7zPhCMgJ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0qSjxQAAANwAAAAPAAAAAAAAAAAAAAAAAJgCAABkcnMv&#10;ZG93bnJldi54bWxQSwUGAAAAAAQABAD1AAAAigMAAAAA&#10;" strokeweight="1pt">
                  <v:stroke dashstyle="dash"/>
                  <v:textbox>
                    <w:txbxContent>
                      <w:p w:rsidR="00467F89" w:rsidRDefault="00467F89" w:rsidP="00503E03">
                        <w:pPr>
                          <w:jc w:val="center"/>
                          <w:rPr>
                            <w:lang w:val="fr-FR"/>
                          </w:rPr>
                        </w:pPr>
                        <w:r>
                          <w:rPr>
                            <w:lang w:val="fr-FR"/>
                          </w:rPr>
                          <w:t>Radio</w:t>
                        </w:r>
                      </w:p>
                      <w:p w:rsidR="00467F89" w:rsidRPr="00A9108A" w:rsidRDefault="00467F89" w:rsidP="00503E03">
                        <w:pPr>
                          <w:jc w:val="center"/>
                          <w:rPr>
                            <w:lang w:val="fr-FR"/>
                          </w:rPr>
                        </w:pPr>
                        <w:r>
                          <w:rPr>
                            <w:lang w:val="fr-FR"/>
                          </w:rPr>
                          <w:t>(RBC)</w:t>
                        </w:r>
                      </w:p>
                    </w:txbxContent>
                  </v:textbox>
                </v:shape>
                <v:shape id="AutoShape 517" o:spid="_x0000_s1045" type="#_x0000_t32" style="position:absolute;left:57285;top:10077;width:18;height:410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wW+BMYAAADcAAAADwAAAGRycy9kb3ducmV2LnhtbESPQWsCMRSE70L/Q3iFXkSzW1TK1ihr&#10;QagFD2q9v25eN6Gbl3UTdf33TaHgcZiZb5j5sneNuFAXrGcF+TgDQVx5bblW8HlYj15AhIissfFM&#10;Cm4UYLl4GMyx0P7KO7rsYy0ShEOBCkyMbSFlqAw5DGPfEifv23cOY5JdLXWH1wR3jXzOspl0aDkt&#10;GGzpzVD1sz87BdtNviq/jN187E52O12XzbkeHpV6euzLVxCR+ngP/7fftYJp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FvgTGAAAA3AAAAA8AAAAAAAAA&#10;AAAAAAAAoQIAAGRycy9kb3ducmV2LnhtbFBLBQYAAAAABAAEAPkAAACUAwAAAAA=&#10;"/>
                <v:shape id="Text Box 518" o:spid="_x0000_s1046" type="#_x0000_t202" style="position:absolute;left:5954;top:14199;width:53619;height:66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sHU0MEA&#10;AADcAAAADwAAAGRycy9kb3ducmV2LnhtbESPT4vCMBTE7wt+h/AEb2vqootUo4hg8ehfvD6bZ1Ns&#10;XkqTrfXbG0HY4zDzm2Hmy85WoqXGl44VjIYJCOLc6ZILBafj5nsKwgdkjZVjUvAkD8tF72uOqXYP&#10;3lN7CIWIJexTVGBCqFMpfW7Ioh+6mjh6N9dYDFE2hdQNPmK5reRPkvxKiyXHBYM1rQ3l98OfVTDx&#10;l924fV5LU0zPmcw6ux8fM6UG/W41AxGoC//hD73VkRtN4H0mHgG5e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B1NDBAAAA3AAAAA8AAAAAAAAAAAAAAAAAmAIAAGRycy9kb3du&#10;cmV2LnhtbFBLBQYAAAAABAAEAPUAAACGAwAAAAA=&#10;" strokeweight="1.5pt">
                  <v:textbox>
                    <w:txbxContent>
                      <w:p w:rsidR="00467F89" w:rsidRPr="00503E03" w:rsidRDefault="00467F89" w:rsidP="00594B6D">
                        <w:pPr>
                          <w:pStyle w:val="Index7"/>
                        </w:pPr>
                        <w:r w:rsidRPr="00503E03">
                          <w:t>EVC</w:t>
                        </w:r>
                      </w:p>
                    </w:txbxContent>
                  </v:textbox>
                </v:shape>
                <w10:anchorlock/>
              </v:group>
            </w:pict>
          </mc:Fallback>
        </mc:AlternateContent>
      </w:r>
    </w:p>
    <w:p w:rsidR="009B66DB" w:rsidRDefault="009B66DB" w:rsidP="00F54EFE">
      <w:pPr>
        <w:ind w:left="851" w:hanging="851"/>
      </w:pPr>
    </w:p>
    <w:p w:rsidR="009D34BC" w:rsidRPr="009D34BC" w:rsidRDefault="009D34BC" w:rsidP="00F54EFE">
      <w:pPr>
        <w:ind w:left="851" w:hanging="851"/>
        <w:jc w:val="center"/>
        <w:rPr>
          <w:rStyle w:val="Fett"/>
        </w:rPr>
      </w:pPr>
      <w:r>
        <w:rPr>
          <w:rStyle w:val="Fett"/>
        </w:rPr>
        <w:t>Block Diagram Definition</w:t>
      </w:r>
    </w:p>
    <w:p w:rsidR="009B66DB" w:rsidRDefault="009B66DB" w:rsidP="00F54EFE">
      <w:pPr>
        <w:ind w:left="851" w:hanging="851"/>
      </w:pPr>
    </w:p>
    <w:p w:rsidR="009B66DB" w:rsidRDefault="00246C75" w:rsidP="00F54EFE">
      <w:pPr>
        <w:ind w:left="851" w:hanging="851"/>
      </w:pPr>
      <w:r>
        <w:t>EVC is composed of :</w:t>
      </w:r>
    </w:p>
    <w:p w:rsidR="00246C75" w:rsidRDefault="00246C75" w:rsidP="00F54EFE">
      <w:pPr>
        <w:numPr>
          <w:ilvl w:val="0"/>
          <w:numId w:val="24"/>
        </w:numPr>
        <w:ind w:left="851" w:hanging="851"/>
      </w:pPr>
      <w:r>
        <w:t>Balise reception</w:t>
      </w:r>
    </w:p>
    <w:p w:rsidR="00246C75" w:rsidRDefault="00246C75" w:rsidP="00F54EFE">
      <w:pPr>
        <w:numPr>
          <w:ilvl w:val="0"/>
          <w:numId w:val="24"/>
        </w:numPr>
        <w:ind w:left="851" w:hanging="851"/>
      </w:pPr>
      <w:r>
        <w:t>Odometry</w:t>
      </w:r>
    </w:p>
    <w:p w:rsidR="00246C75" w:rsidRDefault="00246C75" w:rsidP="00F54EFE">
      <w:pPr>
        <w:numPr>
          <w:ilvl w:val="0"/>
          <w:numId w:val="24"/>
        </w:numPr>
        <w:ind w:left="851" w:hanging="851"/>
      </w:pPr>
      <w:r>
        <w:t>DMI : Display Man Interface</w:t>
      </w:r>
    </w:p>
    <w:p w:rsidR="00246C75" w:rsidRDefault="00246C75" w:rsidP="00F54EFE">
      <w:pPr>
        <w:numPr>
          <w:ilvl w:val="0"/>
          <w:numId w:val="24"/>
        </w:numPr>
        <w:ind w:left="851" w:hanging="851"/>
      </w:pPr>
      <w:r>
        <w:t>TIU : Train Interface Unit</w:t>
      </w:r>
    </w:p>
    <w:p w:rsidR="00246C75" w:rsidRDefault="00246C75" w:rsidP="00F54EFE">
      <w:pPr>
        <w:numPr>
          <w:ilvl w:val="0"/>
          <w:numId w:val="24"/>
        </w:numPr>
        <w:ind w:left="851" w:hanging="851"/>
      </w:pPr>
      <w:r>
        <w:t>CORE : Computer</w:t>
      </w:r>
    </w:p>
    <w:p w:rsidR="00246C75" w:rsidRDefault="00246C75" w:rsidP="00F54EFE">
      <w:pPr>
        <w:numPr>
          <w:ilvl w:val="0"/>
          <w:numId w:val="24"/>
        </w:numPr>
        <w:ind w:left="851" w:hanging="851"/>
      </w:pPr>
      <w:r>
        <w:t>Radio sub-system (GSM</w:t>
      </w:r>
      <w:r w:rsidR="009510FD">
        <w:t>) and RBC (Radio Block Center)</w:t>
      </w:r>
    </w:p>
    <w:p w:rsidR="009510FD" w:rsidRDefault="009510FD" w:rsidP="00F54EFE">
      <w:pPr>
        <w:numPr>
          <w:ilvl w:val="0"/>
          <w:numId w:val="24"/>
        </w:numPr>
        <w:ind w:left="851" w:hanging="851"/>
      </w:pPr>
      <w:r>
        <w:t>Euroloop (optional)</w:t>
      </w:r>
    </w:p>
    <w:p w:rsidR="009510FD" w:rsidRDefault="009510FD" w:rsidP="00F54EFE">
      <w:pPr>
        <w:numPr>
          <w:ilvl w:val="0"/>
          <w:numId w:val="24"/>
        </w:numPr>
        <w:ind w:left="851" w:hanging="851"/>
      </w:pPr>
      <w:r>
        <w:t>Recorder Unit</w:t>
      </w:r>
    </w:p>
    <w:p w:rsidR="009B66DB" w:rsidRDefault="009B66DB" w:rsidP="00F54EFE">
      <w:pPr>
        <w:ind w:left="851" w:hanging="851"/>
      </w:pPr>
    </w:p>
    <w:p w:rsidR="006B3975" w:rsidRDefault="009510FD" w:rsidP="00F54EFE">
      <w:pPr>
        <w:ind w:left="851" w:hanging="851"/>
      </w:pPr>
      <w:r>
        <w:t>Communication are insured through a triple Bus</w:t>
      </w:r>
      <w:r w:rsidR="009D34BC">
        <w:t xml:space="preserve"> (CAN bus for instance)</w:t>
      </w:r>
      <w:r>
        <w:t>.</w:t>
      </w:r>
    </w:p>
    <w:p w:rsidR="006B3975" w:rsidRDefault="006B3975" w:rsidP="00F54EFE">
      <w:pPr>
        <w:ind w:left="851" w:hanging="851"/>
      </w:pPr>
      <w:r>
        <w:t>Specification of communication are defined by API (Application Program Interface) from functional point of view.</w:t>
      </w:r>
    </w:p>
    <w:p w:rsidR="006B3975" w:rsidRDefault="006B3975" w:rsidP="00F54EFE">
      <w:pPr>
        <w:ind w:left="851" w:hanging="851"/>
      </w:pPr>
    </w:p>
    <w:p w:rsidR="00CA39F4" w:rsidRDefault="00CA39F4" w:rsidP="00F54EFE">
      <w:pPr>
        <w:pStyle w:val="berschrift2"/>
        <w:ind w:left="851" w:hanging="851"/>
      </w:pPr>
      <w:bookmarkStart w:id="20" w:name="_Toc388370100"/>
      <w:r>
        <w:lastRenderedPageBreak/>
        <w:t xml:space="preserve">Concept Of </w:t>
      </w:r>
      <w:r w:rsidR="006B3975">
        <w:t>Open ETCS</w:t>
      </w:r>
      <w:bookmarkEnd w:id="20"/>
    </w:p>
    <w:p w:rsidR="00CA39F4" w:rsidRDefault="006B3975" w:rsidP="00F54EFE">
      <w:pPr>
        <w:pStyle w:val="Textkrper"/>
        <w:ind w:left="851" w:hanging="851"/>
      </w:pPr>
      <w:r>
        <w:t>Open ETCS aims to provide a link between the UNISIG Specification (Mainly Subset</w:t>
      </w:r>
      <w:r w:rsidR="00D7563F">
        <w:t>_026) and any implementation of On-board provider.</w:t>
      </w:r>
    </w:p>
    <w:p w:rsidR="00D7563F" w:rsidRDefault="00D7563F" w:rsidP="00F54EFE">
      <w:pPr>
        <w:pStyle w:val="Textkrper"/>
        <w:ind w:left="851" w:hanging="851"/>
      </w:pPr>
    </w:p>
    <w:p w:rsidR="00D7563F" w:rsidRDefault="00D7563F" w:rsidP="00F54EFE">
      <w:pPr>
        <w:pStyle w:val="Textkrper"/>
        <w:ind w:left="851" w:hanging="851"/>
      </w:pPr>
      <w:r>
        <w:t xml:space="preserve">For reaching this challenge, a double activity diagram is proposed as follows : </w:t>
      </w:r>
    </w:p>
    <w:p w:rsidR="00D7563F" w:rsidRDefault="00D7563F" w:rsidP="00F54EFE">
      <w:pPr>
        <w:pStyle w:val="Textkrper"/>
        <w:ind w:left="851" w:hanging="851"/>
      </w:pPr>
    </w:p>
    <w:p w:rsidR="00E74B3E" w:rsidRDefault="005B06C9" w:rsidP="00F54EFE">
      <w:pPr>
        <w:pStyle w:val="Textkrper"/>
        <w:ind w:left="851" w:hanging="851"/>
      </w:pPr>
      <w:r>
        <w:rPr>
          <w:noProof/>
          <w:lang w:val="en-US" w:eastAsia="en-US"/>
        </w:rPr>
        <mc:AlternateContent>
          <mc:Choice Requires="wpc">
            <w:drawing>
              <wp:inline distT="0" distB="0" distL="0" distR="0">
                <wp:extent cx="6286500" cy="5755640"/>
                <wp:effectExtent l="19050" t="19050" r="9525" b="6985"/>
                <wp:docPr id="520" name="Zeichenbereich 520"/>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2060"/>
                          </a:solidFill>
                          <a:prstDash val="solid"/>
                          <a:miter lim="800000"/>
                          <a:headEnd type="none" w="med" len="med"/>
                          <a:tailEnd type="none" w="med" len="med"/>
                        </a:ln>
                      </wpc:whole>
                      <wps:wsp>
                        <wps:cNvPr id="720" name="Text Box 521"/>
                        <wps:cNvSpPr txBox="1">
                          <a:spLocks noChangeArrowheads="1"/>
                        </wps:cNvSpPr>
                        <wps:spPr bwMode="auto">
                          <a:xfrm>
                            <a:off x="3500358" y="252295"/>
                            <a:ext cx="2039620" cy="598873"/>
                          </a:xfrm>
                          <a:prstGeom prst="rect">
                            <a:avLst/>
                          </a:prstGeom>
                          <a:solidFill>
                            <a:srgbClr val="FFFFFF"/>
                          </a:solidFill>
                          <a:ln w="19050">
                            <a:solidFill>
                              <a:srgbClr val="000000"/>
                            </a:solidFill>
                            <a:miter lim="800000"/>
                            <a:headEnd/>
                            <a:tailEnd/>
                          </a:ln>
                        </wps:spPr>
                        <wps:txbx>
                          <w:txbxContent>
                            <w:p w:rsidR="00467F89" w:rsidRPr="00B52AF0" w:rsidRDefault="00467F89" w:rsidP="00B52AF0">
                              <w:pPr>
                                <w:jc w:val="center"/>
                                <w:rPr>
                                  <w:lang w:val="fr-FR"/>
                                </w:rPr>
                              </w:pPr>
                              <w:r>
                                <w:rPr>
                                  <w:lang w:val="fr-FR"/>
                                </w:rPr>
                                <w:t>Unisig Specification V3.3.0</w:t>
                              </w:r>
                            </w:p>
                          </w:txbxContent>
                        </wps:txbx>
                        <wps:bodyPr rot="0" vert="horz" wrap="square" lIns="91440" tIns="45720" rIns="91440" bIns="45720" anchor="t" anchorCtr="0" upright="1">
                          <a:noAutofit/>
                        </wps:bodyPr>
                      </wps:wsp>
                      <wps:wsp>
                        <wps:cNvPr id="721" name="Text Box 522"/>
                        <wps:cNvSpPr txBox="1">
                          <a:spLocks noChangeArrowheads="1"/>
                        </wps:cNvSpPr>
                        <wps:spPr bwMode="auto">
                          <a:xfrm>
                            <a:off x="3543141" y="1244014"/>
                            <a:ext cx="1953181" cy="665220"/>
                          </a:xfrm>
                          <a:prstGeom prst="rect">
                            <a:avLst/>
                          </a:prstGeom>
                          <a:solidFill>
                            <a:srgbClr val="FFFFFF"/>
                          </a:solidFill>
                          <a:ln w="9525">
                            <a:solidFill>
                              <a:srgbClr val="000000"/>
                            </a:solidFill>
                            <a:miter lim="800000"/>
                            <a:headEnd/>
                            <a:tailEnd/>
                          </a:ln>
                        </wps:spPr>
                        <wps:txbx>
                          <w:txbxContent>
                            <w:p w:rsidR="00467F89" w:rsidRPr="00B52AF0" w:rsidRDefault="00467F89" w:rsidP="00B52AF0">
                              <w:pPr>
                                <w:pStyle w:val="DocReference"/>
                                <w:jc w:val="center"/>
                                <w:rPr>
                                  <w:lang w:val="en-GB"/>
                                </w:rPr>
                              </w:pPr>
                              <w:r w:rsidRPr="00B52AF0">
                                <w:rPr>
                                  <w:lang w:val="en-GB"/>
                                </w:rPr>
                                <w:t>Formal Specification</w:t>
                              </w:r>
                            </w:p>
                            <w:p w:rsidR="00467F89" w:rsidRPr="00B52AF0" w:rsidRDefault="00467F89" w:rsidP="00B52AF0">
                              <w:pPr>
                                <w:jc w:val="center"/>
                              </w:pPr>
                              <w:r w:rsidRPr="00B52AF0">
                                <w:t>(SysML &amp; Software Spec)</w:t>
                              </w:r>
                            </w:p>
                          </w:txbxContent>
                        </wps:txbx>
                        <wps:bodyPr rot="0" vert="horz" wrap="square" lIns="91440" tIns="45720" rIns="91440" bIns="45720" anchor="t" anchorCtr="0" upright="1">
                          <a:noAutofit/>
                        </wps:bodyPr>
                      </wps:wsp>
                      <wps:wsp>
                        <wps:cNvPr id="723" name="Text Box 523"/>
                        <wps:cNvSpPr txBox="1">
                          <a:spLocks noChangeArrowheads="1"/>
                        </wps:cNvSpPr>
                        <wps:spPr bwMode="auto">
                          <a:xfrm>
                            <a:off x="1940957" y="2311684"/>
                            <a:ext cx="929005" cy="512447"/>
                          </a:xfrm>
                          <a:prstGeom prst="rect">
                            <a:avLst/>
                          </a:prstGeom>
                          <a:solidFill>
                            <a:srgbClr val="FFFFFF"/>
                          </a:solidFill>
                          <a:ln w="9525">
                            <a:solidFill>
                              <a:srgbClr val="000000"/>
                            </a:solidFill>
                            <a:miter lim="800000"/>
                            <a:headEnd/>
                            <a:tailEnd/>
                          </a:ln>
                        </wps:spPr>
                        <wps:txbx>
                          <w:txbxContent>
                            <w:p w:rsidR="00467F89" w:rsidRPr="00B15428" w:rsidRDefault="00467F89" w:rsidP="009006E2">
                              <w:pPr>
                                <w:jc w:val="center"/>
                                <w:rPr>
                                  <w:lang w:val="fr-FR"/>
                                </w:rPr>
                              </w:pPr>
                              <w:r>
                                <w:rPr>
                                  <w:lang w:val="fr-FR"/>
                                </w:rPr>
                                <w:t>Model</w:t>
                              </w:r>
                            </w:p>
                          </w:txbxContent>
                        </wps:txbx>
                        <wps:bodyPr rot="0" vert="horz" wrap="square" lIns="91440" tIns="45720" rIns="91440" bIns="45720" anchor="t" anchorCtr="0" upright="1">
                          <a:noAutofit/>
                        </wps:bodyPr>
                      </wps:wsp>
                      <wps:wsp>
                        <wps:cNvPr id="724" name="Text Box 524"/>
                        <wps:cNvSpPr txBox="1">
                          <a:spLocks noChangeArrowheads="1"/>
                        </wps:cNvSpPr>
                        <wps:spPr bwMode="auto">
                          <a:xfrm>
                            <a:off x="3967480" y="2311684"/>
                            <a:ext cx="1104503" cy="438242"/>
                          </a:xfrm>
                          <a:prstGeom prst="rect">
                            <a:avLst/>
                          </a:prstGeom>
                          <a:solidFill>
                            <a:srgbClr val="FFFFFF"/>
                          </a:solidFill>
                          <a:ln w="9525">
                            <a:solidFill>
                              <a:srgbClr val="000000"/>
                            </a:solidFill>
                            <a:miter lim="800000"/>
                            <a:headEnd/>
                            <a:tailEnd/>
                          </a:ln>
                        </wps:spPr>
                        <wps:txbx>
                          <w:txbxContent>
                            <w:p w:rsidR="00467F89" w:rsidRPr="00B15428" w:rsidRDefault="00467F89" w:rsidP="009006E2">
                              <w:pPr>
                                <w:pStyle w:val="DocReference"/>
                                <w:jc w:val="center"/>
                              </w:pPr>
                              <w:r>
                                <w:t>Kernel Code</w:t>
                              </w:r>
                            </w:p>
                          </w:txbxContent>
                        </wps:txbx>
                        <wps:bodyPr rot="0" vert="horz" wrap="square" lIns="91440" tIns="45720" rIns="91440" bIns="45720" anchor="t" anchorCtr="0" upright="1">
                          <a:noAutofit/>
                        </wps:bodyPr>
                      </wps:wsp>
                      <wps:wsp>
                        <wps:cNvPr id="725" name="Text Box 525"/>
                        <wps:cNvSpPr txBox="1">
                          <a:spLocks noChangeArrowheads="1"/>
                        </wps:cNvSpPr>
                        <wps:spPr bwMode="auto">
                          <a:xfrm>
                            <a:off x="2775664" y="3908388"/>
                            <a:ext cx="1338501" cy="563080"/>
                          </a:xfrm>
                          <a:prstGeom prst="rect">
                            <a:avLst/>
                          </a:prstGeom>
                          <a:solidFill>
                            <a:srgbClr val="FFFFFF"/>
                          </a:solidFill>
                          <a:ln w="9525">
                            <a:solidFill>
                              <a:srgbClr val="000000"/>
                            </a:solidFill>
                            <a:miter lim="800000"/>
                            <a:headEnd/>
                            <a:tailEnd/>
                          </a:ln>
                        </wps:spPr>
                        <wps:txbx>
                          <w:txbxContent>
                            <w:p w:rsidR="00467F89" w:rsidRPr="009600B0" w:rsidRDefault="00467F89" w:rsidP="00594B6D">
                              <w:pPr>
                                <w:pStyle w:val="Index7"/>
                              </w:pPr>
                              <w:r w:rsidRPr="009600B0">
                                <w:t>Host Machine</w:t>
                              </w:r>
                            </w:p>
                            <w:p w:rsidR="00467F89" w:rsidRPr="00B15428" w:rsidRDefault="00467F89" w:rsidP="009600B0">
                              <w:pPr>
                                <w:jc w:val="center"/>
                                <w:rPr>
                                  <w:lang w:val="fr-FR"/>
                                </w:rPr>
                              </w:pPr>
                              <w:r>
                                <w:rPr>
                                  <w:lang w:val="fr-FR"/>
                                </w:rPr>
                                <w:t>(Soft ADA C++)</w:t>
                              </w:r>
                            </w:p>
                          </w:txbxContent>
                        </wps:txbx>
                        <wps:bodyPr rot="0" vert="horz" wrap="square" lIns="91440" tIns="45720" rIns="91440" bIns="45720" anchor="t" anchorCtr="0" upright="1">
                          <a:noAutofit/>
                        </wps:bodyPr>
                      </wps:wsp>
                      <wps:wsp>
                        <wps:cNvPr id="726" name="Text Box 526"/>
                        <wps:cNvSpPr txBox="1">
                          <a:spLocks noChangeArrowheads="1"/>
                        </wps:cNvSpPr>
                        <wps:spPr bwMode="auto">
                          <a:xfrm>
                            <a:off x="4494848" y="3908388"/>
                            <a:ext cx="1499156" cy="563080"/>
                          </a:xfrm>
                          <a:prstGeom prst="rect">
                            <a:avLst/>
                          </a:prstGeom>
                          <a:solidFill>
                            <a:srgbClr val="FFFFFF"/>
                          </a:solidFill>
                          <a:ln w="9525">
                            <a:solidFill>
                              <a:srgbClr val="000000"/>
                            </a:solidFill>
                            <a:miter lim="800000"/>
                            <a:headEnd/>
                            <a:tailEnd/>
                          </a:ln>
                        </wps:spPr>
                        <wps:txbx>
                          <w:txbxContent>
                            <w:p w:rsidR="00467F89" w:rsidRPr="009006E2" w:rsidRDefault="00467F89" w:rsidP="00594B6D">
                              <w:pPr>
                                <w:pStyle w:val="Index7"/>
                              </w:pPr>
                              <w:r w:rsidRPr="009006E2">
                                <w:t>Real Time Machine</w:t>
                              </w:r>
                            </w:p>
                            <w:p w:rsidR="00467F89" w:rsidRPr="00B15428" w:rsidRDefault="00467F89" w:rsidP="009006E2">
                              <w:pPr>
                                <w:jc w:val="center"/>
                                <w:rPr>
                                  <w:lang w:val="fr-FR"/>
                                </w:rPr>
                              </w:pPr>
                              <w:r>
                                <w:rPr>
                                  <w:lang w:val="fr-FR"/>
                                </w:rPr>
                                <w:t>(hard +soft + simu)</w:t>
                              </w:r>
                            </w:p>
                          </w:txbxContent>
                        </wps:txbx>
                        <wps:bodyPr rot="0" vert="horz" wrap="square" lIns="91440" tIns="45720" rIns="91440" bIns="45720" anchor="t" anchorCtr="0" upright="1">
                          <a:noAutofit/>
                        </wps:bodyPr>
                      </wps:wsp>
                      <wps:wsp>
                        <wps:cNvPr id="727" name="Text Box 527"/>
                        <wps:cNvSpPr txBox="1">
                          <a:spLocks noChangeArrowheads="1"/>
                        </wps:cNvSpPr>
                        <wps:spPr bwMode="auto">
                          <a:xfrm>
                            <a:off x="720328" y="3908388"/>
                            <a:ext cx="1220629" cy="563080"/>
                          </a:xfrm>
                          <a:prstGeom prst="rect">
                            <a:avLst/>
                          </a:prstGeom>
                          <a:solidFill>
                            <a:srgbClr val="FFFFFF"/>
                          </a:solidFill>
                          <a:ln w="9525">
                            <a:solidFill>
                              <a:srgbClr val="000000"/>
                            </a:solidFill>
                            <a:miter lim="800000"/>
                            <a:headEnd/>
                            <a:tailEnd/>
                          </a:ln>
                        </wps:spPr>
                        <wps:txbx>
                          <w:txbxContent>
                            <w:p w:rsidR="00467F89" w:rsidRDefault="00467F89" w:rsidP="009600B0">
                              <w:pPr>
                                <w:pStyle w:val="DocReference"/>
                                <w:jc w:val="center"/>
                              </w:pPr>
                              <w:r>
                                <w:t>Virtual Machine</w:t>
                              </w:r>
                            </w:p>
                            <w:p w:rsidR="00467F89" w:rsidRPr="00B15428" w:rsidRDefault="00467F89" w:rsidP="009600B0">
                              <w:pPr>
                                <w:jc w:val="center"/>
                                <w:rPr>
                                  <w:lang w:val="fr-FR"/>
                                </w:rPr>
                              </w:pPr>
                              <w:r>
                                <w:rPr>
                                  <w:lang w:val="fr-FR"/>
                                </w:rPr>
                                <w:t>( Excel )</w:t>
                              </w:r>
                            </w:p>
                          </w:txbxContent>
                        </wps:txbx>
                        <wps:bodyPr rot="0" vert="horz" wrap="square" lIns="91440" tIns="45720" rIns="91440" bIns="45720" anchor="t" anchorCtr="0" upright="1">
                          <a:noAutofit/>
                        </wps:bodyPr>
                      </wps:wsp>
                      <wps:wsp>
                        <wps:cNvPr id="728" name="Text Box 528"/>
                        <wps:cNvSpPr txBox="1">
                          <a:spLocks noChangeArrowheads="1"/>
                        </wps:cNvSpPr>
                        <wps:spPr bwMode="auto">
                          <a:xfrm>
                            <a:off x="508159" y="252295"/>
                            <a:ext cx="1623139" cy="674823"/>
                          </a:xfrm>
                          <a:prstGeom prst="rect">
                            <a:avLst/>
                          </a:prstGeom>
                          <a:solidFill>
                            <a:srgbClr val="FFFFFF"/>
                          </a:solidFill>
                          <a:ln w="19050">
                            <a:solidFill>
                              <a:srgbClr val="000000"/>
                            </a:solidFill>
                            <a:miter lim="800000"/>
                            <a:headEnd/>
                            <a:tailEnd/>
                          </a:ln>
                        </wps:spPr>
                        <wps:txbx>
                          <w:txbxContent>
                            <w:p w:rsidR="00467F89" w:rsidRPr="00B15428" w:rsidRDefault="00467F89" w:rsidP="009600B0">
                              <w:pPr>
                                <w:pStyle w:val="Textkrper3"/>
                              </w:pPr>
                              <w:r>
                                <w:t>Signalling Implementation Specification</w:t>
                              </w:r>
                            </w:p>
                          </w:txbxContent>
                        </wps:txbx>
                        <wps:bodyPr rot="0" vert="horz" wrap="square" lIns="91440" tIns="45720" rIns="91440" bIns="45720" anchor="t" anchorCtr="0" upright="1">
                          <a:noAutofit/>
                        </wps:bodyPr>
                      </wps:wsp>
                      <wps:wsp>
                        <wps:cNvPr id="729" name="Text Box 529"/>
                        <wps:cNvSpPr txBox="1">
                          <a:spLocks noChangeArrowheads="1"/>
                        </wps:cNvSpPr>
                        <wps:spPr bwMode="auto">
                          <a:xfrm>
                            <a:off x="2585323" y="5024072"/>
                            <a:ext cx="1221502" cy="482765"/>
                          </a:xfrm>
                          <a:prstGeom prst="rect">
                            <a:avLst/>
                          </a:prstGeom>
                          <a:solidFill>
                            <a:srgbClr val="FFFFFF"/>
                          </a:solidFill>
                          <a:ln w="19050">
                            <a:solidFill>
                              <a:srgbClr val="000000"/>
                            </a:solidFill>
                            <a:miter lim="800000"/>
                            <a:headEnd/>
                            <a:tailEnd/>
                          </a:ln>
                        </wps:spPr>
                        <wps:txbx>
                          <w:txbxContent>
                            <w:p w:rsidR="00467F89" w:rsidRPr="00594B6D" w:rsidRDefault="00467F89" w:rsidP="00594B6D">
                              <w:pPr>
                                <w:pStyle w:val="Index7"/>
                              </w:pPr>
                              <w:r w:rsidRPr="00594B6D">
                                <w:t>Validation</w:t>
                              </w:r>
                            </w:p>
                          </w:txbxContent>
                        </wps:txbx>
                        <wps:bodyPr rot="0" vert="horz" wrap="square" lIns="91440" tIns="45720" rIns="91440" bIns="45720" anchor="t" anchorCtr="0" upright="1">
                          <a:noAutofit/>
                        </wps:bodyPr>
                      </wps:wsp>
                      <wps:wsp>
                        <wps:cNvPr id="730" name="AutoShape 530"/>
                        <wps:cNvCnPr>
                          <a:cxnSpLocks noChangeShapeType="1"/>
                          <a:stCxn id="720" idx="2"/>
                          <a:endCxn id="721" idx="0"/>
                        </wps:cNvCnPr>
                        <wps:spPr bwMode="auto">
                          <a:xfrm>
                            <a:off x="4520168" y="860771"/>
                            <a:ext cx="873" cy="38324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1" name="AutoShape 531"/>
                        <wps:cNvCnPr>
                          <a:cxnSpLocks noChangeShapeType="1"/>
                          <a:stCxn id="721" idx="2"/>
                          <a:endCxn id="724" idx="0"/>
                        </wps:cNvCnPr>
                        <wps:spPr bwMode="auto">
                          <a:xfrm>
                            <a:off x="4520168" y="1909235"/>
                            <a:ext cx="873" cy="402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2" name="AutoShape 532"/>
                        <wps:cNvCnPr>
                          <a:cxnSpLocks noChangeShapeType="1"/>
                          <a:endCxn id="723" idx="0"/>
                        </wps:cNvCnPr>
                        <wps:spPr bwMode="auto">
                          <a:xfrm flipH="1">
                            <a:off x="2406333" y="1028385"/>
                            <a:ext cx="873" cy="128329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3" name="AutoShape 533"/>
                        <wps:cNvCnPr>
                          <a:cxnSpLocks noChangeShapeType="1"/>
                        </wps:cNvCnPr>
                        <wps:spPr bwMode="auto">
                          <a:xfrm>
                            <a:off x="2395855" y="1027512"/>
                            <a:ext cx="2117328"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734" name="AutoShape 534"/>
                        <wps:cNvCnPr>
                          <a:cxnSpLocks noChangeShapeType="1"/>
                          <a:endCxn id="725" idx="0"/>
                        </wps:cNvCnPr>
                        <wps:spPr bwMode="auto">
                          <a:xfrm>
                            <a:off x="3443605" y="3466653"/>
                            <a:ext cx="873" cy="4417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35" name="AutoShape 535"/>
                        <wps:cNvCnPr>
                          <a:cxnSpLocks noChangeShapeType="1"/>
                          <a:endCxn id="726" idx="0"/>
                        </wps:cNvCnPr>
                        <wps:spPr bwMode="auto">
                          <a:xfrm flipH="1">
                            <a:off x="5244862" y="3466653"/>
                            <a:ext cx="873" cy="441734"/>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4" name="AutoShape 536"/>
                        <wps:cNvCnPr>
                          <a:cxnSpLocks noChangeShapeType="1"/>
                        </wps:cNvCnPr>
                        <wps:spPr bwMode="auto">
                          <a:xfrm>
                            <a:off x="3444478" y="3466653"/>
                            <a:ext cx="1800384"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5" name="AutoShape 537"/>
                        <wps:cNvCnPr>
                          <a:cxnSpLocks noChangeShapeType="1"/>
                          <a:stCxn id="724" idx="2"/>
                        </wps:cNvCnPr>
                        <wps:spPr bwMode="auto">
                          <a:xfrm>
                            <a:off x="4520168" y="2749927"/>
                            <a:ext cx="873" cy="7167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46" name="AutoShape 538"/>
                        <wps:cNvCnPr>
                          <a:cxnSpLocks noChangeShapeType="1"/>
                          <a:stCxn id="723" idx="2"/>
                          <a:endCxn id="727" idx="0"/>
                        </wps:cNvCnPr>
                        <wps:spPr bwMode="auto">
                          <a:xfrm flipH="1">
                            <a:off x="1330643" y="2824131"/>
                            <a:ext cx="1075690" cy="1084257"/>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7" name="AutoShape 539"/>
                        <wps:cNvCnPr>
                          <a:cxnSpLocks noChangeShapeType="1"/>
                        </wps:cNvCnPr>
                        <wps:spPr bwMode="auto">
                          <a:xfrm>
                            <a:off x="5766991" y="3240548"/>
                            <a:ext cx="873" cy="6215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8" name="AutoShape 540"/>
                        <wps:cNvCnPr>
                          <a:cxnSpLocks noChangeShapeType="1"/>
                        </wps:cNvCnPr>
                        <wps:spPr bwMode="auto">
                          <a:xfrm flipH="1">
                            <a:off x="1011952" y="979498"/>
                            <a:ext cx="29686" cy="2859924"/>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49" name="AutoShape 541"/>
                        <wps:cNvCnPr>
                          <a:cxnSpLocks noChangeShapeType="1"/>
                        </wps:cNvCnPr>
                        <wps:spPr bwMode="auto">
                          <a:xfrm flipH="1" flipV="1">
                            <a:off x="2087642" y="3108727"/>
                            <a:ext cx="2355691" cy="21825"/>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550" name="AutoShape 542"/>
                        <wps:cNvCnPr>
                          <a:cxnSpLocks noChangeShapeType="1"/>
                        </wps:cNvCnPr>
                        <wps:spPr bwMode="auto">
                          <a:xfrm flipH="1">
                            <a:off x="1011952" y="3108727"/>
                            <a:ext cx="929005"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551" name="AutoShape 543"/>
                        <wps:cNvCnPr>
                          <a:cxnSpLocks noChangeShapeType="1"/>
                        </wps:cNvCnPr>
                        <wps:spPr bwMode="auto">
                          <a:xfrm>
                            <a:off x="4567317" y="3130551"/>
                            <a:ext cx="176371" cy="0"/>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552" name="AutoShape 544"/>
                        <wps:cNvCnPr>
                          <a:cxnSpLocks noChangeShapeType="1"/>
                        </wps:cNvCnPr>
                        <wps:spPr bwMode="auto">
                          <a:xfrm>
                            <a:off x="4743688" y="3130551"/>
                            <a:ext cx="873" cy="266263"/>
                          </a:xfrm>
                          <a:prstGeom prst="straightConnector1">
                            <a:avLst/>
                          </a:prstGeom>
                          <a:noFill/>
                          <a:ln w="19050">
                            <a:solidFill>
                              <a:srgbClr val="FF0000"/>
                            </a:solidFill>
                            <a:round/>
                            <a:headEnd/>
                            <a:tailEnd/>
                          </a:ln>
                          <a:extLst>
                            <a:ext uri="{909E8E84-426E-40DD-AFC4-6F175D3DCCD1}">
                              <a14:hiddenFill xmlns:a14="http://schemas.microsoft.com/office/drawing/2010/main">
                                <a:noFill/>
                              </a14:hiddenFill>
                            </a:ext>
                          </a:extLst>
                        </wps:spPr>
                        <wps:bodyPr/>
                      </wps:wsp>
                      <wps:wsp>
                        <wps:cNvPr id="554" name="AutoShape 545"/>
                        <wps:cNvCnPr>
                          <a:cxnSpLocks noChangeShapeType="1"/>
                        </wps:cNvCnPr>
                        <wps:spPr bwMode="auto">
                          <a:xfrm>
                            <a:off x="3016647" y="3130551"/>
                            <a:ext cx="873" cy="708870"/>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55" name="AutoShape 546"/>
                        <wps:cNvCnPr>
                          <a:cxnSpLocks noChangeShapeType="1"/>
                        </wps:cNvCnPr>
                        <wps:spPr bwMode="auto">
                          <a:xfrm>
                            <a:off x="4743688" y="3521652"/>
                            <a:ext cx="873" cy="317769"/>
                          </a:xfrm>
                          <a:prstGeom prst="straightConnector1">
                            <a:avLst/>
                          </a:prstGeom>
                          <a:noFill/>
                          <a:ln w="19050">
                            <a:solidFill>
                              <a:srgbClr val="FF0000"/>
                            </a:solidFill>
                            <a:round/>
                            <a:headEnd/>
                            <a:tailEnd type="triangle" w="med" len="med"/>
                          </a:ln>
                          <a:extLst>
                            <a:ext uri="{909E8E84-426E-40DD-AFC4-6F175D3DCCD1}">
                              <a14:hiddenFill xmlns:a14="http://schemas.microsoft.com/office/drawing/2010/main">
                                <a:noFill/>
                              </a14:hiddenFill>
                            </a:ext>
                          </a:extLst>
                        </wps:spPr>
                        <wps:bodyPr/>
                      </wps:wsp>
                      <wps:wsp>
                        <wps:cNvPr id="556" name="AutoShape 547"/>
                        <wps:cNvCnPr>
                          <a:cxnSpLocks noChangeShapeType="1"/>
                          <a:stCxn id="721" idx="1"/>
                          <a:endCxn id="723" idx="3"/>
                        </wps:cNvCnPr>
                        <wps:spPr bwMode="auto">
                          <a:xfrm flipH="1">
                            <a:off x="2869962" y="1576625"/>
                            <a:ext cx="673179" cy="9917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7" name="Text Box 548"/>
                        <wps:cNvSpPr txBox="1">
                          <a:spLocks noChangeArrowheads="1"/>
                        </wps:cNvSpPr>
                        <wps:spPr bwMode="auto">
                          <a:xfrm>
                            <a:off x="5271929" y="2505489"/>
                            <a:ext cx="948214" cy="735060"/>
                          </a:xfrm>
                          <a:prstGeom prst="rect">
                            <a:avLst/>
                          </a:prstGeom>
                          <a:solidFill>
                            <a:srgbClr val="FFFFFF"/>
                          </a:solidFill>
                          <a:ln w="9525">
                            <a:solidFill>
                              <a:srgbClr val="000000"/>
                            </a:solidFill>
                            <a:prstDash val="dash"/>
                            <a:miter lim="800000"/>
                            <a:headEnd/>
                            <a:tailEnd/>
                          </a:ln>
                        </wps:spPr>
                        <wps:txbx>
                          <w:txbxContent>
                            <w:p w:rsidR="00467F89" w:rsidRPr="009006E2" w:rsidRDefault="00467F89" w:rsidP="009006E2">
                              <w:pPr>
                                <w:jc w:val="center"/>
                                <w:rPr>
                                  <w:lang w:val="fr-FR"/>
                                </w:rPr>
                              </w:pPr>
                              <w:r>
                                <w:rPr>
                                  <w:lang w:val="fr-FR"/>
                                </w:rPr>
                                <w:t>Hardware + basic soft + simulator</w:t>
                              </w:r>
                            </w:p>
                          </w:txbxContent>
                        </wps:txbx>
                        <wps:bodyPr rot="0" vert="horz" wrap="square" lIns="91440" tIns="45720" rIns="91440" bIns="45720" anchor="t" anchorCtr="0" upright="1">
                          <a:noAutofit/>
                        </wps:bodyPr>
                      </wps:wsp>
                      <wps:wsp>
                        <wps:cNvPr id="558" name="AutoShape 549"/>
                        <wps:cNvCnPr>
                          <a:cxnSpLocks noChangeShapeType="1"/>
                          <a:stCxn id="725" idx="2"/>
                          <a:endCxn id="729" idx="0"/>
                        </wps:cNvCnPr>
                        <wps:spPr bwMode="auto">
                          <a:xfrm flipH="1">
                            <a:off x="3195638" y="4471468"/>
                            <a:ext cx="248841" cy="54300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59" name="AutoShape 550"/>
                        <wps:cNvCnPr>
                          <a:cxnSpLocks noChangeShapeType="1"/>
                          <a:stCxn id="727" idx="2"/>
                          <a:endCxn id="729" idx="1"/>
                        </wps:cNvCnPr>
                        <wps:spPr bwMode="auto">
                          <a:xfrm>
                            <a:off x="1330643" y="4471468"/>
                            <a:ext cx="1245076" cy="79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60" name="AutoShape 551"/>
                        <wps:cNvCnPr>
                          <a:cxnSpLocks noChangeShapeType="1"/>
                          <a:stCxn id="726" idx="2"/>
                          <a:endCxn id="729" idx="3"/>
                        </wps:cNvCnPr>
                        <wps:spPr bwMode="auto">
                          <a:xfrm flipH="1">
                            <a:off x="3816429" y="4471468"/>
                            <a:ext cx="1428433" cy="793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Zeichenbereich 520" o:spid="_x0000_s1047" editas="canvas" style="width:495pt;height:453.2pt;mso-position-horizontal-relative:char;mso-position-vertical-relative:line" coordsize="62865,57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">
                <v:shape id="_x0000_s1048" type="#_x0000_t75" style="position:absolute;width:62865;height:57556;visibility:visible;mso-wrap-style:square" stroked="t" strokecolor="#002060">
                  <v:fill o:detectmouseclick="t"/>
                  <v:path o:connecttype="none"/>
                </v:shape>
                <v:shape id="Text Box 521" o:spid="_x0000_s1049" type="#_x0000_t202" style="position:absolute;left:35003;top:2522;width:20396;height:59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7TFMEA&#10;AADcAAAADwAAAGRycy9kb3ducmV2LnhtbERPz2vCMBS+C/sfwhvspumkc1KNMgYrO6p17PrWPJuy&#10;5qUkWVv/e3MYePz4fm/3k+3EQD60jhU8LzIQxLXTLTcKztXHfA0iRGSNnWNScKUA+93DbIuFdiMf&#10;aTjFRqQQDgUqMDH2hZShNmQxLFxPnLiL8xZjgr6R2uOYwm0nl1m2khZbTg0Ge3o3VP+e/qyCl/B9&#10;yIfrT2ua9Vcpy8ke86pU6ulxetuAiDTFu/jf/akVvC7T/HQmHQG5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Ue0xTBAAAA3AAAAA8AAAAAAAAAAAAAAAAAmAIAAGRycy9kb3du&#10;cmV2LnhtbFBLBQYAAAAABAAEAPUAAACGAwAAAAA=&#10;" strokeweight="1.5pt">
                  <v:textbox>
                    <w:txbxContent>
                      <w:p w:rsidR="00467F89" w:rsidRPr="00B52AF0" w:rsidRDefault="00467F89" w:rsidP="00B52AF0">
                        <w:pPr>
                          <w:jc w:val="center"/>
                          <w:rPr>
                            <w:lang w:val="fr-FR"/>
                          </w:rPr>
                        </w:pPr>
                        <w:r>
                          <w:rPr>
                            <w:lang w:val="fr-FR"/>
                          </w:rPr>
                          <w:t>Unisig Specification V3.3.0</w:t>
                        </w:r>
                      </w:p>
                    </w:txbxContent>
                  </v:textbox>
                </v:shape>
                <v:shape id="Text Box 522" o:spid="_x0000_s1050" type="#_x0000_t202" style="position:absolute;left:35431;top:12440;width:19532;height:66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IHJcUA&#10;AADcAAAADwAAAGRycy9kb3ducmV2LnhtbESPT2sCMRTE7wW/Q3hCL0Wz2uKf1ShSaNGbVdHrY/Pc&#10;Xdy8rEm6rt/eCIUeh5n5DTNftqYSDTlfWlYw6CcgiDOrS84VHPZfvQkIH5A1VpZJwZ08LBedlzmm&#10;2t74h5pdyEWEsE9RQRFCnUrps4IM+r6tiaN3ts5giNLlUju8Rbip5DBJRtJgyXGhwJo+C8ouu1+j&#10;YPKxbk5+8749ZqNzNQ1v4+b76pR67barGYhAbfgP/7XXWsF4OIDnmXgE5OI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7YgclxQAAANwAAAAPAAAAAAAAAAAAAAAAAJgCAABkcnMv&#10;ZG93bnJldi54bWxQSwUGAAAAAAQABAD1AAAAigMAAAAA&#10;">
                  <v:textbox>
                    <w:txbxContent>
                      <w:p w:rsidR="00467F89" w:rsidRPr="00B52AF0" w:rsidRDefault="00467F89" w:rsidP="00B52AF0">
                        <w:pPr>
                          <w:pStyle w:val="DocReference"/>
                          <w:jc w:val="center"/>
                          <w:rPr>
                            <w:lang w:val="en-GB"/>
                          </w:rPr>
                        </w:pPr>
                        <w:r w:rsidRPr="00B52AF0">
                          <w:rPr>
                            <w:lang w:val="en-GB"/>
                          </w:rPr>
                          <w:t>Formal Specification</w:t>
                        </w:r>
                      </w:p>
                      <w:p w:rsidR="00467F89" w:rsidRPr="00B52AF0" w:rsidRDefault="00467F89" w:rsidP="00B52AF0">
                        <w:pPr>
                          <w:jc w:val="center"/>
                        </w:pPr>
                        <w:r w:rsidRPr="00B52AF0">
                          <w:t>(SysML &amp; Software Spec)</w:t>
                        </w:r>
                      </w:p>
                    </w:txbxContent>
                  </v:textbox>
                </v:shape>
                <v:shape id="Text Box 523" o:spid="_x0000_s1051" type="#_x0000_t202" style="position:absolute;left:19409;top:23116;width:9290;height:51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w8ycYA&#10;AADcAAAADwAAAGRycy9kb3ducmV2LnhtbESPW2sCMRSE34X+h3AKfZGa9YKX1Sil0KJvakt9PWyO&#10;u4ubkzVJ1/XfG0HwcZiZb5jFqjWVaMj50rKCfi8BQZxZXXKu4Pfn630KwgdkjZVlUnAlD6vlS2eB&#10;qbYX3lGzD7mIEPYpKihCqFMpfVaQQd+zNXH0jtYZDFG6XGqHlwg3lRwkyVgaLDkuFFjTZ0HZaf9v&#10;FExH6+bgN8PtXzY+VrPQnTTfZ6fU22v7MQcRqA3P8KO91gomgyHcz8QjI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Pw8ycYAAADcAAAADwAAAAAAAAAAAAAAAACYAgAAZHJz&#10;L2Rvd25yZXYueG1sUEsFBgAAAAAEAAQA9QAAAIsDAAAAAA==&#10;">
                  <v:textbox>
                    <w:txbxContent>
                      <w:p w:rsidR="00467F89" w:rsidRPr="00B15428" w:rsidRDefault="00467F89" w:rsidP="009006E2">
                        <w:pPr>
                          <w:jc w:val="center"/>
                          <w:rPr>
                            <w:lang w:val="fr-FR"/>
                          </w:rPr>
                        </w:pPr>
                        <w:r>
                          <w:rPr>
                            <w:lang w:val="fr-FR"/>
                          </w:rPr>
                          <w:t>Model</w:t>
                        </w:r>
                      </w:p>
                    </w:txbxContent>
                  </v:textbox>
                </v:shape>
                <v:shape id="Text Box 524" o:spid="_x0000_s1052" type="#_x0000_t202" style="position:absolute;left:39674;top:23116;width:11045;height:43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WkvcYA&#10;AADcAAAADwAAAGRycy9kb3ducmV2LnhtbESPT2sCMRTE74LfITyhF9FsrajdbpRSUPRmVez1sXn7&#10;h25etkm6br99UxB6HGbmN0y26U0jOnK+tqzgcZqAIM6trrlUcDlvJysQPiBrbCyTgh/ysFkPBxmm&#10;2t74nbpTKEWEsE9RQRVCm0rp84oM+qltiaNXWGcwROlKqR3eItw0cpYkC2mw5rhQYUtvFeWfp2+j&#10;YDXfdx/+8HS85ouieQ7jZbf7cko9jPrXFxCB+vAfvrf3WsFyNoe/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xWkvcYAAADcAAAADwAAAAAAAAAAAAAAAACYAgAAZHJz&#10;L2Rvd25yZXYueG1sUEsFBgAAAAAEAAQA9QAAAIsDAAAAAA==&#10;">
                  <v:textbox>
                    <w:txbxContent>
                      <w:p w:rsidR="00467F89" w:rsidRPr="00B15428" w:rsidRDefault="00467F89" w:rsidP="009006E2">
                        <w:pPr>
                          <w:pStyle w:val="DocReference"/>
                          <w:jc w:val="center"/>
                        </w:pPr>
                        <w:r>
                          <w:t>Kernel Code</w:t>
                        </w:r>
                      </w:p>
                    </w:txbxContent>
                  </v:textbox>
                </v:shape>
                <v:shape id="Text Box 525" o:spid="_x0000_s1053" type="#_x0000_t202" style="position:absolute;left:27756;top:39083;width:13385;height:5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kBJsYA&#10;AADcAAAADwAAAGRycy9kb3ducmV2LnhtbESPW2sCMRSE34X+h3AKvhTN1tZLt0YRwaJv3mhfD5vj&#10;7tLNyZrEdf33plDwcZiZb5jpvDWVaMj50rKC134CgjizuuRcwfGw6k1A+ICssbJMCm7kYT576kwx&#10;1fbKO2r2IRcRwj5FBUUIdSqlzwoy6Pu2Jo7eyTqDIUqXS+3wGuGmkoMkGUmDJceFAmtaFpT97i9G&#10;weR93fz4zdv2Oxudqo/wMm6+zk6p7nO7+AQRqA2P8H97rRWMB0P4OxOP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RFkBJsYAAADcAAAADwAAAAAAAAAAAAAAAACYAgAAZHJz&#10;L2Rvd25yZXYueG1sUEsFBgAAAAAEAAQA9QAAAIsDAAAAAA==&#10;">
                  <v:textbox>
                    <w:txbxContent>
                      <w:p w:rsidR="00467F89" w:rsidRPr="009600B0" w:rsidRDefault="00467F89" w:rsidP="00594B6D">
                        <w:pPr>
                          <w:pStyle w:val="Index7"/>
                        </w:pPr>
                        <w:r w:rsidRPr="009600B0">
                          <w:t>Host Machine</w:t>
                        </w:r>
                      </w:p>
                      <w:p w:rsidR="00467F89" w:rsidRPr="00B15428" w:rsidRDefault="00467F89" w:rsidP="009600B0">
                        <w:pPr>
                          <w:jc w:val="center"/>
                          <w:rPr>
                            <w:lang w:val="fr-FR"/>
                          </w:rPr>
                        </w:pPr>
                        <w:r>
                          <w:rPr>
                            <w:lang w:val="fr-FR"/>
                          </w:rPr>
                          <w:t>(Soft ADA C++)</w:t>
                        </w:r>
                      </w:p>
                    </w:txbxContent>
                  </v:textbox>
                </v:shape>
                <v:shape id="Text Box 526" o:spid="_x0000_s1054" type="#_x0000_t202" style="position:absolute;left:44948;top:39083;width:14992;height:5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ufUcYA&#10;AADcAAAADwAAAGRycy9kb3ducmV2LnhtbESPT2vCQBTE70K/w/IEL6Kb2hJt6ioitOit/kGvj+wz&#10;CWbfxt1tTL99Vyj0OMzMb5j5sjO1aMn5yrKC53ECgji3uuJCwfHwMZqB8AFZY22ZFPyQh+XiqTfH&#10;TNs776jdh0JECPsMFZQhNJmUPi/JoB/bhjh6F+sMhihdIbXDe4SbWk6SJJUGK44LJTa0Lim/7r+N&#10;gtnrpj377cvXKU8v9VsYTtvPm1Nq0O9W7yACdeE//NfeaAXTSQqPM/EIyM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IufUcYAAADcAAAADwAAAAAAAAAAAAAAAACYAgAAZHJz&#10;L2Rvd25yZXYueG1sUEsFBgAAAAAEAAQA9QAAAIsDAAAAAA==&#10;">
                  <v:textbox>
                    <w:txbxContent>
                      <w:p w:rsidR="00467F89" w:rsidRPr="009006E2" w:rsidRDefault="00467F89" w:rsidP="00594B6D">
                        <w:pPr>
                          <w:pStyle w:val="Index7"/>
                        </w:pPr>
                        <w:r w:rsidRPr="009006E2">
                          <w:t>Real Time Machine</w:t>
                        </w:r>
                      </w:p>
                      <w:p w:rsidR="00467F89" w:rsidRPr="00B15428" w:rsidRDefault="00467F89" w:rsidP="009006E2">
                        <w:pPr>
                          <w:jc w:val="center"/>
                          <w:rPr>
                            <w:lang w:val="fr-FR"/>
                          </w:rPr>
                        </w:pPr>
                        <w:r>
                          <w:rPr>
                            <w:lang w:val="fr-FR"/>
                          </w:rPr>
                          <w:t>(hard +soft + simu)</w:t>
                        </w:r>
                      </w:p>
                    </w:txbxContent>
                  </v:textbox>
                </v:shape>
                <v:shape id="Text Box 527" o:spid="_x0000_s1055" type="#_x0000_t202" style="position:absolute;left:7203;top:39083;width:12206;height:5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8c6ysYA&#10;AADcAAAADwAAAGRycy9kb3ducmV2LnhtbESPW2vCQBSE3wv+h+UIfSl14wWj0VVKoaJvXkr7esge&#10;k2D2bLq7jem/7wqCj8PMfMMs152pRUvOV5YVDAcJCOLc6ooLBZ+nj9cZCB+QNdaWScEfeVivek9L&#10;zLS98oHaYyhEhLDPUEEZQpNJ6fOSDPqBbYijd7bOYIjSFVI7vEa4qeUoSabSYMVxocSG3kvKL8df&#10;o2A22bbffjfef+XTcz0PL2m7+XFKPfe7twWIQF14hO/trVaQjlK4nYlHQK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8c6ysYAAADcAAAADwAAAAAAAAAAAAAAAACYAgAAZHJz&#10;L2Rvd25yZXYueG1sUEsFBgAAAAAEAAQA9QAAAIsDAAAAAA==&#10;">
                  <v:textbox>
                    <w:txbxContent>
                      <w:p w:rsidR="00467F89" w:rsidRDefault="00467F89" w:rsidP="009600B0">
                        <w:pPr>
                          <w:pStyle w:val="DocReference"/>
                          <w:jc w:val="center"/>
                        </w:pPr>
                        <w:r>
                          <w:t>Virtual Machine</w:t>
                        </w:r>
                      </w:p>
                      <w:p w:rsidR="00467F89" w:rsidRPr="00B15428" w:rsidRDefault="00467F89" w:rsidP="009600B0">
                        <w:pPr>
                          <w:jc w:val="center"/>
                          <w:rPr>
                            <w:lang w:val="fr-FR"/>
                          </w:rPr>
                        </w:pPr>
                        <w:r>
                          <w:rPr>
                            <w:lang w:val="fr-FR"/>
                          </w:rPr>
                          <w:t>( Excel )</w:t>
                        </w:r>
                      </w:p>
                    </w:txbxContent>
                  </v:textbox>
                </v:shape>
                <v:shape id="Text Box 528" o:spid="_x0000_s1056" type="#_x0000_t202" style="position:absolute;left:5081;top:2522;width:16231;height:674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jfEsEA&#10;AADcAAAADwAAAGRycy9kb3ducmV2LnhtbERPz2vCMBS+C/sfwhvspumkc1KNMgYrO6p17PrWPJuy&#10;5qUkWVv/e3MYePz4fm/3k+3EQD60jhU8LzIQxLXTLTcKztXHfA0iRGSNnWNScKUA+93DbIuFdiMf&#10;aTjFRqQQDgUqMDH2hZShNmQxLFxPnLiL8xZjgr6R2uOYwm0nl1m2khZbTg0Ge3o3VP+e/qyCl/B9&#10;yIfrT2ua9Vcpy8ke86pU6ulxetuAiDTFu/jf/akVvC7T2nQmHQG5u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to3xLBAAAA3AAAAA8AAAAAAAAAAAAAAAAAmAIAAGRycy9kb3du&#10;cmV2LnhtbFBLBQYAAAAABAAEAPUAAACGAwAAAAA=&#10;" strokeweight="1.5pt">
                  <v:textbox>
                    <w:txbxContent>
                      <w:p w:rsidR="00467F89" w:rsidRPr="00B15428" w:rsidRDefault="00467F89" w:rsidP="009600B0">
                        <w:pPr>
                          <w:pStyle w:val="Textkrper3"/>
                        </w:pPr>
                        <w:r>
                          <w:t>Signalling Implementation Specification</w:t>
                        </w:r>
                      </w:p>
                    </w:txbxContent>
                  </v:textbox>
                </v:shape>
                <v:shape id="Text Box 529" o:spid="_x0000_s1057" type="#_x0000_t202" style="position:absolute;left:25853;top:50240;width:12215;height:48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R6icMA&#10;AADcAAAADwAAAGRycy9kb3ducmV2LnhtbESPQWvCQBSE70L/w/IK3nSjWGtTVxHB4FFNS6+v2dds&#10;MPs2ZNcY/31XEDwOM/MNs1z3thYdtb5yrGAyTkAQF05XXCr4ynejBQgfkDXWjknBjTysVy+DJaba&#10;XflI3SmUIkLYp6jAhNCkUvrCkEU/dg1x9P5cazFE2ZZSt3iNcFvLaZLMpcWK44LBhraGivPpYhW8&#10;+Z/DrLv9VqZcfGcy6+1xlmdKDV/7zSeIQH14hh/tvVbwPv2A+5l4BO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CR6icMAAADcAAAADwAAAAAAAAAAAAAAAACYAgAAZHJzL2Rv&#10;d25yZXYueG1sUEsFBgAAAAAEAAQA9QAAAIgDAAAAAA==&#10;" strokeweight="1.5pt">
                  <v:textbox>
                    <w:txbxContent>
                      <w:p w:rsidR="00467F89" w:rsidRPr="00594B6D" w:rsidRDefault="00467F89" w:rsidP="00594B6D">
                        <w:pPr>
                          <w:pStyle w:val="Index7"/>
                        </w:pPr>
                        <w:r w:rsidRPr="00594B6D">
                          <w:t>Validation</w:t>
                        </w:r>
                      </w:p>
                    </w:txbxContent>
                  </v:textbox>
                </v:shape>
                <v:shape id="AutoShape 530" o:spid="_x0000_s1058" type="#_x0000_t32" style="position:absolute;left:45201;top:8607;width:9;height:383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5gm0cIAAADcAAAADwAAAGRycy9kb3ducmV2LnhtbERPz2vCMBS+C/4P4QneZuoEndUoIkxE&#10;8TAdZd4ezVtb1ryUJGr1rzeHgceP7/d82ZpaXMn5yrKC4SABQZxbXXGh4Pv0+fYBwgdkjbVlUnAn&#10;D8tFtzPHVNsbf9H1GAoRQ9inqKAMoUml9HlJBv3ANsSR+7XOYIjQFVI7vMVwU8v3JBlLgxXHhhIb&#10;WpeU/x0vRsHPfnrJ7tmBdtlwujujM/5x2ijV77WrGYhAbXiJ/91brWAyi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5gm0cIAAADcAAAADwAAAAAAAAAAAAAA&#10;AAChAgAAZHJzL2Rvd25yZXYueG1sUEsFBgAAAAAEAAQA+QAAAJADAAAAAA==&#10;">
                  <v:stroke endarrow="block"/>
                </v:shape>
                <v:shape id="AutoShape 531" o:spid="_x0000_s1059" type="#_x0000_t32" style="position:absolute;left:45201;top:19092;width:9;height:402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NSDSsYAAADcAAAADwAAAGRycy9kb3ducmV2LnhtbESPT2vCQBTE7wW/w/KE3uomFVqNriJC&#10;pVh68A9Bb4/sMwlm34bdVWM/fbdQ8DjMzG+Y6bwzjbiS87VlBekgAUFcWF1zqWC/+3gZgfABWWNj&#10;mRTcycN81nuaYqbtjTd03YZSRAj7DBVUIbSZlL6oyKAf2JY4eifrDIYoXSm1w1uEm0a+JsmbNFhz&#10;XKiwpWVFxXl7MQoOX+NLfs+/aZ2n4/URnfE/u5VSz/1uMQERqAuP8H/7Uyt4H6b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DUg0rGAAAA3AAAAA8AAAAAAAAA&#10;AAAAAAAAoQIAAGRycy9kb3ducmV2LnhtbFBLBQYAAAAABAAEAPkAAACUAwAAAAA=&#10;">
                  <v:stroke endarrow="block"/>
                </v:shape>
                <v:shape id="AutoShape 532" o:spid="_x0000_s1060" type="#_x0000_t32" style="position:absolute;left:24063;top:10283;width:9;height:128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dWfsMAAADcAAAADwAAAGRycy9kb3ducmV2LnhtbESPQWsCMRSE7wX/Q3iCt5pVaZXVKFYQ&#10;pJdSFfT42Dx3g5uXZZNu1n9vCoUeh5n5hllteluLjlpvHCuYjDMQxIXThksF59P+dQHCB2SNtWNS&#10;8CAPm/XgZYW5dpG/qTuGUiQI+xwVVCE0uZS+qMiiH7uGOHk311oMSbal1C3GBLe1nGbZu7RoOC1U&#10;2NCuouJ+/LEKTPwyXXPYxY/Py9XrSObx5oxSo2G/XYII1If/8F/7oBXMZ1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XVn7DAAAA3AAAAA8AAAAAAAAAAAAA&#10;AAAAoQIAAGRycy9kb3ducmV2LnhtbFBLBQYAAAAABAAEAPkAAACRAwAAAAA=&#10;">
                  <v:stroke endarrow="block"/>
                </v:shape>
                <v:shape id="AutoShape 533" o:spid="_x0000_s1061" type="#_x0000_t32" style="position:absolute;left:23958;top:10275;width:21173;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p0U8cYAAADcAAAADwAAAGRycy9kb3ducmV2LnhtbESPQWsCMRSE7wX/Q3iCl1KzKtqyNcoq&#10;CFXwoLb3183rJrh5WTdRt/++KRR6HGbmG2a+7FwtbtQG61nBaJiBIC69tlwpeD9tnl5AhIissfZM&#10;Cr4pwHLRe5hjrv2dD3Q7xkokCIccFZgYm1zKUBpyGIa+IU7el28dxiTbSuoW7wnuajnOspl0aDkt&#10;GGxobag8H69OwX47WhWfxm53h4vdTzdFfa0eP5Qa9LviFUSkLv6H/9pvWsHzZAK/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KdFPHGAAAA3AAAAA8AAAAAAAAA&#10;AAAAAAAAoQIAAGRycy9kb3ducmV2LnhtbFBLBQYAAAAABAAEAPkAAACUAwAAAAA=&#10;"/>
                <v:shape id="AutoShape 534" o:spid="_x0000_s1062" type="#_x0000_t32" style="position:absolute;left:34436;top:34666;width:8;height:44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KMg0sYAAADcAAAADwAAAGRycy9kb3ducmV2LnhtbESPQWvCQBSE70L/w/IEb3Wjlqqpq4ig&#10;iKWHxhLa2yP7TEKzb8PuqrG/vlsoeBxm5htmsepMIy7kfG1ZwWiYgCAurK65VPBx3D7OQPiArLGx&#10;TApu5GG1fOgtMNX2yu90yUIpIoR9igqqENpUSl9UZNAPbUscvZN1BkOUrpTa4TXCTSPHSfIsDdYc&#10;FypsaVNR8Z2djYLP1/k5v+VvdMhH88MXOuN/jjulBv1u/QIiUBfu4f/2XiuYTp7g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CjINLGAAAA3AAAAA8AAAAAAAAA&#10;AAAAAAAAoQIAAGRycy9kb3ducmV2LnhtbFBLBQYAAAAABAAEAPkAAACUAwAAAAA=&#10;">
                  <v:stroke endarrow="block"/>
                </v:shape>
                <v:shape id="AutoShape 535" o:spid="_x0000_s1063" type="#_x0000_t32" style="position:absolute;left:52448;top:34666;width:9;height:44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7OCsQAAADcAAAADwAAAGRycy9kb3ducmV2LnhtbESPQWvCQBSE7wX/w/KE3urGFqvEbMQK&#10;BemlVAU9PrLPZDH7NmS32fjvu4VCj8PMfMMUm9G2YqDeG8cK5rMMBHHltOFawen4/rQC4QOyxtYx&#10;KbiTh005eSgw1y7yFw2HUIsEYZ+jgiaELpfSVw1Z9DPXESfv6nqLIcm+lrrHmOC2lc9Z9iotGk4L&#10;DXa0a6i6Hb6tAhM/zdDtd/Ht43zxOpK5L5xR6nE6btcgAo3hP/zX3msFy5cF/J5JR0CW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O/s4KxAAAANwAAAAPAAAAAAAAAAAA&#10;AAAAAKECAABkcnMvZG93bnJldi54bWxQSwUGAAAAAAQABAD5AAAAkgMAAAAA&#10;">
                  <v:stroke endarrow="block"/>
                </v:shape>
                <v:shape id="AutoShape 536" o:spid="_x0000_s1064" type="#_x0000_t32" style="position:absolute;left:34444;top:34666;width:18004;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LaRGcUAAADcAAAADwAAAGRycy9kb3ducmV2LnhtbESPT2sCMRTE7wW/Q3iFXopmLVpka5RV&#10;EKrgwX/35+Z1E7p5WTdRt9/eFAo9DjPzG2Y671wtbtQG61nBcJCBIC69tlwpOB5W/QmIEJE11p5J&#10;wQ8FmM96T1PMtb/zjm77WIkE4ZCjAhNjk0sZSkMOw8A3xMn78q3DmGRbSd3iPcFdLd+y7F06tJwW&#10;DDa0NFR+769OwXY9XBRnY9eb3cVux6uivlavJ6VenrviA0SkLv6H/9qfWsF4NILfM+kIyNk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LaRGcUAAADcAAAADwAAAAAAAAAA&#10;AAAAAAChAgAAZHJzL2Rvd25yZXYueG1sUEsFBgAAAAAEAAQA+QAAAJMDAAAAAA==&#10;"/>
                <v:shape id="AutoShape 537" o:spid="_x0000_s1065" type="#_x0000_t32" style="position:absolute;left:45201;top:27499;width:9;height:71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0gsYAAADcAAAADwAAAGRycy9kb3ducmV2LnhtbESPT2sCMRTE74V+h/AKvRTNWlyR1Sjb&#10;glALHvx3f25eN6Gbl+0m6vrtm0LB4zAzv2Hmy9414kJdsJ4VjIYZCOLKa8u1gsN+NZiCCBFZY+OZ&#10;FNwowHLx+DDHQvsrb+myi7VIEA4FKjAxtoWUoTLkMAx9S5y8L985jEl2tdQdXhPcNfI1yybSoeW0&#10;YLCld0PV9+7sFGzWo7fyZOz6c/tjN/mqbM71y1Gp56e+nIGI1Md7+L/9oRXk4xz+zqQj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f6NILGAAAA3AAAAA8AAAAAAAAA&#10;AAAAAAAAoQIAAGRycy9kb3ducmV2LnhtbFBLBQYAAAAABAAEAPkAAACUAwAAAAA=&#10;"/>
                <v:shape id="AutoShape 538" o:spid="_x0000_s1066" type="#_x0000_t32" style="position:absolute;left:13306;top:28241;width:10757;height:1084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N4cMAAADcAAAADwAAAGRycy9kb3ducmV2LnhtbESPT2sCMRTE7wW/Q3hCb92soiJbo1RB&#10;kF6Kf0CPj83rbujmZdnEzfrtm0LB4zAzv2FWm8E2oqfOG8cKJlkOgrh02nCl4HLevy1B+ICssXFM&#10;Ch7kYbMevayw0C7ykfpTqESCsC9QQR1CW0jpy5os+sy1xMn7dp3FkGRXSd1hTHDbyGmeL6RFw2mh&#10;xpZ2NZU/p7tVYOKX6dvDLm4/rzevI5nH3BmlXsfDxzuIQEN4hv/bB61gPlvA35l0BOT6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vuTeHDAAAA3AAAAA8AAAAAAAAAAAAA&#10;AAAAoQIAAGRycy9kb3ducmV2LnhtbFBLBQYAAAAABAAEAPkAAACRAwAAAAA=&#10;">
                  <v:stroke endarrow="block"/>
                </v:shape>
                <v:shape id="AutoShape 539" o:spid="_x0000_s1067" type="#_x0000_t32" style="position:absolute;left:57669;top:32405;width:9;height:62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OjOcYAAADcAAAADwAAAGRycy9kb3ducmV2LnhtbESPQWvCQBSE70L/w/IEb3Wj2Kqpq4ig&#10;iKWHxhLa2yP7TEKzb8PuqrG/vlsoeBxm5htmsepMIy7kfG1ZwWiYgCAurK65VPBx3D7OQPiArLGx&#10;TApu5GG1fOgtMNX2yu90yUIpIoR9igqqENpUSl9UZNAPbUscvZN1BkOUrpTa4TXCTSPHSfIsDdYc&#10;FypsaVNR8Z2djYLP1/k5v+VvdMhH88MXOuN/jjulBv1u/QIiUBfu4f/2Xit4mkzh70w8AnL5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zoznGAAAA3AAAAA8AAAAAAAAA&#10;AAAAAAAAoQIAAGRycy9kb3ducmV2LnhtbFBLBQYAAAAABAAEAPkAAACUAwAAAAA=&#10;">
                  <v:stroke endarrow="block"/>
                </v:shape>
                <v:shape id="AutoShape 540" o:spid="_x0000_s1068" type="#_x0000_t32" style="position:absolute;left:10119;top:9794;width:297;height:2860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l4gMIAAADcAAAADwAAAGRycy9kb3ducmV2LnhtbERPTYvCMBC9L/gfwgheRFPFXaUaZVlY&#10;EURh1Yu3oRmbYjMpSVbrvzcHwePjfS9Wra3FjXyoHCsYDTMQxIXTFZcKTsffwQxEiMgaa8ek4EEB&#10;VsvOxwJz7e78R7dDLEUK4ZCjAhNjk0sZCkMWw9A1xIm7OG8xJuhLqT3eU7it5TjLvqTFilODwYZ+&#10;DBXXw79VsH7sNn7bZOfRpU9XU/Wn23I/VarXbb/nICK18S1+uTdaweckrU1n0hGQy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Ll4gMIAAADcAAAADwAAAAAAAAAAAAAA&#10;AAChAgAAZHJzL2Rvd25yZXYueG1sUEsFBgAAAAAEAAQA+QAAAJADAAAAAA==&#10;" strokecolor="red" strokeweight="1.5pt">
                  <v:stroke endarrow="block"/>
                </v:shape>
                <v:shape id="AutoShape 541" o:spid="_x0000_s1069" type="#_x0000_t32" style="position:absolute;left:20876;top:31087;width:23557;height:21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k1VtcYAAADcAAAADwAAAGRycy9kb3ducmV2LnhtbESPQWsCMRSE74X+h/CEXopmW2rV1ShS&#10;aNGTVMXW22Pz3F26eQlJuq7/3giFHoeZ+YaZLTrTiJZ8qC0reBpkIIgLq2suFex37/0xiBCRNTaW&#10;ScGFAizm93czzLU98ye121iKBOGQo4IqRpdLGYqKDIaBdcTJO1lvMCbpS6k9nhPcNPI5y16lwZrT&#10;QoWO3ioqfra/RsHpuPyq2w35tVwfPlz89o8bN1LqodctpyAidfE//NdeaQXDlwnczqQjIOdX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ZNVbXGAAAA3AAAAA8AAAAAAAAA&#10;AAAAAAAAoQIAAGRycy9kb3ducmV2LnhtbFBLBQYAAAAABAAEAPkAAACUAwAAAAA=&#10;" strokecolor="red" strokeweight="1.5pt"/>
                <v:shape id="AutoShape 542" o:spid="_x0000_s1070" type="#_x0000_t32" style="position:absolute;left:10119;top:31087;width:929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eNpb4AAADcAAAADwAAAGRycy9kb3ducmV2LnhtbERPTYvCMBC9C/6HMIIX0VRBkWoUEcQ9&#10;CasiHsdmbIvNJCTZWv/95rCwx8f7Xm8704iWfKgtK5hOMhDEhdU1lwqul8N4CSJEZI2NZVLwoQDb&#10;Tb+3xlzbN39Te46lSCEcclRQxehyKUNRkcEwsY44cU/rDcYEfSm1x3cKN42cZdlCGqw5NVToaF9R&#10;8Tr/GAW+dX5090++OX16HA8dl0dipYaDbrcCEamL/+I/95dWMJ+n+elMOgJy8w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pd42lvgAAANwAAAAPAAAAAAAAAAAAAAAAAKEC&#10;AABkcnMvZG93bnJldi54bWxQSwUGAAAAAAQABAD5AAAAjAMAAAAA&#10;" strokecolor="red" strokeweight="1.5pt"/>
                <v:shape id="AutoShape 543" o:spid="_x0000_s1071" type="#_x0000_t32" style="position:absolute;left:45673;top:31305;width:17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FwbMUAAADcAAAADwAAAGRycy9kb3ducmV2LnhtbESPQWvCQBSE74X+h+UVvDUbCxEbXUUK&#10;1eLN2Ba9PbLPbGz2bcxuNf57Vyj0OMzMN8x03ttGnKnztWMFwyQFQVw6XXOl4HP7/jwG4QOyxsYx&#10;KbiSh/ns8WGKuXYX3tC5CJWIEPY5KjAhtLmUvjRk0SeuJY7ewXUWQ5RdJXWHlwi3jXxJ05G0WHNc&#10;MNjSm6Hyp/i1CtZyWZpdMfpevWZ7d+qPi69sVyk1eOoXExCB+vAf/mt/aAVZNoT7mXgE5Ow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lFwbMUAAADcAAAADwAAAAAAAAAA&#10;AAAAAAChAgAAZHJzL2Rvd25yZXYueG1sUEsFBgAAAAAEAAQA+QAAAJMDAAAAAA==&#10;" strokecolor="red" strokeweight="1.5pt"/>
                <v:shape id="AutoShape 544" o:spid="_x0000_s1072" type="#_x0000_t32" style="position:absolute;left:47436;top:31305;width:9;height:26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oPuG8UAAADcAAAADwAAAGRycy9kb3ducmV2LnhtbESPQWvCQBSE74L/YXlCb3WjEGmjq4ig&#10;Lb01VtHbI/vMRrNvY3ar6b/vFgoeh5n5hpktOluLG7W+cqxgNExAEBdOV1wq+Nqun19A+ICssXZM&#10;Cn7Iw2Le780w0+7On3TLQykihH2GCkwITSalLwxZ9EPXEEfv5FqLIcq2lLrFe4TbWo6TZCItVhwX&#10;DDa0MlRc8m+r4ENuCnPIJ/u31/Tort15uUsPpVJPg245BRGoC4/wf/tdK0jTMfydiUdAz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oPuG8UAAADcAAAADwAAAAAAAAAA&#10;AAAAAAChAgAAZHJzL2Rvd25yZXYueG1sUEsFBgAAAAAEAAQA+QAAAJMDAAAAAA==&#10;" strokecolor="red" strokeweight="1.5pt"/>
                <v:shape id="AutoShape 545" o:spid="_x0000_s1073" type="#_x0000_t32" style="position:absolute;left:30166;top:31305;width:9;height:708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gUgdsUAAADcAAAADwAAAGRycy9kb3ducmV2LnhtbESPQWvCQBSE7wX/w/IKvTWbSqwluoq2&#10;lOaqhuLxkX0m0ezbkN3EtL++KxQ8DjPzDbNcj6YRA3WutqzgJYpBEBdW11wqyA+fz28gnEfW2Fgm&#10;BT/kYL2aPCwx1fbKOxr2vhQBwi5FBZX3bSqlKyoy6CLbEgfvZDuDPsiulLrDa4CbRk7j+FUarDks&#10;VNjSe0XFZd8bBcnYb0v7Oz9+fx0/zv6SZ1lxTpR6ehw3CxCeRn8P/7czrWA2S+B2Jhw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gUgdsUAAADcAAAADwAAAAAAAAAA&#10;AAAAAAChAgAAZHJzL2Rvd25yZXYueG1sUEsFBgAAAAAEAAQA+QAAAJMDAAAAAA==&#10;" strokecolor="red" strokeweight="1.5pt">
                  <v:stroke endarrow="block"/>
                </v:shape>
                <v:shape id="AutoShape 546" o:spid="_x0000_s1074" type="#_x0000_t32" style="position:absolute;left:47436;top:35216;width:9;height:31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mF7cQAAADcAAAADwAAAGRycy9kb3ducmV2LnhtbESPQYvCMBSE78L+h/CEvWmqWFeqUVZl&#10;sVddEY+P5tlWm5fSRK376zeC4HGYmW+Y2aI1lbhR40rLCgb9CARxZnXJuYL9709vAsJ5ZI2VZVLw&#10;IAeL+Udnhom2d97SbedzESDsElRQeF8nUrqsIIOub2vi4J1sY9AH2eRSN3gPcFPJYRSNpcGSw0KB&#10;Na0Kyi67q1Ewaq/L3P59HQ+b4/rsL/s0zc4jpT677fcUhKfWv8OvdqoVxHEMzzPhCMj5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SYXtxAAAANwAAAAPAAAAAAAAAAAA&#10;AAAAAKECAABkcnMvZG93bnJldi54bWxQSwUGAAAAAAQABAD5AAAAkgMAAAAA&#10;" strokecolor="red" strokeweight="1.5pt">
                  <v:stroke endarrow="block"/>
                </v:shape>
                <v:shape id="AutoShape 547" o:spid="_x0000_s1075" type="#_x0000_t32" style="position:absolute;left:28699;top:15766;width:6732;height:99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fbPMMAAADcAAAADwAAAGRycy9kb3ducmV2LnhtbESPQWvCQBSE7wX/w/IEb3VjIVKia9CA&#10;IF5KbaEeH9lnsph9G7LbbPz33UKhx2FmvmG25WQ7MdLgjWMFq2UGgrh22nCj4PPj+PwKwgdkjZ1j&#10;UvAgD+Vu9rTFQrvI7zReQiMShH2BCtoQ+kJKX7dk0S9dT5y8mxsshiSHRuoBY4LbTr5k2VpaNJwW&#10;Wuypaqm+X76tAhPfzNifqng4f129jmQeuTNKLebTfgMi0BT+w3/tk1aQ52v4PZOO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432zzDAAAA3AAAAA8AAAAAAAAAAAAA&#10;AAAAoQIAAGRycy9kb3ducmV2LnhtbFBLBQYAAAAABAAEAPkAAACRAwAAAAA=&#10;">
                  <v:stroke endarrow="block"/>
                </v:shape>
                <v:shape id="Text Box 548" o:spid="_x0000_s1076" type="#_x0000_t202" style="position:absolute;left:52719;top:25054;width:9482;height:73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aB8UA&#10;AADcAAAADwAAAGRycy9kb3ducmV2LnhtbESPT2vCQBTE74LfYXlCb7qpkEZSVynaWk9CUw89vmZf&#10;/tDs25DdJvHbu4LgcZiZ3zDr7Wga0VPnassKnhcRCOLc6ppLBefvj/kKhPPIGhvLpOBCDrab6WSN&#10;qbYDf1Gf+VIECLsUFVTet6mULq/IoFvYljh4he0M+iC7UuoOhwA3jVxG0Ys0WHNYqLClXUX5X/Zv&#10;FJw+3eo3ee9/DtnZ7k9DUmC8LJR6mo1vryA8jf4RvrePWkEcJ3A7E46A3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9xoHxQAAANwAAAAPAAAAAAAAAAAAAAAAAJgCAABkcnMv&#10;ZG93bnJldi54bWxQSwUGAAAAAAQABAD1AAAAigMAAAAA&#10;">
                  <v:stroke dashstyle="dash"/>
                  <v:textbox>
                    <w:txbxContent>
                      <w:p w:rsidR="00467F89" w:rsidRPr="009006E2" w:rsidRDefault="00467F89" w:rsidP="009006E2">
                        <w:pPr>
                          <w:jc w:val="center"/>
                          <w:rPr>
                            <w:lang w:val="fr-FR"/>
                          </w:rPr>
                        </w:pPr>
                        <w:r>
                          <w:rPr>
                            <w:lang w:val="fr-FR"/>
                          </w:rPr>
                          <w:t>Hardware + basic soft + simulator</w:t>
                        </w:r>
                      </w:p>
                    </w:txbxContent>
                  </v:textbox>
                </v:shape>
                <v:shape id="AutoShape 549" o:spid="_x0000_s1077" type="#_x0000_t32" style="position:absolute;left:31956;top:44714;width:2488;height:543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Tq1b8AAADcAAAADwAAAGRycy9kb3ducmV2LnhtbERPy4rCMBTdC/MP4Q6403SEinSMMiMM&#10;iBvxAc7y0lzbYHNTmtjUvzcLweXhvJfrwTaip84bxwq+phkI4tJpw5WC8+lvsgDhA7LGxjEpeJCH&#10;9epjtMRCu8gH6o+hEimEfYEK6hDaQkpf1mTRT11LnLir6yyGBLtK6g5jCreNnGXZXFo0nBpqbGlT&#10;U3k73q0CE/emb7eb+Lu7/HsdyTxyZ5Qafw4/3yACDeEtfrm3WkGep7XpTDoCcvUE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EOTq1b8AAADcAAAADwAAAAAAAAAAAAAAAACh&#10;AgAAZHJzL2Rvd25yZXYueG1sUEsFBgAAAAAEAAQA+QAAAI0DAAAAAA==&#10;">
                  <v:stroke endarrow="block"/>
                </v:shape>
                <v:shape id="AutoShape 550" o:spid="_x0000_s1078" type="#_x0000_t32" style="position:absolute;left:13306;top:44714;width:12451;height:793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rkEDcUAAADcAAAADwAAAGRycy9kb3ducmV2LnhtbESPQWvCQBSE74L/YXmCN90oKE10lVKo&#10;iOKhWkJ7e2SfSWj2bdhdNfbXdwWhx2FmvmGW68404krO15YVTMYJCOLC6ppLBZ+n99ELCB+QNTaW&#10;ScGdPKxX/d4SM21v/EHXYyhFhLDPUEEVQptJ6YuKDPqxbYmjd7bOYIjSlVI7vEW4aeQ0SebSYM1x&#10;ocKW3ioqfo4Xo+Brn17ye36gXT5Jd9/ojP89bZQaDrrXBYhAXfgPP9tbrWA2S+F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rkEDcUAAADcAAAADwAAAAAAAAAA&#10;AAAAAAChAgAAZHJzL2Rvd25yZXYueG1sUEsFBgAAAAAEAAQA+QAAAJMDAAAAAA==&#10;">
                  <v:stroke endarrow="block"/>
                </v:shape>
                <v:shape id="AutoShape 551" o:spid="_x0000_s1079" type="#_x0000_t32" style="position:absolute;left:38164;top:44714;width:14284;height:79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4sbr8AAADcAAAADwAAAGRycy9kb3ducmV2LnhtbERPy4rCMBTdC/MP4Q64s6kDilSjqDAg&#10;bgYfMLO8NNc22NyUJjb1781iwOXhvFebwTaip84bxwqmWQ6CuHTacKXgevmeLED4gKyxcUwKnuRh&#10;s/4YrbDQLvKJ+nOoRAphX6CCOoS2kNKXNVn0mWuJE3dzncWQYFdJ3WFM4baRX3k+lxYNp4YaW9rX&#10;VN7PD6vAxB/Tt4d93B1//7yOZJ4zZ5Qafw7bJYhAQ3iL/90HrWA2T/PTmXQE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P4sbr8AAADcAAAADwAAAAAAAAAAAAAAAACh&#10;AgAAZHJzL2Rvd25yZXYueG1sUEsFBgAAAAAEAAQA+QAAAI0DAAAAAA==&#10;">
                  <v:stroke endarrow="block"/>
                </v:shape>
                <w10:anchorlock/>
              </v:group>
            </w:pict>
          </mc:Fallback>
        </mc:AlternateContent>
      </w:r>
    </w:p>
    <w:p w:rsidR="00594B6D" w:rsidRDefault="00594B6D" w:rsidP="00F54EFE">
      <w:pPr>
        <w:ind w:left="851" w:hanging="851"/>
        <w:jc w:val="center"/>
        <w:rPr>
          <w:rStyle w:val="Fett"/>
        </w:rPr>
      </w:pPr>
    </w:p>
    <w:p w:rsidR="009D34BC" w:rsidRPr="009D34BC" w:rsidRDefault="009D34BC" w:rsidP="00F54EFE">
      <w:pPr>
        <w:ind w:left="851" w:hanging="851"/>
        <w:jc w:val="center"/>
        <w:rPr>
          <w:rStyle w:val="Fett"/>
        </w:rPr>
      </w:pPr>
      <w:r>
        <w:rPr>
          <w:rStyle w:val="Fett"/>
        </w:rPr>
        <w:t>Block “Actigram”</w:t>
      </w:r>
    </w:p>
    <w:p w:rsidR="00594B6D" w:rsidRDefault="00594B6D" w:rsidP="00F54EFE">
      <w:pPr>
        <w:pStyle w:val="Textkrper"/>
        <w:ind w:left="851" w:hanging="851"/>
      </w:pPr>
    </w:p>
    <w:p w:rsidR="00CA39F4" w:rsidRDefault="00594B6D" w:rsidP="00F54EFE">
      <w:pPr>
        <w:pStyle w:val="Textkrper"/>
        <w:ind w:left="851" w:hanging="851"/>
      </w:pPr>
      <w:r>
        <w:t xml:space="preserve">This actigram shows the 3 branches of activity that are involved in order to validate any Signaling Application. </w:t>
      </w:r>
    </w:p>
    <w:p w:rsidR="00295A68" w:rsidRDefault="00295A68" w:rsidP="00F54EFE">
      <w:pPr>
        <w:pStyle w:val="Textkrper"/>
        <w:ind w:left="851" w:hanging="851"/>
      </w:pPr>
    </w:p>
    <w:p w:rsidR="009D34BC" w:rsidRDefault="009D34BC" w:rsidP="00F54EFE">
      <w:pPr>
        <w:pStyle w:val="berschrift3"/>
        <w:ind w:left="851" w:hanging="851"/>
      </w:pPr>
      <w:bookmarkStart w:id="21" w:name="_Toc388370101"/>
      <w:r w:rsidRPr="009D34BC">
        <w:lastRenderedPageBreak/>
        <w:t>Unisig Specification</w:t>
      </w:r>
      <w:bookmarkEnd w:id="21"/>
    </w:p>
    <w:p w:rsidR="00E74B3E" w:rsidRDefault="00772B0B" w:rsidP="00F54EFE">
      <w:pPr>
        <w:ind w:left="851" w:hanging="851"/>
      </w:pPr>
      <w:r>
        <w:t xml:space="preserve">The main document of reference is the subset 026 in version </w:t>
      </w:r>
      <w:r w:rsidRPr="009D34BC">
        <w:t>V3.3.0</w:t>
      </w:r>
      <w:r>
        <w:t>.</w:t>
      </w:r>
    </w:p>
    <w:p w:rsidR="00193FB2" w:rsidRDefault="00772B0B" w:rsidP="00F54EFE">
      <w:pPr>
        <w:ind w:left="851" w:hanging="851"/>
      </w:pPr>
      <w:r>
        <w:t xml:space="preserve">All chapters are applicable and all subset that are referenced in it.  </w:t>
      </w:r>
    </w:p>
    <w:p w:rsidR="008477C7" w:rsidRDefault="008477C7" w:rsidP="00F54EFE">
      <w:pPr>
        <w:ind w:left="851" w:hanging="851"/>
      </w:pPr>
    </w:p>
    <w:p w:rsidR="00E74B3E" w:rsidRPr="009D34BC" w:rsidRDefault="00E74B3E" w:rsidP="00F54EFE">
      <w:pPr>
        <w:pStyle w:val="berschrift3"/>
        <w:ind w:left="851" w:hanging="851"/>
      </w:pPr>
      <w:bookmarkStart w:id="22" w:name="_Toc388370102"/>
      <w:r>
        <w:t>Signalling Application Specification</w:t>
      </w:r>
      <w:bookmarkEnd w:id="22"/>
    </w:p>
    <w:p w:rsidR="00D7563F" w:rsidRDefault="00B5567B" w:rsidP="00F54EFE">
      <w:pPr>
        <w:ind w:left="851" w:hanging="851"/>
      </w:pPr>
      <w:r>
        <w:t xml:space="preserve">The </w:t>
      </w:r>
      <w:r w:rsidRPr="00B5567B">
        <w:t>Signalling Application Specification</w:t>
      </w:r>
      <w:r>
        <w:t xml:space="preserve"> should include :</w:t>
      </w:r>
    </w:p>
    <w:p w:rsidR="00B5567B" w:rsidRDefault="00B5567B" w:rsidP="00F54EFE">
      <w:pPr>
        <w:numPr>
          <w:ilvl w:val="0"/>
          <w:numId w:val="24"/>
        </w:numPr>
        <w:ind w:left="851" w:hanging="851"/>
      </w:pPr>
      <w:r>
        <w:t>track layout with balise group (BG) and signals,</w:t>
      </w:r>
    </w:p>
    <w:p w:rsidR="00B5567B" w:rsidRDefault="00B5567B" w:rsidP="00F54EFE">
      <w:pPr>
        <w:numPr>
          <w:ilvl w:val="0"/>
          <w:numId w:val="24"/>
        </w:numPr>
        <w:ind w:left="851" w:hanging="851"/>
      </w:pPr>
      <w:r>
        <w:t>definition of each BG coverage,</w:t>
      </w:r>
      <w:r w:rsidR="008477C7">
        <w:t xml:space="preserve"> in normal and reverse direction if needing,</w:t>
      </w:r>
    </w:p>
    <w:p w:rsidR="00B5567B" w:rsidRDefault="00B5567B" w:rsidP="00F54EFE">
      <w:pPr>
        <w:numPr>
          <w:ilvl w:val="0"/>
          <w:numId w:val="24"/>
        </w:numPr>
        <w:ind w:left="851" w:hanging="851"/>
      </w:pPr>
      <w:r>
        <w:t>definition of mandatory data for each BG,</w:t>
      </w:r>
    </w:p>
    <w:p w:rsidR="008477C7" w:rsidRDefault="008477C7" w:rsidP="00F54EFE">
      <w:pPr>
        <w:numPr>
          <w:ilvl w:val="0"/>
          <w:numId w:val="24"/>
        </w:numPr>
        <w:ind w:left="851" w:hanging="851"/>
      </w:pPr>
      <w:r>
        <w:t>definition of optional data for each BG,</w:t>
      </w:r>
    </w:p>
    <w:p w:rsidR="00193FB2" w:rsidRDefault="008477C7" w:rsidP="00F54EFE">
      <w:pPr>
        <w:numPr>
          <w:ilvl w:val="0"/>
          <w:numId w:val="24"/>
        </w:numPr>
        <w:ind w:left="851" w:hanging="851"/>
      </w:pPr>
      <w:r>
        <w:t>definition of system data.</w:t>
      </w:r>
    </w:p>
    <w:p w:rsidR="008477C7" w:rsidRDefault="008477C7" w:rsidP="00F54EFE">
      <w:pPr>
        <w:ind w:left="851" w:hanging="851"/>
      </w:pPr>
    </w:p>
    <w:p w:rsidR="00E74B3E" w:rsidRDefault="00E74B3E" w:rsidP="00F54EFE">
      <w:pPr>
        <w:pStyle w:val="berschrift3"/>
        <w:ind w:left="851" w:hanging="851"/>
      </w:pPr>
      <w:bookmarkStart w:id="23" w:name="_Toc388370103"/>
      <w:r w:rsidRPr="00B52AF0">
        <w:t>Formal Specification</w:t>
      </w:r>
      <w:bookmarkEnd w:id="23"/>
    </w:p>
    <w:p w:rsidR="00E74B3E" w:rsidRDefault="008477C7" w:rsidP="00F54EFE">
      <w:pPr>
        <w:ind w:left="851" w:hanging="851"/>
      </w:pPr>
      <w:r>
        <w:t xml:space="preserve">The Formal Specification shall include two steps : </w:t>
      </w:r>
    </w:p>
    <w:p w:rsidR="00295A68" w:rsidRDefault="00772B0B" w:rsidP="00F54EFE">
      <w:pPr>
        <w:numPr>
          <w:ilvl w:val="0"/>
          <w:numId w:val="24"/>
        </w:numPr>
        <w:ind w:left="851" w:hanging="851"/>
      </w:pPr>
      <w:r>
        <w:t xml:space="preserve">SysML </w:t>
      </w:r>
      <w:r w:rsidR="00E0266F">
        <w:t xml:space="preserve">defines the architecture </w:t>
      </w:r>
      <w:r>
        <w:t>&amp; Software Spec</w:t>
      </w:r>
      <w:r w:rsidR="00213FC3">
        <w:t>,</w:t>
      </w:r>
    </w:p>
    <w:p w:rsidR="00213FC3" w:rsidRDefault="00213FC3" w:rsidP="00F54EFE">
      <w:pPr>
        <w:numPr>
          <w:ilvl w:val="0"/>
          <w:numId w:val="24"/>
        </w:numPr>
        <w:ind w:left="851" w:hanging="851"/>
      </w:pPr>
      <w:r>
        <w:t>Formal language specifies the software or can be used as retro engineering.</w:t>
      </w:r>
    </w:p>
    <w:p w:rsidR="00295A68" w:rsidRDefault="00295A68" w:rsidP="00F54EFE">
      <w:pPr>
        <w:ind w:left="851" w:hanging="851"/>
      </w:pPr>
    </w:p>
    <w:p w:rsidR="00E74B3E" w:rsidRDefault="00193FB2" w:rsidP="00F54EFE">
      <w:pPr>
        <w:pStyle w:val="berschrift3"/>
        <w:ind w:left="851" w:hanging="851"/>
      </w:pPr>
      <w:bookmarkStart w:id="24" w:name="_Toc388370104"/>
      <w:r>
        <w:t>Model</w:t>
      </w:r>
      <w:bookmarkEnd w:id="24"/>
    </w:p>
    <w:p w:rsidR="00295A68" w:rsidRDefault="00DD504D" w:rsidP="00F54EFE">
      <w:pPr>
        <w:ind w:left="851" w:hanging="851"/>
      </w:pPr>
      <w:r>
        <w:t xml:space="preserve">The use of “Excel” is a solution to study braking curves of each signal and for a run of a virtual train. </w:t>
      </w:r>
    </w:p>
    <w:p w:rsidR="00295A68" w:rsidRDefault="00DD504D" w:rsidP="00F54EFE">
      <w:pPr>
        <w:ind w:left="851" w:hanging="851"/>
      </w:pPr>
      <w:r>
        <w:t>Other solution ?</w:t>
      </w:r>
    </w:p>
    <w:p w:rsidR="00295A68" w:rsidRDefault="00295A68" w:rsidP="00F54EFE">
      <w:pPr>
        <w:ind w:left="851" w:hanging="851"/>
      </w:pPr>
    </w:p>
    <w:p w:rsidR="00E74B3E" w:rsidRPr="00B52AF0" w:rsidRDefault="00193FB2" w:rsidP="00F54EFE">
      <w:pPr>
        <w:pStyle w:val="berschrift3"/>
        <w:ind w:left="851" w:hanging="851"/>
      </w:pPr>
      <w:bookmarkStart w:id="25" w:name="_Toc388370105"/>
      <w:r>
        <w:t>Kernel Code</w:t>
      </w:r>
      <w:bookmarkEnd w:id="25"/>
    </w:p>
    <w:p w:rsidR="00DD504D" w:rsidRDefault="00DD504D" w:rsidP="00F54EFE">
      <w:pPr>
        <w:pStyle w:val="Textkrper"/>
        <w:ind w:left="851" w:hanging="851"/>
      </w:pPr>
      <w:r>
        <w:t>Programing language : ADA vs C++.</w:t>
      </w:r>
    </w:p>
    <w:p w:rsidR="00295A68" w:rsidRDefault="00DD504D" w:rsidP="00F54EFE">
      <w:pPr>
        <w:pStyle w:val="Textkrper"/>
        <w:ind w:left="851" w:hanging="851"/>
      </w:pPr>
      <w:r>
        <w:t>Formal language : B language.</w:t>
      </w:r>
    </w:p>
    <w:p w:rsidR="00295A68" w:rsidRDefault="00DD504D" w:rsidP="00F54EFE">
      <w:pPr>
        <w:pStyle w:val="Textkrper"/>
        <w:ind w:left="851" w:hanging="851"/>
      </w:pPr>
      <w:r>
        <w:t>Bridge to pass from B to ADA.</w:t>
      </w:r>
    </w:p>
    <w:p w:rsidR="00DD504D" w:rsidRDefault="00DD504D" w:rsidP="00F54EFE">
      <w:pPr>
        <w:pStyle w:val="Textkrper"/>
        <w:ind w:left="851" w:hanging="851"/>
      </w:pPr>
    </w:p>
    <w:p w:rsidR="00D7563F" w:rsidRDefault="00193FB2" w:rsidP="00F54EFE">
      <w:pPr>
        <w:pStyle w:val="berschrift3"/>
        <w:ind w:left="851" w:hanging="851"/>
      </w:pPr>
      <w:bookmarkStart w:id="26" w:name="_Toc388370106"/>
      <w:r>
        <w:t>Virtual Machine</w:t>
      </w:r>
      <w:bookmarkEnd w:id="26"/>
    </w:p>
    <w:p w:rsidR="00D7563F" w:rsidRDefault="00DD504D" w:rsidP="00F54EFE">
      <w:pPr>
        <w:pStyle w:val="Textkrper"/>
        <w:ind w:left="851" w:hanging="851"/>
      </w:pPr>
      <w:r>
        <w:t>Excel, solution linked to Model.</w:t>
      </w:r>
    </w:p>
    <w:p w:rsidR="00D7563F" w:rsidRDefault="00193FB2" w:rsidP="00F54EFE">
      <w:pPr>
        <w:pStyle w:val="berschrift3"/>
        <w:ind w:left="851" w:hanging="851"/>
      </w:pPr>
      <w:bookmarkStart w:id="27" w:name="_Toc388370107"/>
      <w:r>
        <w:t>Host Machine</w:t>
      </w:r>
      <w:bookmarkEnd w:id="27"/>
    </w:p>
    <w:p w:rsidR="00295A68" w:rsidRDefault="00DD504D" w:rsidP="00F54EFE">
      <w:pPr>
        <w:pStyle w:val="Textkrper"/>
        <w:ind w:left="851" w:hanging="851"/>
      </w:pPr>
      <w:r>
        <w:t>Solution to compare</w:t>
      </w:r>
      <w:r w:rsidR="00F639EC">
        <w:t xml:space="preserve"> result with virtual machine.</w:t>
      </w:r>
    </w:p>
    <w:p w:rsidR="00295A68" w:rsidRDefault="00193FB2" w:rsidP="00F54EFE">
      <w:pPr>
        <w:pStyle w:val="berschrift3"/>
        <w:ind w:left="851" w:hanging="851"/>
      </w:pPr>
      <w:bookmarkStart w:id="28" w:name="_Toc388370108"/>
      <w:r>
        <w:t>Real Time Machine</w:t>
      </w:r>
      <w:bookmarkEnd w:id="28"/>
    </w:p>
    <w:p w:rsidR="00D7563F" w:rsidRDefault="00F639EC" w:rsidP="00F54EFE">
      <w:pPr>
        <w:pStyle w:val="Textkrper"/>
        <w:ind w:left="851" w:hanging="851"/>
      </w:pPr>
      <w:r>
        <w:t>Idem Host.</w:t>
      </w:r>
    </w:p>
    <w:p w:rsidR="00D7563F" w:rsidRDefault="00193FB2" w:rsidP="00F54EFE">
      <w:pPr>
        <w:pStyle w:val="berschrift3"/>
        <w:ind w:left="851" w:hanging="851"/>
      </w:pPr>
      <w:bookmarkStart w:id="29" w:name="_Toc388370109"/>
      <w:r>
        <w:t>Validation</w:t>
      </w:r>
      <w:bookmarkEnd w:id="29"/>
    </w:p>
    <w:p w:rsidR="00D7563F" w:rsidRDefault="00F639EC" w:rsidP="00F54EFE">
      <w:pPr>
        <w:pStyle w:val="Textkrper"/>
        <w:ind w:left="851" w:hanging="851"/>
      </w:pPr>
      <w:r>
        <w:t>Automatic validation is intere</w:t>
      </w:r>
      <w:r w:rsidR="00B06298">
        <w:t>sting for checking in case of</w:t>
      </w:r>
      <w:r>
        <w:t xml:space="preserve"> software updating.</w:t>
      </w:r>
    </w:p>
    <w:p w:rsidR="00D7563F" w:rsidRPr="00CA39F4" w:rsidRDefault="00D7563F" w:rsidP="00F54EFE">
      <w:pPr>
        <w:pStyle w:val="Textkrper"/>
        <w:ind w:left="851" w:hanging="851"/>
      </w:pPr>
    </w:p>
    <w:p w:rsidR="00CC15F9" w:rsidRDefault="00295A68" w:rsidP="00F54EFE">
      <w:pPr>
        <w:pStyle w:val="berschrift1"/>
        <w:ind w:left="851" w:hanging="851"/>
      </w:pPr>
      <w:r>
        <w:br w:type="page"/>
      </w:r>
      <w:bookmarkStart w:id="30" w:name="_Toc388370110"/>
      <w:r w:rsidR="00B15932">
        <w:lastRenderedPageBreak/>
        <w:t xml:space="preserve">Data for </w:t>
      </w:r>
      <w:r w:rsidR="00CC15F9">
        <w:t>S</w:t>
      </w:r>
      <w:r w:rsidR="00B15932">
        <w:t>afe Movement</w:t>
      </w:r>
      <w:bookmarkEnd w:id="30"/>
    </w:p>
    <w:p w:rsidR="00A525FB" w:rsidRDefault="00A525FB" w:rsidP="00F54EFE">
      <w:pPr>
        <w:pStyle w:val="berschrift2"/>
        <w:ind w:left="851" w:hanging="851"/>
      </w:pPr>
      <w:bookmarkStart w:id="31" w:name="_Toc388370111"/>
      <w:r>
        <w:t>Linking</w:t>
      </w:r>
      <w:bookmarkEnd w:id="31"/>
    </w:p>
    <w:p w:rsidR="00974B0C" w:rsidRDefault="00974B0C" w:rsidP="00F54EFE">
      <w:pPr>
        <w:pStyle w:val="Textkrper"/>
        <w:ind w:left="851" w:hanging="851"/>
      </w:pPr>
      <w:r>
        <w:t>Linking data are playing a major role in management of track description, that is :</w:t>
      </w:r>
    </w:p>
    <w:p w:rsidR="00974B0C" w:rsidRDefault="00974B0C" w:rsidP="00F54EFE">
      <w:pPr>
        <w:pStyle w:val="Textkrper"/>
        <w:numPr>
          <w:ilvl w:val="0"/>
          <w:numId w:val="24"/>
        </w:numPr>
        <w:ind w:left="851" w:hanging="851"/>
      </w:pPr>
      <w:r>
        <w:t>To know in advance which BG will be met from any current BG (several BG can be defined),</w:t>
      </w:r>
    </w:p>
    <w:p w:rsidR="008077BA" w:rsidRDefault="00974B0C" w:rsidP="00F54EFE">
      <w:pPr>
        <w:pStyle w:val="Textkrper"/>
        <w:numPr>
          <w:ilvl w:val="0"/>
          <w:numId w:val="24"/>
        </w:numPr>
        <w:ind w:left="851" w:hanging="851"/>
      </w:pPr>
      <w:r>
        <w:t xml:space="preserve">To check the train position regarding </w:t>
      </w:r>
      <w:r w:rsidR="008077BA">
        <w:t xml:space="preserve">the window related to </w:t>
      </w:r>
      <w:r>
        <w:t>the last BG position,</w:t>
      </w:r>
    </w:p>
    <w:p w:rsidR="00E8204C" w:rsidRDefault="00E8204C" w:rsidP="00F54EFE">
      <w:pPr>
        <w:pStyle w:val="Textkrper"/>
        <w:numPr>
          <w:ilvl w:val="0"/>
          <w:numId w:val="24"/>
        </w:numPr>
        <w:ind w:left="851" w:hanging="851"/>
      </w:pPr>
      <w:r>
        <w:t>To check the train position regarding the route provided by the previous BG,</w:t>
      </w:r>
    </w:p>
    <w:p w:rsidR="008077BA" w:rsidRDefault="008077BA" w:rsidP="00F54EFE">
      <w:pPr>
        <w:pStyle w:val="Textkrper"/>
        <w:numPr>
          <w:ilvl w:val="0"/>
          <w:numId w:val="24"/>
        </w:numPr>
        <w:ind w:left="851" w:hanging="851"/>
      </w:pPr>
      <w:r>
        <w:t>To up-date the track description provided by the previous BG,</w:t>
      </w:r>
    </w:p>
    <w:p w:rsidR="008077BA" w:rsidRDefault="008077BA" w:rsidP="00F54EFE">
      <w:pPr>
        <w:pStyle w:val="Textkrper"/>
        <w:numPr>
          <w:ilvl w:val="0"/>
          <w:numId w:val="24"/>
        </w:numPr>
        <w:ind w:left="851" w:hanging="851"/>
      </w:pPr>
      <w:r>
        <w:t>To reduce the train position error to the position inaccuracy of the last BG,</w:t>
      </w:r>
    </w:p>
    <w:p w:rsidR="00A525FB" w:rsidRDefault="008077BA" w:rsidP="001F7865">
      <w:pPr>
        <w:pStyle w:val="Textkrper"/>
        <w:numPr>
          <w:ilvl w:val="0"/>
          <w:numId w:val="24"/>
        </w:numPr>
        <w:ind w:left="851" w:hanging="851"/>
      </w:pPr>
      <w:r>
        <w:t>To permit or not an immediate rea</w:t>
      </w:r>
      <w:r w:rsidR="00E8204C">
        <w:t>ction in case of BG missing.</w:t>
      </w:r>
    </w:p>
    <w:p w:rsidR="001F7865" w:rsidRDefault="001F7865" w:rsidP="001F7865">
      <w:pPr>
        <w:pStyle w:val="Textkrper"/>
        <w:ind w:left="0"/>
      </w:pPr>
    </w:p>
    <w:p w:rsidR="00B15932" w:rsidRDefault="00BD0BC4" w:rsidP="00F54EFE">
      <w:pPr>
        <w:pStyle w:val="berschrift2"/>
        <w:ind w:left="851" w:hanging="851"/>
      </w:pPr>
      <w:bookmarkStart w:id="32" w:name="_Toc388370112"/>
      <w:r>
        <w:t>Basic Track Description</w:t>
      </w:r>
      <w:bookmarkEnd w:id="32"/>
    </w:p>
    <w:p w:rsidR="001F7865" w:rsidRDefault="00E8204C" w:rsidP="00F54EFE">
      <w:pPr>
        <w:ind w:left="851" w:hanging="851"/>
      </w:pPr>
      <w:r>
        <w:t>“Movement Authority”, “Standard Speed Profile” and “Gradient Profile” are the basic element for a Track Description.</w:t>
      </w:r>
    </w:p>
    <w:p w:rsidR="00E8204C" w:rsidRPr="00E8204C" w:rsidRDefault="00E8204C" w:rsidP="00F54EFE">
      <w:pPr>
        <w:ind w:left="851" w:hanging="851"/>
      </w:pPr>
      <w:r>
        <w:t xml:space="preserve"> </w:t>
      </w:r>
    </w:p>
    <w:p w:rsidR="00B15932" w:rsidRDefault="00BD0BC4" w:rsidP="00F54EFE">
      <w:pPr>
        <w:pStyle w:val="berschrift3"/>
        <w:ind w:left="851" w:hanging="851"/>
      </w:pPr>
      <w:bookmarkStart w:id="33" w:name="_Toc388370113"/>
      <w:r>
        <w:t>Movement  Authority</w:t>
      </w:r>
      <w:bookmarkEnd w:id="33"/>
    </w:p>
    <w:p w:rsidR="00BD0BC4" w:rsidRDefault="00BD0BC4" w:rsidP="00F54EFE">
      <w:pPr>
        <w:pStyle w:val="Textkrper"/>
        <w:numPr>
          <w:ilvl w:val="0"/>
          <w:numId w:val="24"/>
        </w:numPr>
        <w:ind w:left="851" w:hanging="851"/>
      </w:pPr>
      <w:r>
        <w:t>Section</w:t>
      </w:r>
      <w:r w:rsidR="00A525FB">
        <w:t xml:space="preserve"> : </w:t>
      </w:r>
      <w:r w:rsidR="000B1981">
        <w:t xml:space="preserve">the MA is composed of several section with optional timer to enter, </w:t>
      </w:r>
    </w:p>
    <w:p w:rsidR="00BD0BC4" w:rsidRDefault="00BD0BC4" w:rsidP="00F54EFE">
      <w:pPr>
        <w:pStyle w:val="Textkrper"/>
        <w:numPr>
          <w:ilvl w:val="0"/>
          <w:numId w:val="24"/>
        </w:numPr>
        <w:ind w:left="851" w:hanging="851"/>
      </w:pPr>
      <w:r>
        <w:t>LOA</w:t>
      </w:r>
      <w:r w:rsidR="000B1981">
        <w:t xml:space="preserve"> : is the length of MA starting from LRBG, and is terminated by EOA,</w:t>
      </w:r>
    </w:p>
    <w:p w:rsidR="00BD0BC4" w:rsidRDefault="00BD0BC4" w:rsidP="00F54EFE">
      <w:pPr>
        <w:pStyle w:val="Textkrper"/>
        <w:numPr>
          <w:ilvl w:val="0"/>
          <w:numId w:val="24"/>
        </w:numPr>
        <w:ind w:left="851" w:hanging="851"/>
      </w:pPr>
      <w:r>
        <w:t>DP</w:t>
      </w:r>
      <w:r w:rsidR="000B1981">
        <w:t xml:space="preserve"> : Danger Point is beyond the EOA and permits to approach EOA,</w:t>
      </w:r>
    </w:p>
    <w:p w:rsidR="00BD0BC4" w:rsidRDefault="00BD0BC4" w:rsidP="00F54EFE">
      <w:pPr>
        <w:pStyle w:val="Textkrper"/>
        <w:numPr>
          <w:ilvl w:val="0"/>
          <w:numId w:val="24"/>
        </w:numPr>
        <w:ind w:left="851" w:hanging="851"/>
      </w:pPr>
      <w:r>
        <w:t>OL</w:t>
      </w:r>
      <w:r w:rsidR="000B1981">
        <w:t xml:space="preserve"> : Overlap is beyond the EOA and requires a locking</w:t>
      </w:r>
      <w:r w:rsidR="00F54EFE">
        <w:t xml:space="preserve"> from some other routes.</w:t>
      </w:r>
    </w:p>
    <w:p w:rsidR="00BD0BC4" w:rsidRDefault="00BD0BC4" w:rsidP="00F54EFE">
      <w:pPr>
        <w:pStyle w:val="Textkrper"/>
        <w:numPr>
          <w:ilvl w:val="0"/>
          <w:numId w:val="24"/>
        </w:numPr>
        <w:ind w:left="851" w:hanging="851"/>
      </w:pPr>
      <w:r>
        <w:t>Veoa</w:t>
      </w:r>
      <w:r w:rsidR="00F54EFE">
        <w:t xml:space="preserve"> : is the limit speed related to EOA.</w:t>
      </w:r>
    </w:p>
    <w:p w:rsidR="001F7865" w:rsidRDefault="001F7865" w:rsidP="001F7865">
      <w:pPr>
        <w:pStyle w:val="Textkrper"/>
        <w:ind w:left="0"/>
      </w:pPr>
    </w:p>
    <w:p w:rsidR="00BD0BC4" w:rsidRPr="001F7865" w:rsidRDefault="005B06C9" w:rsidP="001F7865">
      <w:pPr>
        <w:pStyle w:val="Textkrper"/>
        <w:ind w:left="851" w:hanging="851"/>
        <w:rPr>
          <w:noProof/>
          <w:lang w:val="fr-FR"/>
        </w:rPr>
      </w:pPr>
      <w:r>
        <w:rPr>
          <w:noProof/>
          <w:lang w:val="en-US" w:eastAsia="en-US"/>
        </w:rPr>
        <w:drawing>
          <wp:inline distT="0" distB="0" distL="0" distR="0">
            <wp:extent cx="5640070" cy="1828800"/>
            <wp:effectExtent l="0" t="0" r="0" b="0"/>
            <wp:docPr id="1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40070" cy="1828800"/>
                    </a:xfrm>
                    <a:prstGeom prst="rect">
                      <a:avLst/>
                    </a:prstGeom>
                    <a:noFill/>
                    <a:ln>
                      <a:noFill/>
                    </a:ln>
                  </pic:spPr>
                </pic:pic>
              </a:graphicData>
            </a:graphic>
          </wp:inline>
        </w:drawing>
      </w:r>
    </w:p>
    <w:p w:rsidR="00BD0BC4" w:rsidRDefault="00BD0BC4" w:rsidP="00F54EFE">
      <w:pPr>
        <w:pStyle w:val="berschrift3"/>
        <w:ind w:left="851" w:hanging="851"/>
      </w:pPr>
      <w:bookmarkStart w:id="34" w:name="_Toc388370114"/>
      <w:r>
        <w:t>Standard Speed Profile</w:t>
      </w:r>
      <w:bookmarkEnd w:id="34"/>
    </w:p>
    <w:p w:rsidR="00BD0BC4" w:rsidRDefault="00F54EFE" w:rsidP="00F54EFE">
      <w:pPr>
        <w:pStyle w:val="Textkrper"/>
        <w:ind w:left="851" w:hanging="851"/>
      </w:pPr>
      <w:r>
        <w:t>SSP is a continuous profile defined by a set of :</w:t>
      </w:r>
      <w:r w:rsidR="001E040E">
        <w:t xml:space="preserve"> {distance, value}.</w:t>
      </w:r>
    </w:p>
    <w:p w:rsidR="001E040E" w:rsidRDefault="001E040E" w:rsidP="00F54EFE">
      <w:pPr>
        <w:pStyle w:val="Textkrper"/>
        <w:ind w:left="851" w:hanging="851"/>
      </w:pPr>
    </w:p>
    <w:p w:rsidR="001E040E" w:rsidRDefault="005B06C9" w:rsidP="00F54EFE">
      <w:pPr>
        <w:pStyle w:val="Textkrper"/>
        <w:ind w:left="851" w:hanging="851"/>
      </w:pPr>
      <w:r>
        <w:rPr>
          <w:noProof/>
          <w:lang w:val="en-US" w:eastAsia="en-US"/>
        </w:rPr>
        <w:lastRenderedPageBreak/>
        <w:drawing>
          <wp:inline distT="0" distB="0" distL="0" distR="0">
            <wp:extent cx="3131185" cy="2516505"/>
            <wp:effectExtent l="0" t="0" r="0" b="0"/>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31185" cy="2516505"/>
                    </a:xfrm>
                    <a:prstGeom prst="rect">
                      <a:avLst/>
                    </a:prstGeom>
                    <a:noFill/>
                    <a:ln>
                      <a:noFill/>
                    </a:ln>
                  </pic:spPr>
                </pic:pic>
              </a:graphicData>
            </a:graphic>
          </wp:inline>
        </w:drawing>
      </w:r>
    </w:p>
    <w:p w:rsidR="001E040E" w:rsidRDefault="001E040E" w:rsidP="00F54EFE">
      <w:pPr>
        <w:pStyle w:val="Textkrper"/>
        <w:ind w:left="851" w:hanging="851"/>
      </w:pPr>
    </w:p>
    <w:p w:rsidR="00B15932" w:rsidRDefault="00BD0BC4" w:rsidP="00F54EFE">
      <w:pPr>
        <w:pStyle w:val="berschrift3"/>
        <w:ind w:left="851" w:hanging="851"/>
      </w:pPr>
      <w:bookmarkStart w:id="35" w:name="_Toc388370115"/>
      <w:r>
        <w:t>Gradients</w:t>
      </w:r>
      <w:r w:rsidR="001F7865">
        <w:t xml:space="preserve"> Profile</w:t>
      </w:r>
      <w:bookmarkEnd w:id="35"/>
    </w:p>
    <w:p w:rsidR="00D27129" w:rsidRDefault="00D27129" w:rsidP="00D27129">
      <w:pPr>
        <w:pStyle w:val="Textkrper"/>
        <w:ind w:left="851" w:hanging="851"/>
      </w:pPr>
      <w:r>
        <w:t>SSP is a continuous profile defined by a set of : {distance, value}.</w:t>
      </w:r>
    </w:p>
    <w:p w:rsidR="001F7865" w:rsidRDefault="001F7865" w:rsidP="00D27129">
      <w:pPr>
        <w:pStyle w:val="Textkrper"/>
        <w:ind w:left="0"/>
      </w:pPr>
    </w:p>
    <w:p w:rsidR="00B15932" w:rsidRDefault="00B15932" w:rsidP="00F54EFE">
      <w:pPr>
        <w:pStyle w:val="berschrift2"/>
        <w:ind w:left="851" w:hanging="851"/>
      </w:pPr>
      <w:bookmarkStart w:id="36" w:name="_Toc388370116"/>
      <w:r>
        <w:t xml:space="preserve">Optional </w:t>
      </w:r>
      <w:r w:rsidR="00B03450">
        <w:t>Track Description</w:t>
      </w:r>
      <w:bookmarkEnd w:id="36"/>
    </w:p>
    <w:p w:rsidR="00D27129" w:rsidRDefault="00D27129" w:rsidP="00F54EFE">
      <w:pPr>
        <w:pStyle w:val="Textkrper"/>
        <w:ind w:left="851" w:hanging="851"/>
      </w:pPr>
      <w:r>
        <w:t>See Subset-026, Chapter 3.11.</w:t>
      </w:r>
    </w:p>
    <w:p w:rsidR="00D27129" w:rsidRDefault="00D27129" w:rsidP="00F54EFE">
      <w:pPr>
        <w:pStyle w:val="Textkrper"/>
        <w:ind w:left="851" w:hanging="851"/>
      </w:pPr>
    </w:p>
    <w:p w:rsidR="00B15932" w:rsidRDefault="00B03450" w:rsidP="00D27129">
      <w:pPr>
        <w:pStyle w:val="Textkrper"/>
        <w:numPr>
          <w:ilvl w:val="0"/>
          <w:numId w:val="24"/>
        </w:numPr>
      </w:pPr>
      <w:r>
        <w:t>Axle Speed Profile</w:t>
      </w:r>
    </w:p>
    <w:p w:rsidR="00B03450" w:rsidRDefault="00B03450" w:rsidP="00F54EFE">
      <w:pPr>
        <w:pStyle w:val="Textkrper"/>
        <w:ind w:left="851" w:hanging="851"/>
      </w:pPr>
    </w:p>
    <w:p w:rsidR="00B03450" w:rsidRDefault="00B03450" w:rsidP="00D27129">
      <w:pPr>
        <w:pStyle w:val="Textkrper"/>
        <w:numPr>
          <w:ilvl w:val="0"/>
          <w:numId w:val="24"/>
        </w:numPr>
      </w:pPr>
      <w:r>
        <w:t>Temporary Speed Restriction</w:t>
      </w:r>
    </w:p>
    <w:p w:rsidR="00B15932" w:rsidRDefault="00B15932" w:rsidP="00F54EFE">
      <w:pPr>
        <w:pStyle w:val="Textkrper"/>
        <w:ind w:left="851" w:hanging="851"/>
      </w:pPr>
    </w:p>
    <w:p w:rsidR="00B15932" w:rsidRDefault="00A267E1" w:rsidP="00D27129">
      <w:pPr>
        <w:pStyle w:val="Textkrper"/>
        <w:numPr>
          <w:ilvl w:val="0"/>
          <w:numId w:val="24"/>
        </w:numPr>
      </w:pPr>
      <w:r>
        <w:t>Mode Profile and R</w:t>
      </w:r>
      <w:r w:rsidR="00B03450">
        <w:t>elated Speed Restriction</w:t>
      </w:r>
    </w:p>
    <w:p w:rsidR="00A267E1" w:rsidRDefault="00A267E1" w:rsidP="00F54EFE">
      <w:pPr>
        <w:pStyle w:val="Textkrper"/>
        <w:ind w:left="851" w:hanging="851"/>
      </w:pPr>
    </w:p>
    <w:p w:rsidR="00A267E1" w:rsidRDefault="00A267E1" w:rsidP="00DF382F">
      <w:pPr>
        <w:pStyle w:val="Textkrper"/>
        <w:numPr>
          <w:ilvl w:val="0"/>
          <w:numId w:val="24"/>
        </w:numPr>
      </w:pPr>
      <w:r>
        <w:t>Train Related Speed Restriction</w:t>
      </w:r>
    </w:p>
    <w:p w:rsidR="00A267E1" w:rsidRDefault="00A267E1" w:rsidP="00F54EFE">
      <w:pPr>
        <w:pStyle w:val="Textkrper"/>
        <w:ind w:left="851" w:hanging="851"/>
      </w:pPr>
    </w:p>
    <w:p w:rsidR="00A267E1" w:rsidRDefault="00CC2A02" w:rsidP="00DF382F">
      <w:pPr>
        <w:pStyle w:val="Textkrper"/>
        <w:numPr>
          <w:ilvl w:val="0"/>
          <w:numId w:val="24"/>
        </w:numPr>
      </w:pPr>
      <w:r>
        <w:t>LX Speed Restriction</w:t>
      </w:r>
    </w:p>
    <w:p w:rsidR="00A267E1" w:rsidRDefault="00A267E1" w:rsidP="00F54EFE">
      <w:pPr>
        <w:pStyle w:val="Textkrper"/>
        <w:ind w:left="851" w:hanging="851"/>
      </w:pPr>
    </w:p>
    <w:p w:rsidR="00CC2A02" w:rsidRDefault="00CC2A02" w:rsidP="00DF382F">
      <w:pPr>
        <w:pStyle w:val="Textkrper"/>
        <w:numPr>
          <w:ilvl w:val="0"/>
          <w:numId w:val="24"/>
        </w:numPr>
      </w:pPr>
      <w:r>
        <w:t>Override Function Related Speed Restriction</w:t>
      </w:r>
    </w:p>
    <w:p w:rsidR="00CC2A02" w:rsidRDefault="00CC2A02" w:rsidP="00F54EFE">
      <w:pPr>
        <w:pStyle w:val="Textkrper"/>
        <w:ind w:left="851" w:hanging="851"/>
      </w:pPr>
    </w:p>
    <w:p w:rsidR="00A267E1" w:rsidRDefault="00CC2A02" w:rsidP="00DF382F">
      <w:pPr>
        <w:pStyle w:val="Textkrper"/>
        <w:numPr>
          <w:ilvl w:val="0"/>
          <w:numId w:val="24"/>
        </w:numPr>
      </w:pPr>
      <w:r>
        <w:t>Speed Restriction to ensure Permitted Braking Distance</w:t>
      </w:r>
    </w:p>
    <w:p w:rsidR="00CC2A02" w:rsidRDefault="00CC2A02" w:rsidP="00F54EFE">
      <w:pPr>
        <w:pStyle w:val="Textkrper"/>
        <w:ind w:left="851" w:hanging="851"/>
      </w:pPr>
    </w:p>
    <w:p w:rsidR="00DF382F" w:rsidRDefault="00DF382F" w:rsidP="00DF382F">
      <w:pPr>
        <w:pStyle w:val="Textkrper"/>
        <w:spacing w:line="480" w:lineRule="auto"/>
        <w:ind w:left="851" w:hanging="851"/>
      </w:pPr>
      <w:r>
        <w:t>See Subset-026, Chapter 3.12.</w:t>
      </w:r>
    </w:p>
    <w:p w:rsidR="00CC2A02" w:rsidRDefault="00CC2A02" w:rsidP="00DF382F">
      <w:pPr>
        <w:pStyle w:val="Textkrper"/>
        <w:numPr>
          <w:ilvl w:val="0"/>
          <w:numId w:val="24"/>
        </w:numPr>
      </w:pPr>
      <w:r>
        <w:t>Track Conditions</w:t>
      </w:r>
    </w:p>
    <w:p w:rsidR="00CC2A02" w:rsidRDefault="00CC2A02" w:rsidP="00F54EFE">
      <w:pPr>
        <w:pStyle w:val="Textkrper"/>
        <w:ind w:left="851" w:hanging="851"/>
      </w:pPr>
    </w:p>
    <w:p w:rsidR="00CC2A02" w:rsidRDefault="00CC2A02" w:rsidP="00DF382F">
      <w:pPr>
        <w:pStyle w:val="Textkrper"/>
        <w:numPr>
          <w:ilvl w:val="0"/>
          <w:numId w:val="24"/>
        </w:numPr>
      </w:pPr>
      <w:r>
        <w:lastRenderedPageBreak/>
        <w:t>Route Suitability</w:t>
      </w:r>
    </w:p>
    <w:p w:rsidR="00CC2A02" w:rsidRDefault="00CC2A02" w:rsidP="00F54EFE">
      <w:pPr>
        <w:pStyle w:val="Textkrper"/>
        <w:ind w:left="851" w:hanging="851"/>
      </w:pPr>
    </w:p>
    <w:p w:rsidR="00CC2A02" w:rsidRDefault="00CC2A02" w:rsidP="00DF382F">
      <w:pPr>
        <w:pStyle w:val="Textkrper"/>
        <w:numPr>
          <w:ilvl w:val="0"/>
          <w:numId w:val="24"/>
        </w:numPr>
      </w:pPr>
      <w:r>
        <w:t>Text Transmission</w:t>
      </w:r>
    </w:p>
    <w:p w:rsidR="00DF382F" w:rsidRDefault="00DF382F" w:rsidP="00DF382F">
      <w:pPr>
        <w:pStyle w:val="Textkrper"/>
        <w:ind w:left="0"/>
        <w:rPr>
          <w:rFonts w:ascii="Calibri" w:hAnsi="Calibri"/>
          <w:szCs w:val="22"/>
          <w:lang w:val="fr-BE" w:eastAsia="en-US"/>
        </w:rPr>
      </w:pPr>
    </w:p>
    <w:p w:rsidR="00DF382F" w:rsidRDefault="00DF382F" w:rsidP="00DF382F">
      <w:pPr>
        <w:pStyle w:val="Textkrper"/>
        <w:ind w:left="0"/>
      </w:pPr>
    </w:p>
    <w:p w:rsidR="00DF382F" w:rsidRDefault="00B15932" w:rsidP="00DF382F">
      <w:pPr>
        <w:pStyle w:val="berschrift2"/>
        <w:ind w:left="851" w:hanging="851"/>
      </w:pPr>
      <w:bookmarkStart w:id="37" w:name="_Toc388370117"/>
      <w:r>
        <w:t>System Data</w:t>
      </w:r>
      <w:bookmarkEnd w:id="37"/>
    </w:p>
    <w:p w:rsidR="00B70F33" w:rsidRDefault="00B70F33" w:rsidP="00F54EFE">
      <w:pPr>
        <w:pStyle w:val="Textkrper"/>
        <w:ind w:left="851" w:hanging="851"/>
      </w:pPr>
      <w:r>
        <w:t>See subset-026 chap3.18.</w:t>
      </w:r>
    </w:p>
    <w:p w:rsidR="00B70F33" w:rsidRDefault="00B70F33" w:rsidP="00F54EFE">
      <w:pPr>
        <w:pStyle w:val="Textkrper"/>
        <w:ind w:left="851" w:hanging="851"/>
      </w:pPr>
    </w:p>
    <w:p w:rsidR="00B70F33" w:rsidRDefault="00B70F33" w:rsidP="00F54EFE">
      <w:pPr>
        <w:pStyle w:val="berschrift3"/>
        <w:ind w:left="851" w:hanging="851"/>
      </w:pPr>
      <w:bookmarkStart w:id="38" w:name="_Toc388370118"/>
      <w:r>
        <w:t>Fixed Values</w:t>
      </w:r>
      <w:bookmarkEnd w:id="38"/>
    </w:p>
    <w:p w:rsidR="00B70F33" w:rsidRDefault="00DF382F" w:rsidP="00F54EFE">
      <w:pPr>
        <w:pStyle w:val="Textkrper"/>
        <w:ind w:left="851" w:hanging="851"/>
      </w:pPr>
      <w:r>
        <w:t>Data are defined in basic software before a compilation.</w:t>
      </w:r>
    </w:p>
    <w:p w:rsidR="00DF382F" w:rsidRDefault="00DF382F" w:rsidP="00F54EFE">
      <w:pPr>
        <w:pStyle w:val="Textkrper"/>
        <w:ind w:left="851" w:hanging="851"/>
      </w:pPr>
    </w:p>
    <w:p w:rsidR="00B70F33" w:rsidRDefault="00B70F33" w:rsidP="00F54EFE">
      <w:pPr>
        <w:pStyle w:val="berschrift3"/>
        <w:ind w:left="851" w:hanging="851"/>
      </w:pPr>
      <w:bookmarkStart w:id="39" w:name="_Toc388370119"/>
      <w:r>
        <w:t>National Values</w:t>
      </w:r>
      <w:bookmarkEnd w:id="39"/>
    </w:p>
    <w:p w:rsidR="006D3257" w:rsidRDefault="006D3257" w:rsidP="00F54EFE">
      <w:pPr>
        <w:pStyle w:val="Textkrper"/>
        <w:ind w:left="851" w:hanging="851"/>
      </w:pPr>
      <w:r>
        <w:t>Data are transmitted with “Country Number”.</w:t>
      </w:r>
    </w:p>
    <w:p w:rsidR="00B70F33" w:rsidRDefault="006D3257" w:rsidP="00F54EFE">
      <w:pPr>
        <w:pStyle w:val="Textkrper"/>
        <w:ind w:left="851" w:hanging="851"/>
      </w:pPr>
      <w:r>
        <w:t xml:space="preserve"> </w:t>
      </w:r>
    </w:p>
    <w:p w:rsidR="00B70F33" w:rsidRDefault="00B70F33" w:rsidP="00F54EFE">
      <w:pPr>
        <w:pStyle w:val="berschrift3"/>
        <w:ind w:left="851" w:hanging="851"/>
      </w:pPr>
      <w:bookmarkStart w:id="40" w:name="_Toc388370120"/>
      <w:r>
        <w:t>Train Data</w:t>
      </w:r>
      <w:bookmarkEnd w:id="40"/>
    </w:p>
    <w:p w:rsidR="00B70F33" w:rsidRDefault="006D3257" w:rsidP="00F54EFE">
      <w:pPr>
        <w:pStyle w:val="Textkrper"/>
        <w:ind w:left="851" w:hanging="851"/>
      </w:pPr>
      <w:r>
        <w:t>Data must be defined at standstill, before a mission :</w:t>
      </w:r>
    </w:p>
    <w:p w:rsidR="006D3257" w:rsidRPr="003433A7" w:rsidRDefault="006D3257" w:rsidP="006D3257">
      <w:pPr>
        <w:pStyle w:val="Indent1"/>
        <w:numPr>
          <w:ilvl w:val="0"/>
          <w:numId w:val="26"/>
        </w:numPr>
      </w:pPr>
      <w:r w:rsidRPr="003433A7">
        <w:t>Train category(ies)</w:t>
      </w:r>
    </w:p>
    <w:p w:rsidR="006D3257" w:rsidRPr="003433A7" w:rsidRDefault="006D3257" w:rsidP="006D3257">
      <w:pPr>
        <w:pStyle w:val="Indent1"/>
        <w:numPr>
          <w:ilvl w:val="0"/>
          <w:numId w:val="26"/>
        </w:numPr>
      </w:pPr>
      <w:r w:rsidRPr="003433A7">
        <w:t>Train length</w:t>
      </w:r>
    </w:p>
    <w:p w:rsidR="006D3257" w:rsidRPr="003433A7" w:rsidRDefault="006D3257" w:rsidP="006D3257">
      <w:pPr>
        <w:pStyle w:val="Indent1"/>
        <w:numPr>
          <w:ilvl w:val="0"/>
          <w:numId w:val="26"/>
        </w:numPr>
      </w:pPr>
      <w:r w:rsidRPr="003433A7">
        <w:t>Traction / brake parameters</w:t>
      </w:r>
    </w:p>
    <w:p w:rsidR="006D3257" w:rsidRPr="003433A7" w:rsidRDefault="006D3257" w:rsidP="006D3257">
      <w:pPr>
        <w:pStyle w:val="Indent1"/>
        <w:numPr>
          <w:ilvl w:val="0"/>
          <w:numId w:val="26"/>
        </w:numPr>
      </w:pPr>
      <w:r w:rsidRPr="003433A7">
        <w:t>Maximum train speed</w:t>
      </w:r>
    </w:p>
    <w:p w:rsidR="006D3257" w:rsidRPr="003433A7" w:rsidRDefault="006D3257" w:rsidP="006D3257">
      <w:pPr>
        <w:pStyle w:val="Indent1"/>
        <w:numPr>
          <w:ilvl w:val="0"/>
          <w:numId w:val="26"/>
        </w:numPr>
      </w:pPr>
      <w:r w:rsidRPr="003433A7">
        <w:t xml:space="preserve">Loading gauge </w:t>
      </w:r>
    </w:p>
    <w:p w:rsidR="006D3257" w:rsidRPr="003433A7" w:rsidRDefault="006D3257" w:rsidP="006D3257">
      <w:pPr>
        <w:pStyle w:val="Indent1"/>
        <w:numPr>
          <w:ilvl w:val="0"/>
          <w:numId w:val="26"/>
        </w:numPr>
      </w:pPr>
      <w:r w:rsidRPr="003433A7">
        <w:t>Axle load</w:t>
      </w:r>
      <w:r>
        <w:t xml:space="preserve"> category</w:t>
      </w:r>
    </w:p>
    <w:p w:rsidR="006D3257" w:rsidRPr="003433A7" w:rsidRDefault="006D3257" w:rsidP="006D3257">
      <w:pPr>
        <w:pStyle w:val="Indent1"/>
        <w:numPr>
          <w:ilvl w:val="0"/>
          <w:numId w:val="26"/>
        </w:numPr>
      </w:pPr>
      <w:r>
        <w:t>Traction system(s)</w:t>
      </w:r>
      <w:r w:rsidRPr="003433A7">
        <w:t xml:space="preserve"> accepted by the </w:t>
      </w:r>
      <w:r>
        <w:t>engine</w:t>
      </w:r>
    </w:p>
    <w:p w:rsidR="006D3257" w:rsidRPr="003433A7" w:rsidRDefault="006D3257" w:rsidP="006D3257">
      <w:pPr>
        <w:pStyle w:val="Indent1"/>
        <w:numPr>
          <w:ilvl w:val="0"/>
          <w:numId w:val="26"/>
        </w:numPr>
      </w:pPr>
      <w:r w:rsidRPr="003433A7">
        <w:t xml:space="preserve">Train fitted with airtight system </w:t>
      </w:r>
    </w:p>
    <w:p w:rsidR="006D3257" w:rsidRPr="003433A7" w:rsidRDefault="006D3257" w:rsidP="006D3257">
      <w:pPr>
        <w:pStyle w:val="Indent1"/>
        <w:numPr>
          <w:ilvl w:val="0"/>
          <w:numId w:val="26"/>
        </w:numPr>
      </w:pPr>
      <w:r w:rsidRPr="003433A7">
        <w:t xml:space="preserve">List of </w:t>
      </w:r>
      <w:r>
        <w:t>National Systems</w:t>
      </w:r>
      <w:r w:rsidRPr="003433A7">
        <w:t xml:space="preserve"> available on-board</w:t>
      </w:r>
    </w:p>
    <w:p w:rsidR="006D3257" w:rsidRPr="003433A7" w:rsidRDefault="006D3257" w:rsidP="006D3257">
      <w:pPr>
        <w:pStyle w:val="Indent1"/>
        <w:numPr>
          <w:ilvl w:val="0"/>
          <w:numId w:val="26"/>
        </w:numPr>
      </w:pPr>
      <w:r>
        <w:t>Intentionally deleted</w:t>
      </w:r>
    </w:p>
    <w:p w:rsidR="006D3257" w:rsidRPr="003433A7" w:rsidRDefault="006D3257" w:rsidP="006D3257">
      <w:pPr>
        <w:pStyle w:val="Indent1"/>
        <w:numPr>
          <w:ilvl w:val="0"/>
          <w:numId w:val="26"/>
        </w:numPr>
      </w:pPr>
      <w:r w:rsidRPr="003433A7">
        <w:t xml:space="preserve">Axle number </w:t>
      </w:r>
    </w:p>
    <w:p w:rsidR="006D3257" w:rsidRDefault="006D3257" w:rsidP="00F54EFE">
      <w:pPr>
        <w:pStyle w:val="Textkrper"/>
        <w:ind w:left="851" w:hanging="851"/>
      </w:pPr>
    </w:p>
    <w:p w:rsidR="00B70F33" w:rsidRDefault="00B70F33" w:rsidP="00F54EFE">
      <w:pPr>
        <w:pStyle w:val="berschrift3"/>
        <w:ind w:left="851" w:hanging="851"/>
      </w:pPr>
      <w:bookmarkStart w:id="41" w:name="_Toc388370121"/>
      <w:r>
        <w:t>Additional Data</w:t>
      </w:r>
      <w:bookmarkEnd w:id="41"/>
    </w:p>
    <w:p w:rsidR="00B70F33" w:rsidRDefault="004C1692" w:rsidP="00F54EFE">
      <w:pPr>
        <w:pStyle w:val="Textkrper"/>
        <w:ind w:left="851" w:hanging="851"/>
      </w:pPr>
      <w:r>
        <w:t>Data are provided through DMI :</w:t>
      </w:r>
    </w:p>
    <w:p w:rsidR="004C1692" w:rsidRPr="003433A7" w:rsidRDefault="004C1692" w:rsidP="004C1692">
      <w:pPr>
        <w:pStyle w:val="Indent1"/>
        <w:numPr>
          <w:ilvl w:val="0"/>
          <w:numId w:val="27"/>
        </w:numPr>
      </w:pPr>
      <w:r>
        <w:t>Driver_ Id</w:t>
      </w:r>
    </w:p>
    <w:p w:rsidR="004C1692" w:rsidRDefault="004C1692" w:rsidP="004C1692">
      <w:pPr>
        <w:pStyle w:val="Indent1"/>
        <w:numPr>
          <w:ilvl w:val="0"/>
          <w:numId w:val="27"/>
        </w:numPr>
      </w:pPr>
      <w:r>
        <w:t>ETCS level</w:t>
      </w:r>
    </w:p>
    <w:p w:rsidR="004C1692" w:rsidRDefault="004C1692" w:rsidP="004C1692">
      <w:pPr>
        <w:pStyle w:val="Indent1"/>
        <w:numPr>
          <w:ilvl w:val="0"/>
          <w:numId w:val="27"/>
        </w:numPr>
      </w:pPr>
      <w:r w:rsidRPr="003433A7">
        <w:t>Radio Network identific</w:t>
      </w:r>
      <w:r>
        <w:t>ation</w:t>
      </w:r>
    </w:p>
    <w:p w:rsidR="004C1692" w:rsidRDefault="004C1692" w:rsidP="004C1692">
      <w:pPr>
        <w:pStyle w:val="Indent1"/>
        <w:numPr>
          <w:ilvl w:val="0"/>
          <w:numId w:val="27"/>
        </w:numPr>
      </w:pPr>
      <w:r>
        <w:lastRenderedPageBreak/>
        <w:t>RBC Identification</w:t>
      </w:r>
    </w:p>
    <w:p w:rsidR="004C1692" w:rsidRPr="003433A7" w:rsidRDefault="004C1692" w:rsidP="004C1692">
      <w:pPr>
        <w:pStyle w:val="Indent1"/>
        <w:numPr>
          <w:ilvl w:val="0"/>
          <w:numId w:val="27"/>
        </w:numPr>
      </w:pPr>
      <w:r w:rsidRPr="003433A7">
        <w:t>Telephone Number</w:t>
      </w:r>
    </w:p>
    <w:p w:rsidR="004C1692" w:rsidRDefault="004C1692" w:rsidP="004C1692">
      <w:pPr>
        <w:pStyle w:val="Indent1"/>
        <w:numPr>
          <w:ilvl w:val="0"/>
          <w:numId w:val="27"/>
        </w:numPr>
      </w:pPr>
      <w:r>
        <w:t>ETCS Identity</w:t>
      </w:r>
    </w:p>
    <w:p w:rsidR="00C516F9" w:rsidRDefault="00C516F9" w:rsidP="004C1692">
      <w:pPr>
        <w:pStyle w:val="Indent1"/>
        <w:numPr>
          <w:ilvl w:val="0"/>
          <w:numId w:val="27"/>
        </w:numPr>
      </w:pPr>
      <w:r>
        <w:t>Train Running Number</w:t>
      </w:r>
    </w:p>
    <w:p w:rsidR="004C1692" w:rsidRDefault="004C1692" w:rsidP="00C516F9">
      <w:pPr>
        <w:pStyle w:val="Indent1"/>
        <w:numPr>
          <w:ilvl w:val="0"/>
          <w:numId w:val="27"/>
        </w:numPr>
      </w:pPr>
      <w:r>
        <w:t>Adhesion factor</w:t>
      </w:r>
    </w:p>
    <w:p w:rsidR="00B70F33" w:rsidRDefault="00B70F33" w:rsidP="00C516F9">
      <w:pPr>
        <w:pStyle w:val="berschrift3"/>
        <w:ind w:left="851" w:hanging="851"/>
      </w:pPr>
      <w:bookmarkStart w:id="42" w:name="_Toc388370122"/>
      <w:r>
        <w:t>Date and Time</w:t>
      </w:r>
      <w:bookmarkEnd w:id="42"/>
    </w:p>
    <w:p w:rsidR="00B15932" w:rsidRDefault="00B70F33" w:rsidP="00F54EFE">
      <w:pPr>
        <w:pStyle w:val="berschrift4"/>
        <w:ind w:left="851" w:hanging="851"/>
      </w:pPr>
      <w:bookmarkStart w:id="43" w:name="_Toc388370123"/>
      <w:r>
        <w:t>UTC</w:t>
      </w:r>
      <w:bookmarkEnd w:id="43"/>
    </w:p>
    <w:p w:rsidR="00B70F33" w:rsidRDefault="00B70F33" w:rsidP="00F54EFE">
      <w:pPr>
        <w:pStyle w:val="Textkrper"/>
        <w:ind w:left="851" w:hanging="851"/>
      </w:pPr>
    </w:p>
    <w:p w:rsidR="00B70F33" w:rsidRDefault="00B70F33" w:rsidP="00F54EFE">
      <w:pPr>
        <w:pStyle w:val="berschrift3"/>
        <w:ind w:left="851" w:hanging="851"/>
      </w:pPr>
      <w:bookmarkStart w:id="44" w:name="_Toc388370124"/>
      <w:r>
        <w:t>Data view</w:t>
      </w:r>
      <w:bookmarkEnd w:id="44"/>
    </w:p>
    <w:p w:rsidR="00B15932" w:rsidRDefault="00C516F9" w:rsidP="00F54EFE">
      <w:pPr>
        <w:pStyle w:val="Textkrper"/>
        <w:ind w:left="851" w:hanging="851"/>
      </w:pPr>
      <w:r>
        <w:t>TBD.</w:t>
      </w:r>
    </w:p>
    <w:p w:rsidR="00B15932" w:rsidRDefault="00B15932" w:rsidP="00F54EFE">
      <w:pPr>
        <w:pStyle w:val="Textkrper"/>
        <w:ind w:left="851" w:hanging="851"/>
      </w:pPr>
    </w:p>
    <w:p w:rsidR="00B15932" w:rsidRDefault="00B15932" w:rsidP="00F54EFE">
      <w:pPr>
        <w:pStyle w:val="berschrift1"/>
        <w:ind w:left="851" w:hanging="851"/>
      </w:pPr>
      <w:r>
        <w:br w:type="page"/>
      </w:r>
      <w:bookmarkStart w:id="45" w:name="_Toc388370125"/>
      <w:r w:rsidR="00C516F9">
        <w:lastRenderedPageBreak/>
        <w:t>Processes Over</w:t>
      </w:r>
      <w:r>
        <w:t xml:space="preserve"> Data</w:t>
      </w:r>
      <w:bookmarkEnd w:id="45"/>
    </w:p>
    <w:p w:rsidR="00CC2A02" w:rsidRDefault="00B10776" w:rsidP="00F54EFE">
      <w:pPr>
        <w:pStyle w:val="berschrift2"/>
        <w:ind w:left="851" w:hanging="851"/>
      </w:pPr>
      <w:bookmarkStart w:id="46" w:name="_Toc388370126"/>
      <w:r>
        <w:t>Data Preliminary Operation</w:t>
      </w:r>
      <w:bookmarkEnd w:id="46"/>
    </w:p>
    <w:p w:rsidR="00A460F5" w:rsidRDefault="00CF2644" w:rsidP="00F54EFE">
      <w:pPr>
        <w:pStyle w:val="Textkrper"/>
        <w:ind w:left="851" w:hanging="851"/>
      </w:pPr>
      <w:r>
        <w:t>In level 1, data are received by telegrams that are transmitted by balises which are grouped by BG of 1 up to 8 balises.</w:t>
      </w:r>
    </w:p>
    <w:p w:rsidR="00A460F5" w:rsidRDefault="00A460F5" w:rsidP="00F54EFE">
      <w:pPr>
        <w:pStyle w:val="Textkrper"/>
        <w:ind w:left="851" w:hanging="851"/>
      </w:pPr>
    </w:p>
    <w:p w:rsidR="00CC4823" w:rsidRDefault="00A460F5" w:rsidP="00F54EFE">
      <w:pPr>
        <w:pStyle w:val="Textkrper"/>
        <w:ind w:left="851" w:hanging="851"/>
      </w:pPr>
      <w:r>
        <w:t>Each balise tel</w:t>
      </w:r>
      <w:r w:rsidR="008A366A">
        <w:t xml:space="preserve">egram is composed of  1023 bits, </w:t>
      </w:r>
      <w:r>
        <w:t>only 830 bits are used for data, the 193 other bits are</w:t>
      </w:r>
      <w:r w:rsidR="008A366A">
        <w:t xml:space="preserve"> used for safety and for finding the beginning of the telegram.</w:t>
      </w:r>
    </w:p>
    <w:p w:rsidR="008A366A" w:rsidRDefault="008A366A" w:rsidP="00F54EFE">
      <w:pPr>
        <w:pStyle w:val="Textkrper"/>
        <w:ind w:left="851" w:hanging="851"/>
      </w:pPr>
    </w:p>
    <w:p w:rsidR="008A366A" w:rsidRDefault="008A366A" w:rsidP="00F54EFE">
      <w:pPr>
        <w:pStyle w:val="Textkrper"/>
        <w:ind w:left="851" w:hanging="851"/>
      </w:pPr>
      <w:r>
        <w:t xml:space="preserve">In case of simple application, telegrams of 341 bits could be involved. </w:t>
      </w:r>
    </w:p>
    <w:p w:rsidR="00CC4823" w:rsidRDefault="00CC4823" w:rsidP="00F54EFE">
      <w:pPr>
        <w:pStyle w:val="Textkrper"/>
        <w:ind w:left="851" w:hanging="851"/>
      </w:pPr>
    </w:p>
    <w:p w:rsidR="00CC4823" w:rsidRDefault="00CC4823" w:rsidP="00F54EFE">
      <w:pPr>
        <w:pStyle w:val="Textkrper"/>
        <w:ind w:left="851" w:hanging="851"/>
      </w:pPr>
      <w:r>
        <w:t>The 830 bits of each balise are composed of :</w:t>
      </w:r>
    </w:p>
    <w:p w:rsidR="0068345D" w:rsidRDefault="0068345D" w:rsidP="00F54EFE">
      <w:pPr>
        <w:pStyle w:val="Textkrper"/>
        <w:ind w:left="851" w:hanging="851"/>
      </w:pPr>
    </w:p>
    <w:p w:rsidR="00CC4823" w:rsidRDefault="00CC4823" w:rsidP="00F54EFE">
      <w:pPr>
        <w:pStyle w:val="Textkrper"/>
        <w:numPr>
          <w:ilvl w:val="0"/>
          <w:numId w:val="24"/>
        </w:numPr>
        <w:ind w:left="851" w:hanging="851"/>
      </w:pPr>
      <w:r>
        <w:t>one header of 50 bits that are used to manage the data of BG</w:t>
      </w:r>
      <w:r w:rsidR="00B01EE5">
        <w:t xml:space="preserve"> </w:t>
      </w:r>
      <w:r>
        <w:t xml:space="preserve">and is composed </w:t>
      </w:r>
      <w:r w:rsidR="00B01EE5">
        <w:t xml:space="preserve">at least </w:t>
      </w:r>
      <w:r>
        <w:t>of :</w:t>
      </w:r>
    </w:p>
    <w:p w:rsidR="00CC4823" w:rsidRDefault="00CC4823" w:rsidP="00F54EFE">
      <w:pPr>
        <w:pStyle w:val="Textkrper"/>
        <w:numPr>
          <w:ilvl w:val="1"/>
          <w:numId w:val="24"/>
        </w:numPr>
        <w:ind w:left="851" w:hanging="851"/>
      </w:pPr>
      <w:r>
        <w:t>one balise group identity,</w:t>
      </w:r>
    </w:p>
    <w:p w:rsidR="00B01EE5" w:rsidRDefault="00B01EE5" w:rsidP="00F54EFE">
      <w:pPr>
        <w:pStyle w:val="Textkrper"/>
        <w:numPr>
          <w:ilvl w:val="1"/>
          <w:numId w:val="24"/>
        </w:numPr>
        <w:ind w:left="851" w:hanging="851"/>
      </w:pPr>
      <w:r>
        <w:t>the number of balises included in the group,</w:t>
      </w:r>
    </w:p>
    <w:p w:rsidR="00CC4823" w:rsidRDefault="00B01EE5" w:rsidP="00F54EFE">
      <w:pPr>
        <w:pStyle w:val="Textkrper"/>
        <w:numPr>
          <w:ilvl w:val="1"/>
          <w:numId w:val="24"/>
        </w:numPr>
        <w:ind w:left="851" w:hanging="851"/>
      </w:pPr>
      <w:r>
        <w:t xml:space="preserve">the ranking of </w:t>
      </w:r>
      <w:r w:rsidR="00CC4823">
        <w:t xml:space="preserve"> </w:t>
      </w:r>
      <w:r>
        <w:t>each balise,</w:t>
      </w:r>
    </w:p>
    <w:p w:rsidR="00B01EE5" w:rsidRDefault="00B01EE5" w:rsidP="00F54EFE">
      <w:pPr>
        <w:pStyle w:val="Textkrper"/>
        <w:numPr>
          <w:ilvl w:val="1"/>
          <w:numId w:val="24"/>
        </w:numPr>
        <w:ind w:left="851" w:hanging="851"/>
      </w:pPr>
      <w:r>
        <w:t>one redundancy indicator.</w:t>
      </w:r>
    </w:p>
    <w:p w:rsidR="0068345D" w:rsidRDefault="0068345D" w:rsidP="00F54EFE">
      <w:pPr>
        <w:pStyle w:val="Textkrper"/>
        <w:ind w:left="851" w:hanging="851"/>
      </w:pPr>
    </w:p>
    <w:p w:rsidR="00B10776" w:rsidRDefault="00CC4823" w:rsidP="00F54EFE">
      <w:pPr>
        <w:pStyle w:val="Textkrper"/>
        <w:numPr>
          <w:ilvl w:val="0"/>
          <w:numId w:val="24"/>
        </w:numPr>
        <w:ind w:left="851" w:hanging="851"/>
      </w:pPr>
      <w:r>
        <w:t>“n” packets of variable size</w:t>
      </w:r>
      <w:r w:rsidR="00A460F5">
        <w:t xml:space="preserve"> </w:t>
      </w:r>
      <w:r>
        <w:t>to provide mandatory and optional data</w:t>
      </w:r>
      <w:r w:rsidR="00B01EE5">
        <w:t>, each of them including :</w:t>
      </w:r>
    </w:p>
    <w:p w:rsidR="00B01EE5" w:rsidRDefault="00B01EE5" w:rsidP="00F54EFE">
      <w:pPr>
        <w:pStyle w:val="Textkrper"/>
        <w:numPr>
          <w:ilvl w:val="1"/>
          <w:numId w:val="24"/>
        </w:numPr>
        <w:ind w:left="851" w:hanging="851"/>
      </w:pPr>
      <w:r>
        <w:t>one packet identity,</w:t>
      </w:r>
    </w:p>
    <w:p w:rsidR="00B01EE5" w:rsidRDefault="00B01EE5" w:rsidP="00F54EFE">
      <w:pPr>
        <w:pStyle w:val="Textkrper"/>
        <w:numPr>
          <w:ilvl w:val="1"/>
          <w:numId w:val="24"/>
        </w:numPr>
        <w:ind w:left="851" w:hanging="851"/>
      </w:pPr>
      <w:r>
        <w:t>the length of each packet,</w:t>
      </w:r>
    </w:p>
    <w:p w:rsidR="0068345D" w:rsidRDefault="00640535" w:rsidP="00F54EFE">
      <w:pPr>
        <w:pStyle w:val="Textkrper"/>
        <w:numPr>
          <w:ilvl w:val="1"/>
          <w:numId w:val="24"/>
        </w:numPr>
        <w:ind w:left="851" w:hanging="851"/>
      </w:pPr>
      <w:r>
        <w:t>the orienta</w:t>
      </w:r>
      <w:r w:rsidR="00B01EE5">
        <w:t>tion of validity (normal or reverse).</w:t>
      </w:r>
    </w:p>
    <w:p w:rsidR="0068345D" w:rsidRDefault="0068345D" w:rsidP="00F54EFE">
      <w:pPr>
        <w:pStyle w:val="Textkrper"/>
        <w:ind w:left="851" w:hanging="851"/>
      </w:pPr>
    </w:p>
    <w:p w:rsidR="00B01EE5" w:rsidRDefault="00B01EE5" w:rsidP="00F54EFE">
      <w:pPr>
        <w:pStyle w:val="Textkrper"/>
        <w:numPr>
          <w:ilvl w:val="0"/>
          <w:numId w:val="24"/>
        </w:numPr>
        <w:ind w:left="851" w:hanging="851"/>
      </w:pPr>
      <w:r>
        <w:t>one “end” packet.</w:t>
      </w:r>
    </w:p>
    <w:p w:rsidR="00B10776" w:rsidRDefault="00B10776" w:rsidP="00F54EFE">
      <w:pPr>
        <w:pStyle w:val="Textkrper"/>
        <w:ind w:left="851" w:hanging="851"/>
      </w:pPr>
    </w:p>
    <w:p w:rsidR="00B01EE5" w:rsidRDefault="00640535" w:rsidP="00F54EFE">
      <w:pPr>
        <w:pStyle w:val="Textkrper"/>
        <w:ind w:left="851" w:hanging="851"/>
      </w:pPr>
      <w:r>
        <w:t>The direction of orientation</w:t>
      </w:r>
      <w:r w:rsidR="00296D0E">
        <w:t xml:space="preserve"> </w:t>
      </w:r>
      <w:r w:rsidR="00B01EE5">
        <w:t xml:space="preserve">is </w:t>
      </w:r>
      <w:r w:rsidR="00296D0E">
        <w:t>given by the order of the balise included in BG :</w:t>
      </w:r>
    </w:p>
    <w:p w:rsidR="00296D0E" w:rsidRDefault="00296D0E" w:rsidP="00F54EFE">
      <w:pPr>
        <w:pStyle w:val="Textkrper"/>
        <w:numPr>
          <w:ilvl w:val="0"/>
          <w:numId w:val="24"/>
        </w:numPr>
        <w:ind w:left="851" w:hanging="851"/>
      </w:pPr>
      <w:r>
        <w:t>Incr</w:t>
      </w:r>
      <w:r w:rsidR="0068345D">
        <w:t>easing order is “Norminal</w:t>
      </w:r>
      <w:r w:rsidR="00640535">
        <w:t>”</w:t>
      </w:r>
      <w:r>
        <w:t xml:space="preserve"> </w:t>
      </w:r>
      <w:r w:rsidR="00640535">
        <w:t>orientation</w:t>
      </w:r>
      <w:r>
        <w:t>,</w:t>
      </w:r>
    </w:p>
    <w:p w:rsidR="00296D0E" w:rsidRDefault="00296D0E" w:rsidP="00F54EFE">
      <w:pPr>
        <w:pStyle w:val="Textkrper"/>
        <w:numPr>
          <w:ilvl w:val="0"/>
          <w:numId w:val="24"/>
        </w:numPr>
        <w:ind w:left="851" w:hanging="851"/>
      </w:pPr>
      <w:r>
        <w:t xml:space="preserve">Decreasing </w:t>
      </w:r>
      <w:r w:rsidR="00640535">
        <w:t>order is “Reverse” orientation</w:t>
      </w:r>
      <w:r>
        <w:t>.</w:t>
      </w:r>
    </w:p>
    <w:p w:rsidR="00B01EE5" w:rsidRDefault="00B01EE5" w:rsidP="00F54EFE">
      <w:pPr>
        <w:pStyle w:val="Textkrper"/>
        <w:ind w:left="851" w:hanging="851"/>
      </w:pPr>
    </w:p>
    <w:p w:rsidR="00640535" w:rsidRDefault="00640535" w:rsidP="00F54EFE">
      <w:pPr>
        <w:pStyle w:val="Textkrper"/>
        <w:ind w:left="851" w:hanging="851"/>
      </w:pPr>
      <w:r>
        <w:t>Basically, a double track orientation is designed as follows :</w:t>
      </w:r>
    </w:p>
    <w:p w:rsidR="00640535" w:rsidRDefault="00640535" w:rsidP="00F54EFE">
      <w:pPr>
        <w:pStyle w:val="Textkrper"/>
        <w:ind w:left="851" w:hanging="851"/>
      </w:pPr>
    </w:p>
    <w:p w:rsidR="00963C4B" w:rsidRDefault="00963C4B" w:rsidP="00F54EFE">
      <w:pPr>
        <w:pStyle w:val="Textkrper"/>
        <w:ind w:left="851" w:hanging="851"/>
      </w:pPr>
    </w:p>
    <w:p w:rsidR="00640535" w:rsidRDefault="005B06C9" w:rsidP="00F54EFE">
      <w:pPr>
        <w:pStyle w:val="Textkrper"/>
        <w:ind w:left="851" w:hanging="851"/>
      </w:pPr>
      <w:r>
        <w:rPr>
          <w:noProof/>
          <w:lang w:val="en-US" w:eastAsia="en-US"/>
        </w:rPr>
        <w:lastRenderedPageBreak/>
        <mc:AlternateContent>
          <mc:Choice Requires="wpc">
            <w:drawing>
              <wp:inline distT="0" distB="0" distL="0" distR="0">
                <wp:extent cx="6286500" cy="3524250"/>
                <wp:effectExtent l="19050" t="19050" r="9525" b="9525"/>
                <wp:docPr id="553" name="Zeichenbereich 55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70C0"/>
                          </a:solidFill>
                          <a:prstDash val="solid"/>
                          <a:miter lim="800000"/>
                          <a:headEnd type="none" w="med" len="med"/>
                          <a:tailEnd type="none" w="med" len="med"/>
                        </a:ln>
                      </wpc:whole>
                      <wps:wsp>
                        <wps:cNvPr id="1175" name="AutoShape 554"/>
                        <wps:cNvCnPr>
                          <a:cxnSpLocks noChangeShapeType="1"/>
                        </wps:cNvCnPr>
                        <wps:spPr bwMode="auto">
                          <a:xfrm flipV="1">
                            <a:off x="511651" y="609496"/>
                            <a:ext cx="5142706" cy="22703"/>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176" name="AutoShape 555"/>
                        <wps:cNvSpPr>
                          <a:spLocks noChangeArrowheads="1"/>
                        </wps:cNvSpPr>
                        <wps:spPr bwMode="auto">
                          <a:xfrm rot="5400000">
                            <a:off x="1390000" y="486387"/>
                            <a:ext cx="342296" cy="28463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77" name="Text Box 556"/>
                        <wps:cNvSpPr txBox="1">
                          <a:spLocks noChangeArrowheads="1"/>
                        </wps:cNvSpPr>
                        <wps:spPr bwMode="auto">
                          <a:xfrm>
                            <a:off x="2734628" y="426123"/>
                            <a:ext cx="687149" cy="2785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963C4B" w:rsidRDefault="00467F89" w:rsidP="008F78C2">
                              <w:pPr>
                                <w:rPr>
                                  <w:lang w:val="fr-FR"/>
                                </w:rPr>
                              </w:pPr>
                              <w:r>
                                <w:rPr>
                                  <w:lang w:val="fr-FR"/>
                                </w:rPr>
                                <w:t>Track 1</w:t>
                              </w:r>
                            </w:p>
                          </w:txbxContent>
                        </wps:txbx>
                        <wps:bodyPr rot="0" vert="horz" wrap="square" lIns="91440" tIns="45720" rIns="91440" bIns="45720" anchor="t" anchorCtr="0" upright="1">
                          <a:noAutofit/>
                        </wps:bodyPr>
                      </wps:wsp>
                      <wps:wsp>
                        <wps:cNvPr id="1178" name="AutoShape 557"/>
                        <wps:cNvCnPr>
                          <a:cxnSpLocks noChangeShapeType="1"/>
                        </wps:cNvCnPr>
                        <wps:spPr bwMode="auto">
                          <a:xfrm>
                            <a:off x="1418828" y="331817"/>
                            <a:ext cx="549196"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9" name="Text Box 558"/>
                        <wps:cNvSpPr txBox="1">
                          <a:spLocks noChangeArrowheads="1"/>
                        </wps:cNvSpPr>
                        <wps:spPr bwMode="auto">
                          <a:xfrm>
                            <a:off x="2011680" y="157177"/>
                            <a:ext cx="621665" cy="381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963C4B" w:rsidRDefault="00467F89" w:rsidP="008F78C2">
                              <w:pPr>
                                <w:rPr>
                                  <w:sz w:val="16"/>
                                  <w:szCs w:val="16"/>
                                  <w:lang w:val="fr-FR"/>
                                </w:rPr>
                              </w:pPr>
                              <w:r w:rsidRPr="00963C4B">
                                <w:rPr>
                                  <w:sz w:val="16"/>
                                  <w:szCs w:val="16"/>
                                  <w:lang w:val="fr-FR"/>
                                </w:rPr>
                                <w:t>Nominal</w:t>
                              </w:r>
                            </w:p>
                          </w:txbxContent>
                        </wps:txbx>
                        <wps:bodyPr rot="0" vert="horz" wrap="square" lIns="91440" tIns="45720" rIns="91440" bIns="45720" anchor="t" anchorCtr="0" upright="1">
                          <a:noAutofit/>
                        </wps:bodyPr>
                      </wps:wsp>
                      <wps:wsp>
                        <wps:cNvPr id="1180" name="AutoShape 559"/>
                        <wps:cNvCnPr>
                          <a:cxnSpLocks noChangeShapeType="1"/>
                        </wps:cNvCnPr>
                        <wps:spPr bwMode="auto">
                          <a:xfrm flipH="1">
                            <a:off x="869633" y="934328"/>
                            <a:ext cx="549196" cy="87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81" name="Text Box 560"/>
                        <wps:cNvSpPr txBox="1">
                          <a:spLocks noChangeArrowheads="1"/>
                        </wps:cNvSpPr>
                        <wps:spPr bwMode="auto">
                          <a:xfrm>
                            <a:off x="247968" y="757068"/>
                            <a:ext cx="621665" cy="3798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963C4B" w:rsidRDefault="00467F89" w:rsidP="008F78C2">
                              <w:pPr>
                                <w:pStyle w:val="Sprechblasentext"/>
                                <w:spacing w:line="300" w:lineRule="atLeast"/>
                                <w:rPr>
                                  <w:rFonts w:ascii="Arial" w:hAnsi="Arial"/>
                                  <w:lang w:val="fr-FR"/>
                                </w:rPr>
                              </w:pPr>
                              <w:r w:rsidRPr="00963C4B">
                                <w:rPr>
                                  <w:rFonts w:ascii="Arial" w:hAnsi="Arial"/>
                                  <w:lang w:val="fr-FR"/>
                                </w:rPr>
                                <w:t>Reverse</w:t>
                              </w:r>
                            </w:p>
                          </w:txbxContent>
                        </wps:txbx>
                        <wps:bodyPr rot="0" vert="horz" wrap="square" lIns="91440" tIns="45720" rIns="91440" bIns="45720" anchor="t" anchorCtr="0" upright="1">
                          <a:noAutofit/>
                        </wps:bodyPr>
                      </wps:wsp>
                      <wps:wsp>
                        <wps:cNvPr id="1182" name="Text Box 561"/>
                        <wps:cNvSpPr txBox="1">
                          <a:spLocks noChangeArrowheads="1"/>
                        </wps:cNvSpPr>
                        <wps:spPr bwMode="auto">
                          <a:xfrm>
                            <a:off x="583248" y="1210260"/>
                            <a:ext cx="1672034" cy="475023"/>
                          </a:xfrm>
                          <a:prstGeom prst="rect">
                            <a:avLst/>
                          </a:prstGeom>
                          <a:solidFill>
                            <a:srgbClr val="FFFFFF"/>
                          </a:solidFill>
                          <a:ln w="9525">
                            <a:solidFill>
                              <a:srgbClr val="00B0F0"/>
                            </a:solidFill>
                            <a:miter lim="800000"/>
                            <a:headEnd/>
                            <a:tailEnd/>
                          </a:ln>
                        </wps:spPr>
                        <wps:txbx>
                          <w:txbxContent>
                            <w:p w:rsidR="00467F89" w:rsidRPr="00086D15" w:rsidRDefault="00467F89" w:rsidP="008F78C2">
                              <w:pPr>
                                <w:jc w:val="center"/>
                                <w:rPr>
                                  <w:sz w:val="18"/>
                                  <w:szCs w:val="18"/>
                                </w:rPr>
                              </w:pPr>
                              <w:r w:rsidRPr="00086D15">
                                <w:rPr>
                                  <w:sz w:val="18"/>
                                  <w:szCs w:val="18"/>
                                </w:rPr>
                                <w:t xml:space="preserve">LRBG for </w:t>
                              </w:r>
                              <w:r>
                                <w:rPr>
                                  <w:sz w:val="18"/>
                                  <w:szCs w:val="18"/>
                                </w:rPr>
                                <w:t xml:space="preserve">packets in </w:t>
                              </w:r>
                              <w:r w:rsidRPr="00086D15">
                                <w:rPr>
                                  <w:sz w:val="18"/>
                                  <w:szCs w:val="18"/>
                                </w:rPr>
                                <w:t>nominal</w:t>
                              </w:r>
                              <w:r>
                                <w:rPr>
                                  <w:sz w:val="18"/>
                                  <w:szCs w:val="18"/>
                                </w:rPr>
                                <w:t xml:space="preserve"> </w:t>
                              </w:r>
                              <w:r w:rsidRPr="00086D15">
                                <w:rPr>
                                  <w:sz w:val="18"/>
                                  <w:szCs w:val="18"/>
                                </w:rPr>
                                <w:t>orientation, Track 1</w:t>
                              </w:r>
                            </w:p>
                          </w:txbxContent>
                        </wps:txbx>
                        <wps:bodyPr rot="0" vert="horz" wrap="square" lIns="91440" tIns="45720" rIns="91440" bIns="45720" anchor="t" anchorCtr="0" upright="1">
                          <a:noAutofit/>
                        </wps:bodyPr>
                      </wps:wsp>
                      <wps:wsp>
                        <wps:cNvPr id="1183" name="AutoShape 562"/>
                        <wps:cNvCnPr>
                          <a:cxnSpLocks noChangeShapeType="1"/>
                        </wps:cNvCnPr>
                        <wps:spPr bwMode="auto">
                          <a:xfrm flipV="1">
                            <a:off x="583248" y="2355030"/>
                            <a:ext cx="5143579" cy="2183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704" name="AutoShape 563"/>
                        <wps:cNvSpPr>
                          <a:spLocks noChangeArrowheads="1"/>
                        </wps:cNvSpPr>
                        <wps:spPr bwMode="auto">
                          <a:xfrm rot="16200000" flipH="1">
                            <a:off x="2303288" y="2231048"/>
                            <a:ext cx="342296" cy="28463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05" name="Text Box 564"/>
                        <wps:cNvSpPr txBox="1">
                          <a:spLocks noChangeArrowheads="1"/>
                        </wps:cNvSpPr>
                        <wps:spPr bwMode="auto">
                          <a:xfrm>
                            <a:off x="3723005" y="2097435"/>
                            <a:ext cx="687149" cy="279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963C4B" w:rsidRDefault="00467F89" w:rsidP="008F78C2">
                              <w:pPr>
                                <w:rPr>
                                  <w:lang w:val="fr-FR"/>
                                </w:rPr>
                              </w:pPr>
                              <w:r>
                                <w:rPr>
                                  <w:lang w:val="fr-FR"/>
                                </w:rPr>
                                <w:t>Track 2</w:t>
                              </w:r>
                            </w:p>
                          </w:txbxContent>
                        </wps:txbx>
                        <wps:bodyPr rot="0" vert="horz" wrap="square" lIns="91440" tIns="45720" rIns="91440" bIns="45720" anchor="t" anchorCtr="0" upright="1">
                          <a:noAutofit/>
                        </wps:bodyPr>
                      </wps:wsp>
                      <wps:wsp>
                        <wps:cNvPr id="706" name="AutoShape 565"/>
                        <wps:cNvCnPr>
                          <a:cxnSpLocks noChangeShapeType="1"/>
                        </wps:cNvCnPr>
                        <wps:spPr bwMode="auto">
                          <a:xfrm>
                            <a:off x="2616756" y="2676369"/>
                            <a:ext cx="549196" cy="17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7" name="AutoShape 566"/>
                        <wps:cNvCnPr>
                          <a:cxnSpLocks noChangeShapeType="1"/>
                        </wps:cNvCnPr>
                        <wps:spPr bwMode="auto">
                          <a:xfrm flipH="1">
                            <a:off x="2068433" y="2076478"/>
                            <a:ext cx="548323" cy="17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8" name="Text Box 567"/>
                        <wps:cNvSpPr txBox="1">
                          <a:spLocks noChangeArrowheads="1"/>
                        </wps:cNvSpPr>
                        <wps:spPr bwMode="auto">
                          <a:xfrm>
                            <a:off x="3165951" y="2500855"/>
                            <a:ext cx="621665" cy="38071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963C4B" w:rsidRDefault="00467F89" w:rsidP="008F78C2">
                              <w:pPr>
                                <w:pStyle w:val="Sprechblasentext"/>
                                <w:spacing w:line="300" w:lineRule="atLeast"/>
                                <w:rPr>
                                  <w:rFonts w:ascii="Arial" w:hAnsi="Arial"/>
                                  <w:lang w:val="fr-FR"/>
                                </w:rPr>
                              </w:pPr>
                              <w:r w:rsidRPr="00963C4B">
                                <w:rPr>
                                  <w:rFonts w:ascii="Arial" w:hAnsi="Arial"/>
                                  <w:lang w:val="fr-FR"/>
                                </w:rPr>
                                <w:t>Reverse</w:t>
                              </w:r>
                            </w:p>
                          </w:txbxContent>
                        </wps:txbx>
                        <wps:bodyPr rot="0" vert="horz" wrap="square" lIns="91440" tIns="45720" rIns="91440" bIns="45720" anchor="t" anchorCtr="0" upright="1">
                          <a:noAutofit/>
                        </wps:bodyPr>
                      </wps:wsp>
                      <wps:wsp>
                        <wps:cNvPr id="709" name="Text Box 570"/>
                        <wps:cNvSpPr txBox="1">
                          <a:spLocks noChangeArrowheads="1"/>
                        </wps:cNvSpPr>
                        <wps:spPr bwMode="auto">
                          <a:xfrm>
                            <a:off x="1418828" y="1893979"/>
                            <a:ext cx="621665" cy="3815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963C4B" w:rsidRDefault="00467F89" w:rsidP="008F78C2">
                              <w:pPr>
                                <w:rPr>
                                  <w:sz w:val="16"/>
                                  <w:szCs w:val="16"/>
                                  <w:lang w:val="fr-FR"/>
                                </w:rPr>
                              </w:pPr>
                              <w:r w:rsidRPr="00963C4B">
                                <w:rPr>
                                  <w:sz w:val="16"/>
                                  <w:szCs w:val="16"/>
                                  <w:lang w:val="fr-FR"/>
                                </w:rPr>
                                <w:t>Nominal</w:t>
                              </w:r>
                            </w:p>
                          </w:txbxContent>
                        </wps:txbx>
                        <wps:bodyPr rot="0" vert="horz" wrap="square" lIns="91440" tIns="45720" rIns="91440" bIns="45720" anchor="t" anchorCtr="0" upright="1">
                          <a:noAutofit/>
                        </wps:bodyPr>
                      </wps:wsp>
                      <wps:wsp>
                        <wps:cNvPr id="710" name="Text Box 572"/>
                        <wps:cNvSpPr txBox="1">
                          <a:spLocks noChangeArrowheads="1"/>
                        </wps:cNvSpPr>
                        <wps:spPr bwMode="auto">
                          <a:xfrm>
                            <a:off x="1743631" y="2976751"/>
                            <a:ext cx="1741011" cy="476769"/>
                          </a:xfrm>
                          <a:prstGeom prst="rect">
                            <a:avLst/>
                          </a:prstGeom>
                          <a:solidFill>
                            <a:srgbClr val="FFFFFF"/>
                          </a:solidFill>
                          <a:ln w="9525">
                            <a:solidFill>
                              <a:srgbClr val="00B0F0"/>
                            </a:solidFill>
                            <a:miter lim="800000"/>
                            <a:headEnd/>
                            <a:tailEnd/>
                          </a:ln>
                        </wps:spPr>
                        <wps:txbx>
                          <w:txbxContent>
                            <w:p w:rsidR="00467F89" w:rsidRPr="00086D15" w:rsidRDefault="00467F89" w:rsidP="008F78C2">
                              <w:pPr>
                                <w:jc w:val="center"/>
                                <w:rPr>
                                  <w:sz w:val="18"/>
                                  <w:szCs w:val="18"/>
                                </w:rPr>
                              </w:pPr>
                              <w:r w:rsidRPr="00086D15">
                                <w:rPr>
                                  <w:sz w:val="18"/>
                                  <w:szCs w:val="18"/>
                                </w:rPr>
                                <w:t>LRBG for packets in nominal</w:t>
                              </w:r>
                            </w:p>
                            <w:p w:rsidR="00467F89" w:rsidRPr="00086D15" w:rsidRDefault="00467F89" w:rsidP="008F78C2">
                              <w:pPr>
                                <w:jc w:val="center"/>
                                <w:rPr>
                                  <w:sz w:val="18"/>
                                  <w:szCs w:val="18"/>
                                </w:rPr>
                              </w:pPr>
                              <w:r w:rsidRPr="00086D15">
                                <w:rPr>
                                  <w:sz w:val="18"/>
                                  <w:szCs w:val="18"/>
                                </w:rPr>
                                <w:t>orientation, Track 2</w:t>
                              </w:r>
                            </w:p>
                          </w:txbxContent>
                        </wps:txbx>
                        <wps:bodyPr rot="0" vert="horz" wrap="square" lIns="91440" tIns="45720" rIns="91440" bIns="45720" anchor="t" anchorCtr="0" upright="1">
                          <a:noAutofit/>
                        </wps:bodyPr>
                      </wps:wsp>
                      <wps:wsp>
                        <wps:cNvPr id="711" name="AutoShape 573"/>
                        <wps:cNvSpPr>
                          <a:spLocks noChangeArrowheads="1"/>
                        </wps:cNvSpPr>
                        <wps:spPr bwMode="auto">
                          <a:xfrm rot="16200000" flipH="1">
                            <a:off x="4714860" y="486387"/>
                            <a:ext cx="342296" cy="284639"/>
                          </a:xfrm>
                          <a:prstGeom prst="triangle">
                            <a:avLst>
                              <a:gd name="adj" fmla="val 50000"/>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12" name="AutoShape 574"/>
                        <wps:cNvCnPr>
                          <a:cxnSpLocks noChangeShapeType="1"/>
                        </wps:cNvCnPr>
                        <wps:spPr bwMode="auto">
                          <a:xfrm>
                            <a:off x="5028327" y="931708"/>
                            <a:ext cx="549196" cy="262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3" name="AutoShape 575"/>
                        <wps:cNvCnPr>
                          <a:cxnSpLocks noChangeShapeType="1"/>
                        </wps:cNvCnPr>
                        <wps:spPr bwMode="auto">
                          <a:xfrm flipH="1">
                            <a:off x="4479131" y="331817"/>
                            <a:ext cx="549196" cy="174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4" name="Text Box 576"/>
                        <wps:cNvSpPr txBox="1">
                          <a:spLocks noChangeArrowheads="1"/>
                        </wps:cNvSpPr>
                        <wps:spPr bwMode="auto">
                          <a:xfrm>
                            <a:off x="3857466" y="130107"/>
                            <a:ext cx="621665" cy="3798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963C4B" w:rsidRDefault="00467F89" w:rsidP="008F78C2">
                              <w:pPr>
                                <w:pStyle w:val="Sprechblasentext"/>
                                <w:spacing w:line="300" w:lineRule="atLeast"/>
                                <w:rPr>
                                  <w:rFonts w:ascii="Arial" w:hAnsi="Arial"/>
                                  <w:lang w:val="fr-FR"/>
                                </w:rPr>
                              </w:pPr>
                              <w:r w:rsidRPr="00963C4B">
                                <w:rPr>
                                  <w:rFonts w:ascii="Arial" w:hAnsi="Arial"/>
                                  <w:lang w:val="fr-FR"/>
                                </w:rPr>
                                <w:t>Reverse</w:t>
                              </w:r>
                            </w:p>
                          </w:txbxContent>
                        </wps:txbx>
                        <wps:bodyPr rot="0" vert="horz" wrap="square" lIns="91440" tIns="45720" rIns="91440" bIns="45720" anchor="t" anchorCtr="0" upright="1">
                          <a:noAutofit/>
                        </wps:bodyPr>
                      </wps:wsp>
                      <wps:wsp>
                        <wps:cNvPr id="715" name="Text Box 577"/>
                        <wps:cNvSpPr txBox="1">
                          <a:spLocks noChangeArrowheads="1"/>
                        </wps:cNvSpPr>
                        <wps:spPr bwMode="auto">
                          <a:xfrm>
                            <a:off x="5577523" y="757068"/>
                            <a:ext cx="621665" cy="379844"/>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963C4B" w:rsidRDefault="00467F89" w:rsidP="008F78C2">
                              <w:pPr>
                                <w:rPr>
                                  <w:sz w:val="16"/>
                                  <w:szCs w:val="16"/>
                                  <w:lang w:val="fr-FR"/>
                                </w:rPr>
                              </w:pPr>
                              <w:r w:rsidRPr="00963C4B">
                                <w:rPr>
                                  <w:sz w:val="16"/>
                                  <w:szCs w:val="16"/>
                                  <w:lang w:val="fr-FR"/>
                                </w:rPr>
                                <w:t>Nominal</w:t>
                              </w:r>
                            </w:p>
                          </w:txbxContent>
                        </wps:txbx>
                        <wps:bodyPr rot="0" vert="horz" wrap="square" lIns="91440" tIns="45720" rIns="91440" bIns="45720" anchor="t" anchorCtr="0" upright="1">
                          <a:noAutofit/>
                        </wps:bodyPr>
                      </wps:wsp>
                      <wps:wsp>
                        <wps:cNvPr id="716" name="Text Box 578"/>
                        <wps:cNvSpPr txBox="1">
                          <a:spLocks noChangeArrowheads="1"/>
                        </wps:cNvSpPr>
                        <wps:spPr bwMode="auto">
                          <a:xfrm>
                            <a:off x="4164806" y="1232090"/>
                            <a:ext cx="1763713" cy="475023"/>
                          </a:xfrm>
                          <a:prstGeom prst="rect">
                            <a:avLst/>
                          </a:prstGeom>
                          <a:solidFill>
                            <a:srgbClr val="FFFFFF"/>
                          </a:solidFill>
                          <a:ln w="9525">
                            <a:solidFill>
                              <a:srgbClr val="FF0000"/>
                            </a:solidFill>
                            <a:miter lim="800000"/>
                            <a:headEnd/>
                            <a:tailEnd/>
                          </a:ln>
                        </wps:spPr>
                        <wps:txbx>
                          <w:txbxContent>
                            <w:p w:rsidR="00467F89" w:rsidRPr="00086D15" w:rsidRDefault="00467F89" w:rsidP="008F78C2">
                              <w:pPr>
                                <w:jc w:val="center"/>
                                <w:rPr>
                                  <w:sz w:val="18"/>
                                  <w:szCs w:val="18"/>
                                </w:rPr>
                              </w:pPr>
                              <w:r w:rsidRPr="00086D15">
                                <w:rPr>
                                  <w:sz w:val="18"/>
                                  <w:szCs w:val="18"/>
                                </w:rPr>
                                <w:t xml:space="preserve">LRBG for </w:t>
                              </w:r>
                              <w:r>
                                <w:rPr>
                                  <w:sz w:val="18"/>
                                  <w:szCs w:val="18"/>
                                </w:rPr>
                                <w:t xml:space="preserve">packets in </w:t>
                              </w:r>
                              <w:r w:rsidRPr="00086D15">
                                <w:rPr>
                                  <w:sz w:val="18"/>
                                  <w:szCs w:val="18"/>
                                </w:rPr>
                                <w:t>reverse</w:t>
                              </w:r>
                            </w:p>
                            <w:p w:rsidR="00467F89" w:rsidRPr="00086D15" w:rsidRDefault="00467F89" w:rsidP="008F78C2">
                              <w:pPr>
                                <w:jc w:val="center"/>
                                <w:rPr>
                                  <w:sz w:val="18"/>
                                  <w:szCs w:val="18"/>
                                </w:rPr>
                              </w:pPr>
                              <w:r w:rsidRPr="00086D15">
                                <w:rPr>
                                  <w:sz w:val="18"/>
                                  <w:szCs w:val="18"/>
                                </w:rPr>
                                <w:t>orientation, Track 1</w:t>
                              </w:r>
                            </w:p>
                          </w:txbxContent>
                        </wps:txbx>
                        <wps:bodyPr rot="0" vert="horz" wrap="square" lIns="91440" tIns="45720" rIns="91440" bIns="45720" anchor="t" anchorCtr="0" upright="1">
                          <a:noAutofit/>
                        </wps:bodyPr>
                      </wps:wsp>
                      <wps:wsp>
                        <wps:cNvPr id="717" name="AutoShape 579"/>
                        <wps:cNvCnPr>
                          <a:cxnSpLocks noChangeShapeType="1"/>
                        </wps:cNvCnPr>
                        <wps:spPr bwMode="auto">
                          <a:xfrm>
                            <a:off x="1419701" y="331817"/>
                            <a:ext cx="873" cy="87844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718" name="AutoShape 580"/>
                        <wps:cNvCnPr>
                          <a:cxnSpLocks noChangeShapeType="1"/>
                        </wps:cNvCnPr>
                        <wps:spPr bwMode="auto">
                          <a:xfrm>
                            <a:off x="5028327" y="353647"/>
                            <a:ext cx="873" cy="878443"/>
                          </a:xfrm>
                          <a:prstGeom prst="straightConnector1">
                            <a:avLst/>
                          </a:prstGeom>
                          <a:noFill/>
                          <a:ln w="9525">
                            <a:solidFill>
                              <a:srgbClr val="FF0000"/>
                            </a:solidFill>
                            <a:prstDash val="dash"/>
                            <a:round/>
                            <a:headEnd/>
                            <a:tailEnd/>
                          </a:ln>
                          <a:extLst>
                            <a:ext uri="{909E8E84-426E-40DD-AFC4-6F175D3DCCD1}">
                              <a14:hiddenFill xmlns:a14="http://schemas.microsoft.com/office/drawing/2010/main">
                                <a:noFill/>
                              </a14:hiddenFill>
                            </a:ext>
                          </a:extLst>
                        </wps:spPr>
                        <wps:bodyPr/>
                      </wps:wsp>
                      <wps:wsp>
                        <wps:cNvPr id="719" name="AutoShape 581"/>
                        <wps:cNvCnPr>
                          <a:cxnSpLocks noChangeShapeType="1"/>
                        </wps:cNvCnPr>
                        <wps:spPr bwMode="auto">
                          <a:xfrm>
                            <a:off x="2616756" y="2097435"/>
                            <a:ext cx="873" cy="87844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eichenbereich 553" o:spid="_x0000_s1080" editas="canvas" style="width:495pt;height:277.5pt;mso-position-horizontal-relative:char;mso-position-vertical-relative:line" coordsize="62865,352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">
                <v:shape id="_x0000_s1081" type="#_x0000_t75" style="position:absolute;width:62865;height:35242;visibility:visible;mso-wrap-style:square" stroked="t" strokecolor="#0070c0">
                  <v:fill o:detectmouseclick="t"/>
                  <v:path o:connecttype="none"/>
                </v:shape>
                <v:shape id="AutoShape 554" o:spid="_x0000_s1082" type="#_x0000_t32" style="position:absolute;left:5116;top:6094;width:51427;height:22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1Ya8EAAADdAAAADwAAAGRycy9kb3ducmV2LnhtbERPTYvCMBC9C/6HMII3TbuyKl2jLAsr&#10;XrcKXodmtqk2k7aJWv+9EQRv83ifs9r0thZX6nzlWEE6TUAQF05XXCo47H8nSxA+IGusHZOCO3nY&#10;rIeDFWba3fiPrnkoRQxhn6ECE0KTSekLQxb91DXEkft3ncUQYVdK3eEthttafiTJXFqsODYYbOjH&#10;UHHOL1bB7HBq98lxkR63rWm3ePG7vF0qNR71318gAvXhLX65dzrOTxef8PwmniDXD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WjVhrwQAAAN0AAAAPAAAAAAAAAAAAAAAA&#10;AKECAABkcnMvZG93bnJldi54bWxQSwUGAAAAAAQABAD5AAAAjwMAAAAA&#10;" strokeweight="1.5p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555" o:spid="_x0000_s1083" type="#_x0000_t5" style="position:absolute;left:13899;top:4864;width:3423;height:284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7tpMUA&#10;AADdAAAADwAAAGRycy9kb3ducmV2LnhtbERPTWvCQBC9C/0Pywi9mU0KVYlZJZSWSnsoatTrkB2T&#10;YHY2zW41/vtuoeBtHu9zstVgWnGh3jWWFSRRDIK4tLrhSkGxe5vMQTiPrLG1TApu5GC1fBhlmGp7&#10;5Q1dtr4SIYRdigpq77tUSlfWZNBFtiMO3Mn2Bn2AfSV1j9cQblr5FMdTabDh0FBjRy81leftj1GA&#10;H3u7/iqqd3OT36/P53x2Ohw/lXocD/kChKfB38X/7rUO85PZFP6+CSfI5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fu2kxQAAAN0AAAAPAAAAAAAAAAAAAAAAAJgCAABkcnMv&#10;ZG93bnJldi54bWxQSwUGAAAAAAQABAD1AAAAigMAAAAA&#10;"/>
                <v:shape id="Text Box 556" o:spid="_x0000_s1084" type="#_x0000_t202" style="position:absolute;left:27346;top:4261;width:6871;height:2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Wt8MIA&#10;AADdAAAADwAAAGRycy9kb3ducmV2LnhtbERPzWrCQBC+C32HZQq9SN0o1rSpm6AFJVetDzBmxyQ0&#10;Oxuyq0ne3hWE3ubj+511NphG3KhztWUF81kEgriwuuZSwel39/4JwnlkjY1lUjCSgyx9mawx0bbn&#10;A92OvhQhhF2CCirv20RKV1Rk0M1sSxy4i+0M+gC7UuoO+xBuGrmIopU0WHNoqLCln4qKv+PVKLjk&#10;/fTjqz/v/Sk+LFdbrOOzHZV6ex023yA8Df5f/HTnOsyfxzE8vgknyPQ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Pha3wwgAAAN0AAAAPAAAAAAAAAAAAAAAAAJgCAABkcnMvZG93&#10;bnJldi54bWxQSwUGAAAAAAQABAD1AAAAhwMAAAAA&#10;" stroked="f">
                  <v:textbox>
                    <w:txbxContent>
                      <w:p w:rsidR="00467F89" w:rsidRPr="00963C4B" w:rsidRDefault="00467F89" w:rsidP="008F78C2">
                        <w:pPr>
                          <w:rPr>
                            <w:lang w:val="fr-FR"/>
                          </w:rPr>
                        </w:pPr>
                        <w:r>
                          <w:rPr>
                            <w:lang w:val="fr-FR"/>
                          </w:rPr>
                          <w:t>Track 1</w:t>
                        </w:r>
                      </w:p>
                    </w:txbxContent>
                  </v:textbox>
                </v:shape>
                <v:shape id="AutoShape 557" o:spid="_x0000_s1085" type="#_x0000_t32" style="position:absolute;left:14188;top:3318;width:5492;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AGR8cAAADdAAAADwAAAGRycy9kb3ducmV2LnhtbESPQWvCQBCF70L/wzIFb7pJD1ZTVymF&#10;ilh6UEtob0N2moRmZ8PuqrG/vnMoeJvhvXnvm+V6cJ06U4itZwP5NANFXHnbcm3g4/g6mYOKCdli&#10;55kMXCnCenU3WmJh/YX3dD6kWkkIxwINNCn1hdaxashhnPqeWLRvHxwmWUOtbcCLhLtOP2TZTDts&#10;WRoa7OmloerncHIGPt8Wp/JavtOuzBe7Lwwu/h43xozvh+cnUImGdDP/X2+t4OePgivfyAh69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jQAZHxwAAAN0AAAAPAAAAAAAA&#10;AAAAAAAAAKECAABkcnMvZG93bnJldi54bWxQSwUGAAAAAAQABAD5AAAAlQMAAAAA&#10;">
                  <v:stroke endarrow="block"/>
                </v:shape>
                <v:shape id="Text Box 558" o:spid="_x0000_s1086" type="#_x0000_t202" style="position:absolute;left:20116;top:1571;width:6217;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acGcEA&#10;AADdAAAADwAAAGRycy9kb3ducmV2LnhtbERPy6rCMBDdX/AfwghuLpoqXqvVKCoobn18wNiMbbGZ&#10;lCba+vdGEO5uDuc5i1VrSvGk2hWWFQwHEQji1OqCMwWX864/BeE8ssbSMil4kYPVsvOzwETbho/0&#10;PPlMhBB2CSrIva8SKV2ak0E3sBVx4G62NugDrDOpa2xCuCnlKIom0mDBoSHHirY5pffTwyi4HZrf&#10;v1lz3ftLfBxPNljEV/tSqtdt13MQnlr/L/66DzrMH8Yz+HwTTpD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FWnBnBAAAA3QAAAA8AAAAAAAAAAAAAAAAAmAIAAGRycy9kb3du&#10;cmV2LnhtbFBLBQYAAAAABAAEAPUAAACGAwAAAAA=&#10;" stroked="f">
                  <v:textbox>
                    <w:txbxContent>
                      <w:p w:rsidR="00467F89" w:rsidRPr="00963C4B" w:rsidRDefault="00467F89" w:rsidP="008F78C2">
                        <w:pPr>
                          <w:rPr>
                            <w:sz w:val="16"/>
                            <w:szCs w:val="16"/>
                            <w:lang w:val="fr-FR"/>
                          </w:rPr>
                        </w:pPr>
                        <w:r w:rsidRPr="00963C4B">
                          <w:rPr>
                            <w:sz w:val="16"/>
                            <w:szCs w:val="16"/>
                            <w:lang w:val="fr-FR"/>
                          </w:rPr>
                          <w:t>Nominal</w:t>
                        </w:r>
                      </w:p>
                    </w:txbxContent>
                  </v:textbox>
                </v:shape>
                <v:shape id="AutoShape 559" o:spid="_x0000_s1087" type="#_x0000_t32" style="position:absolute;left:8696;top:9343;width:5492;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4iJDMQAAADdAAAADwAAAGRycy9kb3ducmV2LnhtbESPQWsCMRCF74X+hzAFbzVrQZGtUaxQ&#10;EC+iFdrjsJnuBjeTZZNu1n/vHITeZnhv3vtmtRl9qwbqowtsYDYtQBFXwTquDVy+Pl+XoGJCttgG&#10;JgM3irBZPz+tsLQh84mGc6qVhHAs0UCTUldqHauGPMZp6IhF+w29xyRrX2vbY5Zw3+q3olhoj46l&#10;ocGOdg1V1/OfN+Dy0Q3dfpc/Dt8/0WZyt3lwxkxexu07qERj+jc/rvdW8GdL4ZdvZAS9v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LiIkMxAAAAN0AAAAPAAAAAAAAAAAA&#10;AAAAAKECAABkcnMvZG93bnJldi54bWxQSwUGAAAAAAQABAD5AAAAkgMAAAAA&#10;">
                  <v:stroke endarrow="block"/>
                </v:shape>
                <v:shape id="Text Box 560" o:spid="_x0000_s1088" type="#_x0000_t202" style="position:absolute;left:2479;top:7570;width:6217;height:3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XgOMMA&#10;AADdAAAADwAAAGRycy9kb3ducmV2LnhtbERPyWrDMBC9B/oPYgq9hEZ2aZY6kU1baMk1iT9gbE1s&#10;E2tkLNXL31eFQm7zeOscssm0YqDeNZYVxKsIBHFpdcOVgvzy9bwD4TyyxtYyKZjJQZY+LA6YaDvy&#10;iYazr0QIYZeggtr7LpHSlTUZdCvbEQfuanuDPsC+krrHMYSbVr5E0UYabDg01NjRZ03l7fxjFFyP&#10;43L9NhbfPt+eXjcf2GwLOyv19Di970F4mvxd/O8+6jA/3sXw9004Qaa/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XgOMMAAADdAAAADwAAAAAAAAAAAAAAAACYAgAAZHJzL2Rv&#10;d25yZXYueG1sUEsFBgAAAAAEAAQA9QAAAIgDAAAAAA==&#10;" stroked="f">
                  <v:textbox>
                    <w:txbxContent>
                      <w:p w:rsidR="00467F89" w:rsidRPr="00963C4B" w:rsidRDefault="00467F89" w:rsidP="008F78C2">
                        <w:pPr>
                          <w:pStyle w:val="Sprechblasentext"/>
                          <w:spacing w:line="300" w:lineRule="atLeast"/>
                          <w:rPr>
                            <w:rFonts w:ascii="Arial" w:hAnsi="Arial"/>
                            <w:lang w:val="fr-FR"/>
                          </w:rPr>
                        </w:pPr>
                        <w:r w:rsidRPr="00963C4B">
                          <w:rPr>
                            <w:rFonts w:ascii="Arial" w:hAnsi="Arial"/>
                            <w:lang w:val="fr-FR"/>
                          </w:rPr>
                          <w:t>Reverse</w:t>
                        </w:r>
                      </w:p>
                    </w:txbxContent>
                  </v:textbox>
                </v:shape>
                <v:shape id="Text Box 561" o:spid="_x0000_s1089" type="#_x0000_t202" style="position:absolute;left:5832;top:12102;width:16720;height:47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mCxMYA&#10;AADdAAAADwAAAGRycy9kb3ducmV2LnhtbESPQWvCQBCF70L/wzIFb7qJSg2pmyBC0aON2l6H7DRJ&#10;m51Ns6vGf+8WCt5meG/e92aVD6YVF+pdY1lBPI1AEJdWN1wpOB7eJgkI55E1tpZJwY0c5NnTaIWp&#10;tld+p0vhKxFC2KWooPa+S6V0ZU0G3dR2xEH7sr1BH9a+krrHawg3rZxF0Ys02HAg1NjRpqbypzib&#10;wP1ebNpo/bE8x7/b0/4g56ci+VRq/DysX0F4GvzD/H+906F+nMzg75swgsz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3mCxMYAAADdAAAADwAAAAAAAAAAAAAAAACYAgAAZHJz&#10;L2Rvd25yZXYueG1sUEsFBgAAAAAEAAQA9QAAAIsDAAAAAA==&#10;" strokecolor="#00b0f0">
                  <v:textbox>
                    <w:txbxContent>
                      <w:p w:rsidR="00467F89" w:rsidRPr="00086D15" w:rsidRDefault="00467F89" w:rsidP="008F78C2">
                        <w:pPr>
                          <w:jc w:val="center"/>
                          <w:rPr>
                            <w:sz w:val="18"/>
                            <w:szCs w:val="18"/>
                          </w:rPr>
                        </w:pPr>
                        <w:r w:rsidRPr="00086D15">
                          <w:rPr>
                            <w:sz w:val="18"/>
                            <w:szCs w:val="18"/>
                          </w:rPr>
                          <w:t xml:space="preserve">LRBG for </w:t>
                        </w:r>
                        <w:r>
                          <w:rPr>
                            <w:sz w:val="18"/>
                            <w:szCs w:val="18"/>
                          </w:rPr>
                          <w:t xml:space="preserve">packets in </w:t>
                        </w:r>
                        <w:r w:rsidRPr="00086D15">
                          <w:rPr>
                            <w:sz w:val="18"/>
                            <w:szCs w:val="18"/>
                          </w:rPr>
                          <w:t>nominal</w:t>
                        </w:r>
                        <w:r>
                          <w:rPr>
                            <w:sz w:val="18"/>
                            <w:szCs w:val="18"/>
                          </w:rPr>
                          <w:t xml:space="preserve"> </w:t>
                        </w:r>
                        <w:r w:rsidRPr="00086D15">
                          <w:rPr>
                            <w:sz w:val="18"/>
                            <w:szCs w:val="18"/>
                          </w:rPr>
                          <w:t>orientation, Track 1</w:t>
                        </w:r>
                      </w:p>
                    </w:txbxContent>
                  </v:textbox>
                </v:shape>
                <v:shape id="AutoShape 562" o:spid="_x0000_s1090" type="#_x0000_t32" style="position:absolute;left:5832;top:23550;width:51436;height:2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o8AAAADdAAAADwAAAGRycy9kb3ducmV2LnhtbERPTYvCMBC9L/gfwgh7W9OuoKUaZREU&#10;r1sFr0MzNnWbSdtErf/eLAje5vE+Z7kebCNu1PvasYJ0koAgLp2uuVJwPGy/MhA+IGtsHJOCB3lY&#10;r0YfS8y1u/Mv3YpQiRjCPkcFJoQ2l9KXhiz6iWuJI3d2vcUQYV9J3eM9httGfifJTFqsOTYYbGlj&#10;qPwrrlbB9HjpDslpnp52nel2ePX7osuU+hwPPwsQgYbwFr/cex3np9kU/r+JJ8jV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P9FaPAAAAA3QAAAA8AAAAAAAAAAAAAAAAA&#10;oQIAAGRycy9kb3ducmV2LnhtbFBLBQYAAAAABAAEAPkAAACOAwAAAAA=&#10;" strokeweight="1.5pt"/>
                <v:shape id="AutoShape 563" o:spid="_x0000_s1091" type="#_x0000_t5" style="position:absolute;left:23032;top:22311;width:3423;height:2846;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80MYA&#10;AADcAAAADwAAAGRycy9kb3ducmV2LnhtbESP3UrDQBSE7wXfYTmCd+1GEWvTbosUNEqppT8PcMie&#10;ZhOzZ0N2bZK37xYKXg4z8w0zX/a2FmdqfelYwdM4AUGcO11yoeB4+Bi9gfABWWPtmBQM5GG5uL+b&#10;Y6pdxzs670MhIoR9igpMCE0qpc8NWfRj1xBH7+RaiyHKtpC6xS7CbS2fk+RVWiw5LhhsaGUo/93/&#10;WQWbVVdlwyGT5mc9ZJvttPr8nlRKPT707zMQgfrwH761v7SCSfIC1zPxCMjF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S80MYAAADcAAAADwAAAAAAAAAAAAAAAACYAgAAZHJz&#10;L2Rvd25yZXYueG1sUEsFBgAAAAAEAAQA9QAAAIsDAAAAAA==&#10;"/>
                <v:shape id="Text Box 564" o:spid="_x0000_s1092" type="#_x0000_t202" style="position:absolute;left:37230;top:20974;width:6871;height:279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aAuccQA&#10;AADcAAAADwAAAGRycy9kb3ducmV2LnhtbESPzWrDMBCE74G+g9hCL6GRU5K4da2ENJCSq908wMZa&#10;/1BrZSzVP28fFQo9DjPzDZMeJtOKgXrXWFawXkUgiAurG64UXL/Oz68gnEfW2FomBTM5OOwfFikm&#10;2o6c0ZD7SgQIuwQV1N53iZSuqMmgW9mOOHil7Q36IPtK6h7HADetfIminTTYcFiosaNTTcV3/mMU&#10;lJdxuX0bb5/+Gmeb3Qc28c3OSj09Tsd3EJ4m/x/+a1+0gjjawu+ZcATk/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mgLnHEAAAA3AAAAA8AAAAAAAAAAAAAAAAAmAIAAGRycy9k&#10;b3ducmV2LnhtbFBLBQYAAAAABAAEAPUAAACJAwAAAAA=&#10;" stroked="f">
                  <v:textbox>
                    <w:txbxContent>
                      <w:p w:rsidR="00467F89" w:rsidRPr="00963C4B" w:rsidRDefault="00467F89" w:rsidP="008F78C2">
                        <w:pPr>
                          <w:rPr>
                            <w:lang w:val="fr-FR"/>
                          </w:rPr>
                        </w:pPr>
                        <w:r>
                          <w:rPr>
                            <w:lang w:val="fr-FR"/>
                          </w:rPr>
                          <w:t>Track 2</w:t>
                        </w:r>
                      </w:p>
                    </w:txbxContent>
                  </v:textbox>
                </v:shape>
                <v:shape id="AutoShape 565" o:spid="_x0000_s1093" type="#_x0000_t32" style="position:absolute;left:26167;top:26763;width:5492;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HRg8YAAADcAAAADwAAAGRycy9kb3ducmV2LnhtbESPT2vCQBTE74LfYXlCb7pJD/5JXUUE&#10;S1F6UEtob4/saxLMvg27q4n99N2C0OMwM79hluveNOJGzteWFaSTBARxYXXNpYKP8248B+EDssbG&#10;Mim4k4f1ajhYYqZtx0e6nUIpIoR9hgqqENpMSl9UZNBPbEscvW/rDIYoXSm1wy7CTSOfk2QqDdYc&#10;FypsaVtRcTldjYLPw+Ka3/N32ufpYv+Fzvif86tST6N+8wIiUB/+w4/2m1YwS6bwdyYeAb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FR0YPGAAAA3AAAAA8AAAAAAAAA&#10;AAAAAAAAoQIAAGRycy9kb3ducmV2LnhtbFBLBQYAAAAABAAEAPkAAACUAwAAAAA=&#10;">
                  <v:stroke endarrow="block"/>
                </v:shape>
                <v:shape id="AutoShape 566" o:spid="_x0000_s1094" type="#_x0000_t32" style="position:absolute;left:20684;top:20764;width:5483;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ww/W8QAAADcAAAADwAAAGRycy9kb3ducmV2LnhtbESPzWrDMBCE74W+g9hCbrXcQn5wopjW&#10;UAi5hKaF5LhYG1vEWhlLtZy3jwqFHoeZ+YbZlJPtxEiDN44VvGQ5COLaacONgu+vj+cVCB+QNXaO&#10;ScGNPJTbx4cNFtpF/qTxGBqRIOwLVNCG0BdS+roliz5zPXHyLm6wGJIcGqkHjAluO/ma5wtp0XBa&#10;aLGnqqX6evyxCkw8mLHfVfF9fzp7Hcnc5s4oNXua3tYgAk3hP/zX3mkFy3wJv2fSEZD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DD9bxAAAANwAAAAPAAAAAAAAAAAA&#10;AAAAAKECAABkcnMvZG93bnJldi54bWxQSwUGAAAAAAQABAD5AAAAkgMAAAAA&#10;">
                  <v:stroke endarrow="block"/>
                </v:shape>
                <v:shape id="Text Box 567" o:spid="_x0000_s1095" type="#_x0000_t202" style="position:absolute;left:31659;top:25008;width:6217;height:380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6GB78AA&#10;AADcAAAADwAAAGRycy9kb3ducmV2LnhtbERPy4rCMBTdD/gP4QpuBpsqM1arUXRgxG3VD7g2tw9s&#10;bkoTbf37yUKY5eG8N7vBNOJJnastK5hFMQji3OqaSwXXy+90CcJ5ZI2NZVLwIge77ehjg6m2PWf0&#10;PPtShBB2KSqovG9TKV1ekUEX2ZY4cIXtDPoAu1LqDvsQbho5j+OFNFhzaKiwpZ+K8vv5YRQUp/7z&#10;e9Xfjv6aZF+LA9bJzb6UmoyH/RqEp8H/i9/uk1aQxGFtOBOOgNz+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6GB78AAAADcAAAADwAAAAAAAAAAAAAAAACYAgAAZHJzL2Rvd25y&#10;ZXYueG1sUEsFBgAAAAAEAAQA9QAAAIUDAAAAAA==&#10;" stroked="f">
                  <v:textbox>
                    <w:txbxContent>
                      <w:p w:rsidR="00467F89" w:rsidRPr="00963C4B" w:rsidRDefault="00467F89" w:rsidP="008F78C2">
                        <w:pPr>
                          <w:pStyle w:val="Sprechblasentext"/>
                          <w:spacing w:line="300" w:lineRule="atLeast"/>
                          <w:rPr>
                            <w:rFonts w:ascii="Arial" w:hAnsi="Arial"/>
                            <w:lang w:val="fr-FR"/>
                          </w:rPr>
                        </w:pPr>
                        <w:r w:rsidRPr="00963C4B">
                          <w:rPr>
                            <w:rFonts w:ascii="Arial" w:hAnsi="Arial"/>
                            <w:lang w:val="fr-FR"/>
                          </w:rPr>
                          <w:t>Reverse</w:t>
                        </w:r>
                      </w:p>
                    </w:txbxContent>
                  </v:textbox>
                </v:shape>
                <v:shape id="Text Box 570" o:spid="_x0000_s1096" type="#_x0000_t202" style="position:absolute;left:14188;top:18939;width:6216;height:38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0kdMMA&#10;AADcAAAADwAAAGRycy9kb3ducmV2LnhtbESP3YrCMBSE7xd8h3AEb5Y1VVxrq1FWQfFW1wc4Nqc/&#10;2JyUJmvr2xtB2MthZr5hVpve1OJOrassK5iMIxDEmdUVFwouv/uvBQjnkTXWlknBgxxs1oOPFaba&#10;dnyi+9kXIkDYpaig9L5JpXRZSQbd2DbEwctta9AH2RZSt9gFuKnlNIrm0mDFYaHEhnYlZbfzn1GQ&#10;H7vP76S7HvwlPs3mW6ziq30oNRr2P0sQnnr/H363j1pBHCXwOhOOgF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0kdMMAAADcAAAADwAAAAAAAAAAAAAAAACYAgAAZHJzL2Rv&#10;d25yZXYueG1sUEsFBgAAAAAEAAQA9QAAAIgDAAAAAA==&#10;" stroked="f">
                  <v:textbox>
                    <w:txbxContent>
                      <w:p w:rsidR="00467F89" w:rsidRPr="00963C4B" w:rsidRDefault="00467F89" w:rsidP="008F78C2">
                        <w:pPr>
                          <w:rPr>
                            <w:sz w:val="16"/>
                            <w:szCs w:val="16"/>
                            <w:lang w:val="fr-FR"/>
                          </w:rPr>
                        </w:pPr>
                        <w:r w:rsidRPr="00963C4B">
                          <w:rPr>
                            <w:sz w:val="16"/>
                            <w:szCs w:val="16"/>
                            <w:lang w:val="fr-FR"/>
                          </w:rPr>
                          <w:t>Nominal</w:t>
                        </w:r>
                      </w:p>
                    </w:txbxContent>
                  </v:textbox>
                </v:shape>
                <v:shape id="Text Box 572" o:spid="_x0000_s1097" type="#_x0000_t202" style="position:absolute;left:17436;top:29767;width:17410;height:476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H9dsEA&#10;AADcAAAADwAAAGRycy9kb3ducmV2LnhtbERPTWvCQBC9C/0PyxS86SZaVFJXEaG0xxq1vQ7ZaZI2&#10;Oxuzq6b/3jkIHh/ve7nuXaMu1IXas4F0nIAiLrytuTRw2L+NFqBCRLbYeCYD/xRgvXoaLDGz/so7&#10;uuSxVBLCIUMDVYxtpnUoKnIYxr4lFu7Hdw6jwK7UtsOrhLtGT5Jkph3WLA0VtrStqPjLz056f1+2&#10;TbL5mp/T0/vxc6+nx3zxbczwud+8gorUx4f47v6wBuapzJczcgT06g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bx/XbBAAAA3AAAAA8AAAAAAAAAAAAAAAAAmAIAAGRycy9kb3du&#10;cmV2LnhtbFBLBQYAAAAABAAEAPUAAACGAwAAAAA=&#10;" strokecolor="#00b0f0">
                  <v:textbox>
                    <w:txbxContent>
                      <w:p w:rsidR="00467F89" w:rsidRPr="00086D15" w:rsidRDefault="00467F89" w:rsidP="008F78C2">
                        <w:pPr>
                          <w:jc w:val="center"/>
                          <w:rPr>
                            <w:sz w:val="18"/>
                            <w:szCs w:val="18"/>
                          </w:rPr>
                        </w:pPr>
                        <w:r w:rsidRPr="00086D15">
                          <w:rPr>
                            <w:sz w:val="18"/>
                            <w:szCs w:val="18"/>
                          </w:rPr>
                          <w:t>LRBG for packets in nominal</w:t>
                        </w:r>
                      </w:p>
                      <w:p w:rsidR="00467F89" w:rsidRPr="00086D15" w:rsidRDefault="00467F89" w:rsidP="008F78C2">
                        <w:pPr>
                          <w:jc w:val="center"/>
                          <w:rPr>
                            <w:sz w:val="18"/>
                            <w:szCs w:val="18"/>
                          </w:rPr>
                        </w:pPr>
                        <w:r w:rsidRPr="00086D15">
                          <w:rPr>
                            <w:sz w:val="18"/>
                            <w:szCs w:val="18"/>
                          </w:rPr>
                          <w:t>orientation, Track 2</w:t>
                        </w:r>
                      </w:p>
                    </w:txbxContent>
                  </v:textbox>
                </v:shape>
                <v:shape id="AutoShape 573" o:spid="_x0000_s1098" type="#_x0000_t5" style="position:absolute;left:47148;top:4863;width:3423;height:2847;rotation:90;flip:x;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aqJlcYA&#10;AADcAAAADwAAAGRycy9kb3ducmV2LnhtbESP3UrEMBSE7wXfIRzBOzetF652my6yoFVkV/bnAQ7N&#10;2aa1OSlN3LZvbwTBy2FmvmHy9WQ7caHBN44VpIsEBHHldMO1gtPx5e4RhA/IGjvHpGAmD+vi+irH&#10;TLuR93Q5hFpECPsMFZgQ+kxKXxmy6BeuJ47e2Q0WQ5RDLfWAY4TbTt4nyYO02HBcMNjTxlD1dfi2&#10;CrabsS3nYynN7mMut59P7ev7slXq9mZ6XoEINIX/8F/7TStYpin8nolHQBY/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aqJlcYAAADcAAAADwAAAAAAAAAAAAAAAACYAgAAZHJz&#10;L2Rvd25yZXYueG1sUEsFBgAAAAAEAAQA9QAAAIsDAAAAAA==&#10;"/>
                <v:shape id="AutoShape 574" o:spid="_x0000_s1099" type="#_x0000_t32" style="position:absolute;left:50283;top:9317;width:5492;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NBXcYAAADcAAAADwAAAGRycy9kb3ducmV2LnhtbESPT2vCQBTE74LfYXmCN93Eg3+iq5RC&#10;RZQe1BLa2yP7TEKzb8PuqrGfvlsQehxm5jfMatOZRtzI+dqygnScgCAurK65VPBxfhvNQfiArLGx&#10;TAoe5GGz7vdWmGl75yPdTqEUEcI+QwVVCG0mpS8qMujHtiWO3sU6gyFKV0rt8B7hppGTJJlKgzXH&#10;hQpbeq2o+D5djYLPw+KaP/J32ufpYv+Fzvif81ap4aB7WYII1IX/8LO90wpm6QT+zsQjI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uzQV3GAAAA3AAAAA8AAAAAAAAA&#10;AAAAAAAAoQIAAGRycy9kb3ducmV2LnhtbFBLBQYAAAAABAAEAPkAAACUAwAAAAA=&#10;">
                  <v:stroke endarrow="block"/>
                </v:shape>
                <v:shape id="AutoShape 575" o:spid="_x0000_s1100" type="#_x0000_t32" style="position:absolute;left:44791;top:3318;width:5492;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6vhcMAAADcAAAADwAAAGRycy9kb3ducmV2LnhtbESPQWsCMRSE74X+h/AK3mpWxbasRmkF&#10;QbxItVCPj81zN7h5WTZxs/57Iwgeh5n5hpkve1uLjlpvHCsYDTMQxIXThksFf4f1+xcIH5A11o5J&#10;wZU8LBevL3PMtYv8S90+lCJB2OeooAqhyaX0RUUW/dA1xMk7udZiSLItpW4xJrit5TjLPqRFw2mh&#10;woZWFRXn/cUqMHFnumazij/b/6PXkcx16oxSg7f+ewYiUB+e4Ud7oxV8jiZwP5OO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Xur4XDAAAA3AAAAA8AAAAAAAAAAAAA&#10;AAAAoQIAAGRycy9kb3ducmV2LnhtbFBLBQYAAAAABAAEAPkAAACRAwAAAAA=&#10;">
                  <v:stroke endarrow="block"/>
                </v:shape>
                <v:shape id="Text Box 576" o:spid="_x0000_s1101" type="#_x0000_t202" style="position:absolute;left:38574;top:1301;width:6217;height:379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zUdN8MA&#10;AADcAAAADwAAAGRycy9kb3ducmV2LnhtbESP3YrCMBSE74V9h3AWvJE1VdSutVHWBcVbfx7g2Jz+&#10;sM1JaaKtb78RBC+HmfmGSTe9qcWdWldZVjAZRyCIM6srLhRczruvbxDOI2usLZOCBznYrD8GKSba&#10;dnyk+8kXIkDYJaig9L5JpHRZSQbd2DbEwctta9AH2RZSt9gFuKnlNIoW0mDFYaHEhn5Lyv5ON6Mg&#10;P3Sj+bK77v0lPs4WW6ziq30oNfzsf1YgPPX+HX61D1pBPJnB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zUdN8MAAADcAAAADwAAAAAAAAAAAAAAAACYAgAAZHJzL2Rv&#10;d25yZXYueG1sUEsFBgAAAAAEAAQA9QAAAIgDAAAAAA==&#10;" stroked="f">
                  <v:textbox>
                    <w:txbxContent>
                      <w:p w:rsidR="00467F89" w:rsidRPr="00963C4B" w:rsidRDefault="00467F89" w:rsidP="008F78C2">
                        <w:pPr>
                          <w:pStyle w:val="Sprechblasentext"/>
                          <w:spacing w:line="300" w:lineRule="atLeast"/>
                          <w:rPr>
                            <w:rFonts w:ascii="Arial" w:hAnsi="Arial"/>
                            <w:lang w:val="fr-FR"/>
                          </w:rPr>
                        </w:pPr>
                        <w:r w:rsidRPr="00963C4B">
                          <w:rPr>
                            <w:rFonts w:ascii="Arial" w:hAnsi="Arial"/>
                            <w:lang w:val="fr-FR"/>
                          </w:rPr>
                          <w:t>Reverse</w:t>
                        </w:r>
                      </w:p>
                    </w:txbxContent>
                  </v:textbox>
                </v:shape>
                <v:shape id="Text Box 577" o:spid="_x0000_s1102" type="#_x0000_t202" style="position:absolute;left:55775;top:7570;width:6216;height:37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m4rMMA&#10;AADcAAAADwAAAGRycy9kb3ducmV2LnhtbESP3YrCMBSE74V9h3AWvJE1VdSutVHWBcVbfx7g2Jz+&#10;sM1JaaKtb78RBC+HmfmGSTe9qcWdWldZVjAZRyCIM6srLhRczruvbxDOI2usLZOCBznYrD8GKSba&#10;dnyk+8kXIkDYJaig9L5JpHRZSQbd2DbEwctta9AH2RZSt9gFuKnlNIoW0mDFYaHEhn5Lyv5ON6Mg&#10;P3Sj+bK77v0lPs4WW6ziq30oNfzsf1YgPPX+HX61D1pBPJnD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m4rMMAAADcAAAADwAAAAAAAAAAAAAAAACYAgAAZHJzL2Rv&#10;d25yZXYueG1sUEsFBgAAAAAEAAQA9QAAAIgDAAAAAA==&#10;" stroked="f">
                  <v:textbox>
                    <w:txbxContent>
                      <w:p w:rsidR="00467F89" w:rsidRPr="00963C4B" w:rsidRDefault="00467F89" w:rsidP="008F78C2">
                        <w:pPr>
                          <w:rPr>
                            <w:sz w:val="16"/>
                            <w:szCs w:val="16"/>
                            <w:lang w:val="fr-FR"/>
                          </w:rPr>
                        </w:pPr>
                        <w:r w:rsidRPr="00963C4B">
                          <w:rPr>
                            <w:sz w:val="16"/>
                            <w:szCs w:val="16"/>
                            <w:lang w:val="fr-FR"/>
                          </w:rPr>
                          <w:t>Nominal</w:t>
                        </w:r>
                      </w:p>
                    </w:txbxContent>
                  </v:textbox>
                </v:shape>
                <v:shape id="Text Box 578" o:spid="_x0000_s1103" type="#_x0000_t202" style="position:absolute;left:41648;top:12320;width:17637;height:47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FksMQA&#10;AADcAAAADwAAAGRycy9kb3ducmV2LnhtbESPQYvCMBSE74L/ITzBi2iqh7pUo4jg4ooX6yJ4ezTP&#10;tti8lCZbu//eCILHYWa+YZbrzlSipcaVlhVMJxEI4szqknMFv+fd+AuE88gaK8uk4J8crFf93hIT&#10;bR98ojb1uQgQdgkqKLyvEyldVpBBN7E1cfButjHog2xyqRt8BLip5CyKYmmw5LBQYE3bgrJ7+mcU&#10;XH/a+3FuL+fDIU5He/mdHrtRqdRw0G0WIDx1/hN+t/dawXwaw+tMOAJ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WxZLDEAAAA3AAAAA8AAAAAAAAAAAAAAAAAmAIAAGRycy9k&#10;b3ducmV2LnhtbFBLBQYAAAAABAAEAPUAAACJAwAAAAA=&#10;" strokecolor="red">
                  <v:textbox>
                    <w:txbxContent>
                      <w:p w:rsidR="00467F89" w:rsidRPr="00086D15" w:rsidRDefault="00467F89" w:rsidP="008F78C2">
                        <w:pPr>
                          <w:jc w:val="center"/>
                          <w:rPr>
                            <w:sz w:val="18"/>
                            <w:szCs w:val="18"/>
                          </w:rPr>
                        </w:pPr>
                        <w:r w:rsidRPr="00086D15">
                          <w:rPr>
                            <w:sz w:val="18"/>
                            <w:szCs w:val="18"/>
                          </w:rPr>
                          <w:t xml:space="preserve">LRBG for </w:t>
                        </w:r>
                        <w:r>
                          <w:rPr>
                            <w:sz w:val="18"/>
                            <w:szCs w:val="18"/>
                          </w:rPr>
                          <w:t xml:space="preserve">packets in </w:t>
                        </w:r>
                        <w:r w:rsidRPr="00086D15">
                          <w:rPr>
                            <w:sz w:val="18"/>
                            <w:szCs w:val="18"/>
                          </w:rPr>
                          <w:t>reverse</w:t>
                        </w:r>
                      </w:p>
                      <w:p w:rsidR="00467F89" w:rsidRPr="00086D15" w:rsidRDefault="00467F89" w:rsidP="008F78C2">
                        <w:pPr>
                          <w:jc w:val="center"/>
                          <w:rPr>
                            <w:sz w:val="18"/>
                            <w:szCs w:val="18"/>
                          </w:rPr>
                        </w:pPr>
                        <w:r w:rsidRPr="00086D15">
                          <w:rPr>
                            <w:sz w:val="18"/>
                            <w:szCs w:val="18"/>
                          </w:rPr>
                          <w:t>orientation, Track 1</w:t>
                        </w:r>
                      </w:p>
                    </w:txbxContent>
                  </v:textbox>
                </v:shape>
                <v:shape id="AutoShape 579" o:spid="_x0000_s1104" type="#_x0000_t32" style="position:absolute;left:14197;top:3318;width:8;height:8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YiVQMYAAADcAAAADwAAAGRycy9kb3ducmV2LnhtbESPUUvDMBSF34X9h3AHvohNp7hJbTbG&#10;QFBkzE3B10tzbUqbm9BkXfXXm4Gwx8M55zuccjXaTgzUh8axglmWgyCunG64VvD58Xz7CCJEZI2d&#10;Y1LwQwFWy8lViYV2J97TcIi1SBAOBSowMfpCylAZshgy54mT9+16izHJvpa6x1OC207e5flcWmw4&#10;LRj0tDFUtYejVdAO7W7//hD8zfGX5m/ebF/vv7RS19Nx/QQi0hgv4f/2i1awmC3gfCYdAbn8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2IlUDGAAAA3AAAAA8AAAAAAAAA&#10;AAAAAAAAoQIAAGRycy9kb3ducmV2LnhtbFBLBQYAAAAABAAEAPkAAACUAwAAAAA=&#10;">
                  <v:stroke dashstyle="dash"/>
                </v:shape>
                <v:shape id="AutoShape 580" o:spid="_x0000_s1105" type="#_x0000_t32" style="position:absolute;left:50283;top:3536;width:9;height:8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c6KsQAAADcAAAADwAAAGRycy9kb3ducmV2LnhtbERPz2vCMBS+C/sfwhvsIjPthm5U06KD&#10;Db0Iq3rY7dE809LmpTSZdv+9OQg7fny/V8VoO3GhwTeOFaSzBARx5XTDRsHx8Pn8DsIHZI2dY1Lw&#10;Rx6K/GGywky7K3/TpQxGxBD2GSqoQ+gzKX1Vk0U/cz1x5M5usBgiHIzUA15juO3kS5IspMWGY0ON&#10;PX3UVLXlr1Ww382T7fTHfKWb13aemnaKzWmv1NPjuF6CCDSGf/HdvdUK3tK4Np6JR0D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hzoqxAAAANwAAAAPAAAAAAAAAAAA&#10;AAAAAKECAABkcnMvZG93bnJldi54bWxQSwUGAAAAAAQABAD5AAAAkgMAAAAA&#10;" strokecolor="red">
                  <v:stroke dashstyle="dash"/>
                </v:shape>
                <v:shape id="AutoShape 581" o:spid="_x0000_s1106" type="#_x0000_t32" style="position:absolute;left:26167;top:20974;width:9;height:87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1ukqcYAAADcAAAADwAAAGRycy9kb3ducmV2LnhtbESPW0sDMRSE3wX/QzgFX6TN1tKLa9Mi&#10;glAR6U3w9bA53Sy7OQmbdLv6641Q8HGYmW+Y5bq3jeioDZVjBeNRBoK4cLriUsHn8XW4ABEissbG&#10;MSn4pgDr1e3NEnPtLryn7hBLkSAcclRgYvS5lKEwZDGMnCdO3sm1FmOSbSl1i5cEt418yLKZtFhx&#10;WjDo6cVQUR/OVkHd1dv9bhr8/fmHZu/efLxNvrRSd4P++QlEpD7+h6/tjVYwHz/C35l0BOTqF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NbpKnGAAAA3AAAAA8AAAAAAAAA&#10;AAAAAAAAoQIAAGRycy9kb3ducmV2LnhtbFBLBQYAAAAABAAEAPkAAACUAwAAAAA=&#10;">
                  <v:stroke dashstyle="dash"/>
                </v:shape>
                <w10:anchorlock/>
              </v:group>
            </w:pict>
          </mc:Fallback>
        </mc:AlternateContent>
      </w:r>
    </w:p>
    <w:p w:rsidR="00D32E9C" w:rsidRDefault="00D32E9C" w:rsidP="00F54EFE">
      <w:pPr>
        <w:pStyle w:val="Textkrper"/>
        <w:ind w:left="851" w:hanging="851"/>
      </w:pPr>
    </w:p>
    <w:p w:rsidR="0068345D" w:rsidRPr="009D34BC" w:rsidRDefault="0068345D" w:rsidP="00F54EFE">
      <w:pPr>
        <w:ind w:left="851" w:hanging="851"/>
        <w:jc w:val="center"/>
        <w:rPr>
          <w:rStyle w:val="Fett"/>
        </w:rPr>
      </w:pPr>
      <w:r>
        <w:rPr>
          <w:rStyle w:val="Fett"/>
        </w:rPr>
        <w:t>LRBG Orientation</w:t>
      </w:r>
    </w:p>
    <w:p w:rsidR="00963C4B" w:rsidRDefault="00963C4B" w:rsidP="00F54EFE">
      <w:pPr>
        <w:pStyle w:val="Textkrper"/>
        <w:ind w:left="851" w:hanging="851"/>
      </w:pPr>
    </w:p>
    <w:p w:rsidR="00CC4823" w:rsidRDefault="00CC2A02" w:rsidP="00F54EFE">
      <w:pPr>
        <w:pStyle w:val="berschrift2"/>
        <w:ind w:left="851" w:hanging="851"/>
      </w:pPr>
      <w:bookmarkStart w:id="47" w:name="_Toc388370127"/>
      <w:r>
        <w:t>Storage of Data</w:t>
      </w:r>
      <w:bookmarkEnd w:id="47"/>
    </w:p>
    <w:p w:rsidR="00CC2A02" w:rsidRDefault="007C26EE" w:rsidP="00F54EFE">
      <w:pPr>
        <w:pStyle w:val="Textkrper"/>
        <w:ind w:left="851" w:hanging="851"/>
      </w:pPr>
      <w:r>
        <w:t xml:space="preserve">A </w:t>
      </w:r>
      <w:r w:rsidR="00B10776">
        <w:t>Database Architecture</w:t>
      </w:r>
      <w:r>
        <w:t xml:space="preserve"> needs to be defined in order to classify and to compute data</w:t>
      </w:r>
      <w:r w:rsidR="005C032F">
        <w:t>.</w:t>
      </w:r>
    </w:p>
    <w:p w:rsidR="00B10776" w:rsidRDefault="00B10776" w:rsidP="00F54EFE">
      <w:pPr>
        <w:pStyle w:val="Textkrper"/>
        <w:ind w:left="851" w:hanging="851"/>
      </w:pPr>
    </w:p>
    <w:p w:rsidR="005C032F" w:rsidRDefault="005C032F" w:rsidP="00F54EFE">
      <w:pPr>
        <w:pStyle w:val="Textkrper"/>
        <w:ind w:left="851" w:hanging="851"/>
      </w:pPr>
      <w:r>
        <w:t>All packets must be stored in the dat</w:t>
      </w:r>
      <w:r w:rsidR="00A141C5">
        <w:t>abase with the following consideration :</w:t>
      </w:r>
    </w:p>
    <w:p w:rsidR="00A141C5" w:rsidRDefault="00A141C5" w:rsidP="00F54EFE">
      <w:pPr>
        <w:pStyle w:val="Textkrper"/>
        <w:ind w:left="851" w:hanging="851"/>
      </w:pPr>
    </w:p>
    <w:p w:rsidR="005B5BB6" w:rsidRDefault="00A141C5" w:rsidP="00F54EFE">
      <w:pPr>
        <w:pStyle w:val="Textkrper"/>
        <w:numPr>
          <w:ilvl w:val="0"/>
          <w:numId w:val="24"/>
        </w:numPr>
        <w:ind w:left="851" w:hanging="851"/>
      </w:pPr>
      <w:r>
        <w:t xml:space="preserve">All packets available in nominal orientation </w:t>
      </w:r>
      <w:r w:rsidR="007E5F79">
        <w:t xml:space="preserve">(Q_DIR = nominal) </w:t>
      </w:r>
      <w:r>
        <w:t>need to be ordered</w:t>
      </w:r>
      <w:r w:rsidR="007E5F79">
        <w:t xml:space="preserve"> if </w:t>
      </w:r>
      <w:r w:rsidR="005B5BB6">
        <w:t>:</w:t>
      </w:r>
    </w:p>
    <w:p w:rsidR="005B5BB6" w:rsidRDefault="005B5BB6" w:rsidP="00F54EFE">
      <w:pPr>
        <w:pStyle w:val="Textkrper"/>
        <w:numPr>
          <w:ilvl w:val="1"/>
          <w:numId w:val="24"/>
        </w:numPr>
        <w:ind w:left="851" w:hanging="851"/>
      </w:pPr>
      <w:r>
        <w:t>T</w:t>
      </w:r>
      <w:r w:rsidR="007E5F79">
        <w:t>rain orientation is nominal (</w:t>
      </w:r>
      <w:r w:rsidR="00784BF8">
        <w:t>Q_DIRLRBG = nominal) when passing over LRBG or</w:t>
      </w:r>
      <w:r>
        <w:t>,</w:t>
      </w:r>
    </w:p>
    <w:p w:rsidR="00A141C5" w:rsidRDefault="005B5BB6" w:rsidP="00F54EFE">
      <w:pPr>
        <w:pStyle w:val="Textkrper"/>
        <w:numPr>
          <w:ilvl w:val="1"/>
          <w:numId w:val="24"/>
        </w:numPr>
        <w:ind w:left="851" w:hanging="851"/>
      </w:pPr>
      <w:r>
        <w:t>I</w:t>
      </w:r>
      <w:r w:rsidR="00784BF8">
        <w:t>f radio track-to-train message</w:t>
      </w:r>
      <w:r w:rsidR="003C677F">
        <w:t xml:space="preserve"> refers to a LRBG whose directionality </w:t>
      </w:r>
      <w:r>
        <w:t>is nominal, and</w:t>
      </w:r>
    </w:p>
    <w:p w:rsidR="005B5BB6" w:rsidRDefault="005B5BB6" w:rsidP="00F54EFE">
      <w:pPr>
        <w:pStyle w:val="Textkrper"/>
        <w:numPr>
          <w:ilvl w:val="1"/>
          <w:numId w:val="24"/>
        </w:numPr>
        <w:ind w:left="851" w:hanging="851"/>
      </w:pPr>
      <w:r>
        <w:t>If train is moving ahead (</w:t>
      </w:r>
      <w:r w:rsidR="007330F3">
        <w:t xml:space="preserve">Q_DIRTRAIN = </w:t>
      </w:r>
      <w:r>
        <w:t>nominal).</w:t>
      </w:r>
    </w:p>
    <w:p w:rsidR="00A141C5" w:rsidRDefault="00A141C5" w:rsidP="00F54EFE">
      <w:pPr>
        <w:pStyle w:val="Textkrper"/>
        <w:numPr>
          <w:ilvl w:val="0"/>
          <w:numId w:val="24"/>
        </w:numPr>
        <w:ind w:left="851" w:hanging="851"/>
      </w:pPr>
      <w:r>
        <w:t xml:space="preserve">All packets available in reverse orientation </w:t>
      </w:r>
      <w:r w:rsidR="005B5BB6">
        <w:t xml:space="preserve">(Q_DIR = reverse) </w:t>
      </w:r>
      <w:r>
        <w:t>need to be</w:t>
      </w:r>
      <w:r w:rsidR="009B7FDE">
        <w:t xml:space="preserve"> ordered</w:t>
      </w:r>
      <w:r w:rsidR="005B5BB6">
        <w:t xml:space="preserve"> if :</w:t>
      </w:r>
    </w:p>
    <w:p w:rsidR="005B5BB6" w:rsidRDefault="005B5BB6" w:rsidP="00F54EFE">
      <w:pPr>
        <w:pStyle w:val="Textkrper"/>
        <w:numPr>
          <w:ilvl w:val="1"/>
          <w:numId w:val="24"/>
        </w:numPr>
        <w:ind w:left="851" w:hanging="851"/>
      </w:pPr>
      <w:r>
        <w:t>Train orientation</w:t>
      </w:r>
      <w:r w:rsidR="00EB6CA8">
        <w:t xml:space="preserve"> is reverse</w:t>
      </w:r>
      <w:r>
        <w:t xml:space="preserve"> (Q_DIRLRBG = </w:t>
      </w:r>
      <w:r w:rsidR="00EB6CA8">
        <w:t>reverse</w:t>
      </w:r>
      <w:r>
        <w:t>) when passing over LRBG or,</w:t>
      </w:r>
    </w:p>
    <w:p w:rsidR="005B5BB6" w:rsidRDefault="005B5BB6" w:rsidP="00F54EFE">
      <w:pPr>
        <w:pStyle w:val="Textkrper"/>
        <w:numPr>
          <w:ilvl w:val="1"/>
          <w:numId w:val="24"/>
        </w:numPr>
        <w:ind w:left="851" w:hanging="851"/>
      </w:pPr>
      <w:r>
        <w:t xml:space="preserve">If radio track-to-train message refers to a LRBG whose directionality </w:t>
      </w:r>
      <w:r w:rsidR="00EB6CA8">
        <w:t>is reverse</w:t>
      </w:r>
      <w:r>
        <w:t>, and</w:t>
      </w:r>
    </w:p>
    <w:p w:rsidR="005B5BB6" w:rsidRDefault="005B5BB6" w:rsidP="00F54EFE">
      <w:pPr>
        <w:pStyle w:val="Textkrper"/>
        <w:numPr>
          <w:ilvl w:val="1"/>
          <w:numId w:val="24"/>
        </w:numPr>
        <w:ind w:left="851" w:hanging="851"/>
      </w:pPr>
      <w:r>
        <w:t>If train is moving ahead (</w:t>
      </w:r>
      <w:r w:rsidR="007330F3">
        <w:t xml:space="preserve">Q_DIRTRAIN = </w:t>
      </w:r>
      <w:r>
        <w:t>nominal).</w:t>
      </w:r>
    </w:p>
    <w:p w:rsidR="005B5BB6" w:rsidRDefault="00EB6CA8" w:rsidP="00F54EFE">
      <w:pPr>
        <w:pStyle w:val="Textkrper"/>
        <w:numPr>
          <w:ilvl w:val="0"/>
          <w:numId w:val="24"/>
        </w:numPr>
        <w:ind w:left="851" w:hanging="851"/>
      </w:pPr>
      <w:r>
        <w:t>If train is moving in reverse</w:t>
      </w:r>
      <w:r w:rsidR="007330F3">
        <w:t xml:space="preserve"> (Q_DIRTRAIN = reverse)</w:t>
      </w:r>
      <w:r>
        <w:t>, no data is stored.</w:t>
      </w:r>
    </w:p>
    <w:p w:rsidR="007E5F79" w:rsidRDefault="007E5F79" w:rsidP="00F54EFE">
      <w:pPr>
        <w:pStyle w:val="Textkrper"/>
        <w:numPr>
          <w:ilvl w:val="0"/>
          <w:numId w:val="24"/>
        </w:numPr>
        <w:ind w:left="851" w:hanging="851"/>
      </w:pPr>
      <w:r>
        <w:t>A maximum of 8 balises must be stored in memory.</w:t>
      </w:r>
    </w:p>
    <w:p w:rsidR="009B7FDE" w:rsidRDefault="00A141C5" w:rsidP="00F54EFE">
      <w:pPr>
        <w:pStyle w:val="Textkrper"/>
        <w:numPr>
          <w:ilvl w:val="0"/>
          <w:numId w:val="24"/>
        </w:numPr>
        <w:ind w:left="851" w:hanging="851"/>
      </w:pPr>
      <w:r>
        <w:t>Linking is involved to insure continuity between LRBG</w:t>
      </w:r>
      <w:r w:rsidR="00EF1C38">
        <w:t xml:space="preserve"> and to permit switching between nominal and reverse orientation</w:t>
      </w:r>
      <w:r w:rsidR="009B7FDE">
        <w:t>, in case of double direction of traffic.</w:t>
      </w:r>
    </w:p>
    <w:p w:rsidR="00EB6CA8" w:rsidRDefault="009B7FDE" w:rsidP="00F54EFE">
      <w:pPr>
        <w:pStyle w:val="Textkrper"/>
        <w:numPr>
          <w:ilvl w:val="0"/>
          <w:numId w:val="24"/>
        </w:numPr>
        <w:ind w:left="851" w:hanging="851"/>
      </w:pPr>
      <w:r>
        <w:t xml:space="preserve"> </w:t>
      </w:r>
      <w:r w:rsidR="005C032F">
        <w:t>In case of repeat,</w:t>
      </w:r>
      <w:r>
        <w:t xml:space="preserve"> packet needs to be repeated as much as necessary.</w:t>
      </w:r>
    </w:p>
    <w:p w:rsidR="00EB6CA8" w:rsidRDefault="00EB6CA8" w:rsidP="00F54EFE">
      <w:pPr>
        <w:pStyle w:val="Textkrper"/>
        <w:numPr>
          <w:ilvl w:val="0"/>
          <w:numId w:val="24"/>
        </w:numPr>
        <w:ind w:left="851" w:hanging="851"/>
      </w:pPr>
      <w:r>
        <w:lastRenderedPageBreak/>
        <w:t xml:space="preserve">A </w:t>
      </w:r>
      <w:r w:rsidR="00B10776">
        <w:t>Data Ranking</w:t>
      </w:r>
      <w:r>
        <w:t xml:space="preserve"> is necessary before computation</w:t>
      </w:r>
      <w:r w:rsidR="00522D1F">
        <w:t xml:space="preserve"> </w:t>
      </w:r>
      <w:r>
        <w:t>of other functions</w:t>
      </w:r>
      <w:r w:rsidR="00522D1F">
        <w:t xml:space="preserve"> (</w:t>
      </w:r>
      <w:r w:rsidR="00B16DDB">
        <w:t>MRSP, I</w:t>
      </w:r>
      <w:r w:rsidR="00522D1F">
        <w:t>ntegration of brake energy and gravity</w:t>
      </w:r>
      <w:r w:rsidR="00B16DDB">
        <w:t>, etc…</w:t>
      </w:r>
      <w:r w:rsidR="00522D1F">
        <w:t>)</w:t>
      </w:r>
      <w:r>
        <w:t>.</w:t>
      </w:r>
    </w:p>
    <w:p w:rsidR="00B10776" w:rsidRDefault="00EB6CA8" w:rsidP="00F54EFE">
      <w:pPr>
        <w:pStyle w:val="Textkrper"/>
        <w:numPr>
          <w:ilvl w:val="0"/>
          <w:numId w:val="24"/>
        </w:numPr>
        <w:ind w:left="851" w:hanging="851"/>
      </w:pPr>
      <w:r>
        <w:t xml:space="preserve">A </w:t>
      </w:r>
      <w:r w:rsidR="00B10776">
        <w:t>Completeness Checking</w:t>
      </w:r>
      <w:r>
        <w:t xml:space="preserve"> consists in verifying</w:t>
      </w:r>
      <w:r w:rsidR="00522D1F">
        <w:t xml:space="preserve"> </w:t>
      </w:r>
      <w:r>
        <w:t>that</w:t>
      </w:r>
      <w:r w:rsidR="00522D1F">
        <w:t xml:space="preserve"> no </w:t>
      </w:r>
      <w:r>
        <w:t>mandatory</w:t>
      </w:r>
      <w:r w:rsidR="00C60637">
        <w:t xml:space="preserve"> data is missing : gradient and SSP are defined up to EOA. </w:t>
      </w:r>
    </w:p>
    <w:p w:rsidR="00B10776" w:rsidRDefault="00B10776" w:rsidP="00F54EFE">
      <w:pPr>
        <w:pStyle w:val="Textkrper"/>
        <w:ind w:left="851" w:hanging="851"/>
      </w:pPr>
    </w:p>
    <w:p w:rsidR="00CC2A02" w:rsidRDefault="00CC2A02" w:rsidP="00F54EFE">
      <w:pPr>
        <w:pStyle w:val="berschrift2"/>
        <w:ind w:left="851" w:hanging="851"/>
      </w:pPr>
      <w:bookmarkStart w:id="48" w:name="_Toc388370128"/>
      <w:r>
        <w:t>Update of Data</w:t>
      </w:r>
      <w:bookmarkEnd w:id="48"/>
    </w:p>
    <w:p w:rsidR="00CC2A02" w:rsidRDefault="00B10776" w:rsidP="00F54EFE">
      <w:pPr>
        <w:pStyle w:val="Textkrper"/>
        <w:ind w:left="851" w:hanging="851"/>
      </w:pPr>
      <w:r>
        <w:t>Purge of Data</w:t>
      </w:r>
      <w:r w:rsidR="00C60637">
        <w:t xml:space="preserve"> :</w:t>
      </w:r>
      <w:r w:rsidR="00522D1F">
        <w:t xml:space="preserve"> is automatic by saving the last 8 LRBG.</w:t>
      </w:r>
    </w:p>
    <w:p w:rsidR="00B10776" w:rsidRDefault="00B10776" w:rsidP="00F54EFE">
      <w:pPr>
        <w:pStyle w:val="Textkrper"/>
        <w:ind w:left="851" w:hanging="851"/>
      </w:pPr>
    </w:p>
    <w:p w:rsidR="00B10776" w:rsidRDefault="00B10776" w:rsidP="00F54EFE">
      <w:pPr>
        <w:pStyle w:val="Textkrper"/>
        <w:ind w:left="851" w:hanging="851"/>
      </w:pPr>
      <w:r>
        <w:t>Save of Data</w:t>
      </w:r>
      <w:r w:rsidR="00522D1F">
        <w:t xml:space="preserve"> : same </w:t>
      </w:r>
      <w:r w:rsidR="007330F3">
        <w:t>as</w:t>
      </w:r>
      <w:r w:rsidR="00C60637">
        <w:t xml:space="preserve"> </w:t>
      </w:r>
      <w:r w:rsidR="007330F3">
        <w:t xml:space="preserve">purge, </w:t>
      </w:r>
      <w:r w:rsidR="00522D1F">
        <w:t>thanks to saving the last 8 LRBG, taking in consideration that a very long train may need 8 LRBG when crossing over a complex station.</w:t>
      </w:r>
    </w:p>
    <w:p w:rsidR="00CC2A02" w:rsidRDefault="00CC2A02" w:rsidP="00F54EFE">
      <w:pPr>
        <w:pStyle w:val="Textkrper"/>
        <w:ind w:left="851" w:hanging="851"/>
      </w:pPr>
    </w:p>
    <w:p w:rsidR="00CC2A02" w:rsidRDefault="00CC2A02" w:rsidP="00F54EFE">
      <w:pPr>
        <w:pStyle w:val="berschrift2"/>
        <w:ind w:left="851" w:hanging="851"/>
      </w:pPr>
      <w:bookmarkStart w:id="49" w:name="_Toc388370129"/>
      <w:r>
        <w:t>Train Positioning</w:t>
      </w:r>
      <w:r w:rsidR="00DA0040">
        <w:t xml:space="preserve"> and linking</w:t>
      </w:r>
      <w:bookmarkEnd w:id="49"/>
    </w:p>
    <w:p w:rsidR="00B15932" w:rsidRDefault="00B16DDB" w:rsidP="00F54EFE">
      <w:pPr>
        <w:pStyle w:val="Textkrper"/>
        <w:ind w:left="851" w:hanging="851"/>
      </w:pPr>
      <w:r>
        <w:t>Definition of related variables:</w:t>
      </w:r>
    </w:p>
    <w:p w:rsidR="002E0DF2" w:rsidRDefault="00B16DDB" w:rsidP="00F54EFE">
      <w:pPr>
        <w:pStyle w:val="Textkrper"/>
        <w:numPr>
          <w:ilvl w:val="0"/>
          <w:numId w:val="24"/>
        </w:numPr>
        <w:ind w:left="851" w:hanging="851"/>
      </w:pPr>
      <w:r>
        <w:t>Q_DIR :</w:t>
      </w:r>
      <w:r w:rsidR="002E0DF2">
        <w:t xml:space="preserve"> </w:t>
      </w:r>
    </w:p>
    <w:p w:rsidR="002E0DF2" w:rsidRDefault="002E0DF2" w:rsidP="00F54EFE">
      <w:pPr>
        <w:pStyle w:val="Textkrper"/>
        <w:numPr>
          <w:ilvl w:val="1"/>
          <w:numId w:val="24"/>
        </w:numPr>
        <w:ind w:left="851" w:hanging="851"/>
      </w:pPr>
      <w:r w:rsidRPr="000011EC">
        <w:rPr>
          <w:b/>
        </w:rPr>
        <w:t xml:space="preserve">qualifier </w:t>
      </w:r>
      <w:r w:rsidR="00E97291" w:rsidRPr="000011EC">
        <w:rPr>
          <w:b/>
        </w:rPr>
        <w:t>of direction</w:t>
      </w:r>
      <w:r w:rsidR="00E97291">
        <w:t xml:space="preserve">, </w:t>
      </w:r>
      <w:r>
        <w:t>attached t</w:t>
      </w:r>
      <w:r w:rsidR="00B06298">
        <w:t xml:space="preserve">o most of track-to-train </w:t>
      </w:r>
      <w:r>
        <w:t>data packet ,</w:t>
      </w:r>
    </w:p>
    <w:p w:rsidR="00B16DDB" w:rsidRDefault="002E0DF2" w:rsidP="00F54EFE">
      <w:pPr>
        <w:pStyle w:val="Textkrper"/>
        <w:numPr>
          <w:ilvl w:val="1"/>
          <w:numId w:val="24"/>
        </w:numPr>
        <w:ind w:left="851" w:hanging="851"/>
      </w:pPr>
      <w:r>
        <w:t>must be in compliance with Q_DIRLRBG to take into account  the data</w:t>
      </w:r>
      <w:r w:rsidR="00516003">
        <w:t>,</w:t>
      </w:r>
    </w:p>
    <w:p w:rsidR="00516003" w:rsidRDefault="00B06298" w:rsidP="00F54EFE">
      <w:pPr>
        <w:pStyle w:val="Textkrper"/>
        <w:numPr>
          <w:ilvl w:val="1"/>
          <w:numId w:val="24"/>
        </w:numPr>
        <w:ind w:left="851" w:hanging="851"/>
      </w:pPr>
      <w:r>
        <w:t>does not exist for train-to-track data</w:t>
      </w:r>
      <w:r w:rsidR="00E97291">
        <w:t xml:space="preserve"> packet,</w:t>
      </w:r>
    </w:p>
    <w:p w:rsidR="00046775" w:rsidRDefault="00B16DDB" w:rsidP="00F54EFE">
      <w:pPr>
        <w:pStyle w:val="Textkrper"/>
        <w:numPr>
          <w:ilvl w:val="0"/>
          <w:numId w:val="24"/>
        </w:numPr>
        <w:ind w:left="851" w:hanging="851"/>
      </w:pPr>
      <w:r>
        <w:t>Q_DIRLRBG :</w:t>
      </w:r>
      <w:r w:rsidR="00046775">
        <w:t xml:space="preserve"> </w:t>
      </w:r>
      <w:r w:rsidR="00B06298" w:rsidRPr="00046775">
        <w:rPr>
          <w:b/>
        </w:rPr>
        <w:t xml:space="preserve">qualifier </w:t>
      </w:r>
      <w:r w:rsidR="00E97291" w:rsidRPr="00046775">
        <w:rPr>
          <w:b/>
        </w:rPr>
        <w:t>of orientation</w:t>
      </w:r>
      <w:r w:rsidR="00046775">
        <w:t>,</w:t>
      </w:r>
    </w:p>
    <w:p w:rsidR="00FD6458" w:rsidRDefault="00FD6458" w:rsidP="00F54EFE">
      <w:pPr>
        <w:pStyle w:val="Textkrper"/>
        <w:numPr>
          <w:ilvl w:val="1"/>
          <w:numId w:val="24"/>
        </w:numPr>
        <w:ind w:left="851" w:hanging="851"/>
      </w:pPr>
      <w:r>
        <w:t>is defined by the order in which balise group is read :</w:t>
      </w:r>
    </w:p>
    <w:p w:rsidR="00FD6458" w:rsidRDefault="00FD6458" w:rsidP="00F54EFE">
      <w:pPr>
        <w:pStyle w:val="Textkrper"/>
        <w:numPr>
          <w:ilvl w:val="2"/>
          <w:numId w:val="24"/>
        </w:numPr>
        <w:ind w:left="851" w:hanging="851"/>
      </w:pPr>
      <w:r>
        <w:t>1, 2, 3.. is nominal,</w:t>
      </w:r>
    </w:p>
    <w:p w:rsidR="00FD6458" w:rsidRDefault="00FD6458" w:rsidP="00F54EFE">
      <w:pPr>
        <w:pStyle w:val="Textkrper"/>
        <w:numPr>
          <w:ilvl w:val="2"/>
          <w:numId w:val="24"/>
        </w:numPr>
        <w:ind w:left="851" w:hanging="851"/>
      </w:pPr>
      <w:r>
        <w:t>3, 2, 1 is reverse.</w:t>
      </w:r>
    </w:p>
    <w:p w:rsidR="00B06298" w:rsidRDefault="00B06298" w:rsidP="00F54EFE">
      <w:pPr>
        <w:pStyle w:val="Textkrper"/>
        <w:numPr>
          <w:ilvl w:val="1"/>
          <w:numId w:val="24"/>
        </w:numPr>
        <w:ind w:left="851" w:hanging="851"/>
      </w:pPr>
      <w:r>
        <w:t>decoded when overpassing the BG providing the data packets</w:t>
      </w:r>
      <w:r w:rsidR="00E97291">
        <w:t xml:space="preserve"> (level 1)</w:t>
      </w:r>
      <w:r>
        <w:t>,</w:t>
      </w:r>
    </w:p>
    <w:p w:rsidR="00B06298" w:rsidRDefault="00E97291" w:rsidP="00F54EFE">
      <w:pPr>
        <w:pStyle w:val="Textkrper"/>
        <w:numPr>
          <w:ilvl w:val="1"/>
          <w:numId w:val="24"/>
        </w:numPr>
        <w:ind w:left="851" w:hanging="851"/>
      </w:pPr>
      <w:r>
        <w:t xml:space="preserve">or qualifier decoded when taking into account LRBG (level 2/3), </w:t>
      </w:r>
    </w:p>
    <w:p w:rsidR="00046775" w:rsidRDefault="00B16DDB" w:rsidP="00F54EFE">
      <w:pPr>
        <w:pStyle w:val="Textkrper"/>
        <w:numPr>
          <w:ilvl w:val="0"/>
          <w:numId w:val="24"/>
        </w:numPr>
        <w:ind w:left="851" w:hanging="851"/>
      </w:pPr>
      <w:r>
        <w:t>Q_DIRTRAIN :</w:t>
      </w:r>
      <w:r w:rsidR="00046775">
        <w:t xml:space="preserve"> </w:t>
      </w:r>
      <w:r w:rsidR="00E97291" w:rsidRPr="00046775">
        <w:rPr>
          <w:b/>
        </w:rPr>
        <w:t>qualifier of running</w:t>
      </w:r>
      <w:r w:rsidR="000011EC">
        <w:t xml:space="preserve">, </w:t>
      </w:r>
    </w:p>
    <w:p w:rsidR="00B16DDB" w:rsidRDefault="000011EC" w:rsidP="00F54EFE">
      <w:pPr>
        <w:pStyle w:val="Textkrper"/>
        <w:numPr>
          <w:ilvl w:val="1"/>
          <w:numId w:val="24"/>
        </w:numPr>
        <w:ind w:left="851" w:hanging="851"/>
      </w:pPr>
      <w:r>
        <w:t>determined on-board by cabine number and odometry counter,</w:t>
      </w:r>
    </w:p>
    <w:p w:rsidR="000011EC" w:rsidRDefault="000011EC" w:rsidP="00F54EFE">
      <w:pPr>
        <w:pStyle w:val="Textkrper"/>
        <w:numPr>
          <w:ilvl w:val="1"/>
          <w:numId w:val="24"/>
        </w:numPr>
        <w:ind w:left="851" w:hanging="851"/>
      </w:pPr>
      <w:r>
        <w:t>for instance, nominal is :</w:t>
      </w:r>
    </w:p>
    <w:p w:rsidR="000011EC" w:rsidRDefault="00046775" w:rsidP="00F54EFE">
      <w:pPr>
        <w:pStyle w:val="Textkrper"/>
        <w:numPr>
          <w:ilvl w:val="2"/>
          <w:numId w:val="24"/>
        </w:numPr>
        <w:ind w:left="851" w:hanging="851"/>
      </w:pPr>
      <w:r>
        <w:t xml:space="preserve">Front End is </w:t>
      </w:r>
      <w:r w:rsidR="000011EC">
        <w:t>cabine1 + counter increasing,</w:t>
      </w:r>
    </w:p>
    <w:p w:rsidR="000011EC" w:rsidRDefault="000011EC" w:rsidP="00F54EFE">
      <w:pPr>
        <w:pStyle w:val="Textkrper"/>
        <w:numPr>
          <w:ilvl w:val="2"/>
          <w:numId w:val="24"/>
        </w:numPr>
        <w:ind w:left="851" w:hanging="851"/>
      </w:pPr>
      <w:r>
        <w:t xml:space="preserve">or </w:t>
      </w:r>
      <w:r w:rsidR="00046775">
        <w:t xml:space="preserve">Front End is </w:t>
      </w:r>
      <w:r>
        <w:t>cabine 2 + counter decreasing,</w:t>
      </w:r>
    </w:p>
    <w:p w:rsidR="000011EC" w:rsidRDefault="000011EC" w:rsidP="00F54EFE">
      <w:pPr>
        <w:pStyle w:val="Textkrper"/>
        <w:numPr>
          <w:ilvl w:val="1"/>
          <w:numId w:val="24"/>
        </w:numPr>
        <w:ind w:left="851" w:hanging="851"/>
      </w:pPr>
      <w:r>
        <w:t>and reverse is :</w:t>
      </w:r>
    </w:p>
    <w:p w:rsidR="000011EC" w:rsidRDefault="00046775" w:rsidP="00F54EFE">
      <w:pPr>
        <w:pStyle w:val="Textkrper"/>
        <w:numPr>
          <w:ilvl w:val="2"/>
          <w:numId w:val="24"/>
        </w:numPr>
        <w:ind w:left="851" w:hanging="851"/>
      </w:pPr>
      <w:r>
        <w:t xml:space="preserve">Front End is </w:t>
      </w:r>
      <w:r w:rsidR="000011EC">
        <w:t>cabine1 + counter decreasing,</w:t>
      </w:r>
    </w:p>
    <w:p w:rsidR="000011EC" w:rsidRDefault="000011EC" w:rsidP="00F54EFE">
      <w:pPr>
        <w:pStyle w:val="Textkrper"/>
        <w:numPr>
          <w:ilvl w:val="2"/>
          <w:numId w:val="24"/>
        </w:numPr>
        <w:ind w:left="851" w:hanging="851"/>
      </w:pPr>
      <w:r>
        <w:t xml:space="preserve">or </w:t>
      </w:r>
      <w:r w:rsidR="00046775">
        <w:t xml:space="preserve">Front End is </w:t>
      </w:r>
      <w:r>
        <w:t>cabine 2 + counter increasing,</w:t>
      </w:r>
    </w:p>
    <w:p w:rsidR="00B16DDB" w:rsidRDefault="00B16DDB" w:rsidP="00F54EFE">
      <w:pPr>
        <w:pStyle w:val="Textkrper"/>
        <w:numPr>
          <w:ilvl w:val="0"/>
          <w:numId w:val="24"/>
        </w:numPr>
        <w:ind w:left="851" w:hanging="851"/>
      </w:pPr>
      <w:r>
        <w:t>Q_DLRBG :</w:t>
      </w:r>
      <w:r w:rsidR="00046775">
        <w:t xml:space="preserve"> qualifier of position,</w:t>
      </w:r>
    </w:p>
    <w:p w:rsidR="00046775" w:rsidRDefault="00046775" w:rsidP="00F54EFE">
      <w:pPr>
        <w:pStyle w:val="Textkrper"/>
        <w:numPr>
          <w:ilvl w:val="1"/>
          <w:numId w:val="24"/>
        </w:numPr>
        <w:ind w:left="851" w:hanging="851"/>
      </w:pPr>
      <w:r>
        <w:t>indicate on which side of LRBG is the Front End :</w:t>
      </w:r>
    </w:p>
    <w:p w:rsidR="00046775" w:rsidRDefault="00046775" w:rsidP="00F54EFE">
      <w:pPr>
        <w:pStyle w:val="Textkrper"/>
        <w:numPr>
          <w:ilvl w:val="2"/>
          <w:numId w:val="24"/>
        </w:numPr>
        <w:ind w:left="851" w:hanging="851"/>
      </w:pPr>
      <w:r>
        <w:t>should be equal to DIR_LRBG if no reverse running,</w:t>
      </w:r>
    </w:p>
    <w:p w:rsidR="00046775" w:rsidRDefault="00046775" w:rsidP="00F54EFE">
      <w:pPr>
        <w:pStyle w:val="Textkrper"/>
        <w:numPr>
          <w:ilvl w:val="2"/>
          <w:numId w:val="24"/>
        </w:numPr>
        <w:ind w:left="851" w:hanging="851"/>
      </w:pPr>
      <w:r>
        <w:t>but can be changed after a reverse running.</w:t>
      </w:r>
    </w:p>
    <w:p w:rsidR="00FD6458" w:rsidRDefault="00FD6458" w:rsidP="00F54EFE">
      <w:pPr>
        <w:pStyle w:val="Textkrper"/>
        <w:numPr>
          <w:ilvl w:val="0"/>
          <w:numId w:val="24"/>
        </w:numPr>
        <w:ind w:left="851" w:hanging="851"/>
      </w:pPr>
      <w:r>
        <w:t xml:space="preserve">Q_LINKORIENTATION : </w:t>
      </w:r>
      <w:r>
        <w:rPr>
          <w:b/>
        </w:rPr>
        <w:t>advance q</w:t>
      </w:r>
      <w:r w:rsidRPr="00046775">
        <w:rPr>
          <w:b/>
        </w:rPr>
        <w:t>ualifier of orientation</w:t>
      </w:r>
      <w:r>
        <w:rPr>
          <w:b/>
        </w:rPr>
        <w:t>,</w:t>
      </w:r>
    </w:p>
    <w:p w:rsidR="00D64F98" w:rsidRDefault="00762340" w:rsidP="00F54EFE">
      <w:pPr>
        <w:pStyle w:val="Textkrper"/>
        <w:numPr>
          <w:ilvl w:val="1"/>
          <w:numId w:val="24"/>
        </w:numPr>
        <w:ind w:left="851" w:hanging="851"/>
      </w:pPr>
      <w:r>
        <w:t>is given by linking packet.</w:t>
      </w:r>
    </w:p>
    <w:p w:rsidR="000011EC" w:rsidRDefault="001F52C2" w:rsidP="00F54EFE">
      <w:pPr>
        <w:pStyle w:val="Textkrper"/>
        <w:ind w:left="851" w:hanging="851"/>
      </w:pPr>
      <w:r>
        <w:lastRenderedPageBreak/>
        <w:t>See IBD of Process “To Position Train”.</w:t>
      </w:r>
    </w:p>
    <w:p w:rsidR="00B15932" w:rsidRDefault="00B10776" w:rsidP="00F54EFE">
      <w:pPr>
        <w:pStyle w:val="berschrift2"/>
        <w:ind w:left="851" w:hanging="851"/>
      </w:pPr>
      <w:bookmarkStart w:id="50" w:name="_Toc388370130"/>
      <w:r>
        <w:t>Emergency Stop</w:t>
      </w:r>
      <w:bookmarkEnd w:id="50"/>
    </w:p>
    <w:p w:rsidR="00762340" w:rsidRDefault="00B16DDB" w:rsidP="00F54EFE">
      <w:pPr>
        <w:pStyle w:val="Textkrper"/>
        <w:ind w:left="851" w:hanging="851"/>
      </w:pPr>
      <w:r>
        <w:t>See subset-026 chap3.10.</w:t>
      </w:r>
      <w:r w:rsidR="00856C97">
        <w:t xml:space="preserve">  </w:t>
      </w:r>
      <w:r w:rsidR="00762340">
        <w:t xml:space="preserve">Only </w:t>
      </w:r>
      <w:r w:rsidR="00E55538">
        <w:t xml:space="preserve">in </w:t>
      </w:r>
      <w:r w:rsidR="00762340">
        <w:t>level 2.</w:t>
      </w:r>
    </w:p>
    <w:p w:rsidR="00B10776" w:rsidRDefault="00B10776" w:rsidP="00F54EFE">
      <w:pPr>
        <w:pStyle w:val="berschrift2"/>
        <w:ind w:left="851" w:hanging="851"/>
      </w:pPr>
      <w:bookmarkStart w:id="51" w:name="_Toc388370131"/>
      <w:r>
        <w:t>Speed and Distance Monitoring</w:t>
      </w:r>
      <w:bookmarkEnd w:id="51"/>
    </w:p>
    <w:p w:rsidR="00B10776" w:rsidRDefault="00F43F2C" w:rsidP="00F54EFE">
      <w:pPr>
        <w:pStyle w:val="berschrift3"/>
        <w:ind w:left="851" w:hanging="851"/>
      </w:pPr>
      <w:bookmarkStart w:id="52" w:name="_Toc388370132"/>
      <w:r>
        <w:t>Computation of Deceleration and Brake Build up Time</w:t>
      </w:r>
      <w:bookmarkEnd w:id="52"/>
    </w:p>
    <w:p w:rsidR="00B10776" w:rsidRDefault="00B16DDB" w:rsidP="00F54EFE">
      <w:pPr>
        <w:pStyle w:val="Textkrper"/>
        <w:ind w:left="851" w:hanging="851"/>
      </w:pPr>
      <w:r>
        <w:t>See subset-026 chap3.13.6.</w:t>
      </w:r>
    </w:p>
    <w:p w:rsidR="00B10776" w:rsidRDefault="00B10776" w:rsidP="00F54EFE">
      <w:pPr>
        <w:pStyle w:val="berschrift3"/>
        <w:ind w:left="851" w:hanging="851"/>
      </w:pPr>
      <w:bookmarkStart w:id="53" w:name="_Toc388370133"/>
      <w:r>
        <w:t>MRSP computation</w:t>
      </w:r>
      <w:bookmarkEnd w:id="53"/>
    </w:p>
    <w:p w:rsidR="00B10776" w:rsidRDefault="00522D1F" w:rsidP="00F54EFE">
      <w:pPr>
        <w:pStyle w:val="Textkrper"/>
        <w:ind w:left="851" w:hanging="851"/>
      </w:pPr>
      <w:r>
        <w:t>See subset-026 chap</w:t>
      </w:r>
      <w:r w:rsidR="00B16DDB">
        <w:t>3.13.7.</w:t>
      </w:r>
    </w:p>
    <w:p w:rsidR="00B10776" w:rsidRDefault="00F43F2C" w:rsidP="00F54EFE">
      <w:pPr>
        <w:pStyle w:val="berschrift3"/>
        <w:ind w:left="851" w:hanging="851"/>
      </w:pPr>
      <w:bookmarkStart w:id="54" w:name="_Toc388370134"/>
      <w:r>
        <w:t>Computation of Target and Curves</w:t>
      </w:r>
      <w:bookmarkEnd w:id="54"/>
    </w:p>
    <w:p w:rsidR="00F43F2C" w:rsidRDefault="00522D1F" w:rsidP="00F54EFE">
      <w:pPr>
        <w:pStyle w:val="Textkrper"/>
        <w:ind w:left="851" w:hanging="851"/>
      </w:pPr>
      <w:r>
        <w:t>See Excel Model on EB curves.</w:t>
      </w:r>
    </w:p>
    <w:p w:rsidR="00785F8B" w:rsidRDefault="00F43F2C" w:rsidP="00F54EFE">
      <w:pPr>
        <w:pStyle w:val="berschrift3"/>
        <w:ind w:left="851" w:hanging="851"/>
      </w:pPr>
      <w:bookmarkStart w:id="55" w:name="_Toc388370135"/>
      <w:r>
        <w:t>Supervision Limits Computation</w:t>
      </w:r>
      <w:bookmarkEnd w:id="55"/>
    </w:p>
    <w:p w:rsidR="00785F8B" w:rsidRDefault="00F43F2C" w:rsidP="00F54EFE">
      <w:pPr>
        <w:pStyle w:val="berschrift4"/>
        <w:ind w:left="851" w:hanging="851"/>
      </w:pPr>
      <w:bookmarkStart w:id="56" w:name="_Toc388370136"/>
      <w:r>
        <w:t>Ceiling Speed Monitoring</w:t>
      </w:r>
      <w:bookmarkEnd w:id="56"/>
    </w:p>
    <w:p w:rsidR="00785F8B" w:rsidRDefault="00F43F2C" w:rsidP="00F54EFE">
      <w:pPr>
        <w:pStyle w:val="berschrift4"/>
        <w:ind w:left="851" w:hanging="851"/>
      </w:pPr>
      <w:bookmarkStart w:id="57" w:name="_Toc388370137"/>
      <w:r>
        <w:t>Target Speed Monitoring</w:t>
      </w:r>
      <w:bookmarkEnd w:id="57"/>
    </w:p>
    <w:p w:rsidR="00F43F2C" w:rsidRDefault="00F43F2C" w:rsidP="00F54EFE">
      <w:pPr>
        <w:pStyle w:val="berschrift4"/>
        <w:ind w:left="851" w:hanging="851"/>
      </w:pPr>
      <w:bookmarkStart w:id="58" w:name="_Toc388370138"/>
      <w:r>
        <w:t>Release Speed Monitoring</w:t>
      </w:r>
      <w:bookmarkEnd w:id="58"/>
    </w:p>
    <w:p w:rsidR="00B15932" w:rsidRDefault="00B15932" w:rsidP="00F54EFE">
      <w:pPr>
        <w:pStyle w:val="Textkrper"/>
        <w:ind w:left="851" w:hanging="851"/>
      </w:pPr>
    </w:p>
    <w:p w:rsidR="00F43F2C" w:rsidRDefault="00F43F2C" w:rsidP="00F54EFE">
      <w:pPr>
        <w:pStyle w:val="berschrift2"/>
        <w:ind w:left="851" w:hanging="851"/>
      </w:pPr>
      <w:bookmarkStart w:id="59" w:name="_Toc388370139"/>
      <w:r>
        <w:t>Protection against undesirable movement</w:t>
      </w:r>
      <w:bookmarkEnd w:id="59"/>
    </w:p>
    <w:p w:rsidR="00785F8B" w:rsidRDefault="00785F8B" w:rsidP="00F54EFE">
      <w:pPr>
        <w:pStyle w:val="berschrift3"/>
        <w:ind w:left="851" w:hanging="851"/>
      </w:pPr>
      <w:bookmarkStart w:id="60" w:name="_Toc388370140"/>
      <w:r>
        <w:t>Roll Away</w:t>
      </w:r>
      <w:bookmarkEnd w:id="60"/>
    </w:p>
    <w:p w:rsidR="00785F8B" w:rsidRDefault="00785F8B" w:rsidP="00F54EFE">
      <w:pPr>
        <w:pStyle w:val="berschrift3"/>
        <w:ind w:left="851" w:hanging="851"/>
      </w:pPr>
      <w:bookmarkStart w:id="61" w:name="_Toc388370141"/>
      <w:r>
        <w:t>Reverse</w:t>
      </w:r>
      <w:bookmarkEnd w:id="61"/>
    </w:p>
    <w:p w:rsidR="00785F8B" w:rsidRDefault="00785F8B" w:rsidP="00F54EFE">
      <w:pPr>
        <w:pStyle w:val="berschrift3"/>
        <w:ind w:left="851" w:hanging="851"/>
      </w:pPr>
      <w:bookmarkStart w:id="62" w:name="_Toc388370142"/>
      <w:r>
        <w:t>Standstill</w:t>
      </w:r>
      <w:bookmarkEnd w:id="62"/>
    </w:p>
    <w:p w:rsidR="00785F8B" w:rsidRDefault="00785F8B" w:rsidP="00F54EFE">
      <w:pPr>
        <w:pStyle w:val="Textkrper"/>
        <w:ind w:left="851" w:hanging="851"/>
      </w:pPr>
    </w:p>
    <w:p w:rsidR="00785F8B" w:rsidRDefault="00785F8B" w:rsidP="00F54EFE">
      <w:pPr>
        <w:pStyle w:val="berschrift2"/>
        <w:ind w:left="851" w:hanging="851"/>
      </w:pPr>
      <w:bookmarkStart w:id="63" w:name="_Toc388370143"/>
      <w:r>
        <w:t>Mode Management</w:t>
      </w:r>
      <w:bookmarkEnd w:id="63"/>
    </w:p>
    <w:p w:rsidR="00785F8B" w:rsidRDefault="008D341C" w:rsidP="00F54EFE">
      <w:pPr>
        <w:pStyle w:val="Textkrper"/>
        <w:ind w:left="851" w:hanging="851"/>
      </w:pPr>
      <w:r>
        <w:t>See State Machine Diagram of Intercity project.</w:t>
      </w:r>
    </w:p>
    <w:p w:rsidR="008D341C" w:rsidRDefault="008D341C" w:rsidP="00F54EFE">
      <w:pPr>
        <w:pStyle w:val="Textkrper"/>
        <w:ind w:left="851" w:hanging="851"/>
      </w:pPr>
    </w:p>
    <w:p w:rsidR="00785F8B" w:rsidRDefault="00785F8B" w:rsidP="00F54EFE">
      <w:pPr>
        <w:pStyle w:val="berschrift2"/>
        <w:ind w:left="851" w:hanging="851"/>
      </w:pPr>
      <w:bookmarkStart w:id="64" w:name="_Toc388370144"/>
      <w:r>
        <w:t>Brake command handling</w:t>
      </w:r>
      <w:bookmarkEnd w:id="64"/>
    </w:p>
    <w:p w:rsidR="00785F8B" w:rsidRDefault="00785F8B" w:rsidP="00F54EFE">
      <w:pPr>
        <w:pStyle w:val="Textkrper"/>
        <w:ind w:left="851" w:hanging="851"/>
      </w:pPr>
    </w:p>
    <w:p w:rsidR="00785F8B" w:rsidRDefault="00785F8B" w:rsidP="00F54EFE">
      <w:pPr>
        <w:pStyle w:val="berschrift2"/>
        <w:ind w:left="851" w:hanging="851"/>
      </w:pPr>
      <w:bookmarkStart w:id="65" w:name="_Toc388370145"/>
      <w:r>
        <w:t>Special Function</w:t>
      </w:r>
      <w:bookmarkEnd w:id="65"/>
    </w:p>
    <w:p w:rsidR="00785F8B" w:rsidRDefault="00785F8B" w:rsidP="00F54EFE">
      <w:pPr>
        <w:pStyle w:val="Textkrper"/>
        <w:ind w:left="851" w:hanging="851"/>
      </w:pPr>
    </w:p>
    <w:p w:rsidR="00785F8B" w:rsidRDefault="00785F8B" w:rsidP="00F54EFE">
      <w:pPr>
        <w:pStyle w:val="berschrift2"/>
        <w:ind w:left="851" w:hanging="851"/>
      </w:pPr>
      <w:bookmarkStart w:id="66" w:name="_Toc388370146"/>
      <w:r>
        <w:t>Version Management</w:t>
      </w:r>
      <w:bookmarkEnd w:id="66"/>
    </w:p>
    <w:p w:rsidR="00740F57" w:rsidRDefault="00740F57" w:rsidP="00F54EFE">
      <w:pPr>
        <w:pStyle w:val="Textkrper"/>
        <w:ind w:left="851" w:hanging="851"/>
      </w:pPr>
    </w:p>
    <w:p w:rsidR="00740F57" w:rsidRDefault="00740F57" w:rsidP="00F54EFE">
      <w:pPr>
        <w:pStyle w:val="berschrift1"/>
        <w:ind w:left="851" w:hanging="851"/>
      </w:pPr>
      <w:bookmarkStart w:id="67" w:name="_Toc388370147"/>
      <w:r>
        <w:lastRenderedPageBreak/>
        <w:t>SysML First Draft</w:t>
      </w:r>
      <w:bookmarkEnd w:id="67"/>
    </w:p>
    <w:p w:rsidR="00892489" w:rsidRDefault="00892489" w:rsidP="00F54EFE">
      <w:pPr>
        <w:pStyle w:val="berschrift2"/>
        <w:ind w:left="851" w:hanging="851"/>
      </w:pPr>
      <w:bookmarkStart w:id="68" w:name="_Toc388370148"/>
      <w:r>
        <w:t>First Level IBD</w:t>
      </w:r>
      <w:bookmarkEnd w:id="68"/>
    </w:p>
    <w:p w:rsidR="00F25952" w:rsidRDefault="00BD7123" w:rsidP="00F54EFE">
      <w:pPr>
        <w:pStyle w:val="Textkrper"/>
        <w:ind w:left="851" w:hanging="851"/>
      </w:pPr>
      <w:r>
        <w:t xml:space="preserve">Hereafter is a </w:t>
      </w:r>
      <w:r w:rsidR="00F25952">
        <w:t xml:space="preserve">SysML  </w:t>
      </w:r>
      <w:r w:rsidR="00F25952" w:rsidRPr="00F25952">
        <w:t>“IBD”</w:t>
      </w:r>
      <w:r w:rsidR="00F25952">
        <w:rPr>
          <w:i/>
        </w:rPr>
        <w:t xml:space="preserve"> </w:t>
      </w:r>
      <w:r>
        <w:t>first draft of</w:t>
      </w:r>
      <w:r w:rsidR="00762340">
        <w:t xml:space="preserve"> EVC :</w:t>
      </w:r>
    </w:p>
    <w:p w:rsidR="00892489" w:rsidRDefault="00892489" w:rsidP="00F54EFE">
      <w:pPr>
        <w:pStyle w:val="Textkrper"/>
        <w:ind w:left="851" w:hanging="851"/>
      </w:pPr>
    </w:p>
    <w:p w:rsidR="00F25952" w:rsidRDefault="005B06C9" w:rsidP="00F54EFE">
      <w:pPr>
        <w:pStyle w:val="Textkrper"/>
        <w:ind w:left="851" w:hanging="851"/>
      </w:pPr>
      <w:r>
        <w:rPr>
          <w:noProof/>
          <w:lang w:val="en-US" w:eastAsia="en-US"/>
        </w:rPr>
        <mc:AlternateContent>
          <mc:Choice Requires="wpc">
            <w:drawing>
              <wp:inline distT="0" distB="0" distL="0" distR="0">
                <wp:extent cx="6286500" cy="5827395"/>
                <wp:effectExtent l="19050" t="19050" r="19050" b="11430"/>
                <wp:docPr id="722" name="Zeichenbereich 72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70C0"/>
                          </a:solidFill>
                          <a:prstDash val="solid"/>
                          <a:miter lim="800000"/>
                          <a:headEnd type="none" w="med" len="med"/>
                          <a:tailEnd type="none" w="med" len="med"/>
                        </a:ln>
                      </wpc:whole>
                      <wps:wsp>
                        <wps:cNvPr id="1071" name="AutoShape 724"/>
                        <wps:cNvCnPr>
                          <a:cxnSpLocks noChangeShapeType="1"/>
                        </wps:cNvCnPr>
                        <wps:spPr bwMode="auto">
                          <a:xfrm flipV="1">
                            <a:off x="1048623" y="3390945"/>
                            <a:ext cx="873" cy="17282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72" name="Text Box 725"/>
                        <wps:cNvSpPr txBox="1">
                          <a:spLocks noChangeArrowheads="1"/>
                        </wps:cNvSpPr>
                        <wps:spPr bwMode="auto">
                          <a:xfrm>
                            <a:off x="2548652" y="4072976"/>
                            <a:ext cx="602456"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Messages</w:t>
                              </w:r>
                            </w:p>
                          </w:txbxContent>
                        </wps:txbx>
                        <wps:bodyPr rot="0" vert="horz" wrap="square" lIns="91440" tIns="45720" rIns="91440" bIns="45720" anchor="t" anchorCtr="0" upright="1">
                          <a:noAutofit/>
                        </wps:bodyPr>
                      </wps:wsp>
                      <wps:wsp>
                        <wps:cNvPr id="1073" name="Text Box 726"/>
                        <wps:cNvSpPr txBox="1">
                          <a:spLocks noChangeArrowheads="1"/>
                        </wps:cNvSpPr>
                        <wps:spPr bwMode="auto">
                          <a:xfrm>
                            <a:off x="3918585" y="4895606"/>
                            <a:ext cx="665321" cy="33446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center"/>
                                <w:rPr>
                                  <w:rFonts w:ascii="Alstom" w:hAnsi="Alstom"/>
                                  <w:sz w:val="16"/>
                                  <w:szCs w:val="16"/>
                                  <w:lang w:val="fr-FR"/>
                                </w:rPr>
                              </w:pPr>
                              <w:r>
                                <w:rPr>
                                  <w:rFonts w:ascii="Alstom" w:hAnsi="Alstom"/>
                                  <w:sz w:val="16"/>
                                  <w:szCs w:val="16"/>
                                  <w:lang w:val="fr-FR"/>
                                </w:rPr>
                                <w:t>Command / Control</w:t>
                              </w:r>
                            </w:p>
                          </w:txbxContent>
                        </wps:txbx>
                        <wps:bodyPr rot="0" vert="horz" wrap="square" lIns="91440" tIns="45720" rIns="91440" bIns="45720" anchor="t" anchorCtr="0" upright="1">
                          <a:noAutofit/>
                        </wps:bodyPr>
                      </wps:wsp>
                      <wps:wsp>
                        <wps:cNvPr id="1074" name="AutoShape 729"/>
                        <wps:cNvCnPr>
                          <a:cxnSpLocks noChangeShapeType="1"/>
                          <a:stCxn id="885" idx="2"/>
                          <a:endCxn id="1075" idx="0"/>
                        </wps:cNvCnPr>
                        <wps:spPr bwMode="auto">
                          <a:xfrm>
                            <a:off x="1656318" y="3107129"/>
                            <a:ext cx="157163" cy="192732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75" name="Text Box 730"/>
                        <wps:cNvSpPr txBox="1">
                          <a:spLocks noChangeArrowheads="1"/>
                        </wps:cNvSpPr>
                        <wps:spPr bwMode="auto">
                          <a:xfrm>
                            <a:off x="1235472" y="5034457"/>
                            <a:ext cx="1155144" cy="503009"/>
                          </a:xfrm>
                          <a:prstGeom prst="rect">
                            <a:avLst/>
                          </a:prstGeom>
                          <a:solidFill>
                            <a:srgbClr val="FFFFFF"/>
                          </a:solidFill>
                          <a:ln w="9525">
                            <a:solidFill>
                              <a:srgbClr val="000000"/>
                            </a:solidFill>
                            <a:miter lim="800000"/>
                            <a:headEnd/>
                            <a:tailEnd/>
                          </a:ln>
                        </wps:spPr>
                        <wps:txbx>
                          <w:txbxContent>
                            <w:p w:rsidR="00467F89" w:rsidRPr="00A8674E" w:rsidRDefault="00467F89" w:rsidP="005C2EC6">
                              <w:pPr>
                                <w:pStyle w:val="Textkrper2"/>
                                <w:rPr>
                                  <w:lang w:val="fr-FR" w:eastAsia="fr-FR"/>
                                </w:rPr>
                              </w:pPr>
                              <w:r w:rsidRPr="00A8674E">
                                <w:rPr>
                                  <w:lang w:val="fr-FR" w:eastAsia="fr-FR"/>
                                </w:rPr>
                                <w:t>To Position Train</w:t>
                              </w:r>
                            </w:p>
                          </w:txbxContent>
                        </wps:txbx>
                        <wps:bodyPr rot="0" vert="horz" wrap="square" lIns="91440" tIns="45720" rIns="91440" bIns="45720" anchor="t" anchorCtr="0" upright="1">
                          <a:noAutofit/>
                        </wps:bodyPr>
                      </wps:wsp>
                      <wps:wsp>
                        <wps:cNvPr id="1076" name="Text Box 731"/>
                        <wps:cNvSpPr txBox="1">
                          <a:spLocks noChangeArrowheads="1"/>
                        </wps:cNvSpPr>
                        <wps:spPr bwMode="auto">
                          <a:xfrm>
                            <a:off x="190341" y="2511552"/>
                            <a:ext cx="768350" cy="197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Balise Content</w:t>
                              </w:r>
                            </w:p>
                          </w:txbxContent>
                        </wps:txbx>
                        <wps:bodyPr rot="0" vert="horz" wrap="square" lIns="91440" tIns="45720" rIns="91440" bIns="45720" anchor="t" anchorCtr="0" upright="1">
                          <a:noAutofit/>
                        </wps:bodyPr>
                      </wps:wsp>
                      <wps:wsp>
                        <wps:cNvPr id="1077" name="Text Box 732"/>
                        <wps:cNvSpPr txBox="1">
                          <a:spLocks noChangeArrowheads="1"/>
                        </wps:cNvSpPr>
                        <wps:spPr bwMode="auto">
                          <a:xfrm>
                            <a:off x="198199" y="5216099"/>
                            <a:ext cx="770969" cy="19910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Odometry</w:t>
                              </w:r>
                            </w:p>
                          </w:txbxContent>
                        </wps:txbx>
                        <wps:bodyPr rot="0" vert="horz" wrap="square" lIns="91440" tIns="45720" rIns="91440" bIns="45720" anchor="t" anchorCtr="0" upright="1">
                          <a:noAutofit/>
                        </wps:bodyPr>
                      </wps:wsp>
                      <wps:wsp>
                        <wps:cNvPr id="1078" name="Text Box 733"/>
                        <wps:cNvSpPr txBox="1">
                          <a:spLocks noChangeArrowheads="1"/>
                        </wps:cNvSpPr>
                        <wps:spPr bwMode="auto">
                          <a:xfrm>
                            <a:off x="108268" y="1188534"/>
                            <a:ext cx="768350" cy="197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Train Data</w:t>
                              </w:r>
                            </w:p>
                          </w:txbxContent>
                        </wps:txbx>
                        <wps:bodyPr rot="0" vert="horz" wrap="square" lIns="91440" tIns="45720" rIns="91440" bIns="45720" anchor="t" anchorCtr="0" upright="1">
                          <a:noAutofit/>
                        </wps:bodyPr>
                      </wps:wsp>
                      <wps:wsp>
                        <wps:cNvPr id="1079" name="AutoShape 734"/>
                        <wps:cNvCnPr>
                          <a:cxnSpLocks noChangeShapeType="1"/>
                        </wps:cNvCnPr>
                        <wps:spPr bwMode="auto">
                          <a:xfrm>
                            <a:off x="0" y="399962"/>
                            <a:ext cx="6286500" cy="148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0" name="Text Box 735"/>
                        <wps:cNvSpPr txBox="1">
                          <a:spLocks noChangeArrowheads="1"/>
                        </wps:cNvSpPr>
                        <wps:spPr bwMode="auto">
                          <a:xfrm>
                            <a:off x="1736646" y="70736"/>
                            <a:ext cx="2932827" cy="2855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3D7F5A" w:rsidRDefault="00467F89" w:rsidP="005C2EC6">
                              <w:pPr>
                                <w:pStyle w:val="Author"/>
                                <w:spacing w:before="0" w:after="0" w:line="300" w:lineRule="atLeast"/>
                                <w:rPr>
                                  <w:b/>
                                  <w:noProof w:val="0"/>
                                  <w:szCs w:val="20"/>
                                  <w:lang w:val="fr-FR"/>
                                </w:rPr>
                              </w:pPr>
                              <w:r w:rsidRPr="003D7F5A">
                                <w:rPr>
                                  <w:b/>
                                  <w:noProof w:val="0"/>
                                  <w:szCs w:val="20"/>
                                  <w:lang w:val="fr-FR"/>
                                </w:rPr>
                                <w:t>EVC</w:t>
                              </w:r>
                            </w:p>
                          </w:txbxContent>
                        </wps:txbx>
                        <wps:bodyPr rot="0" vert="horz" wrap="square" lIns="91440" tIns="45720" rIns="91440" bIns="45720" anchor="t" anchorCtr="0" upright="1">
                          <a:noAutofit/>
                        </wps:bodyPr>
                      </wps:wsp>
                      <wps:wsp>
                        <wps:cNvPr id="1081" name="Text Box 736"/>
                        <wps:cNvSpPr txBox="1">
                          <a:spLocks noChangeArrowheads="1"/>
                        </wps:cNvSpPr>
                        <wps:spPr bwMode="auto">
                          <a:xfrm>
                            <a:off x="188595" y="838348"/>
                            <a:ext cx="770096" cy="196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sidRPr="0086649D">
                                <w:rPr>
                                  <w:rFonts w:ascii="Alstom" w:hAnsi="Alstom"/>
                                  <w:sz w:val="16"/>
                                  <w:szCs w:val="16"/>
                                  <w:lang w:val="fr-FR"/>
                                </w:rPr>
                                <w:t>Fixed Values</w:t>
                              </w:r>
                            </w:p>
                          </w:txbxContent>
                        </wps:txbx>
                        <wps:bodyPr rot="0" vert="horz" wrap="square" lIns="91440" tIns="45720" rIns="91440" bIns="45720" anchor="t" anchorCtr="0" upright="1">
                          <a:noAutofit/>
                        </wps:bodyPr>
                      </wps:wsp>
                      <wpg:wgp>
                        <wpg:cNvPr id="1082" name="Group 737"/>
                        <wpg:cNvGrpSpPr>
                          <a:grpSpLocks/>
                        </wpg:cNvGrpSpPr>
                        <wpg:grpSpPr bwMode="auto">
                          <a:xfrm>
                            <a:off x="6078696" y="1149236"/>
                            <a:ext cx="189468" cy="159810"/>
                            <a:chOff x="8992" y="2769"/>
                            <a:chExt cx="217" cy="183"/>
                          </a:xfrm>
                        </wpg:grpSpPr>
                        <wps:wsp>
                          <wps:cNvPr id="1083" name="Rectangle 738"/>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4" name="AutoShape 739"/>
                          <wps:cNvCnPr>
                            <a:cxnSpLocks noChangeShapeType="1"/>
                            <a:stCxn id="1083" idx="1"/>
                            <a:endCxn id="1083"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1085" name="Group 740"/>
                        <wpg:cNvGrpSpPr>
                          <a:grpSpLocks/>
                        </wpg:cNvGrpSpPr>
                        <wpg:grpSpPr bwMode="auto">
                          <a:xfrm>
                            <a:off x="0" y="1307300"/>
                            <a:ext cx="189468" cy="159810"/>
                            <a:chOff x="3098" y="765"/>
                            <a:chExt cx="218" cy="184"/>
                          </a:xfrm>
                        </wpg:grpSpPr>
                        <wps:wsp>
                          <wps:cNvPr id="1086" name="Rectangle 74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87" name="AutoShape 742"/>
                          <wps:cNvCnPr>
                            <a:cxnSpLocks noChangeShapeType="1"/>
                            <a:stCxn id="1086" idx="1"/>
                            <a:endCxn id="108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64" name="Group 743"/>
                        <wpg:cNvGrpSpPr>
                          <a:grpSpLocks/>
                        </wpg:cNvGrpSpPr>
                        <wpg:grpSpPr bwMode="auto">
                          <a:xfrm>
                            <a:off x="0" y="955368"/>
                            <a:ext cx="189468" cy="159810"/>
                            <a:chOff x="3098" y="765"/>
                            <a:chExt cx="218" cy="184"/>
                          </a:xfrm>
                        </wpg:grpSpPr>
                        <wps:wsp>
                          <wps:cNvPr id="865" name="Rectangle 74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7" name="AutoShape 745"/>
                          <wps:cNvCnPr>
                            <a:cxnSpLocks noChangeShapeType="1"/>
                            <a:stCxn id="865" idx="1"/>
                            <a:endCxn id="86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68" name="Group 746"/>
                        <wpg:cNvGrpSpPr>
                          <a:grpSpLocks/>
                        </wpg:cNvGrpSpPr>
                        <wpg:grpSpPr bwMode="auto">
                          <a:xfrm>
                            <a:off x="0" y="2666996"/>
                            <a:ext cx="188595" cy="158937"/>
                            <a:chOff x="3098" y="765"/>
                            <a:chExt cx="218" cy="184"/>
                          </a:xfrm>
                        </wpg:grpSpPr>
                        <wps:wsp>
                          <wps:cNvPr id="869" name="Rectangle 747"/>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0" name="AutoShape 748"/>
                          <wps:cNvCnPr>
                            <a:cxnSpLocks noChangeShapeType="1"/>
                            <a:stCxn id="869" idx="1"/>
                            <a:endCxn id="86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71" name="Group 749"/>
                        <wpg:cNvGrpSpPr>
                          <a:grpSpLocks/>
                        </wpg:cNvGrpSpPr>
                        <wpg:grpSpPr bwMode="auto">
                          <a:xfrm>
                            <a:off x="0" y="5318273"/>
                            <a:ext cx="188595" cy="160683"/>
                            <a:chOff x="3098" y="765"/>
                            <a:chExt cx="218" cy="184"/>
                          </a:xfrm>
                        </wpg:grpSpPr>
                        <wps:wsp>
                          <wps:cNvPr id="872" name="Rectangle 75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3" name="AutoShape 751"/>
                          <wps:cNvCnPr>
                            <a:cxnSpLocks noChangeShapeType="1"/>
                            <a:stCxn id="872" idx="1"/>
                            <a:endCxn id="87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74" name="Group 752"/>
                        <wpg:cNvGrpSpPr>
                          <a:grpSpLocks/>
                        </wpg:cNvGrpSpPr>
                        <wpg:grpSpPr bwMode="auto">
                          <a:xfrm>
                            <a:off x="0" y="4131486"/>
                            <a:ext cx="189468" cy="159810"/>
                            <a:chOff x="8992" y="2769"/>
                            <a:chExt cx="217" cy="183"/>
                          </a:xfrm>
                        </wpg:grpSpPr>
                        <wps:wsp>
                          <wps:cNvPr id="875" name="Rectangle 753"/>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6" name="AutoShape 754"/>
                          <wps:cNvCnPr>
                            <a:cxnSpLocks noChangeShapeType="1"/>
                            <a:stCxn id="875" idx="1"/>
                            <a:endCxn id="875"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877" name="Group 755"/>
                        <wpg:cNvGrpSpPr>
                          <a:grpSpLocks/>
                        </wpg:cNvGrpSpPr>
                        <wpg:grpSpPr bwMode="auto">
                          <a:xfrm>
                            <a:off x="6097032" y="4568126"/>
                            <a:ext cx="189468" cy="158937"/>
                            <a:chOff x="8992" y="2769"/>
                            <a:chExt cx="217" cy="183"/>
                          </a:xfrm>
                        </wpg:grpSpPr>
                        <wps:wsp>
                          <wps:cNvPr id="878" name="Rectangle 756"/>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79" name="AutoShape 757"/>
                          <wps:cNvCnPr>
                            <a:cxnSpLocks noChangeShapeType="1"/>
                            <a:stCxn id="878" idx="1"/>
                            <a:endCxn id="878"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880" name="AutoShape 758"/>
                        <wps:cNvCnPr>
                          <a:cxnSpLocks noChangeShapeType="1"/>
                          <a:stCxn id="865" idx="3"/>
                        </wps:cNvCnPr>
                        <wps:spPr bwMode="auto">
                          <a:xfrm>
                            <a:off x="189468" y="1035710"/>
                            <a:ext cx="1034653" cy="436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1" name="AutoShape 759"/>
                        <wps:cNvCnPr>
                          <a:cxnSpLocks noChangeShapeType="1"/>
                        </wps:cNvCnPr>
                        <wps:spPr bwMode="auto">
                          <a:xfrm>
                            <a:off x="189468" y="1384148"/>
                            <a:ext cx="1034653"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2" name="AutoShape 760"/>
                        <wps:cNvCnPr>
                          <a:cxnSpLocks noChangeShapeType="1"/>
                        </wps:cNvCnPr>
                        <wps:spPr bwMode="auto">
                          <a:xfrm>
                            <a:off x="198199" y="5395122"/>
                            <a:ext cx="1036399"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3" name="AutoShape 761"/>
                        <wps:cNvCnPr>
                          <a:cxnSpLocks noChangeShapeType="1"/>
                        </wps:cNvCnPr>
                        <wps:spPr bwMode="auto">
                          <a:xfrm>
                            <a:off x="190341" y="2747338"/>
                            <a:ext cx="1035526"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4" name="Text Box 762"/>
                        <wps:cNvSpPr txBox="1">
                          <a:spLocks noChangeArrowheads="1"/>
                        </wps:cNvSpPr>
                        <wps:spPr bwMode="auto">
                          <a:xfrm>
                            <a:off x="1224121" y="839222"/>
                            <a:ext cx="1155144" cy="852321"/>
                          </a:xfrm>
                          <a:prstGeom prst="rect">
                            <a:avLst/>
                          </a:prstGeom>
                          <a:solidFill>
                            <a:srgbClr val="FFFFFF"/>
                          </a:solidFill>
                          <a:ln w="9525">
                            <a:solidFill>
                              <a:srgbClr val="000000"/>
                            </a:solidFill>
                            <a:miter lim="800000"/>
                            <a:headEnd/>
                            <a:tailEnd/>
                          </a:ln>
                        </wps:spPr>
                        <wps:txbx>
                          <w:txbxContent>
                            <w:p w:rsidR="00467F89" w:rsidRPr="001F5CDB" w:rsidRDefault="00467F89" w:rsidP="005C2EC6">
                              <w:pPr>
                                <w:pStyle w:val="Textkrper2"/>
                                <w:rPr>
                                  <w:lang w:val="fr-FR" w:eastAsia="fr-FR"/>
                                </w:rPr>
                              </w:pPr>
                              <w:r w:rsidRPr="001F5CDB">
                                <w:rPr>
                                  <w:lang w:val="fr-FR" w:eastAsia="fr-FR"/>
                                </w:rPr>
                                <w:t>To Store System Data</w:t>
                              </w:r>
                            </w:p>
                          </w:txbxContent>
                        </wps:txbx>
                        <wps:bodyPr rot="0" vert="horz" wrap="square" lIns="91440" tIns="45720" rIns="91440" bIns="45720" anchor="t" anchorCtr="0" upright="1">
                          <a:noAutofit/>
                        </wps:bodyPr>
                      </wps:wsp>
                      <wps:wsp>
                        <wps:cNvPr id="885" name="Text Box 763"/>
                        <wps:cNvSpPr txBox="1">
                          <a:spLocks noChangeArrowheads="1"/>
                        </wps:cNvSpPr>
                        <wps:spPr bwMode="auto">
                          <a:xfrm>
                            <a:off x="1077436" y="2383180"/>
                            <a:ext cx="1156891" cy="723949"/>
                          </a:xfrm>
                          <a:prstGeom prst="rect">
                            <a:avLst/>
                          </a:prstGeom>
                          <a:solidFill>
                            <a:srgbClr val="FFFFFF"/>
                          </a:solidFill>
                          <a:ln w="9525">
                            <a:solidFill>
                              <a:srgbClr val="000000"/>
                            </a:solidFill>
                            <a:miter lim="800000"/>
                            <a:headEnd/>
                            <a:tailEnd/>
                          </a:ln>
                        </wps:spPr>
                        <wps:txbx>
                          <w:txbxContent>
                            <w:p w:rsidR="00467F89" w:rsidRPr="001F5CDB" w:rsidRDefault="00467F89" w:rsidP="005C2EC6">
                              <w:pPr>
                                <w:pStyle w:val="Textkrper2"/>
                                <w:rPr>
                                  <w:lang w:eastAsia="fr-FR"/>
                                </w:rPr>
                              </w:pPr>
                              <w:r w:rsidRPr="001F5CDB">
                                <w:rPr>
                                  <w:lang w:eastAsia="fr-FR"/>
                                </w:rPr>
                                <w:t>To c</w:t>
                              </w:r>
                              <w:r>
                                <w:rPr>
                                  <w:lang w:eastAsia="fr-FR"/>
                                </w:rPr>
                                <w:t>heck and Store Balise Content</w:t>
                              </w:r>
                            </w:p>
                          </w:txbxContent>
                        </wps:txbx>
                        <wps:bodyPr rot="0" vert="horz" wrap="square" lIns="91440" tIns="45720" rIns="91440" bIns="45720" anchor="t" anchorCtr="0" upright="1">
                          <a:noAutofit/>
                        </wps:bodyPr>
                      </wps:wsp>
                      <wpg:wgp>
                        <wpg:cNvPr id="886" name="Group 764"/>
                        <wpg:cNvGrpSpPr>
                          <a:grpSpLocks/>
                        </wpg:cNvGrpSpPr>
                        <wpg:grpSpPr bwMode="auto">
                          <a:xfrm>
                            <a:off x="2150507" y="2666996"/>
                            <a:ext cx="188595" cy="160683"/>
                            <a:chOff x="3098" y="765"/>
                            <a:chExt cx="218" cy="184"/>
                          </a:xfrm>
                        </wpg:grpSpPr>
                        <wps:wsp>
                          <wps:cNvPr id="887" name="Rectangle 765"/>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88" name="AutoShape 766"/>
                          <wps:cNvCnPr>
                            <a:cxnSpLocks noChangeShapeType="1"/>
                            <a:stCxn id="887" idx="1"/>
                            <a:endCxn id="887"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89" name="Group 767"/>
                        <wpg:cNvGrpSpPr>
                          <a:grpSpLocks/>
                        </wpg:cNvGrpSpPr>
                        <wpg:grpSpPr bwMode="auto">
                          <a:xfrm>
                            <a:off x="1151652" y="1467110"/>
                            <a:ext cx="188595" cy="160683"/>
                            <a:chOff x="3098" y="765"/>
                            <a:chExt cx="218" cy="184"/>
                          </a:xfrm>
                        </wpg:grpSpPr>
                        <wps:wsp>
                          <wps:cNvPr id="890" name="Rectangle 76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1" name="AutoShape 769"/>
                          <wps:cNvCnPr>
                            <a:cxnSpLocks noChangeShapeType="1"/>
                            <a:stCxn id="890" idx="1"/>
                            <a:endCxn id="89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92" name="AutoShape 770"/>
                        <wps:cNvCnPr>
                          <a:cxnSpLocks noChangeShapeType="1"/>
                        </wps:cNvCnPr>
                        <wps:spPr bwMode="auto">
                          <a:xfrm flipH="1">
                            <a:off x="929005" y="1546578"/>
                            <a:ext cx="22264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3" name="AutoShape 771"/>
                        <wps:cNvCnPr>
                          <a:cxnSpLocks noChangeShapeType="1"/>
                        </wps:cNvCnPr>
                        <wps:spPr bwMode="auto">
                          <a:xfrm>
                            <a:off x="928132" y="1548325"/>
                            <a:ext cx="873" cy="629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4" name="AutoShape 772"/>
                        <wps:cNvCnPr>
                          <a:cxnSpLocks noChangeShapeType="1"/>
                        </wps:cNvCnPr>
                        <wps:spPr bwMode="auto">
                          <a:xfrm>
                            <a:off x="928132" y="2177959"/>
                            <a:ext cx="1752362"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5" name="AutoShape 773"/>
                        <wps:cNvCnPr>
                          <a:cxnSpLocks noChangeShapeType="1"/>
                        </wps:cNvCnPr>
                        <wps:spPr bwMode="auto">
                          <a:xfrm>
                            <a:off x="3016647" y="2425098"/>
                            <a:ext cx="261064" cy="14059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8" name="AutoShape 774"/>
                        <wps:cNvCnPr>
                          <a:cxnSpLocks noChangeShapeType="1"/>
                        </wps:cNvCnPr>
                        <wps:spPr bwMode="auto">
                          <a:xfrm flipV="1">
                            <a:off x="2680494" y="2177959"/>
                            <a:ext cx="873" cy="56850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89" name="Text Box 775"/>
                        <wps:cNvSpPr txBox="1">
                          <a:spLocks noChangeArrowheads="1"/>
                        </wps:cNvSpPr>
                        <wps:spPr bwMode="auto">
                          <a:xfrm>
                            <a:off x="3434001" y="2383180"/>
                            <a:ext cx="1546304" cy="765866"/>
                          </a:xfrm>
                          <a:prstGeom prst="rect">
                            <a:avLst/>
                          </a:prstGeom>
                          <a:solidFill>
                            <a:srgbClr val="FFFFFF"/>
                          </a:solidFill>
                          <a:ln w="19050">
                            <a:solidFill>
                              <a:srgbClr val="000000"/>
                            </a:solidFill>
                            <a:miter lim="800000"/>
                            <a:headEnd/>
                            <a:tailEnd/>
                          </a:ln>
                        </wps:spPr>
                        <wps:txbx>
                          <w:txbxContent>
                            <w:p w:rsidR="00467F89" w:rsidRPr="003F3961" w:rsidRDefault="00467F89" w:rsidP="005C2EC6">
                              <w:pPr>
                                <w:pStyle w:val="Textkrper2"/>
                                <w:rPr>
                                  <w:lang w:eastAsia="fr-FR"/>
                                </w:rPr>
                              </w:pPr>
                              <w:r w:rsidRPr="003F3961">
                                <w:rPr>
                                  <w:lang w:eastAsia="fr-FR"/>
                                </w:rPr>
                                <w:t>To Store Track Description in Database</w:t>
                              </w:r>
                            </w:p>
                          </w:txbxContent>
                        </wps:txbx>
                        <wps:bodyPr rot="0" vert="horz" wrap="square" lIns="91440" tIns="45720" rIns="91440" bIns="45720" anchor="t" anchorCtr="0" upright="1">
                          <a:noAutofit/>
                        </wps:bodyPr>
                      </wps:wsp>
                      <wps:wsp>
                        <wps:cNvPr id="1090" name="AutoShape 776"/>
                        <wps:cNvCnPr>
                          <a:cxnSpLocks noChangeShapeType="1"/>
                          <a:endCxn id="1150" idx="1"/>
                        </wps:cNvCnPr>
                        <wps:spPr bwMode="auto">
                          <a:xfrm>
                            <a:off x="2680494" y="2749084"/>
                            <a:ext cx="633889" cy="78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1" name="Text Box 777"/>
                        <wps:cNvSpPr txBox="1">
                          <a:spLocks noChangeArrowheads="1"/>
                        </wps:cNvSpPr>
                        <wps:spPr bwMode="auto">
                          <a:xfrm>
                            <a:off x="1476454" y="1927328"/>
                            <a:ext cx="902811" cy="197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National Values</w:t>
                              </w:r>
                            </w:p>
                          </w:txbxContent>
                        </wps:txbx>
                        <wps:bodyPr rot="0" vert="horz" wrap="square" lIns="91440" tIns="45720" rIns="91440" bIns="45720" anchor="t" anchorCtr="0" upright="1">
                          <a:noAutofit/>
                        </wps:bodyPr>
                      </wps:wsp>
                      <wps:wsp>
                        <wps:cNvPr id="1092" name="AutoShape 778"/>
                        <wps:cNvCnPr>
                          <a:cxnSpLocks noChangeShapeType="1"/>
                        </wps:cNvCnPr>
                        <wps:spPr bwMode="auto">
                          <a:xfrm>
                            <a:off x="2434273" y="1501168"/>
                            <a:ext cx="582374"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093" name="Group 779"/>
                        <wpg:cNvGrpSpPr>
                          <a:grpSpLocks/>
                        </wpg:cNvGrpSpPr>
                        <wpg:grpSpPr bwMode="auto">
                          <a:xfrm>
                            <a:off x="2308543" y="5158463"/>
                            <a:ext cx="188595" cy="159810"/>
                            <a:chOff x="3098" y="765"/>
                            <a:chExt cx="218" cy="184"/>
                          </a:xfrm>
                        </wpg:grpSpPr>
                        <wps:wsp>
                          <wps:cNvPr id="1094" name="Rectangle 78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95" name="AutoShape 781"/>
                          <wps:cNvCnPr>
                            <a:cxnSpLocks noChangeShapeType="1"/>
                            <a:stCxn id="1094" idx="1"/>
                            <a:endCxn id="109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096" name="AutoShape 782"/>
                        <wps:cNvCnPr>
                          <a:cxnSpLocks noChangeShapeType="1"/>
                        </wps:cNvCnPr>
                        <wps:spPr bwMode="auto">
                          <a:xfrm>
                            <a:off x="2497138" y="5237058"/>
                            <a:ext cx="193834"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7" name="Text Box 783"/>
                        <wps:cNvSpPr txBox="1">
                          <a:spLocks noChangeArrowheads="1"/>
                        </wps:cNvSpPr>
                        <wps:spPr bwMode="auto">
                          <a:xfrm>
                            <a:off x="3365897" y="3949844"/>
                            <a:ext cx="1078309" cy="754514"/>
                          </a:xfrm>
                          <a:prstGeom prst="rect">
                            <a:avLst/>
                          </a:prstGeom>
                          <a:solidFill>
                            <a:srgbClr val="FFFFFF"/>
                          </a:solidFill>
                          <a:ln w="19050">
                            <a:solidFill>
                              <a:srgbClr val="000000"/>
                            </a:solidFill>
                            <a:miter lim="800000"/>
                            <a:headEnd/>
                            <a:tailEnd/>
                          </a:ln>
                        </wps:spPr>
                        <wps:txbx>
                          <w:txbxContent>
                            <w:p w:rsidR="00467F89" w:rsidRPr="00B21D2B" w:rsidRDefault="00467F89" w:rsidP="005C2EC6">
                              <w:pPr>
                                <w:jc w:val="center"/>
                                <w:rPr>
                                  <w:lang w:val="fr-FR"/>
                                </w:rPr>
                              </w:pPr>
                              <w:r>
                                <w:rPr>
                                  <w:lang w:val="fr-FR"/>
                                </w:rPr>
                                <w:t>To Achieve Processes</w:t>
                              </w:r>
                            </w:p>
                          </w:txbxContent>
                        </wps:txbx>
                        <wps:bodyPr rot="0" vert="horz" wrap="square" lIns="91440" tIns="45720" rIns="91440" bIns="45720" anchor="t" anchorCtr="0" upright="1">
                          <a:noAutofit/>
                        </wps:bodyPr>
                      </wps:wsp>
                      <wps:wsp>
                        <wps:cNvPr id="1098" name="Text Box 784"/>
                        <wps:cNvSpPr txBox="1">
                          <a:spLocks noChangeArrowheads="1"/>
                        </wps:cNvSpPr>
                        <wps:spPr bwMode="auto">
                          <a:xfrm>
                            <a:off x="5628164" y="1384148"/>
                            <a:ext cx="640001"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DMI Data</w:t>
                              </w:r>
                            </w:p>
                          </w:txbxContent>
                        </wps:txbx>
                        <wps:bodyPr rot="0" vert="horz" wrap="square" lIns="91440" tIns="45720" rIns="91440" bIns="45720" anchor="t" anchorCtr="0" upright="1">
                          <a:noAutofit/>
                        </wps:bodyPr>
                      </wps:wsp>
                      <wps:wsp>
                        <wps:cNvPr id="1099" name="AutoShape 785"/>
                        <wps:cNvCnPr>
                          <a:cxnSpLocks noChangeShapeType="1"/>
                        </wps:cNvCnPr>
                        <wps:spPr bwMode="auto">
                          <a:xfrm>
                            <a:off x="5774849" y="1223465"/>
                            <a:ext cx="32218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0" name="Text Box 786"/>
                        <wps:cNvSpPr txBox="1">
                          <a:spLocks noChangeArrowheads="1"/>
                        </wps:cNvSpPr>
                        <wps:spPr bwMode="auto">
                          <a:xfrm>
                            <a:off x="4904343" y="759753"/>
                            <a:ext cx="922020" cy="549293"/>
                          </a:xfrm>
                          <a:prstGeom prst="rect">
                            <a:avLst/>
                          </a:prstGeom>
                          <a:solidFill>
                            <a:srgbClr val="FFFFFF"/>
                          </a:solidFill>
                          <a:ln w="9525">
                            <a:solidFill>
                              <a:srgbClr val="000000"/>
                            </a:solidFill>
                            <a:miter lim="800000"/>
                            <a:headEnd/>
                            <a:tailEnd/>
                          </a:ln>
                        </wps:spPr>
                        <wps:txbx>
                          <w:txbxContent>
                            <w:p w:rsidR="00467F89" w:rsidRPr="00D272FB" w:rsidRDefault="00467F89" w:rsidP="005C2EC6">
                              <w:pPr>
                                <w:pStyle w:val="Textkrper2"/>
                                <w:rPr>
                                  <w:lang w:val="fr-FR" w:eastAsia="fr-FR"/>
                                </w:rPr>
                              </w:pPr>
                              <w:r w:rsidRPr="00D272FB">
                                <w:rPr>
                                  <w:lang w:val="fr-FR" w:eastAsia="fr-FR"/>
                                </w:rPr>
                                <w:t>To Manage DMI</w:t>
                              </w:r>
                            </w:p>
                          </w:txbxContent>
                        </wps:txbx>
                        <wps:bodyPr rot="0" vert="horz" wrap="square" lIns="91440" tIns="45720" rIns="91440" bIns="45720" anchor="t" anchorCtr="0" upright="1">
                          <a:noAutofit/>
                        </wps:bodyPr>
                      </wps:wsp>
                      <wps:wsp>
                        <wps:cNvPr id="1101" name="Text Box 787"/>
                        <wps:cNvSpPr txBox="1">
                          <a:spLocks noChangeArrowheads="1"/>
                        </wps:cNvSpPr>
                        <wps:spPr bwMode="auto">
                          <a:xfrm>
                            <a:off x="188595" y="3949844"/>
                            <a:ext cx="780574" cy="197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Radio Message</w:t>
                              </w:r>
                            </w:p>
                          </w:txbxContent>
                        </wps:txbx>
                        <wps:bodyPr rot="0" vert="horz" wrap="square" lIns="91440" tIns="45720" rIns="91440" bIns="45720" anchor="t" anchorCtr="0" upright="1">
                          <a:noAutofit/>
                        </wps:bodyPr>
                      </wps:wsp>
                      <wpg:wgp>
                        <wpg:cNvPr id="1102" name="Group 788"/>
                        <wpg:cNvGrpSpPr>
                          <a:grpSpLocks/>
                        </wpg:cNvGrpSpPr>
                        <wpg:grpSpPr bwMode="auto">
                          <a:xfrm>
                            <a:off x="2298938" y="948382"/>
                            <a:ext cx="188595" cy="158937"/>
                            <a:chOff x="8274" y="5231"/>
                            <a:chExt cx="216" cy="182"/>
                          </a:xfrm>
                        </wpg:grpSpPr>
                        <wps:wsp>
                          <wps:cNvPr id="1103" name="Rectangle 789"/>
                          <wps:cNvSpPr>
                            <a:spLocks noChangeArrowheads="1"/>
                          </wps:cNvSpPr>
                          <wps:spPr bwMode="auto">
                            <a:xfrm>
                              <a:off x="8274" y="5231"/>
                              <a:ext cx="216" cy="182"/>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4" name="AutoShape 790"/>
                          <wps:cNvCnPr>
                            <a:cxnSpLocks noChangeShapeType="1"/>
                            <a:stCxn id="1103" idx="3"/>
                          </wps:cNvCnPr>
                          <wps:spPr bwMode="auto">
                            <a:xfrm flipH="1">
                              <a:off x="8274" y="5322"/>
                              <a:ext cx="216"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105" name="AutoShape 791"/>
                        <wps:cNvCnPr>
                          <a:cxnSpLocks noChangeShapeType="1"/>
                        </wps:cNvCnPr>
                        <wps:spPr bwMode="auto">
                          <a:xfrm>
                            <a:off x="201692" y="4184756"/>
                            <a:ext cx="1036399"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6" name="Text Box 792"/>
                        <wps:cNvSpPr txBox="1">
                          <a:spLocks noChangeArrowheads="1"/>
                        </wps:cNvSpPr>
                        <wps:spPr bwMode="auto">
                          <a:xfrm>
                            <a:off x="1235472" y="3821472"/>
                            <a:ext cx="1156891" cy="723949"/>
                          </a:xfrm>
                          <a:prstGeom prst="rect">
                            <a:avLst/>
                          </a:prstGeom>
                          <a:solidFill>
                            <a:srgbClr val="FFFFFF"/>
                          </a:solidFill>
                          <a:ln w="9525">
                            <a:solidFill>
                              <a:srgbClr val="000000"/>
                            </a:solidFill>
                            <a:prstDash val="dash"/>
                            <a:miter lim="800000"/>
                            <a:headEnd/>
                            <a:tailEnd/>
                          </a:ln>
                        </wps:spPr>
                        <wps:txbx>
                          <w:txbxContent>
                            <w:p w:rsidR="00467F89" w:rsidRPr="001F5CDB" w:rsidRDefault="00467F89" w:rsidP="005C2EC6">
                              <w:pPr>
                                <w:pStyle w:val="Textkrper2"/>
                                <w:rPr>
                                  <w:lang w:eastAsia="fr-FR"/>
                                </w:rPr>
                              </w:pPr>
                              <w:r w:rsidRPr="001F5CDB">
                                <w:rPr>
                                  <w:lang w:eastAsia="fr-FR"/>
                                </w:rPr>
                                <w:t>To c</w:t>
                              </w:r>
                              <w:r>
                                <w:rPr>
                                  <w:lang w:eastAsia="fr-FR"/>
                                </w:rPr>
                                <w:t>heck and Store Radio Message</w:t>
                              </w:r>
                            </w:p>
                          </w:txbxContent>
                        </wps:txbx>
                        <wps:bodyPr rot="0" vert="horz" wrap="square" lIns="91440" tIns="45720" rIns="91440" bIns="45720" anchor="t" anchorCtr="0" upright="1">
                          <a:noAutofit/>
                        </wps:bodyPr>
                      </wps:wsp>
                      <wpg:wgp>
                        <wpg:cNvPr id="1107" name="Group 793"/>
                        <wpg:cNvGrpSpPr>
                          <a:grpSpLocks/>
                        </wpg:cNvGrpSpPr>
                        <wpg:grpSpPr bwMode="auto">
                          <a:xfrm>
                            <a:off x="2308543" y="3912293"/>
                            <a:ext cx="188595" cy="160683"/>
                            <a:chOff x="3098" y="765"/>
                            <a:chExt cx="218" cy="184"/>
                          </a:xfrm>
                        </wpg:grpSpPr>
                        <wps:wsp>
                          <wps:cNvPr id="1108" name="Rectangle 79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09" name="AutoShape 795"/>
                          <wps:cNvCnPr>
                            <a:cxnSpLocks noChangeShapeType="1"/>
                            <a:stCxn id="1108" idx="1"/>
                            <a:endCxn id="110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110" name="AutoShape 796"/>
                        <wps:cNvCnPr>
                          <a:cxnSpLocks noChangeShapeType="1"/>
                          <a:stCxn id="1119" idx="3"/>
                          <a:endCxn id="1097" idx="1"/>
                        </wps:cNvCnPr>
                        <wps:spPr bwMode="auto">
                          <a:xfrm>
                            <a:off x="2495391" y="4327101"/>
                            <a:ext cx="860901"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1" name="AutoShape 797"/>
                        <wps:cNvCnPr>
                          <a:cxnSpLocks noChangeShapeType="1"/>
                          <a:stCxn id="1108" idx="3"/>
                        </wps:cNvCnPr>
                        <wps:spPr bwMode="auto">
                          <a:xfrm>
                            <a:off x="2497138" y="3992634"/>
                            <a:ext cx="192961"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2" name="AutoShape 798"/>
                        <wps:cNvCnPr>
                          <a:cxnSpLocks noChangeShapeType="1"/>
                        </wps:cNvCnPr>
                        <wps:spPr bwMode="auto">
                          <a:xfrm flipV="1">
                            <a:off x="5467509" y="2178833"/>
                            <a:ext cx="873" cy="195352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3" name="Text Box 799"/>
                        <wps:cNvSpPr txBox="1">
                          <a:spLocks noChangeArrowheads="1"/>
                        </wps:cNvSpPr>
                        <wps:spPr bwMode="auto">
                          <a:xfrm>
                            <a:off x="5711111" y="4327101"/>
                            <a:ext cx="563166"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TIU Data</w:t>
                              </w:r>
                            </w:p>
                          </w:txbxContent>
                        </wps:txbx>
                        <wps:bodyPr rot="0" vert="horz" wrap="square" lIns="91440" tIns="45720" rIns="91440" bIns="45720" anchor="t" anchorCtr="0" upright="1">
                          <a:noAutofit/>
                        </wps:bodyPr>
                      </wps:wsp>
                      <wps:wsp>
                        <wps:cNvPr id="1114" name="AutoShape 800"/>
                        <wps:cNvCnPr>
                          <a:cxnSpLocks noChangeShapeType="1"/>
                        </wps:cNvCnPr>
                        <wps:spPr bwMode="auto">
                          <a:xfrm>
                            <a:off x="5388928" y="4646721"/>
                            <a:ext cx="74302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5" name="Text Box 801"/>
                        <wps:cNvSpPr txBox="1">
                          <a:spLocks noChangeArrowheads="1"/>
                        </wps:cNvSpPr>
                        <wps:spPr bwMode="auto">
                          <a:xfrm>
                            <a:off x="4913948" y="4492150"/>
                            <a:ext cx="922020" cy="654086"/>
                          </a:xfrm>
                          <a:prstGeom prst="rect">
                            <a:avLst/>
                          </a:prstGeom>
                          <a:solidFill>
                            <a:srgbClr val="FFFFFF"/>
                          </a:solidFill>
                          <a:ln w="9525">
                            <a:solidFill>
                              <a:srgbClr val="000000"/>
                            </a:solidFill>
                            <a:miter lim="800000"/>
                            <a:headEnd/>
                            <a:tailEnd/>
                          </a:ln>
                        </wps:spPr>
                        <wps:txbx>
                          <w:txbxContent>
                            <w:p w:rsidR="00467F89" w:rsidRPr="00D272FB" w:rsidRDefault="00467F89" w:rsidP="005C2EC6">
                              <w:pPr>
                                <w:pStyle w:val="Textkrper2"/>
                                <w:rPr>
                                  <w:lang w:val="fr-FR" w:eastAsia="fr-FR"/>
                                </w:rPr>
                              </w:pPr>
                              <w:r>
                                <w:rPr>
                                  <w:lang w:val="fr-FR" w:eastAsia="fr-FR"/>
                                </w:rPr>
                                <w:t>To Manage TIU</w:t>
                              </w:r>
                            </w:p>
                          </w:txbxContent>
                        </wps:txbx>
                        <wps:bodyPr rot="0" vert="horz" wrap="square" lIns="91440" tIns="45720" rIns="91440" bIns="45720" anchor="t" anchorCtr="0" upright="1">
                          <a:noAutofit/>
                        </wps:bodyPr>
                      </wps:wsp>
                      <wps:wsp>
                        <wps:cNvPr id="1116" name="AutoShape 803"/>
                        <wps:cNvCnPr>
                          <a:cxnSpLocks noChangeShapeType="1"/>
                          <a:stCxn id="1103" idx="3"/>
                          <a:endCxn id="1100" idx="1"/>
                        </wps:cNvCnPr>
                        <wps:spPr bwMode="auto">
                          <a:xfrm>
                            <a:off x="2487533" y="1027850"/>
                            <a:ext cx="2416810" cy="6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7" name="AutoShape 804"/>
                        <wps:cNvSpPr>
                          <a:spLocks noChangeArrowheads="1"/>
                        </wps:cNvSpPr>
                        <wps:spPr bwMode="auto">
                          <a:xfrm>
                            <a:off x="4204097" y="3149046"/>
                            <a:ext cx="90805" cy="800797"/>
                          </a:xfrm>
                          <a:prstGeom prst="downArrow">
                            <a:avLst>
                              <a:gd name="adj1" fmla="val 50000"/>
                              <a:gd name="adj2" fmla="val 220433"/>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g:wgp>
                        <wpg:cNvPr id="1118" name="Group 805"/>
                        <wpg:cNvGrpSpPr>
                          <a:grpSpLocks/>
                        </wpg:cNvGrpSpPr>
                        <wpg:grpSpPr bwMode="auto">
                          <a:xfrm>
                            <a:off x="2306796" y="4247632"/>
                            <a:ext cx="188595" cy="158937"/>
                            <a:chOff x="8992" y="2769"/>
                            <a:chExt cx="217" cy="183"/>
                          </a:xfrm>
                        </wpg:grpSpPr>
                        <wps:wsp>
                          <wps:cNvPr id="1119" name="Rectangle 806"/>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0" name="AutoShape 807"/>
                          <wps:cNvCnPr>
                            <a:cxnSpLocks noChangeShapeType="1"/>
                            <a:stCxn id="1119" idx="1"/>
                            <a:endCxn id="1119"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1121" name="Group 808"/>
                        <wpg:cNvGrpSpPr>
                          <a:grpSpLocks/>
                        </wpg:cNvGrpSpPr>
                        <wpg:grpSpPr bwMode="auto">
                          <a:xfrm>
                            <a:off x="4791710" y="1107319"/>
                            <a:ext cx="188595" cy="159810"/>
                            <a:chOff x="8992" y="2769"/>
                            <a:chExt cx="217" cy="183"/>
                          </a:xfrm>
                        </wpg:grpSpPr>
                        <wps:wsp>
                          <wps:cNvPr id="1122" name="Rectangle 809"/>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3" name="AutoShape 810"/>
                          <wps:cNvCnPr>
                            <a:cxnSpLocks noChangeShapeType="1"/>
                            <a:stCxn id="1122" idx="1"/>
                            <a:endCxn id="1122"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1124" name="Group 811"/>
                        <wpg:cNvGrpSpPr>
                          <a:grpSpLocks/>
                        </wpg:cNvGrpSpPr>
                        <wpg:grpSpPr bwMode="auto">
                          <a:xfrm>
                            <a:off x="4801314" y="4895606"/>
                            <a:ext cx="188595" cy="158937"/>
                            <a:chOff x="8992" y="2769"/>
                            <a:chExt cx="217" cy="183"/>
                          </a:xfrm>
                        </wpg:grpSpPr>
                        <wps:wsp>
                          <wps:cNvPr id="1125" name="Rectangle 812"/>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26" name="AutoShape 813"/>
                          <wps:cNvCnPr>
                            <a:cxnSpLocks noChangeShapeType="1"/>
                            <a:stCxn id="1125" idx="1"/>
                            <a:endCxn id="1125"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1127" name="AutoShape 814"/>
                        <wps:cNvCnPr>
                          <a:cxnSpLocks noChangeShapeType="1"/>
                          <a:stCxn id="1122" idx="1"/>
                        </wps:cNvCnPr>
                        <wps:spPr bwMode="auto">
                          <a:xfrm flipH="1">
                            <a:off x="4670346" y="1187660"/>
                            <a:ext cx="121364"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8" name="AutoShape 815"/>
                        <wps:cNvCnPr>
                          <a:cxnSpLocks noChangeShapeType="1"/>
                        </wps:cNvCnPr>
                        <wps:spPr bwMode="auto">
                          <a:xfrm>
                            <a:off x="4669473" y="1189407"/>
                            <a:ext cx="873" cy="98942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9" name="AutoShape 816"/>
                        <wps:cNvCnPr>
                          <a:cxnSpLocks noChangeShapeType="1"/>
                        </wps:cNvCnPr>
                        <wps:spPr bwMode="auto">
                          <a:xfrm>
                            <a:off x="4639786" y="4328847"/>
                            <a:ext cx="873" cy="6523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0" name="AutoShape 817"/>
                        <wps:cNvCnPr>
                          <a:cxnSpLocks noChangeShapeType="1"/>
                        </wps:cNvCnPr>
                        <wps:spPr bwMode="auto">
                          <a:xfrm>
                            <a:off x="4444206" y="4132359"/>
                            <a:ext cx="1023303" cy="148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1" name="AutoShape 818"/>
                        <wps:cNvCnPr>
                          <a:cxnSpLocks noChangeShapeType="1"/>
                          <a:endCxn id="1097" idx="3"/>
                        </wps:cNvCnPr>
                        <wps:spPr bwMode="auto">
                          <a:xfrm flipH="1">
                            <a:off x="4453811" y="4325354"/>
                            <a:ext cx="195580"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2" name="AutoShape 819"/>
                        <wps:cNvCnPr>
                          <a:cxnSpLocks noChangeShapeType="1"/>
                          <a:stCxn id="1125" idx="1"/>
                        </wps:cNvCnPr>
                        <wps:spPr bwMode="auto">
                          <a:xfrm flipH="1">
                            <a:off x="4640659" y="4975074"/>
                            <a:ext cx="160655" cy="6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3" name="AutoShape 820"/>
                        <wps:cNvCnPr>
                          <a:cxnSpLocks noChangeShapeType="1"/>
                        </wps:cNvCnPr>
                        <wps:spPr bwMode="auto">
                          <a:xfrm flipV="1">
                            <a:off x="2690098" y="4546294"/>
                            <a:ext cx="873" cy="6925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4" name="AutoShape 821"/>
                        <wps:cNvCnPr>
                          <a:cxnSpLocks noChangeShapeType="1"/>
                        </wps:cNvCnPr>
                        <wps:spPr bwMode="auto">
                          <a:xfrm>
                            <a:off x="2690098" y="4546294"/>
                            <a:ext cx="61380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5" name="Text Box 822"/>
                        <wps:cNvSpPr txBox="1">
                          <a:spLocks noChangeArrowheads="1"/>
                        </wps:cNvSpPr>
                        <wps:spPr bwMode="auto">
                          <a:xfrm>
                            <a:off x="2599293" y="759753"/>
                            <a:ext cx="1770698"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511CCD" w:rsidRDefault="00467F89" w:rsidP="005C2EC6">
                              <w:pPr>
                                <w:spacing w:line="240" w:lineRule="auto"/>
                                <w:jc w:val="right"/>
                                <w:rPr>
                                  <w:rFonts w:ascii="Alstom" w:hAnsi="Alstom"/>
                                  <w:sz w:val="16"/>
                                  <w:szCs w:val="16"/>
                                </w:rPr>
                              </w:pPr>
                              <w:r w:rsidRPr="00511CCD">
                                <w:rPr>
                                  <w:rFonts w:ascii="Alstom" w:hAnsi="Alstom"/>
                                  <w:sz w:val="16"/>
                                  <w:szCs w:val="16"/>
                                </w:rPr>
                                <w:t>Additional Data (changeable on-board)</w:t>
                              </w:r>
                            </w:p>
                          </w:txbxContent>
                        </wps:txbx>
                        <wps:bodyPr rot="0" vert="horz" wrap="square" lIns="91440" tIns="45720" rIns="91440" bIns="45720" anchor="t" anchorCtr="0" upright="1">
                          <a:noAutofit/>
                        </wps:bodyPr>
                      </wps:wsp>
                      <wps:wsp>
                        <wps:cNvPr id="1136" name="Text Box 824"/>
                        <wps:cNvSpPr txBox="1">
                          <a:spLocks noChangeArrowheads="1"/>
                        </wps:cNvSpPr>
                        <wps:spPr bwMode="auto">
                          <a:xfrm>
                            <a:off x="4534138" y="1691543"/>
                            <a:ext cx="845185"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Orders / Display</w:t>
                              </w:r>
                            </w:p>
                          </w:txbxContent>
                        </wps:txbx>
                        <wps:bodyPr rot="0" vert="horz" wrap="square" lIns="91440" tIns="45720" rIns="91440" bIns="45720" anchor="t" anchorCtr="0" upright="1">
                          <a:noAutofit/>
                        </wps:bodyPr>
                      </wps:wsp>
                      <wps:wsp>
                        <wps:cNvPr id="1137" name="Text Box 825"/>
                        <wps:cNvSpPr txBox="1">
                          <a:spLocks noChangeArrowheads="1"/>
                        </wps:cNvSpPr>
                        <wps:spPr bwMode="auto">
                          <a:xfrm>
                            <a:off x="2542540" y="4922677"/>
                            <a:ext cx="1081802" cy="1964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Train Position &amp; Speed</w:t>
                              </w:r>
                            </w:p>
                          </w:txbxContent>
                        </wps:txbx>
                        <wps:bodyPr rot="0" vert="horz" wrap="square" lIns="91440" tIns="45720" rIns="91440" bIns="45720" anchor="t" anchorCtr="0" upright="1">
                          <a:noAutofit/>
                        </wps:bodyPr>
                      </wps:wsp>
                      <wps:wsp>
                        <wps:cNvPr id="1138" name="Text Box 826"/>
                        <wps:cNvSpPr txBox="1">
                          <a:spLocks noChangeArrowheads="1"/>
                        </wps:cNvSpPr>
                        <wps:spPr bwMode="auto">
                          <a:xfrm>
                            <a:off x="1238091" y="4647594"/>
                            <a:ext cx="1152525"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Synchro Odo / Balise</w:t>
                              </w:r>
                            </w:p>
                          </w:txbxContent>
                        </wps:txbx>
                        <wps:bodyPr rot="0" vert="horz" wrap="square" lIns="91440" tIns="45720" rIns="91440" bIns="45720" anchor="t" anchorCtr="0" upright="1">
                          <a:noAutofit/>
                        </wps:bodyPr>
                      </wps:wsp>
                      <wps:wsp>
                        <wps:cNvPr id="1139" name="Text Box 827"/>
                        <wps:cNvSpPr txBox="1">
                          <a:spLocks noChangeArrowheads="1"/>
                        </wps:cNvSpPr>
                        <wps:spPr bwMode="auto">
                          <a:xfrm>
                            <a:off x="3878421" y="3422383"/>
                            <a:ext cx="575389"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1C19A4" w:rsidRDefault="00467F89" w:rsidP="005C2EC6">
                              <w:pPr>
                                <w:spacing w:line="240" w:lineRule="auto"/>
                                <w:jc w:val="right"/>
                                <w:rPr>
                                  <w:rFonts w:ascii="Alstom" w:hAnsi="Alstom"/>
                                  <w:b/>
                                  <w:sz w:val="16"/>
                                  <w:szCs w:val="16"/>
                                  <w:lang w:val="fr-FR"/>
                                </w:rPr>
                              </w:pPr>
                              <w:r w:rsidRPr="001C19A4">
                                <w:rPr>
                                  <w:rFonts w:ascii="Alstom" w:hAnsi="Alstom"/>
                                  <w:b/>
                                  <w:sz w:val="16"/>
                                  <w:szCs w:val="16"/>
                                  <w:lang w:val="fr-FR"/>
                                </w:rPr>
                                <w:t>Database</w:t>
                              </w:r>
                            </w:p>
                          </w:txbxContent>
                        </wps:txbx>
                        <wps:bodyPr rot="0" vert="horz" wrap="square" lIns="91440" tIns="45720" rIns="91440" bIns="45720" anchor="t" anchorCtr="0" upright="1">
                          <a:noAutofit/>
                        </wps:bodyPr>
                      </wps:wsp>
                      <wpg:wgp>
                        <wpg:cNvPr id="1140" name="Group 828"/>
                        <wpg:cNvGrpSpPr>
                          <a:grpSpLocks/>
                        </wpg:cNvGrpSpPr>
                        <wpg:grpSpPr bwMode="auto">
                          <a:xfrm>
                            <a:off x="2150507" y="2869597"/>
                            <a:ext cx="188595" cy="160683"/>
                            <a:chOff x="3098" y="765"/>
                            <a:chExt cx="218" cy="184"/>
                          </a:xfrm>
                        </wpg:grpSpPr>
                        <wps:wsp>
                          <wps:cNvPr id="1141" name="Rectangle 829"/>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42" name="AutoShape 830"/>
                          <wps:cNvCnPr>
                            <a:cxnSpLocks noChangeShapeType="1"/>
                            <a:stCxn id="1141" idx="1"/>
                            <a:endCxn id="1141"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143" name="AutoShape 831"/>
                        <wps:cNvCnPr>
                          <a:cxnSpLocks noChangeShapeType="1"/>
                          <a:stCxn id="1141" idx="3"/>
                        </wps:cNvCnPr>
                        <wps:spPr bwMode="auto">
                          <a:xfrm>
                            <a:off x="2339102" y="2949939"/>
                            <a:ext cx="53261"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4" name="AutoShape 832"/>
                        <wps:cNvCnPr>
                          <a:cxnSpLocks noChangeShapeType="1"/>
                        </wps:cNvCnPr>
                        <wps:spPr bwMode="auto">
                          <a:xfrm flipH="1">
                            <a:off x="2392363" y="2949939"/>
                            <a:ext cx="6985" cy="4392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5" name="AutoShape 833"/>
                        <wps:cNvCnPr>
                          <a:cxnSpLocks noChangeShapeType="1"/>
                        </wps:cNvCnPr>
                        <wps:spPr bwMode="auto">
                          <a:xfrm flipH="1">
                            <a:off x="1736646" y="3390072"/>
                            <a:ext cx="65571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6" name="AutoShape 834"/>
                        <wps:cNvCnPr>
                          <a:cxnSpLocks noChangeShapeType="1"/>
                        </wps:cNvCnPr>
                        <wps:spPr bwMode="auto">
                          <a:xfrm flipH="1">
                            <a:off x="1049496" y="5144490"/>
                            <a:ext cx="15454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7" name="AutoShape 835"/>
                        <wps:cNvCnPr>
                          <a:cxnSpLocks noChangeShapeType="1"/>
                        </wps:cNvCnPr>
                        <wps:spPr bwMode="auto">
                          <a:xfrm>
                            <a:off x="1048623" y="3390072"/>
                            <a:ext cx="571024"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8" name="Text Box 836"/>
                        <wps:cNvSpPr txBox="1">
                          <a:spLocks noChangeArrowheads="1"/>
                        </wps:cNvSpPr>
                        <wps:spPr bwMode="auto">
                          <a:xfrm>
                            <a:off x="330914" y="3266939"/>
                            <a:ext cx="820738" cy="35105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Default="00467F89" w:rsidP="005C2EC6">
                              <w:pPr>
                                <w:spacing w:line="240" w:lineRule="auto"/>
                                <w:jc w:val="center"/>
                                <w:rPr>
                                  <w:rFonts w:ascii="Alstom" w:hAnsi="Alstom"/>
                                  <w:sz w:val="16"/>
                                  <w:szCs w:val="16"/>
                                  <w:lang w:val="fr-FR"/>
                                </w:rPr>
                              </w:pPr>
                              <w:r>
                                <w:rPr>
                                  <w:rFonts w:ascii="Alstom" w:hAnsi="Alstom"/>
                                  <w:sz w:val="16"/>
                                  <w:szCs w:val="16"/>
                                  <w:lang w:val="fr-FR"/>
                                </w:rPr>
                                <w:t>Linking and</w:t>
                              </w:r>
                            </w:p>
                            <w:p w:rsidR="00467F89" w:rsidRPr="0086649D" w:rsidRDefault="00467F89" w:rsidP="005C2EC6">
                              <w:pPr>
                                <w:spacing w:line="240" w:lineRule="auto"/>
                                <w:jc w:val="center"/>
                                <w:rPr>
                                  <w:rFonts w:ascii="Alstom" w:hAnsi="Alstom"/>
                                  <w:sz w:val="16"/>
                                  <w:szCs w:val="16"/>
                                  <w:lang w:val="fr-FR"/>
                                </w:rPr>
                              </w:pPr>
                              <w:r>
                                <w:rPr>
                                  <w:rFonts w:ascii="Alstom" w:hAnsi="Alstom"/>
                                  <w:sz w:val="16"/>
                                  <w:szCs w:val="16"/>
                                  <w:lang w:val="fr-FR"/>
                                </w:rPr>
                                <w:t>re-positionning</w:t>
                              </w:r>
                            </w:p>
                          </w:txbxContent>
                        </wps:txbx>
                        <wps:bodyPr rot="0" vert="horz" wrap="square" lIns="91440" tIns="45720" rIns="91440" bIns="45720" anchor="t" anchorCtr="0" upright="1">
                          <a:noAutofit/>
                        </wps:bodyPr>
                      </wps:wsp>
                      <wpg:wgp>
                        <wpg:cNvPr id="1149" name="Group 837"/>
                        <wpg:cNvGrpSpPr>
                          <a:grpSpLocks/>
                        </wpg:cNvGrpSpPr>
                        <wpg:grpSpPr bwMode="auto">
                          <a:xfrm>
                            <a:off x="3314383" y="2676602"/>
                            <a:ext cx="188595" cy="160683"/>
                            <a:chOff x="3098" y="765"/>
                            <a:chExt cx="218" cy="184"/>
                          </a:xfrm>
                        </wpg:grpSpPr>
                        <wps:wsp>
                          <wps:cNvPr id="1150" name="Rectangle 83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1" name="AutoShape 839"/>
                          <wps:cNvCnPr>
                            <a:cxnSpLocks noChangeShapeType="1"/>
                            <a:stCxn id="1150" idx="1"/>
                            <a:endCxn id="115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52" name="Group 840"/>
                        <wpg:cNvGrpSpPr>
                          <a:grpSpLocks/>
                        </wpg:cNvGrpSpPr>
                        <wpg:grpSpPr bwMode="auto">
                          <a:xfrm>
                            <a:off x="3314383" y="2483607"/>
                            <a:ext cx="188595" cy="160683"/>
                            <a:chOff x="3098" y="765"/>
                            <a:chExt cx="218" cy="184"/>
                          </a:xfrm>
                        </wpg:grpSpPr>
                        <wps:wsp>
                          <wps:cNvPr id="1153" name="Rectangle 84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4" name="AutoShape 842"/>
                          <wps:cNvCnPr>
                            <a:cxnSpLocks noChangeShapeType="1"/>
                            <a:stCxn id="1153" idx="1"/>
                            <a:endCxn id="115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55" name="Group 843"/>
                        <wpg:cNvGrpSpPr>
                          <a:grpSpLocks/>
                        </wpg:cNvGrpSpPr>
                        <wpg:grpSpPr bwMode="auto">
                          <a:xfrm>
                            <a:off x="3277711" y="4487784"/>
                            <a:ext cx="188595" cy="158937"/>
                            <a:chOff x="3098" y="765"/>
                            <a:chExt cx="218" cy="184"/>
                          </a:xfrm>
                        </wpg:grpSpPr>
                        <wps:wsp>
                          <wps:cNvPr id="1156" name="Rectangle 84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57" name="AutoShape 845"/>
                          <wps:cNvCnPr>
                            <a:cxnSpLocks noChangeShapeType="1"/>
                            <a:stCxn id="1156" idx="1"/>
                            <a:endCxn id="115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58" name="Group 846"/>
                        <wpg:cNvGrpSpPr>
                          <a:grpSpLocks/>
                        </wpg:cNvGrpSpPr>
                        <wpg:grpSpPr bwMode="auto">
                          <a:xfrm>
                            <a:off x="3277711" y="4247632"/>
                            <a:ext cx="188595" cy="158937"/>
                            <a:chOff x="8992" y="2769"/>
                            <a:chExt cx="217" cy="183"/>
                          </a:xfrm>
                        </wpg:grpSpPr>
                        <wps:wsp>
                          <wps:cNvPr id="1159" name="Rectangle 847"/>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0" name="AutoShape 848"/>
                          <wps:cNvCnPr>
                            <a:cxnSpLocks noChangeShapeType="1"/>
                            <a:stCxn id="1159" idx="1"/>
                            <a:endCxn id="1159"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1161" name="Group 852"/>
                        <wpg:cNvGrpSpPr>
                          <a:grpSpLocks/>
                        </wpg:cNvGrpSpPr>
                        <wpg:grpSpPr bwMode="auto">
                          <a:xfrm>
                            <a:off x="3277711" y="4024946"/>
                            <a:ext cx="188595" cy="159810"/>
                            <a:chOff x="3098" y="765"/>
                            <a:chExt cx="218" cy="184"/>
                          </a:xfrm>
                        </wpg:grpSpPr>
                        <wps:wsp>
                          <wps:cNvPr id="1162" name="Rectangle 85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3" name="AutoShape 854"/>
                          <wps:cNvCnPr>
                            <a:cxnSpLocks noChangeShapeType="1"/>
                            <a:stCxn id="1162" idx="1"/>
                            <a:endCxn id="116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164" name="Group 855"/>
                        <wpg:cNvGrpSpPr>
                          <a:grpSpLocks/>
                        </wpg:cNvGrpSpPr>
                        <wpg:grpSpPr bwMode="auto">
                          <a:xfrm>
                            <a:off x="2245678" y="1420826"/>
                            <a:ext cx="188595" cy="158937"/>
                            <a:chOff x="3098" y="765"/>
                            <a:chExt cx="218" cy="184"/>
                          </a:xfrm>
                        </wpg:grpSpPr>
                        <wps:wsp>
                          <wps:cNvPr id="1165" name="Rectangle 85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166" name="AutoShape 857"/>
                          <wps:cNvCnPr>
                            <a:cxnSpLocks noChangeShapeType="1"/>
                            <a:stCxn id="1165" idx="1"/>
                            <a:endCxn id="116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167" name="AutoShape 858"/>
                        <wps:cNvCnPr>
                          <a:cxnSpLocks noChangeShapeType="1"/>
                        </wps:cNvCnPr>
                        <wps:spPr bwMode="auto">
                          <a:xfrm>
                            <a:off x="3016647" y="1502914"/>
                            <a:ext cx="873" cy="120599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8" name="AutoShape 859"/>
                        <wps:cNvCnPr>
                          <a:cxnSpLocks noChangeShapeType="1"/>
                        </wps:cNvCnPr>
                        <wps:spPr bwMode="auto">
                          <a:xfrm>
                            <a:off x="3016647" y="2782269"/>
                            <a:ext cx="873" cy="11675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9" name="AutoShape 860"/>
                        <wps:cNvCnPr>
                          <a:cxnSpLocks noChangeShapeType="1"/>
                          <a:endCxn id="1162" idx="1"/>
                        </wps:cNvCnPr>
                        <wps:spPr bwMode="auto">
                          <a:xfrm>
                            <a:off x="3016647" y="3949844"/>
                            <a:ext cx="261064" cy="1545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70" name="Text Box 823"/>
                        <wps:cNvSpPr txBox="1">
                          <a:spLocks noChangeArrowheads="1"/>
                        </wps:cNvSpPr>
                        <wps:spPr bwMode="auto">
                          <a:xfrm>
                            <a:off x="2698829" y="1731714"/>
                            <a:ext cx="767477"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System Data</w:t>
                              </w:r>
                            </w:p>
                          </w:txbxContent>
                        </wps:txbx>
                        <wps:bodyPr rot="0" vert="horz" wrap="square" lIns="91440" tIns="45720" rIns="91440" bIns="45720" anchor="t" anchorCtr="0" upright="1">
                          <a:noAutofit/>
                        </wps:bodyPr>
                      </wps:wsp>
                      <wps:wsp>
                        <wps:cNvPr id="1171" name="AutoShape 862"/>
                        <wps:cNvCnPr>
                          <a:cxnSpLocks noChangeShapeType="1"/>
                        </wps:cNvCnPr>
                        <wps:spPr bwMode="auto">
                          <a:xfrm flipV="1">
                            <a:off x="2680494" y="2757817"/>
                            <a:ext cx="0" cy="123569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2" name="AutoShape 863"/>
                        <wps:cNvCnPr>
                          <a:cxnSpLocks noChangeShapeType="1"/>
                          <a:stCxn id="887" idx="3"/>
                        </wps:cNvCnPr>
                        <wps:spPr bwMode="auto">
                          <a:xfrm>
                            <a:off x="2339102" y="2747338"/>
                            <a:ext cx="341392" cy="1047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173" name="Text Box 727"/>
                        <wps:cNvSpPr txBox="1">
                          <a:spLocks noChangeArrowheads="1"/>
                        </wps:cNvSpPr>
                        <wps:spPr bwMode="auto">
                          <a:xfrm>
                            <a:off x="2434273" y="2869597"/>
                            <a:ext cx="516890" cy="1956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Packets</w:t>
                              </w:r>
                            </w:p>
                          </w:txbxContent>
                        </wps:txbx>
                        <wps:bodyPr rot="0" vert="horz" wrap="square" lIns="91440" tIns="45720" rIns="91440" bIns="45720" anchor="t" anchorCtr="0" upright="1">
                          <a:noAutofit/>
                        </wps:bodyPr>
                      </wps:wsp>
                      <wps:wsp>
                        <wps:cNvPr id="1174" name="AutoShape 864"/>
                        <wps:cNvCnPr>
                          <a:cxnSpLocks noChangeShapeType="1"/>
                        </wps:cNvCnPr>
                        <wps:spPr bwMode="auto">
                          <a:xfrm flipV="1">
                            <a:off x="4669473" y="2177959"/>
                            <a:ext cx="798036"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eichenbereich 722" o:spid="_x0000_s1107" editas="canvas" style="width:495pt;height:458.85pt;mso-position-horizontal-relative:char;mso-position-vertical-relative:line" coordsize="62865,582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">
                <v:shape id="_x0000_s1108" type="#_x0000_t75" style="position:absolute;width:62865;height:58273;visibility:visible;mso-wrap-style:square" stroked="t" strokecolor="#0070c0">
                  <v:fill o:detectmouseclick="t"/>
                  <v:path o:connecttype="none"/>
                </v:shape>
                <v:shape id="AutoShape 724" o:spid="_x0000_s1109" type="#_x0000_t32" style="position:absolute;left:10486;top:33909;width:8;height:1728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xn+v8IAAADdAAAADwAAAGRycy9kb3ducmV2LnhtbERPTYvCMBC9L/gfwgh7WTStB1eqUUQQ&#10;xMPCag8eh2Rsi82kJrF2//1mQdjbPN7nrDaDbUVPPjSOFeTTDASxdqbhSkF53k8WIEJENtg6JgU/&#10;FGCzHr2tsDDuyd/Un2IlUgiHAhXUMXaFlEHXZDFMXUecuKvzFmOCvpLG4zOF21bOsmwuLTacGmrs&#10;aFeTvp0eVkFzLL/K/uMevV4c84vPw/nSaqXex8N2CSLSEP/FL/fBpPnZZw5/36QT5Po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xn+v8IAAADdAAAADwAAAAAAAAAAAAAA&#10;AAChAgAAZHJzL2Rvd25yZXYueG1sUEsFBgAAAAAEAAQA+QAAAJADAAAAAA==&#10;"/>
                <v:shape id="Text Box 725" o:spid="_x0000_s1110" type="#_x0000_t202" style="position:absolute;left:25486;top:40729;width:602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RMB9cAA&#10;AADdAAAADwAAAGRycy9kb3ducmV2LnhtbERPzYrCMBC+C75DGMGLrKniWq1GUUHxqusDjM3YFptJ&#10;aaKtb28EYW/z8f3Oct2aUjypdoVlBaNhBII4tbrgTMHlb/8zA+E8ssbSMil4kYP1qttZYqJtwyd6&#10;nn0mQgi7BBXk3leJlC7NyaAb2oo4cDdbG/QB1pnUNTYh3JRyHEVTabDg0JBjRbuc0vv5YRTcjs3g&#10;d95cD/4SnybTLRbx1b6U6vfazQKEp9b/i7/uow7zo3gMn2/CCXL1B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RMB9cAAAADdAAAADwAAAAAAAAAAAAAAAACYAgAAZHJzL2Rvd25y&#10;ZXYueG1sUEsFBgAAAAAEAAQA9QAAAIUDA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Messages</w:t>
                        </w:r>
                      </w:p>
                    </w:txbxContent>
                  </v:textbox>
                </v:shape>
                <v:shape id="Text Box 726" o:spid="_x0000_s1111" type="#_x0000_t202" style="position:absolute;left:39185;top:48956;width:6654;height:33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kbsMA&#10;AADdAAAADwAAAGRycy9kb3ducmV2LnhtbERP22rCQBB9F/oPyxT6InVjbY1G19AKLXmN9QPG7JgE&#10;s7Mhu+by991CoW9zONfZp6NpRE+dqy0rWC4iEMSF1TWXCs7fn88bEM4ja2wsk4KJHKSHh9keE20H&#10;zqk/+VKEEHYJKqi8bxMpXVGRQbewLXHgrrYz6APsSqk7HEK4aeRLFK2lwZpDQ4UtHSsqbqe7UXDN&#10;hvnbdrh8+XOcv64/sI4vdlLq6XF834HwNPp/8Z8702F+FK/g95twgj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kbsMAAADdAAAADwAAAAAAAAAAAAAAAACYAgAAZHJzL2Rv&#10;d25yZXYueG1sUEsFBgAAAAAEAAQA9QAAAIgDAAAAAA==&#10;" stroked="f">
                  <v:textbox>
                    <w:txbxContent>
                      <w:p w:rsidR="00467F89" w:rsidRPr="0086649D" w:rsidRDefault="00467F89" w:rsidP="005C2EC6">
                        <w:pPr>
                          <w:spacing w:line="240" w:lineRule="auto"/>
                          <w:jc w:val="center"/>
                          <w:rPr>
                            <w:rFonts w:ascii="Alstom" w:hAnsi="Alstom"/>
                            <w:sz w:val="16"/>
                            <w:szCs w:val="16"/>
                            <w:lang w:val="fr-FR"/>
                          </w:rPr>
                        </w:pPr>
                        <w:r>
                          <w:rPr>
                            <w:rFonts w:ascii="Alstom" w:hAnsi="Alstom"/>
                            <w:sz w:val="16"/>
                            <w:szCs w:val="16"/>
                            <w:lang w:val="fr-FR"/>
                          </w:rPr>
                          <w:t>Command / Control</w:t>
                        </w:r>
                      </w:p>
                    </w:txbxContent>
                  </v:textbox>
                </v:shape>
                <v:shape id="AutoShape 729" o:spid="_x0000_s1112" type="#_x0000_t32" style="position:absolute;left:16563;top:31071;width:1571;height:192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iJVsQAAADdAAAADwAAAGRycy9kb3ducmV2LnhtbERP22rCQBB9F/oPyxR8qxtF25JmlSKK&#10;gmhpbN6H7ORCs7Mhu2r067sFwbc5nOski9404kydqy0rGI8iEMS51TWXCn6O65d3EM4ja2wsk4Ir&#10;OVjMnwYJxtpe+JvOqS9FCGEXo4LK+zaW0uUVGXQj2xIHrrCdQR9gV0rd4SWEm0ZOouhVGqw5NFTY&#10;0rKi/Dc9GQW3/YaOeyxuX6s0O+xmm/HskGVKDZ/7zw8Qnnr/EN/dWx3mR29T+P8mnCDn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WyIlWxAAAAN0AAAAPAAAAAAAAAAAA&#10;AAAAAKECAABkcnMvZG93bnJldi54bWxQSwUGAAAAAAQABAD5AAAAkgMAAAAA&#10;">
                  <v:stroke startarrow="block" endarrow="block"/>
                </v:shape>
                <v:shape id="Text Box 730" o:spid="_x0000_s1113" type="#_x0000_t202" style="position:absolute;left:12354;top:50344;width:11552;height:50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7HyMQA&#10;AADdAAAADwAAAGRycy9kb3ducmV2LnhtbERPTWvCQBC9F/wPyxR6kbqp1qipq0ihoje1otchOybB&#10;7Gy6u43pv+8WhN7m8T5nvuxMLVpyvrKs4GWQgCDOra64UHD8/HiegvABWWNtmRT8kIflovcwx0zb&#10;G++pPYRCxBD2GSooQ2gyKX1ekkE/sA1x5C7WGQwRukJqh7cYbmo5TJJUGqw4NpTY0HtJ+fXwbRRM&#10;Xzft2W9Hu1OeXupZ6E/a9ZdT6umxW72BCNSFf/HdvdFxfjIZw9838QS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Ox8jEAAAA3QAAAA8AAAAAAAAAAAAAAAAAmAIAAGRycy9k&#10;b3ducmV2LnhtbFBLBQYAAAAABAAEAPUAAACJAwAAAAA=&#10;">
                  <v:textbox>
                    <w:txbxContent>
                      <w:p w:rsidR="00467F89" w:rsidRPr="00A8674E" w:rsidRDefault="00467F89" w:rsidP="005C2EC6">
                        <w:pPr>
                          <w:pStyle w:val="Textkrper2"/>
                          <w:rPr>
                            <w:lang w:val="fr-FR" w:eastAsia="fr-FR"/>
                          </w:rPr>
                        </w:pPr>
                        <w:r w:rsidRPr="00A8674E">
                          <w:rPr>
                            <w:lang w:val="fr-FR" w:eastAsia="fr-FR"/>
                          </w:rPr>
                          <w:t>To Position Train</w:t>
                        </w:r>
                      </w:p>
                    </w:txbxContent>
                  </v:textbox>
                </v:shape>
                <v:shape id="Text Box 731" o:spid="_x0000_s1114" type="#_x0000_t202" style="position:absolute;left:1903;top:25115;width:7683;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gH9sMA&#10;AADdAAAADwAAAGRycy9kb3ducmV2LnhtbERPyWrDMBC9F/IPYgK9lEROaO3EiWyaQkuuWT5gYk1s&#10;E2tkLNXL31eFQm/zeOvs89E0oqfO1ZYVrJYRCOLC6ppLBdfL52IDwnlkjY1lUjCRgzybPe0x1Xbg&#10;E/VnX4oQwi5FBZX3bSqlKyoy6Ja2JQ7c3XYGfYBdKXWHQwg3jVxHUSwN1hwaKmzpo6Licf42Cu7H&#10;4eVtO9y+/DU5vcYHrJObnZR6no/vOxCeRv8v/nMfdZgfJTH8fhNOkNk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igH9sMAAADdAAAADwAAAAAAAAAAAAAAAACYAgAAZHJzL2Rv&#10;d25yZXYueG1sUEsFBgAAAAAEAAQA9QAAAIgDA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Balise Content</w:t>
                        </w:r>
                      </w:p>
                    </w:txbxContent>
                  </v:textbox>
                </v:shape>
                <v:shape id="Text Box 732" o:spid="_x0000_s1115" type="#_x0000_t202" style="position:absolute;left:1981;top:52160;width:7710;height:19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SibcAA&#10;AADdAAAADwAAAGRycy9kb3ducmV2LnhtbERPy6rCMBDdX/AfwghuLpoqXqvVKCoobn18wNiMbbGZ&#10;lCba+vdGEO5uDuc5i1VrSvGk2hWWFQwHEQji1OqCMwWX864/BeE8ssbSMil4kYPVsvOzwETbho/0&#10;PPlMhBB2CSrIva8SKV2ak0E3sBVx4G62NugDrDOpa2xCuCnlKIom0mDBoSHHirY5pffTwyi4HZrf&#10;v1lz3ftLfBxPNljEV/tSqtdt13MQnlr/L/66DzrMj+IYPt+EE+Ty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SibcAAAADdAAAADwAAAAAAAAAAAAAAAACYAgAAZHJzL2Rvd25y&#10;ZXYueG1sUEsFBgAAAAAEAAQA9QAAAIUDA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Odometry</w:t>
                        </w:r>
                      </w:p>
                    </w:txbxContent>
                  </v:textbox>
                </v:shape>
                <v:shape id="Text Box 733" o:spid="_x0000_s1116" type="#_x0000_t202" style="position:absolute;left:1082;top:11885;width:7684;height:1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s2H8QA&#10;AADdAAAADwAAAGRycy9kb3ducmV2LnhtbESPwW7CQAxE75X4h5WRuFRlA2oJBBYElYq4QvkAkzVJ&#10;RNYbZRcS/r4+IPVma8Yzz6tN72r1oDZUng1Mxgko4tzbigsD59+fjzmoEJEt1p7JwJMCbNaDtxVm&#10;1nd8pMcpFkpCOGRooIyxybQOeUkOw9g3xKJdfeswytoW2rbYSbir9TRJZtphxdJQYkPfJeW3090Z&#10;uB66969Fd9nHc3r8nO2wSi/+acxo2G+XoCL18d/8uj5YwU9SwZVvZAS9/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7Nh/EAAAA3QAAAA8AAAAAAAAAAAAAAAAAmAIAAGRycy9k&#10;b3ducmV2LnhtbFBLBQYAAAAABAAEAPUAAACJAw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Train Data</w:t>
                        </w:r>
                      </w:p>
                    </w:txbxContent>
                  </v:textbox>
                </v:shape>
                <v:shape id="AutoShape 734" o:spid="_x0000_s1117" type="#_x0000_t32" style="position:absolute;top:3999;width:62865;height: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B0kBMQAAADdAAAADwAAAGRycy9kb3ducmV2LnhtbERPTWsCMRC9F/wPYQQvpWYVqu1qlK0g&#10;qOBB297HzXQTuplsN1G3/74pCN7m8T5nvuxcLS7UButZwWiYgSAuvbZcKfh4Xz+9gAgRWWPtmRT8&#10;UoDlovcwx1z7Kx/ocoyVSCEcclRgYmxyKUNpyGEY+oY4cV++dRgTbCupW7ymcFfLcZZNpEPLqcFg&#10;QytD5ffx7BTst6O34mTsdnf4sfvndVGfq8dPpQb9rpiBiNTFu/jm3ug0P5u+wv836QS5+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HSQExAAAAN0AAAAPAAAAAAAAAAAA&#10;AAAAAKECAABkcnMvZG93bnJldi54bWxQSwUGAAAAAAQABAD5AAAAkgMAAAAA&#10;"/>
                <v:shape id="Text Box 735" o:spid="_x0000_s1118" type="#_x0000_t202" style="position:absolute;left:17366;top:707;width:29328;height:2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hKPsUA&#10;AADdAAAADwAAAGRycy9kb3ducmV2LnhtbESPzW7CQAyE75V4h5WRuFSwAbX8BBYElYq48vMAJmuS&#10;iKw3yi4kvH19QOrN1oxnPq82navUk5pQejYwHiWgiDNvS84NXM6/wzmoEJEtVp7JwIsCbNa9jxWm&#10;1rd8pOcp5kpCOKRooIixTrUOWUEOw8jXxKLdfOMwytrk2jbYSrir9CRJptphydJQYE0/BWX308MZ&#10;uB3az+9Fe93Hy+z4Nd1hObv6lzGDfrddgorUxX/z+/pgBT+ZC798Iy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WEo+xQAAAN0AAAAPAAAAAAAAAAAAAAAAAJgCAABkcnMv&#10;ZG93bnJldi54bWxQSwUGAAAAAAQABAD1AAAAigMAAAAA&#10;" stroked="f">
                  <v:textbox>
                    <w:txbxContent>
                      <w:p w:rsidR="00467F89" w:rsidRPr="003D7F5A" w:rsidRDefault="00467F89" w:rsidP="005C2EC6">
                        <w:pPr>
                          <w:pStyle w:val="Author"/>
                          <w:spacing w:before="0" w:after="0" w:line="300" w:lineRule="atLeast"/>
                          <w:rPr>
                            <w:b/>
                            <w:noProof w:val="0"/>
                            <w:szCs w:val="20"/>
                            <w:lang w:val="fr-FR"/>
                          </w:rPr>
                        </w:pPr>
                        <w:r w:rsidRPr="003D7F5A">
                          <w:rPr>
                            <w:b/>
                            <w:noProof w:val="0"/>
                            <w:szCs w:val="20"/>
                            <w:lang w:val="fr-FR"/>
                          </w:rPr>
                          <w:t>EVC</w:t>
                        </w:r>
                      </w:p>
                    </w:txbxContent>
                  </v:textbox>
                </v:shape>
                <v:shape id="Text Box 736" o:spid="_x0000_s1119" type="#_x0000_t202" style="position:absolute;left:1885;top:8383;width:7701;height:1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BTvpcMA&#10;AADdAAAADwAAAGRycy9kb3ducmV2LnhtbERPzWqDQBC+F/oOyxR6Kcma0hhjXUNaaMlVkwcY3YlK&#10;3VlxN9G8fbdQyG0+vt/JdrPpxZVG11lWsFpGIIhrqztuFJyOX4sEhPPIGnvLpOBGDnb540OGqbYT&#10;F3QtfSNCCLsUFbTeD6mUrm7JoFvagThwZzsa9AGOjdQjTiHc9PI1imJpsOPQ0OJAny3VP+XFKDgf&#10;ppf1dqq+/WlTvMUf2G0qe1Pq+Wnev4PwNPu7+N990GF+lKzg75tw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BTvpcMAAADdAAAADwAAAAAAAAAAAAAAAACYAgAAZHJzL2Rv&#10;d25yZXYueG1sUEsFBgAAAAAEAAQA9QAAAIgDAAAAAA==&#10;" stroked="f">
                  <v:textbox>
                    <w:txbxContent>
                      <w:p w:rsidR="00467F89" w:rsidRPr="0086649D" w:rsidRDefault="00467F89" w:rsidP="005C2EC6">
                        <w:pPr>
                          <w:spacing w:line="240" w:lineRule="auto"/>
                          <w:jc w:val="right"/>
                          <w:rPr>
                            <w:rFonts w:ascii="Alstom" w:hAnsi="Alstom"/>
                            <w:sz w:val="16"/>
                            <w:szCs w:val="16"/>
                            <w:lang w:val="fr-FR"/>
                          </w:rPr>
                        </w:pPr>
                        <w:r w:rsidRPr="0086649D">
                          <w:rPr>
                            <w:rFonts w:ascii="Alstom" w:hAnsi="Alstom"/>
                            <w:sz w:val="16"/>
                            <w:szCs w:val="16"/>
                            <w:lang w:val="fr-FR"/>
                          </w:rPr>
                          <w:t>Fixed Values</w:t>
                        </w:r>
                      </w:p>
                    </w:txbxContent>
                  </v:textbox>
                </v:shape>
                <v:group id="Group 737" o:spid="_x0000_s1120" style="position:absolute;left:60786;top:11492;width:1895;height:1598"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3XUdXCAAAA3QAAAA8A&#10;AAAAAAAAAAAAAAAAqgIAAGRycy9kb3ducmV2LnhtbFBLBQYAAAAABAAEAPoAAACZAwAAAAA=&#10;">
                  <v:rect id="Rectangle 738" o:spid="_x0000_s1121"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KLMMMA&#10;AADdAAAADwAAAGRycy9kb3ducmV2LnhtbERPTWvCQBC9F/wPywje6q4Gik1dRRSlPcZ48TZmp0na&#10;7GzIrknaX98tFHqbx/uc9Xa0jeip87VjDYu5AkFcOFNzqeGSHx9XIHxANtg4Jg1f5GG7mTysMTVu&#10;4Iz6cyhFDGGfooYqhDaV0hcVWfRz1xJH7t11FkOEXSlNh0MMt41cKvUkLdYcGypsaV9R8Xm+Ww23&#10;ennB7yw/Kft8TMLbmH/crwetZ9Nx9wIi0Bj+xX/uVxPnq1UC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AKLMMMAAADdAAAADwAAAAAAAAAAAAAAAACYAgAAZHJzL2Rv&#10;d25yZXYueG1sUEsFBgAAAAAEAAQA9QAAAIgDAAAAAA==&#10;"/>
                  <v:shape id="AutoShape 739" o:spid="_x0000_s1122"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x35ccMAAADdAAAADwAAAGRycy9kb3ducmV2LnhtbERPTYvCMBC9C/sfwix401RRka5RZFlR&#10;EF22bu9DM7bFZlKaqNVfbwTB2zze58wWranEhRpXWlYw6EcgiDOrS84V/B9WvSkI55E1VpZJwY0c&#10;LOYfnRnG2l75jy6Jz0UIYRejgsL7OpbSZQUZdH1bEwfuaBuDPsAml7rBawg3lRxG0UQaLDk0FFjT&#10;d0HZKTkbBffdmg47PN5/f5J0vx2vB+N9mirV/WyXXyA8tf4tfrk3OsyPpiN4fhNOkPM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Md+XHDAAAA3QAAAA8AAAAAAAAAAAAA&#10;AAAAoQIAAGRycy9kb3ducmV2LnhtbFBLBQYAAAAABAAEAPkAAACRAwAAAAA=&#10;">
                    <v:stroke startarrow="block" endarrow="block"/>
                  </v:shape>
                </v:group>
                <v:group id="Group 740" o:spid="_x0000_s1123" style="position:absolute;top:13073;width:1894;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j7JocQAAADdAAAA&#10;DwAAAAAAAAAAAAAAAACqAgAAZHJzL2Rvd25yZXYueG1sUEsFBgAAAAAEAAQA+gAAAJsDAAAAAA==&#10;">
                  <v:rect id="Rectangle 741" o:spid="_x0000_s1124"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UoqMMA&#10;AADdAAAADwAAAGRycy9kb3ducmV2LnhtbERPTWvCQBC9C/0PyxR6010tBBtdRVos7THGi7cxOybR&#10;7GzIrknaX98tFHqbx/uc9Xa0jeip87VjDfOZAkFcOFNzqeGY76dLED4gG2wck4Yv8rDdPEzWmBo3&#10;cEb9IZQihrBPUUMVQptK6YuKLPqZa4kjd3GdxRBhV0rT4RDDbSMXSiXSYs2xocKWXisqboe71XCu&#10;F0f8zvJ3ZV/2z+FzzK/305vWT4/jbgUi0Bj+xX/uDxPnq2UCv9/EE+T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HUoqMMAAADdAAAADwAAAAAAAAAAAAAAAACYAgAAZHJzL2Rv&#10;d25yZXYueG1sUEsFBgAAAAAEAAQA9QAAAIgDAAAAAA==&#10;"/>
                  <v:shape id="AutoShape 742" o:spid="_x0000_s1125"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evtj8QAAADdAAAADwAAAGRycy9kb3ducmV2LnhtbERPTWvCQBC9F/wPywi91Y09VI2uIoKl&#10;WHrQlKC3ITsmwexs2F01+uu7gtDbPN7nzBadacSFnK8tKxgOEhDEhdU1lwp+s/XbGIQPyBoby6Tg&#10;Rh4W897LDFNtr7ylyy6UIoawT1FBFUKbSumLigz6gW2JI3e0zmCI0JVSO7zGcNPI9yT5kAZrjg0V&#10;trSqqDjtzkbB/ntyzm/5D23y4WRzQGf8PftU6rXfLacgAnXhX/x0f+k4PxmP4PFNPEH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6+2PxAAAAN0AAAAPAAAAAAAAAAAA&#10;AAAAAKECAABkcnMvZG93bnJldi54bWxQSwUGAAAAAAQABAD5AAAAkgMAAAAA&#10;">
                    <v:stroke endarrow="block"/>
                  </v:shape>
                </v:group>
                <v:group id="Group 743" o:spid="_x0000_s1126" style="position:absolute;top:9553;width:1894;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d8vUcYAAADcAAAADwAAAGRycy9kb3ducmV2LnhtbESPQWvCQBSE7wX/w/KE&#10;3uomthVJ3YQgKh6kUC2U3h7ZZxKSfRuyaxL/fbdQ6HGYmW+YTTaZVgzUu9qygngRgSAurK65VPB5&#10;2T+tQTiPrLG1TAru5CBLZw8bTLQd+YOGsy9FgLBLUEHlfZdI6YqKDLqF7YiDd7W9QR9kX0rd4xjg&#10;ppXLKFpJgzWHhQo72lZUNOebUXAYccyf491waq7b+/fl9f3rFJNSj/MpfwPhafL/4b/2UStYr17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p3y9RxgAAANwA&#10;AAAPAAAAAAAAAAAAAAAAAKoCAABkcnMvZG93bnJldi54bWxQSwUGAAAAAAQABAD6AAAAnQMAAAAA&#10;">
                  <v:rect id="Rectangle 744" o:spid="_x0000_s112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vBMQA&#10;AADcAAAADwAAAGRycy9kb3ducmV2LnhtbESPQYvCMBSE7wv+h/AWvK3pKopWo4ii6FHbi7dn82y7&#10;27yUJmrdX78RBI/DzHzDzBatqcSNGldaVvDdi0AQZ1aXnCtIk83XGITzyBory6TgQQ4W887HDGNt&#10;73yg29HnIkDYxaig8L6OpXRZQQZdz9bEwbvYxqAPssmlbvAe4KaS/SgaSYMlh4UCa1oVlP0er0bB&#10;ueyn+HdItpGZbAZ+3yY/19Naqe5nu5yC8NT6d/jV3mkF49EQnmfCEZDz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4bwTEAAAA3AAAAA8AAAAAAAAAAAAAAAAAmAIAAGRycy9k&#10;b3ducmV2LnhtbFBLBQYAAAAABAAEAPUAAACJAwAAAAA=&#10;"/>
                  <v:shape id="AutoShape 745" o:spid="_x0000_s112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XYF7sYAAADcAAAADwAAAGRycy9kb3ducmV2LnhtbESPQWvCQBSE74X+h+UVvNWNPViN2Ugp&#10;VETpoUaC3h7Z1yQ0+zbsrhr767sFweMwM98w2XIwnTiT861lBZNxAoK4srrlWsG++HiegfABWWNn&#10;mRRcycMyf3zIMNX2wl903oVaRAj7FBU0IfSplL5qyKAf2544et/WGQxRulpqh5cIN518SZKpNNhy&#10;XGiwp/eGqp/dySg4bOen8lp+0qaczDdHdMb/FiulRk/D2wJEoCHcw7f2WiuYTV/h/0w8AjL/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2Be7GAAAA3AAAAA8AAAAAAAAA&#10;AAAAAAAAoQIAAGRycy9kb3ducmV2LnhtbFBLBQYAAAAABAAEAPkAAACUAwAAAAA=&#10;">
                    <v:stroke endarrow="block"/>
                  </v:shape>
                </v:group>
                <v:group id="Group 746" o:spid="_x0000_s1129" style="position:absolute;top:26669;width:1885;height:1590"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iSJVTCAAAA3AAAAA8A&#10;AAAAAAAAAAAAAAAAqgIAAGRycy9kb3ducmV2LnhtbFBLBQYAAAAABAAEAPoAAACZAwAAAAA=&#10;">
                  <v:rect id="Rectangle 747" o:spid="_x0000_s113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rVlAcUA&#10;AADcAAAADwAAAGRycy9kb3ducmV2LnhtbESPQWvCQBSE74X+h+UVeqsbLYiJboK0WNqjJhdvz+wz&#10;iWbfhuwmpv313ULB4zAz3zCbbDKtGKl3jWUF81kEgri0uuFKQZHvXlYgnEfW2FomBd/kIEsfHzaY&#10;aHvjPY0HX4kAYZeggtr7LpHSlTUZdDPbEQfvbHuDPsi+krrHW4CbVi6iaCkNNhwWauzorabyehiM&#10;glOzKPBnn39EJt69+q8pvwzHd6Wen6btGoSnyd/D/+1PrWC1jOHvTDgCMv0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WUBxQAAANwAAAAPAAAAAAAAAAAAAAAAAJgCAABkcnMv&#10;ZG93bnJldi54bWxQSwUGAAAAAAQABAD1AAAAigMAAAAA&#10;"/>
                  <v:shape id="AutoShape 748" o:spid="_x0000_s113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YLR8MAAADcAAAADwAAAGRycy9kb3ducmV2LnhtbERPz2vCMBS+D/wfwhN2m6k7aK1GGYJD&#10;HDusjrLdHs2zLWteShJt61+/HAY7fny/N7vBtOJGzjeWFcxnCQji0uqGKwWf58NTCsIHZI2tZVIw&#10;kofddvKwwUzbnj/olodKxBD2GSqoQ+gyKX1Zk0E/sx1x5C7WGQwRukpqh30MN618TpKFNNhwbKix&#10;o31N5U9+NQq+3lbXYize6VTMV6dvdMbfz69KPU6HlzWIQEP4F/+5j1pBuozz45l4BOT2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9GC0fDAAAA3AAAAA8AAAAAAAAAAAAA&#10;AAAAoQIAAGRycy9kb3ducmV2LnhtbFBLBQYAAAAABAAEAPkAAACRAwAAAAA=&#10;">
                    <v:stroke endarrow="block"/>
                  </v:shape>
                </v:group>
                <v:group id="Group 749" o:spid="_x0000_s1132" style="position:absolute;top:53182;width:188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HEaFMQAAADcAAAADwAAAGRycy9kb3ducmV2LnhtbESPQYvCMBSE78L+h/CE&#10;vWnaXXSlGkXEXTyIoC6It0fzbIvNS2liW/+9EQSPw8x8w8wWnSlFQ7UrLCuIhxEI4tTqgjMF/8ff&#10;wQSE88gaS8uk4E4OFvOP3gwTbVveU3PwmQgQdgkqyL2vEildmpNBN7QVcfAutjbog6wzqWtsA9yU&#10;8iuKxtJgwWEhx4pWOaXXw80o+GuxXX7H62Z7vazu5+Nod9rGpNRnv1tOQXjq/Dv8am+0gslPDM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HEaFMQAAADcAAAA&#10;DwAAAAAAAAAAAAAAAACqAgAAZHJzL2Rvd25yZXYueG1sUEsFBgAAAAAEAAQA+gAAAJsDAAAAAA==&#10;">
                  <v:rect id="Rectangle 750" o:spid="_x0000_s113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chhrcUA&#10;AADcAAAADwAAAGRycy9kb3ducmV2LnhtbESPQWvCQBSE74X+h+UVeqsbU1AbXaW0pLTHJF56e2af&#10;STT7NmTXmPrru4LgcZiZb5jVZjStGKh3jWUF00kEgri0uuFKwbZIXxYgnEfW2FomBX/kYLN+fFhh&#10;ou2ZMxpyX4kAYZeggtr7LpHSlTUZdBPbEQdvb3uDPsi+krrHc4CbVsZRNJMGGw4LNXb0UVN5zE9G&#10;wa6Jt3jJiq/IvKWv/mcsDqffT6Wen8b3JQhPo7+Hb+1vrWAxj+F6JhwBuf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ByGGtxQAAANwAAAAPAAAAAAAAAAAAAAAAAJgCAABkcnMv&#10;ZG93bnJldi54bWxQSwUGAAAAAAQABAD1AAAAigMAAAAA&#10;"/>
                  <v:shape id="AutoShape 751" o:spid="_x0000_s113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SVMMYAAADcAAAADwAAAGRycy9kb3ducmV2LnhtbESPT2sCMRTE7wW/Q3iCt5pVwT9bo4ig&#10;iKWHqiz29ti87i7dvCxJ1NVP3xSEHoeZ+Q0zX7amFldyvrKsYNBPQBDnVldcKDgdN69TED4ga6wt&#10;k4I7eVguOi9zTLW98SddD6EQEcI+RQVlCE0qpc9LMuj7tiGO3rd1BkOUrpDa4S3CTS2HSTKWBiuO&#10;CyU2tC4p/zlcjILz++yS3bMP2meD2f4LnfGP41apXrddvYEI1Ib/8LO90wqmkxH8nY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UlTDGAAAA3AAAAA8AAAAAAAAA&#10;AAAAAAAAoQIAAGRycy9kb3ducmV2LnhtbFBLBQYAAAAABAAEAPkAAACUAwAAAAA=&#10;">
                    <v:stroke endarrow="block"/>
                  </v:shape>
                </v:group>
                <v:group id="Group 752" o:spid="_x0000_s1135" style="position:absolute;top:41314;width:1894;height:1598"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BrmMxgAAANwA&#10;AAAPAAAAAAAAAAAAAAAAAKoCAABkcnMvZG93bnJldi54bWxQSwUGAAAAAAQABAD6AAAAnQMAAAAA&#10;">
                  <v:rect id="Rectangle 753" o:spid="_x0000_s1136"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iH52cQA&#10;AADcAAAADwAAAGRycy9kb3ducmV2LnhtbESPT4vCMBTE7wt+h/AEb2uq4p/tGkUURY9aL3t72zzb&#10;avNSmqjVT79ZEDwOM/MbZjpvTCluVLvCsoJeNwJBnFpdcKbgmKw/JyCcR9ZYWiYFD3Iwn7U+phhr&#10;e+c93Q4+EwHCLkYFufdVLKVLczLourYiDt7J1gZ9kHUmdY33ADel7EfRSBosOCzkWNEyp/RyuBoF&#10;v0X/iM99sonM13rgd01yvv6slOq0m8U3CE+Nf4df7a1WMBkP4f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4h+dnEAAAA3AAAAA8AAAAAAAAAAAAAAAAAmAIAAGRycy9k&#10;b3ducmV2LnhtbFBLBQYAAAAABAAEAPUAAACJAwAAAAA=&#10;"/>
                  <v:shape id="AutoShape 754" o:spid="_x0000_s1137"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E58cYAAADcAAAADwAAAGRycy9kb3ducmV2LnhtbESPQWvCQBSE7wX/w/IK3uomBa2krqFI&#10;JULRYjT3R/aZhGbfhuyqaX59t1DocZiZb5hVOphW3Kh3jWUF8SwCQVxa3XCl4HzaPi1BOI+ssbVM&#10;Cr7JQbqePKww0fbOR7rlvhIBwi5BBbX3XSKlK2sy6Ga2Iw7exfYGfZB9JXWP9wA3rXyOooU02HBY&#10;qLGjTU3lV341CsZ9Rqc9XsbP97w4fMyzeH4oCqWmj8PbKwhPg/8P/7V3WsHyZQG/Z8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BOfHGAAAA3AAAAA8AAAAAAAAA&#10;AAAAAAAAoQIAAGRycy9kb3ducmV2LnhtbFBLBQYAAAAABAAEAPkAAACUAwAAAAA=&#10;">
                    <v:stroke startarrow="block" endarrow="block"/>
                  </v:shape>
                </v:group>
                <v:group id="Group 755" o:spid="_x0000_s1138" style="position:absolute;left:60970;top:45681;width:1895;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c1Cf7xgAAANwA&#10;AAAPAAAAAAAAAAAAAAAAAKoCAABkcnMvZG93bnJldi54bWxQSwUGAAAAAAQABAD6AAAAnQMAAAAA&#10;">
                  <v:rect id="Rectangle 756" o:spid="_x0000_s1139"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BWR78A&#10;AADcAAAADwAAAGRycy9kb3ducmV2LnhtbERPTa/BQBTdv8R/mFyJ3TNF4lGGCCEsqY3d1bna0rnT&#10;dAbl15vFSyxPzvd03phSPKh2hWUFvW4Egji1uuBMwTFZ/45AOI+ssbRMCl7kYD5r/Uwx1vbJe3oc&#10;fCZCCLsYFeTeV7GULs3JoOvaijhwF1sb9AHWmdQ1PkO4KWU/iobSYMGhIceKljmlt8PdKDgX/SO+&#10;98kmMuP1wO+a5Ho/rZTqtJvFBISnxn/F/+6tVjD6C2vDmXAE5Ow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gIFZHvwAAANwAAAAPAAAAAAAAAAAAAAAAAJgCAABkcnMvZG93bnJl&#10;di54bWxQSwUGAAAAAAQABAD1AAAAhAMAAAAA&#10;"/>
                  <v:shape id="AutoShape 757" o:spid="_x0000_s1140"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96tg8UAAADcAAAADwAAAGRycy9kb3ducmV2LnhtbESP3WrCQBSE7wXfYTmCd7qx4E9TVxGp&#10;WBAVY3N/yB6T0OzZkN1q9OldodDLYWa+YebL1lTiSo0rLSsYDSMQxJnVJecKvs+bwQyE88gaK8uk&#10;4E4OlotuZ46xtjc+0TXxuQgQdjEqKLyvYyldVpBBN7Q1cfAutjHog2xyqRu8Bbip5FsUTaTBksNC&#10;gTWtC8p+kl+j4LHf0nmPl8fxM0kPu/F2ND6kqVL9Xrv6AOGp9f/hv/aXVjCbvsPrTDgCcvEE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596tg8UAAADcAAAADwAAAAAAAAAA&#10;AAAAAAChAgAAZHJzL2Rvd25yZXYueG1sUEsFBgAAAAAEAAQA+QAAAJMDAAAAAA==&#10;">
                    <v:stroke startarrow="block" endarrow="block"/>
                  </v:shape>
                </v:group>
                <v:shape id="AutoShape 758" o:spid="_x0000_s1141" type="#_x0000_t32" style="position:absolute;left:1894;top:10357;width:10347;height: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0TXN8IAAADcAAAADwAAAGRycy9kb3ducmV2LnhtbERPy2oCMRTdF/yHcAU3pWYUKsPUKGNB&#10;0IILX/vbye0kOLmZTqKOf98sCi4P5z1f9q4RN+qC9axgMs5AEFdeW64VnI7rtxxEiMgaG8+k4EEB&#10;lovByxwL7e+8p9sh1iKFcChQgYmxLaQMlSGHYexb4sT9+M5hTLCrpe7wnsJdI6dZNpMOLacGgy19&#10;Gqouh6tTsNtOVuW3sduv/a/dva/L5lq/npUaDfvyA0SkPj7F/+6NVpDnaX46k46AX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0TXN8IAAADcAAAADwAAAAAAAAAAAAAA&#10;AAChAgAAZHJzL2Rvd25yZXYueG1sUEsFBgAAAAAEAAQA+QAAAJADAAAAAA==&#10;"/>
                <v:shape id="AutoShape 759" o:spid="_x0000_s1142" type="#_x0000_t32" style="position:absolute;left:1894;top:13841;width:10347;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hyrMUAAADcAAAADwAAAGRycy9kb3ducmV2LnhtbESPQWsCMRSE74X+h/AKXopmV7Asq1G2&#10;BUEFD9r2/tw8N6Gbl+0m6vrvm0Khx2FmvmEWq8G14kp9sJ4V5JMMBHHtteVGwcf7elyACBFZY+uZ&#10;FNwpwGr5+LDAUvsbH+h6jI1IEA4lKjAxdqWUoTbkMEx8R5y8s+8dxiT7RuoebwnuWjnNshfp0HJa&#10;MNjRm6H663hxCvbb/LU6GbvdHb7tfrau2kvz/KnU6Gmo5iAiDfE//NfeaAVFkcP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AhyrMUAAADcAAAADwAAAAAAAAAA&#10;AAAAAAChAgAAZHJzL2Rvd25yZXYueG1sUEsFBgAAAAAEAAQA+QAAAJMDAAAAAA==&#10;"/>
                <v:shape id="AutoShape 760" o:spid="_x0000_s1143" type="#_x0000_t32" style="position:absolute;left:1981;top:53951;width:10364;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rs28UAAADcAAAADwAAAGRycy9kb3ducmV2LnhtbESPQWsCMRSE7wX/Q3iCl1KzCpZlNcq2&#10;IFTBg7a9PzfPTXDzst1EXf99Uyh4HGbmG2ax6l0jrtQF61nBZJyBIK68tlwr+Ppcv+QgQkTW2Hgm&#10;BXcKsFoOnhZYaH/jPV0PsRYJwqFABSbGtpAyVIYchrFviZN38p3DmGRXS93hLcFdI6dZ9iodWk4L&#10;Blt6N1SdDxenYLeZvJVHYzfb/Y/dzdZlc6mfv5UaDftyDiJSHx/h//aHVpDnU/g7k4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Nrs28UAAADcAAAADwAAAAAAAAAA&#10;AAAAAAChAgAAZHJzL2Rvd25yZXYueG1sUEsFBgAAAAAEAAQA+QAAAJMDAAAAAA==&#10;"/>
                <v:shape id="AutoShape 761" o:spid="_x0000_s1144" type="#_x0000_t32" style="position:absolute;left:1903;top:27473;width:10355;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ZJQMYAAADcAAAADwAAAGRycy9kb3ducmV2LnhtbESPQWsCMRSE74X+h/AKXopmVVqW1Sjb&#10;gqAFD1q9PzfPTejmZbuJuv33TaHgcZiZb5j5sneNuFIXrGcF41EGgrjy2nKt4PC5GuYgQkTW2Hgm&#10;BT8UYLl4fJhjof2Nd3Tdx1okCIcCFZgY20LKUBlyGEa+JU7e2XcOY5JdLXWHtwR3jZxk2at0aDkt&#10;GGzp3VD1tb84BdvN+K08Gbv52H3b7cuqbC7181GpwVNfzkBE6uM9/N9eawV5PoW/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eWSUDGAAAA3AAAAA8AAAAAAAAA&#10;AAAAAAAAoQIAAGRycy9kb3ducmV2LnhtbFBLBQYAAAAABAAEAPkAAACUAwAAAAA=&#10;"/>
                <v:shape id="Text Box 762" o:spid="_x0000_s1145" type="#_x0000_t202" style="position:absolute;left:12241;top:8392;width:11551;height:85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dv0cUA&#10;AADcAAAADwAAAGRycy9kb3ducmV2LnhtbESPQWvCQBSE70L/w/IKvYhu2opNU1cpBUVvmopeH9ln&#10;Epp9m+5uY/rvXUHwOMx8M8xs0ZtGdOR8bVnB8zgBQVxYXXOpYP+9HKUgfEDW2FgmBf/kYTF/GMww&#10;0/bMO+ryUIpYwj5DBVUIbSalLyoy6Me2JY7eyTqDIUpXSu3wHMtNI1+SZCoN1hwXKmzpq6LiJ/8z&#10;CtLJujv6zev2UExPzXsYvnWrX6fU02P/+QEiUB/u4Ru91pFLJ3A9E4+AnF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x2/RxQAAANwAAAAPAAAAAAAAAAAAAAAAAJgCAABkcnMv&#10;ZG93bnJldi54bWxQSwUGAAAAAAQABAD1AAAAigMAAAAA&#10;">
                  <v:textbox>
                    <w:txbxContent>
                      <w:p w:rsidR="00467F89" w:rsidRPr="001F5CDB" w:rsidRDefault="00467F89" w:rsidP="005C2EC6">
                        <w:pPr>
                          <w:pStyle w:val="Textkrper2"/>
                          <w:rPr>
                            <w:lang w:val="fr-FR" w:eastAsia="fr-FR"/>
                          </w:rPr>
                        </w:pPr>
                        <w:r w:rsidRPr="001F5CDB">
                          <w:rPr>
                            <w:lang w:val="fr-FR" w:eastAsia="fr-FR"/>
                          </w:rPr>
                          <w:t>To Store System Data</w:t>
                        </w:r>
                      </w:p>
                    </w:txbxContent>
                  </v:textbox>
                </v:shape>
                <v:shape id="Text Box 763" o:spid="_x0000_s1146" type="#_x0000_t202" style="position:absolute;left:10774;top:23831;width:11569;height:7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vKSsUA&#10;AADcAAAADwAAAGRycy9kb3ducmV2LnhtbESPS2vDMBCE74X+B7GFXkIi51nXjRJCoSG55UV7XayN&#10;bWqtHEl13H9fBQI9DjPfDDNfdqYWLTlfWVYwHCQgiHOrKy4UnI4f/RSED8gaa8uk4Jc8LBePD3PM&#10;tL3yntpDKEQsYZ+hgjKEJpPS5yUZ9APbEEfvbJ3BEKUrpHZ4jeWmlqMkmUmDFceFEht6Lyn/PvwY&#10;Belk03757Xj3mc/O9WvovbTri1Pq+albvYEI1IX/8J3e6MilU7idiUd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i8pKxQAAANwAAAAPAAAAAAAAAAAAAAAAAJgCAABkcnMv&#10;ZG93bnJldi54bWxQSwUGAAAAAAQABAD1AAAAigMAAAAA&#10;">
                  <v:textbox>
                    <w:txbxContent>
                      <w:p w:rsidR="00467F89" w:rsidRPr="001F5CDB" w:rsidRDefault="00467F89" w:rsidP="005C2EC6">
                        <w:pPr>
                          <w:pStyle w:val="Textkrper2"/>
                          <w:rPr>
                            <w:lang w:eastAsia="fr-FR"/>
                          </w:rPr>
                        </w:pPr>
                        <w:r w:rsidRPr="001F5CDB">
                          <w:rPr>
                            <w:lang w:eastAsia="fr-FR"/>
                          </w:rPr>
                          <w:t>To c</w:t>
                        </w:r>
                        <w:r>
                          <w:rPr>
                            <w:lang w:eastAsia="fr-FR"/>
                          </w:rPr>
                          <w:t>heck and Store Balise Content</w:t>
                        </w:r>
                      </w:p>
                    </w:txbxContent>
                  </v:textbox>
                </v:shape>
                <v:group id="Group 764" o:spid="_x0000_s1147" style="position:absolute;left:21505;top:26669;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k3yR8QAAADcAAAA&#10;DwAAAAAAAAAAAAAAAACqAgAAZHJzL2Rvd25yZXYueG1sUEsFBgAAAAAEAAQA+gAAAJsDAAAAAA==&#10;">
                  <v:rect id="Rectangle 765" o:spid="_x0000_s114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GqyEsQA&#10;AADcAAAADwAAAGRycy9kb3ducmV2LnhtbESPQYvCMBSE78L+h/AW9qapCmu3GkUUFz1qvezt2Tzb&#10;avNSmqh1f70RBI/DzHzDTGatqcSVGldaVtDvRSCIM6tLzhXs01U3BuE8ssbKMim4k4PZ9KMzwUTb&#10;G2/puvO5CBB2CSoovK8TKV1WkEHXszVx8I62MeiDbHKpG7wFuKnkIIq+pcGSw0KBNS0Kys67i1Fw&#10;KAd7/N+mv5H5WQ39pk1Pl7+lUl+f7XwMwlPr3+FXe60VxPEInmfCEZDT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qshLEAAAA3AAAAA8AAAAAAAAAAAAAAAAAmAIAAGRycy9k&#10;b3ducmV2LnhtbFBLBQYAAAAABAAEAPUAAACJAwAAAAA=&#10;"/>
                  <v:shape id="AutoShape 766" o:spid="_x0000_s114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V3ZsIAAADcAAAADwAAAGRycy9kb3ducmV2LnhtbERPy4rCMBTdC/MP4Q6401QXUjtGkYER&#10;UVz4oIy7S3Nti81NSaJWv94sBmZ5OO/ZojONuJPztWUFo2ECgriwuuZSwen4M0hB+ICssbFMCp7k&#10;YTH/6M0w0/bBe7ofQiliCPsMFVQhtJmUvqjIoB/aljhyF+sMhghdKbXDRww3jRwnyUQarDk2VNjS&#10;d0XF9XAzCn6301v+zHe0yUfTzRmd8a/jSqn+Z7f8AhGoC//iP/daK0jTuDaeiUdAzt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OV3ZsIAAADcAAAADwAAAAAAAAAAAAAA&#10;AAChAgAAZHJzL2Rvd25yZXYueG1sUEsFBgAAAAAEAAQA+QAAAJADAAAAAA==&#10;">
                    <v:stroke endarrow="block"/>
                  </v:shape>
                </v:group>
                <v:group id="Group 767" o:spid="_x0000_s1150" style="position:absolute;left:11516;top:14671;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fSZjXFAAAA3AAA&#10;AA8AAAAAAAAAAAAAAAAAqgIAAGRycy9kb3ducmV2LnhtbFBLBQYAAAAABAAEAPoAAACcAwAAAAA=&#10;">
                  <v:rect id="Rectangle 768" o:spid="_x0000_s115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lq8u8IA&#10;AADcAAAADwAAAGRycy9kb3ducmV2LnhtbERPPW+DMBDdK+U/WFepW2NKpYqQOKhKlaoZCSzZLvgC&#10;pPiMsAM0v74eKnV8et+bbDadGGlwrWUFL8sIBHFldcu1grLYPycgnEfW2FkmBT/kINsuHjaYajtx&#10;TuPR1yKEsEtRQeN9n0rpqoYMuqXtiQN3sYNBH+BQSz3gFMJNJ+MoepMGWw4NDfa0a6j6Pt6MgnMb&#10;l3jPi8/IrPav/jAX19vpQ6mnx/l9DcLT7P/Ff+4vrSBZhfnhTDg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Wry7wgAAANwAAAAPAAAAAAAAAAAAAAAAAJgCAABkcnMvZG93&#10;bnJldi54bWxQSwUGAAAAAAQABAD1AAAAhwMAAAAA&#10;"/>
                  <v:shape id="AutoShape 769" o:spid="_x0000_s115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AZIJsYAAADcAAAADwAAAGRycy9kb3ducmV2LnhtbESPT2vCQBTE74LfYXmF3nQTD8WkrlIK&#10;SrF48A+hvT2yr0lo9m3YXTX66V1B8DjMzG+Y2aI3rTiR841lBek4AUFcWt1wpeCwX46mIHxA1tha&#10;JgUX8rCYDwczzLU985ZOu1CJCGGfo4I6hC6X0pc1GfRj2xFH7886gyFKV0nt8BzhppWTJHmTBhuO&#10;CzV29FlT+b87GgU/39mxuBQbWhdptv5FZ/x1v1Lq9aX/eAcRqA/P8KP9pRVMsxTuZ+IRkPM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AGSCbGAAAA3AAAAA8AAAAAAAAA&#10;AAAAAAAAoQIAAGRycy9kb3ducmV2LnhtbFBLBQYAAAAABAAEAPkAAACUAwAAAAA=&#10;">
                    <v:stroke endarrow="block"/>
                  </v:shape>
                </v:group>
                <v:shape id="AutoShape 770" o:spid="_x0000_s1153" type="#_x0000_t32" style="position:absolute;left:9290;top:15465;width:2226;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L6bcQAAADcAAAADwAAAGRycy9kb3ducmV2LnhtbESPQWvCQBSE74L/YXmCF6mbeJA0dZVS&#10;EMSDoObg8bH7moRm36a7a0z/fVco9DjMzDfMZjfaTgzkQ+tYQb7MQBBrZ1quFVTX/UsBIkRkg51j&#10;UvBDAXbb6WSDpXEPPtNwibVIEA4lKmhi7Espg27IYli6njh5n85bjEn6WhqPjwS3nVxl2VpabDkt&#10;NNjTR0P663K3CtpjdaqGxXf0ujjmN5+H663TSs1n4/sbiEhj/A//tQ9GQfG6gueZdATk9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d4vptxAAAANwAAAAPAAAAAAAAAAAA&#10;AAAAAKECAABkcnMvZG93bnJldi54bWxQSwUGAAAAAAQABAD5AAAAkgMAAAAA&#10;"/>
                <v:shape id="AutoShape 771" o:spid="_x0000_s1154" type="#_x0000_t32" style="position:absolute;left:9281;top:15483;width:9;height:62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fncYAAADcAAAADwAAAGRycy9kb3ducmV2LnhtbESPQWsCMRSE74L/ITyhF6lZWyx2Ncpa&#10;EKrgQdven5vXTejmZd1E3f77piB4HGbmG2a+7FwtLtQG61nBeJSBIC69tlwp+PxYP05BhIissfZM&#10;Cn4pwHLR780x1/7Ke7ocYiUShEOOCkyMTS5lKA05DCPfECfv27cOY5JtJXWL1wR3tXzKshfp0HJa&#10;MNjQm6Hy53B2Cnab8ao4GrvZ7k92N1kX9bkafin1MOiKGYhIXbyHb+13rWD6+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JP353GAAAA3AAAAA8AAAAAAAAA&#10;AAAAAAAAoQIAAGRycy9kb3ducmV2LnhtbFBLBQYAAAAABAAEAPkAAACUAwAAAAA=&#10;"/>
                <v:shape id="AutoShape 772" o:spid="_x0000_s1155" type="#_x0000_t32" style="position:absolute;left:9281;top:21779;width:17523;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aZH6cYAAADcAAAADwAAAGRycy9kb3ducmV2LnhtbESPQWsCMRSE74L/ITyhF6lZSy12Ncpa&#10;EKrgQdven5vXTejmZd1E3f77piB4HGbmG2a+7FwtLtQG61nBeJSBIC69tlwp+PxYP05BhIissfZM&#10;Cn4pwHLR780x1/7Ke7ocYiUShEOOCkyMTS5lKA05DCPfECfv27cOY5JtJXWL1wR3tXzKshfp0HJa&#10;MNjQm6Hy53B2Cnab8ao4GrvZ7k92N1kX9bkafin1MOiKGYhIXbyHb+13rWD6+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mR+nGAAAA3AAAAA8AAAAAAAAA&#10;AAAAAAAAoQIAAGRycy9kb3ducmV2LnhtbFBLBQYAAAAABAAEAPkAAACUAwAAAAA=&#10;"/>
                <v:shape id="AutoShape 773" o:spid="_x0000_s1156" type="#_x0000_t32" style="position:absolute;left:30166;top:24250;width:2611;height:140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uricsYAAADcAAAADwAAAGRycy9kb3ducmV2LnhtbESPT2sCMRTE74LfIbxCL1KzFhS7Ncoq&#10;CFXw4J/eXzevm9DNy7qJuv32Rij0OMzMb5jZonO1uFIbrGcFo2EGgrj02nKl4HRcv0xBhIissfZM&#10;Cn4pwGLe780w1/7Ge7oeYiUShEOOCkyMTS5lKA05DEPfECfv27cOY5JtJXWLtwR3tXzNsol0aDkt&#10;GGxoZaj8OVycgt1mtCy+jN1s92e7G6+L+lINPpV6fuqKdxCRuvgf/mt/aAXTtzE8zq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Lq4nLGAAAA3AAAAA8AAAAAAAAA&#10;AAAAAAAAoQIAAGRycy9kb3ducmV2LnhtbFBLBQYAAAAABAAEAPkAAACUAwAAAAA=&#10;"/>
                <v:shape id="AutoShape 774" o:spid="_x0000_s1157" type="#_x0000_t32" style="position:absolute;left:26804;top:21779;width:9;height:56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nBcUAAADdAAAADwAAAGRycy9kb3ducmV2LnhtbESPQWvDMAyF74P9B6PBLmN10sMIad1S&#10;BoPSQ2FtDj0KW0tCYzmzvTT999NhsJvEe3rv03o7+0FNFFMf2EC5KEAR2+B6bg0054/XClTKyA6H&#10;wGTgTgm2m8eHNdYu3PiTplNulYRwqtFAl/NYa51sRx7TIozEon2F6DHLGlvtIt4k3A96WRRv2mPP&#10;0tDhSO8d2evpxxvoD82xmV6+c7TVobzEMp0vgzXm+WnerUBlmvO/+e967wS/qARXvpER9OY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YnBcUAAADdAAAADwAAAAAAAAAA&#10;AAAAAAChAgAAZHJzL2Rvd25yZXYueG1sUEsFBgAAAAAEAAQA+QAAAJMDAAAAAA==&#10;"/>
                <v:shape id="Text Box 775" o:spid="_x0000_s1158" type="#_x0000_t202" style="position:absolute;left:34340;top:23831;width:15463;height:765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XDG8IA&#10;AADdAAAADwAAAGRycy9kb3ducmV2LnhtbERPS2vCQBC+C/0PyxS86aZFJUY3oRQaevRVeh2zYzY0&#10;Oxuya4z/vlsoeJuP7znbYrStGKj3jWMFL/MEBHHldMO1gtPxY5aC8AFZY+uYFNzJQ5E/TbaYaXfj&#10;PQ2HUIsYwj5DBSaELpPSV4Ys+rnriCN3cb3FEGFfS93jLYbbVr4myUpabDg2GOzo3VD1c7haBUv/&#10;vVsM93Nj6vSrlOVo94tjqdT0eXzbgAg0hof43/2p4/wkXcPfN/EEmf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xcMbwgAAAN0AAAAPAAAAAAAAAAAAAAAAAJgCAABkcnMvZG93&#10;bnJldi54bWxQSwUGAAAAAAQABAD1AAAAhwMAAAAA&#10;" strokeweight="1.5pt">
                  <v:textbox>
                    <w:txbxContent>
                      <w:p w:rsidR="00467F89" w:rsidRPr="003F3961" w:rsidRDefault="00467F89" w:rsidP="005C2EC6">
                        <w:pPr>
                          <w:pStyle w:val="Textkrper2"/>
                          <w:rPr>
                            <w:lang w:eastAsia="fr-FR"/>
                          </w:rPr>
                        </w:pPr>
                        <w:r w:rsidRPr="003F3961">
                          <w:rPr>
                            <w:lang w:eastAsia="fr-FR"/>
                          </w:rPr>
                          <w:t>To Store Track Description in Database</w:t>
                        </w:r>
                      </w:p>
                    </w:txbxContent>
                  </v:textbox>
                </v:shape>
                <v:shape id="AutoShape 776" o:spid="_x0000_s1159" type="#_x0000_t32" style="position:absolute;left:26804;top:27490;width:6339;height:7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rY8cAAADdAAAADwAAAGRycy9kb3ducmV2LnhtbESPQU8CMRCF7yb+h2ZMvBjoYqLBlUIW&#10;ExIx4QDIfdyO28btdNkWWP+9czDhNpP35r1vZoshtOpMffKRDUzGBSjiOlrPjYHP/Wo0BZUyssU2&#10;Mhn4pQSL+e3NDEsbL7yl8y43SkI4lWjA5dyVWqfaUcA0jh2xaN+xD5hl7Rtte7xIeGj1Y1E864Ce&#10;pcFhR2+O6p/dKRjYrCfL6sv59cf26DdPq6o9NQ8HY+7vhuoVVKYhX83/1+9W8IsX4ZdvZAQ9/wM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5K2tjxwAAAN0AAAAPAAAAAAAA&#10;AAAAAAAAAKECAABkcnMvZG93bnJldi54bWxQSwUGAAAAAAQABAD5AAAAlQMAAAAA&#10;"/>
                <v:shape id="Text Box 777" o:spid="_x0000_s1160" type="#_x0000_t202" style="position:absolute;left:14764;top:19273;width:9028;height:1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c15eMMA&#10;AADdAAAADwAAAGRycy9kb3ducmV2LnhtbERPzWqDQBC+F/oOyxR6KXFNaUxiXUNaaMlVkwcY3YlK&#10;3VlxN9G8fbdQyG0+vt/JdrPpxZVG11lWsIxiEMS11R03Ck7Hr8UGhPPIGnvLpOBGDnb540OGqbYT&#10;F3QtfSNCCLsUFbTeD6mUrm7JoIvsQBy4sx0N+gDHRuoRpxBuevkax4k02HFoaHGgz5bqn/JiFJwP&#10;08tqO1Xf/rQu3pIP7NaVvSn1/DTv30F4mv1d/O8+6DA/3i7h75twgsx/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c15eMMAAADdAAAADwAAAAAAAAAAAAAAAACYAgAAZHJzL2Rv&#10;d25yZXYueG1sUEsFBgAAAAAEAAQA9QAAAIgDA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National Values</w:t>
                        </w:r>
                      </w:p>
                    </w:txbxContent>
                  </v:textbox>
                </v:shape>
                <v:shape id="AutoShape 778" o:spid="_x0000_s1161" type="#_x0000_t32" style="position:absolute;left:24342;top:15011;width:5824;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rVQj8QAAADdAAAADwAAAGRycy9kb3ducmV2LnhtbERPTWsCMRC9C/6HMIIXqVkFpd0aZSsI&#10;WvCgbe/TzbgJbibbTdTtv28Kgrd5vM9ZrDpXiyu1wXpWMBlnIIhLry1XCj4/Nk/PIEJE1lh7JgW/&#10;FGC17PcWmGt/4wNdj7ESKYRDjgpMjE0uZSgNOQxj3xAn7uRbhzHBtpK6xVsKd7WcZtlcOrScGgw2&#10;tDZUno8Xp2C/m7wV38bu3g8/dj/bFPWlGn0pNRx0xSuISF18iO/urU7zs5cp/H+TTpD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mtVCPxAAAAN0AAAAPAAAAAAAAAAAA&#10;AAAAAKECAABkcnMvZG93bnJldi54bWxQSwUGAAAAAAQABAD5AAAAkgMAAAAA&#10;"/>
                <v:group id="Group 779" o:spid="_x0000_s1162" style="position:absolute;left:23085;top:51584;width:1886;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3QmKTwwAAAN0AAAAP&#10;AAAAAAAAAAAAAAAAAKoCAABkcnMvZG93bnJldi54bWxQSwUGAAAAAAQABAD6AAAAmgMAAAAA&#10;">
                  <v:rect id="Rectangle 780" o:spid="_x0000_s116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jKFmcIA&#10;AADdAAAADwAAAGRycy9kb3ducmV2LnhtbERPTYvCMBC9C/sfwix402RVRKtRll0UPWq97G22Gdvu&#10;NpPSRK3+eiMI3ubxPme+bG0lztT40rGGj74CQZw5U3Ku4ZCuehMQPiAbrByThit5WC7eOnNMjLvw&#10;js77kIsYwj5BDUUIdSKlzwqy6PuuJo7c0TUWQ4RNLk2DlxhuKzlQaiwtlhwbCqzpq6Dsf3+yGn7L&#10;wQFvu3St7HQ1DNs2/Tv9fGvdfW8/ZyACteElfro3Js5X0xE8vokny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MoWZwgAAAN0AAAAPAAAAAAAAAAAAAAAAAJgCAABkcnMvZG93&#10;bnJldi54bWxQSwUGAAAAAAQABAD1AAAAhwMAAAAA&#10;"/>
                  <v:shape id="AutoShape 781" o:spid="_x0000_s116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xAvsUAAADdAAAADwAAAGRycy9kb3ducmV2LnhtbERPS2vCQBC+F/oflhG81Y0Fi0ldgxQq&#10;YunBB8Hehuw0Cc3Oht01Rn+9Wyj0Nh/fcxb5YFrRk/ONZQXTSQKCuLS64UrB8fD+NAfhA7LG1jIp&#10;uJKHfPn4sMBM2wvvqN+HSsQQ9hkqqEPoMil9WZNBP7EdceS+rTMYInSV1A4vMdy08jlJXqTBhmND&#10;jR291VT+7M9GwekjPRfX4pO2xTTdfqEz/nZYKzUeDatXEIGG8C/+c290nJ+kM/j9Jp4gl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6xAvsUAAADdAAAADwAAAAAAAAAA&#10;AAAAAAChAgAAZHJzL2Rvd25yZXYueG1sUEsFBgAAAAAEAAQA+QAAAJMDAAAAAA==&#10;">
                    <v:stroke endarrow="block"/>
                  </v:shape>
                </v:group>
                <v:shape id="AutoShape 782" o:spid="_x0000_s1165" type="#_x0000_t32" style="position:absolute;left:24971;top:52370;width:1938;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Y5WjMQAAADdAAAADwAAAGRycy9kb3ducmV2LnhtbERPTWsCMRC9C/0PYQq9SM0qVOzWKFtB&#10;qIIH1/Y+3Yyb4Gay3UTd/ntTKHibx/uc+bJ3jbhQF6xnBeNRBoK48tpyreDzsH6egQgRWWPjmRT8&#10;UoDl4mEwx1z7K+/pUsZapBAOOSowMba5lKEy5DCMfEucuKPvHMYEu1rqDq8p3DVykmVT6dByajDY&#10;0spQdSrPTsFuM34vvo3dbPc/dveyLppzPfxS6umxL95AROrjXfzv/tBpfvY6hb9v0gly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ZjlaMxAAAAN0AAAAPAAAAAAAAAAAA&#10;AAAAAKECAABkcnMvZG93bnJldi54bWxQSwUGAAAAAAQABAD5AAAAkgMAAAAA&#10;"/>
                <v:shape id="Text Box 783" o:spid="_x0000_s1166" type="#_x0000_t202" style="position:absolute;left:33658;top:39498;width:10784;height:75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s9kL8IA&#10;AADdAAAADwAAAGRycy9kb3ducmV2LnhtbERPTWvCQBC9C/6HZYTedGOxVtNsRAqGHqu2eJ1mx2ww&#10;Oxuya4z/vlsQepvH+5xsM9hG9NT52rGC+SwBQVw6XXOl4Ou4m65A+ICssXFMCu7kYZOPRxmm2t14&#10;T/0hVCKGsE9RgQmhTaX0pSGLfuZa4sidXWcxRNhVUnd4i+G2kc9JspQWa44NBlt6N1ReDler4MWf&#10;Phf9/ac21eq7kMVg94tjodTTZNi+gQg0hH/xw/2h4/xk/Qp/38QTZP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6z2QvwgAAAN0AAAAPAAAAAAAAAAAAAAAAAJgCAABkcnMvZG93&#10;bnJldi54bWxQSwUGAAAAAAQABAD1AAAAhwMAAAAA&#10;" strokeweight="1.5pt">
                  <v:textbox>
                    <w:txbxContent>
                      <w:p w:rsidR="00467F89" w:rsidRPr="00B21D2B" w:rsidRDefault="00467F89" w:rsidP="005C2EC6">
                        <w:pPr>
                          <w:jc w:val="center"/>
                          <w:rPr>
                            <w:lang w:val="fr-FR"/>
                          </w:rPr>
                        </w:pPr>
                        <w:r>
                          <w:rPr>
                            <w:lang w:val="fr-FR"/>
                          </w:rPr>
                          <w:t>To Achieve Processes</w:t>
                        </w:r>
                      </w:p>
                    </w:txbxContent>
                  </v:textbox>
                </v:shape>
                <v:shape id="Text Box 784" o:spid="_x0000_s1167" type="#_x0000_t202" style="position:absolute;left:56281;top:13841;width:6400;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Q5cUA&#10;AADdAAAADwAAAGRycy9kb3ducmV2LnhtbESPzW7CQAyE75V4h5WRuFSwAbX8BBYElYq48vMAJmuS&#10;iKw3yi4kvH19QOrN1oxnPq82navUk5pQejYwHiWgiDNvS84NXM6/wzmoEJEtVp7JwIsCbNa9jxWm&#10;1rd8pOcp5kpCOKRooIixTrUOWUEOw8jXxKLdfOMwytrk2jbYSrir9CRJptphydJQYE0/BWX308MZ&#10;uB3az+9Fe93Hy+z4Nd1hObv6lzGDfrddgorUxX/z+/pgBT9ZCK58IyPo9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99DlxQAAAN0AAAAPAAAAAAAAAAAAAAAAAJgCAABkcnMv&#10;ZG93bnJldi54bWxQSwUGAAAAAAQABAD1AAAAigM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DMI Data</w:t>
                        </w:r>
                      </w:p>
                    </w:txbxContent>
                  </v:textbox>
                </v:shape>
                <v:shape id="AutoShape 785" o:spid="_x0000_s1168" type="#_x0000_t32" style="position:absolute;left:57748;top:12234;width:3222;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HC/sQAAADdAAAADwAAAGRycy9kb3ducmV2LnhtbERPTWsCMRC9F/wPYQq9lJq10FJXo6yC&#10;UAUPbut93Iyb0M1k3UTd/vtGKHibx/uc6bx3jbhQF6xnBaNhBoK48tpyreD7a/XyASJEZI2NZ1Lw&#10;SwHms8HDFHPtr7yjSxlrkUI45KjAxNjmUobKkMMw9C1x4o6+cxgT7GqpO7ymcNfI1yx7lw4tpwaD&#10;LS0NVT/l2SnYrkeL4mDserM72e3bqmjO9fNeqafHvpiAiNTHu/jf/anT/Gw8hts36QQ5+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EcL+xAAAAN0AAAAPAAAAAAAAAAAA&#10;AAAAAKECAABkcnMvZG93bnJldi54bWxQSwUGAAAAAAQABAD5AAAAkgMAAAAA&#10;"/>
                <v:shape id="Text Box 786" o:spid="_x0000_s1169" type="#_x0000_t202" style="position:absolute;left:49043;top:7597;width:9220;height:54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4YsMcA&#10;AADdAAAADwAAAGRycy9kb3ducmV2LnhtbESPQW/CMAyF75P4D5En7TJByoYYFAKaJm2C28YQXK3G&#10;tNUapyRZKf8eHybtZus9v/d5ue5dozoKsfZsYDzKQBEX3tZcGth/vw9noGJCtth4JgNXirBeDe6W&#10;mFt/4S/qdqlUEsIxRwNVSm2udSwqchhHviUW7eSDwyRrKLUNeJFw1+inLJtqhzVLQ4UtvVVU/Ox+&#10;nYHZZNMd4/b581BMT808Pb50H+dgzMN9/7oAlahP/+a/640V/HEm/PKNjKB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leGLDHAAAA3QAAAA8AAAAAAAAAAAAAAAAAmAIAAGRy&#10;cy9kb3ducmV2LnhtbFBLBQYAAAAABAAEAPUAAACMAwAAAAA=&#10;">
                  <v:textbox>
                    <w:txbxContent>
                      <w:p w:rsidR="00467F89" w:rsidRPr="00D272FB" w:rsidRDefault="00467F89" w:rsidP="005C2EC6">
                        <w:pPr>
                          <w:pStyle w:val="Textkrper2"/>
                          <w:rPr>
                            <w:lang w:val="fr-FR" w:eastAsia="fr-FR"/>
                          </w:rPr>
                        </w:pPr>
                        <w:r w:rsidRPr="00D272FB">
                          <w:rPr>
                            <w:lang w:val="fr-FR" w:eastAsia="fr-FR"/>
                          </w:rPr>
                          <w:t>To Manage DMI</w:t>
                        </w:r>
                      </w:p>
                    </w:txbxContent>
                  </v:textbox>
                </v:shape>
                <v:shape id="Text Box 787" o:spid="_x0000_s1170" type="#_x0000_t202" style="position:absolute;left:1885;top:39498;width:7806;height:1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bjYsIA&#10;AADdAAAADwAAAGRycy9kb3ducmV2LnhtbERPzWrCQBC+C32HZQq9SN1EbNKmrqIFxas2DzDJjklo&#10;djZkVxPf3hWE3ubj+53lejStuFLvGssK4lkEgri0uuFKQf67e/8E4TyyxtYyKbiRg/XqZbLETNuB&#10;j3Q9+UqEEHYZKqi97zIpXVmTQTezHXHgzrY36APsK6l7HEK4aeU8ihJpsOHQUGNHPzWVf6eLUXA+&#10;DNOPr6HY+zw9LpItNmlhb0q9vY6bbxCeRv8vfroPOsyPoxge34QT5OoO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3JuNiwgAAAN0AAAAPAAAAAAAAAAAAAAAAAJgCAABkcnMvZG93&#10;bnJldi54bWxQSwUGAAAAAAQABAD1AAAAhwM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Radio Message</w:t>
                        </w:r>
                      </w:p>
                    </w:txbxContent>
                  </v:textbox>
                </v:shape>
                <v:group id="Group 788" o:spid="_x0000_s1171" style="position:absolute;left:22989;top:9483;width:1886;height:1590" coordorigin="8274,5231" coordsize="216,1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uVdEsQAAADdAAAA&#10;DwAAAAAAAAAAAAAAAACqAgAAZHJzL2Rvd25yZXYueG1sUEsFBgAAAAAEAAQA+gAAAJsDAAAAAA==&#10;">
                  <v:rect id="Rectangle 789" o:spid="_x0000_s1172" style="position:absolute;left:8274;top:5231;width:216;height:1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CH98IA&#10;AADdAAAADwAAAGRycy9kb3ducmV2LnhtbERPTYvCMBC9L/gfwgh7WxMVFq1GEReX3aPWi7exGdtq&#10;MylN1OqvN4LgbR7vc6bz1lbiQo0vHWvo9xQI4syZknMN23T1NQLhA7LByjFpuJGH+azzMcXEuCuv&#10;6bIJuYgh7BPUUIRQJ1L6rCCLvudq4sgdXGMxRNjk0jR4jeG2kgOlvqXFkmNDgTUtC8pOm7PVsC8H&#10;W7yv019lx6th+G/T43n3o/Vnt11MQARqw1v8cv+ZOL+vhvD8Jp4gZ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If3wgAAAN0AAAAPAAAAAAAAAAAAAAAAAJgCAABkcnMvZG93&#10;bnJldi54bWxQSwUGAAAAAAQABAD1AAAAhwMAAAAA&#10;"/>
                  <v:shape id="AutoShape 790" o:spid="_x0000_s1173" type="#_x0000_t32" style="position:absolute;left:8274;top:5322;width:216;height: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CMVcIAAADdAAAADwAAAGRycy9kb3ducmV2LnhtbERP32vCMBB+F/Y/hBv4pmmHyuiMZRME&#10;8UXmBtvj0ZxtsLmUJmvqf2+EgW/38f28dTnaVgzUe+NYQT7PQBBXThuuFXx/7WavIHxA1tg6JgVX&#10;8lBuniZrLLSL/EnDKdQihbAvUEETQldI6auGLPq564gTd3a9xZBgX0vdY0zhtpUvWbaSFg2nhgY7&#10;2jZUXU5/VoGJRzN0+238OPz8eh3JXJfOKDV9Ht/fQAQaw0P8797rND/PFnD/Jp0gN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WCMVcIAAADdAAAADwAAAAAAAAAAAAAA&#10;AAChAgAAZHJzL2Rvd25yZXYueG1sUEsFBgAAAAAEAAQA+QAAAJADAAAAAA==&#10;">
                    <v:stroke endarrow="block"/>
                  </v:shape>
                </v:group>
                <v:shape id="AutoShape 791" o:spid="_x0000_s1174" type="#_x0000_t32" style="position:absolute;left:2016;top:41847;width:10364;height:2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7dS4cQAAADdAAAADwAAAGRycy9kb3ducmV2LnhtbERPTWsCMRC9F/wPYYReSs1uwSJbo6yC&#10;oIIHrb1PN+MmuJmsm6jrv28Khd7m8T5nOu9dI27UBetZQT7KQBBXXluuFRw/V68TECEia2w8k4IH&#10;BZjPBk9TLLS/855uh1iLFMKhQAUmxraQMlSGHIaRb4kTd/Kdw5hgV0vd4T2Fu0a+Zdm7dGg5NRhs&#10;aWmoOh+uTsFuky/Kb2M32/3F7sarsrnWL19KPQ/78gNEpD7+i//ca53m59kYfr9JJ8jZ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t1LhxAAAAN0AAAAPAAAAAAAAAAAA&#10;AAAAAKECAABkcnMvZG93bnJldi54bWxQSwUGAAAAAAQABAD5AAAAkgMAAAAA&#10;"/>
                <v:shape id="Text Box 792" o:spid="_x0000_s1175" type="#_x0000_t202" style="position:absolute;left:12354;top:38214;width:11569;height:7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rGsQA&#10;AADdAAAADwAAAGRycy9kb3ducmV2LnhtbERPS2vCQBC+F/oflin0VjcKPohugrRaexIaPXgcs5MH&#10;ZmdDdk3iv+8WCr3Nx/ecTTqaRvTUudqygukkAkGcW11zqeB82r+tQDiPrLGxTAoe5CBNnp82GGs7&#10;8Df1mS9FCGEXo4LK+zaW0uUVGXQT2xIHrrCdQR9gV0rd4RDCTSNnUbSQBmsODRW29F5RfsvuRsHx&#10;4FbX5a6/fGZn+3EclgXOZ4VSry/jdg3C0+j/xX/uLx3mT6MF/H4TTpDJ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aqxrEAAAA3QAAAA8AAAAAAAAAAAAAAAAAmAIAAGRycy9k&#10;b3ducmV2LnhtbFBLBQYAAAAABAAEAPUAAACJAwAAAAA=&#10;">
                  <v:stroke dashstyle="dash"/>
                  <v:textbox>
                    <w:txbxContent>
                      <w:p w:rsidR="00467F89" w:rsidRPr="001F5CDB" w:rsidRDefault="00467F89" w:rsidP="005C2EC6">
                        <w:pPr>
                          <w:pStyle w:val="Textkrper2"/>
                          <w:rPr>
                            <w:lang w:eastAsia="fr-FR"/>
                          </w:rPr>
                        </w:pPr>
                        <w:r w:rsidRPr="001F5CDB">
                          <w:rPr>
                            <w:lang w:eastAsia="fr-FR"/>
                          </w:rPr>
                          <w:t>To c</w:t>
                        </w:r>
                        <w:r>
                          <w:rPr>
                            <w:lang w:eastAsia="fr-FR"/>
                          </w:rPr>
                          <w:t>heck and Store Radio Message</w:t>
                        </w:r>
                      </w:p>
                    </w:txbxContent>
                  </v:textbox>
                </v:shape>
                <v:group id="Group 793" o:spid="_x0000_s1176" style="position:absolute;left:23085;top:39122;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pL+isQAAADdAAAA&#10;DwAAAAAAAAAAAAAAAACqAgAAZHJzL2Rvd25yZXYueG1sUEsFBgAAAAAEAAQA+gAAAJsDAAAAAA==&#10;">
                  <v:rect id="Rectangle 794" o:spid="_x0000_s117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QVhsUA&#10;AADdAAAADwAAAGRycy9kb3ducmV2LnhtbESPQW/CMAyF75P2HyJP2m0kMGmCQkATiGk7QrlwM41p&#10;yxqnagIUfv18mMTN1nt+7/Ns0ftGXaiLdWALw4EBRVwEV3NpYZev38agYkJ22AQmCzeKsJg/P80w&#10;c+HKG7psU6kkhGOGFqqU2kzrWFTkMQ5CSyzaMXQek6xdqV2HVwn3jR4Z86E91iwNFba0rKj43Z69&#10;hUM92uF9k38ZP1m/p58+P533K2tfX/rPKahEfXqY/6+/neAPjeDKNzKCn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xlBWGxQAAAN0AAAAPAAAAAAAAAAAAAAAAAJgCAABkcnMv&#10;ZG93bnJldi54bWxQSwUGAAAAAAQABAD1AAAAigMAAAAA&#10;"/>
                  <v:shape id="AutoShape 795" o:spid="_x0000_s117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ArQocQAAADdAAAADwAAAGRycy9kb3ducmV2LnhtbERPTWvCQBC9C/6HZQRvuokHaaKrlEKL&#10;WHpQS6i3ITsmwexs2F019te7hYK3ebzPWa5704orOd9YVpBOExDEpdUNVwq+D++TFxA+IGtsLZOC&#10;O3lYr4aDJeba3nhH132oRAxhn6OCOoQul9KXNRn0U9sRR+5kncEQoaukdniL4aaVsySZS4MNx4Ya&#10;O3qrqTzvL0bBz2d2Ke7FF22LNNse0Rn/e/hQajzqXxcgAvXhKf53b3ScnyYZ/H0TT5C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UCtChxAAAAN0AAAAPAAAAAAAAAAAA&#10;AAAAAKECAABkcnMvZG93bnJldi54bWxQSwUGAAAAAAQABAD5AAAAkgMAAAAA&#10;">
                    <v:stroke endarrow="block"/>
                  </v:shape>
                </v:group>
                <v:shape id="AutoShape 796" o:spid="_x0000_s1179" type="#_x0000_t32" style="position:absolute;left:24953;top:43271;width:8609;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lnpMcAAADdAAAADwAAAGRycy9kb3ducmV2LnhtbESPQUsDMRCF70L/Q5iCF2mzKyiyNi1b&#10;oWCFHlr1Pt2Mm9DNZN2k7frvnYPgbYb35r1vFqsxdOpCQ/KRDZTzAhRxE63n1sDH+2b2BCplZItd&#10;ZDLwQwlWy8nNAisbr7ynyyG3SkI4VWjA5dxXWqfGUcA0jz2xaF9xCJhlHVptB7xKeOj0fVE86oCe&#10;pcFhTy+OmtPhHAzstuW6Pjq/fdt/+93Dpu7O7d2nMbfTsX4GlWnM/+a/61cr+GUp/PKNjKCXv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iGWekxwAAAN0AAAAPAAAAAAAA&#10;AAAAAAAAAKECAABkcnMvZG93bnJldi54bWxQSwUGAAAAAAQABAD5AAAAlQMAAAAA&#10;"/>
                <v:shape id="AutoShape 797" o:spid="_x0000_s1180" type="#_x0000_t32" style="position:absolute;left:24971;top:39926;width:1929;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XCP8QAAADdAAAADwAAAGRycy9kb3ducmV2LnhtbERP0WoCMRB8L/gPYQu+FM1ZsJTTKKcg&#10;VMEHbfu+XtZL6GVzXqKef2+EgvO0y+zM7EznnavFhdpgPSsYDTMQxKXXlisFP9+rwSeIEJE11p5J&#10;wY0CzGe9lynm2l95R5d9rEQy4ZCjAhNjk0sZSkMOw9A3xIk7+tZhTGtbSd3iNZm7Wr5n2Yd0aDkl&#10;GGxoaaj825+dgu16tCgOxq43u5PdjldFfa7efpXqv3bFBESkLj6P/9VfOr2fAI82aQQ5u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VcI/xAAAAN0AAAAPAAAAAAAAAAAA&#10;AAAAAKECAABkcnMvZG93bnJldi54bWxQSwUGAAAAAAQABAD5AAAAkgMAAAAA&#10;"/>
                <v:shape id="AutoShape 798" o:spid="_x0000_s1181" type="#_x0000_t32" style="position:absolute;left:54675;top:21788;width:8;height:1953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WK9cMAAADdAAAADwAAAGRycy9kb3ducmV2LnhtbERPPWvDMBDdA/0P4gpdQi0rQwlO5BAK&#10;hZKhkMRDxkO62ibWyZVUx/33UaHQ7R7v87a72Q1iohB7zxpUUYIgNt723Gpozm/PaxAxIVscPJOG&#10;H4qwqx8WW6ysv/GRplNqRQ7hWKGGLqWxkjKajhzGwo/Emfv0wWHKMLTSBrzlcDfIVVm+SIc954YO&#10;R3rtyFxP305Df2g+mmn5lYJZH9QlqHi+DEbrp8d5vwGRaE7/4j/3u83zlVrB7zf5BFnf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D1ivXDAAAA3QAAAA8AAAAAAAAAAAAA&#10;AAAAoQIAAGRycy9kb3ducmV2LnhtbFBLBQYAAAAABAAEAPkAAACRAwAAAAA=&#10;"/>
                <v:shape id="Text Box 799" o:spid="_x0000_s1182" type="#_x0000_t202" style="position:absolute;left:57111;top:43271;width:5631;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OU8MA&#10;AADdAAAADwAAAGRycy9kb3ducmV2LnhtbERP22rCQBB9L/Qflin4UnSTWqNGV6lCi69GP2DMjklo&#10;djZkt7n8fbdQ8G0O5zrb/WBq0VHrKssK4lkEgji3uuJCwfXyOV2BcB5ZY22ZFIzkYL97ftpiqm3P&#10;Z+oyX4gQwi5FBaX3TSqly0sy6Ga2IQ7c3bYGfYBtIXWLfQg3tXyLokQarDg0lNjQsaT8O/sxCu6n&#10;/nWx7m9f/ro8vycHrJY3Oyo1eRk+NiA8Df4h/nefdJgfx3P4+yacIH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OU8MAAADdAAAADwAAAAAAAAAAAAAAAACYAgAAZHJzL2Rv&#10;d25yZXYueG1sUEsFBgAAAAAEAAQA9QAAAIgDA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TIU Data</w:t>
                        </w:r>
                      </w:p>
                    </w:txbxContent>
                  </v:textbox>
                </v:shape>
                <v:shape id="AutoShape 800" o:spid="_x0000_s1183" type="#_x0000_t32" style="position:absolute;left:53889;top:46467;width:7430;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Jhp8QAAADdAAAADwAAAGRycy9kb3ducmV2LnhtbERPS2sCMRC+F/wPYQpeSs2uaClbo6wF&#10;QQUPPnqfbqab0M1ku4m6/feNIPQ2H99zZoveNeJCXbCeFeSjDARx5bXlWsHpuHp+BREissbGMyn4&#10;pQCL+eBhhoX2V97T5RBrkUI4FKjAxNgWUobKkMMw8i1x4r585zAm2NVSd3hN4a6R4yx7kQ4tpwaD&#10;Lb0bqr4PZ6dgt8mX5aexm+3+x+6mq7I5108fSg0f+/INRKQ+/ovv7rVO8/N8Ardv0gl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ImGnxAAAAN0AAAAPAAAAAAAAAAAA&#10;AAAAAKECAABkcnMvZG93bnJldi54bWxQSwUGAAAAAAQABAD5AAAAkgMAAAAA&#10;"/>
                <v:shape id="Text Box 801" o:spid="_x0000_s1184" type="#_x0000_t202" style="position:absolute;left:49139;top:44921;width:9220;height:65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At9cQA&#10;AADdAAAADwAAAGRycy9kb3ducmV2LnhtbERPTWvCQBC9C/0PyxS8FN3EtmpTVxHBYm+tSnsdsmMS&#10;zM7G3TXGf+8WCt7m8T5ntuhMLVpyvrKsIB0mIIhzqysuFOx368EUhA/IGmvLpOBKHhbzh94MM20v&#10;/E3tNhQihrDPUEEZQpNJ6fOSDPqhbYgjd7DOYIjQFVI7vMRwU8tRkoylwYpjQ4kNrUrKj9uzUTB9&#10;2bS//vP56ycfH+q38DRpP05Oqf5jt3wHEagLd/G/e6Pj/DR9hb9v4glyf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zwLfXEAAAA3QAAAA8AAAAAAAAAAAAAAAAAmAIAAGRycy9k&#10;b3ducmV2LnhtbFBLBQYAAAAABAAEAPUAAACJAwAAAAA=&#10;">
                  <v:textbox>
                    <w:txbxContent>
                      <w:p w:rsidR="00467F89" w:rsidRPr="00D272FB" w:rsidRDefault="00467F89" w:rsidP="005C2EC6">
                        <w:pPr>
                          <w:pStyle w:val="Textkrper2"/>
                          <w:rPr>
                            <w:lang w:val="fr-FR" w:eastAsia="fr-FR"/>
                          </w:rPr>
                        </w:pPr>
                        <w:r>
                          <w:rPr>
                            <w:lang w:val="fr-FR" w:eastAsia="fr-FR"/>
                          </w:rPr>
                          <w:t>To Manage TIU</w:t>
                        </w:r>
                      </w:p>
                    </w:txbxContent>
                  </v:textbox>
                </v:shape>
                <v:shape id="AutoShape 803" o:spid="_x0000_s1185" type="#_x0000_t32" style="position:absolute;left:24875;top:10278;width:24168;height: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rxaS8QAAADdAAAADwAAAGRycy9kb3ducmV2LnhtbERPTWsCMRC9C/0PYQq9iGa3UJHVKGtB&#10;qAUPWr2Pm3ET3EzWTdTtv28Khd7m8T5nvuxdI+7UBetZQT7OQBBXXluuFRy+1qMpiBCRNTaeScE3&#10;BVgungZzLLR/8I7u+1iLFMKhQAUmxraQMlSGHIaxb4kTd/adw5hgV0vd4SOFu0a+ZtlEOrScGgy2&#10;9G6ouuxvTsF2k6/Kk7Gbz93Vbt/WZXOrh0elXp77cgYiUh//xX/uD53m5/kEfr9JJ8jF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vFpLxAAAAN0AAAAPAAAAAAAAAAAA&#10;AAAAAKECAABkcnMvZG93bnJldi54bWxQSwUGAAAAAAQABAD5AAAAkgMAAAAA&#10;"/>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804" o:spid="_x0000_s1186" type="#_x0000_t67" style="position:absolute;left:42040;top:31490;width:909;height:80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W+8sYA&#10;AADdAAAADwAAAGRycy9kb3ducmV2LnhtbERPTWvCQBC9C/0PyxR60016qJK6hjQlUCo9aDzU25Ad&#10;k2B2NmS3mvjru4WCt3m8z1mno+nEhQbXWlYQLyIQxJXVLdcKDmUxX4FwHlljZ5kUTOQg3TzM1pho&#10;e+UdXfa+FiGEXYIKGu/7REpXNWTQLWxPHLiTHQz6AIda6gGvIdx08jmKXqTBlkNDgz3lDVXn/Y9R&#10;kMmy7A6ft6/4vTi+nb630zhtc6WeHsfsFYSn0d/F/+4PHebH8RL+vgknyM0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W+8sYAAADdAAAADwAAAAAAAAAAAAAAAACYAgAAZHJz&#10;L2Rvd25yZXYueG1sUEsFBgAAAAAEAAQA9QAAAIsDAAAAAA==&#10;" adj="16201"/>
                <v:group id="Group 805" o:spid="_x0000_s1187" style="position:absolute;left:23067;top:42476;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YtT8JccAAADd&#10;AAAADwAAAAAAAAAAAAAAAACqAgAAZHJzL2Rvd25yZXYueG1sUEsFBgAAAAAEAAQA+gAAAJ4DAAAA&#10;AA==&#10;">
                  <v:rect id="Rectangle 806" o:spid="_x0000_s1188"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wEmwMQA&#10;AADdAAAADwAAAGRycy9kb3ducmV2LnhtbERPTWvCQBC9C/0PyxR6M5soSBNdpbQo9ajJpbcxO03S&#10;ZmdDdk2iv75bKPQ2j/c5m91kWjFQ7xrLCpIoBkFcWt1wpaDI9/NnEM4ja2wtk4IbOdhtH2YbzLQd&#10;+UTD2VcihLDLUEHtfZdJ6cqaDLrIdsSB+7S9QR9gX0nd4xjCTSsXcbySBhsODTV29FpT+X2+GgWX&#10;ZlHg/ZQfYpPul/445V/Xjzelnh6nlzUIT5P/F/+533WYnyQp/H4TTpD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BJsDEAAAA3QAAAA8AAAAAAAAAAAAAAAAAmAIAAGRycy9k&#10;b3ducmV2LnhtbFBLBQYAAAAABAAEAPUAAACJAwAAAAA=&#10;"/>
                  <v:shape id="AutoShape 807" o:spid="_x0000_s1189"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Gv1cYAAADdAAAADwAAAGRycy9kb3ducmV2LnhtbESPQWvCQBCF70L/wzKF3nQTwSKpq5RS&#10;sSAqxuY+ZMckNDsbsqtGf33nUOhthvfmvW8Wq8G16kp9aDwbSCcJKOLS24YrA9+n9XgOKkRki61n&#10;MnCnAKvl02iBmfU3PtI1j5WSEA4ZGqhj7DKtQ1mTwzDxHbFoZ987jLL2lbY93iTctXqaJK/aYcPS&#10;UGNHHzWVP/nFGXjsNnTa4flx+MyL/Xa2SWf7ojDm5Xl4fwMVaYj/5r/rLyv46VT45RsZQS9/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yhr9XGAAAA3QAAAA8AAAAAAAAA&#10;AAAAAAAAoQIAAGRycy9kb3ducmV2LnhtbFBLBQYAAAAABAAEAPkAAACUAwAAAAA=&#10;">
                    <v:stroke startarrow="block" endarrow="block"/>
                  </v:shape>
                </v:group>
                <v:group id="Group 808" o:spid="_x0000_s1190" style="position:absolute;left:47917;top:11073;width:1886;height:1598"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YKfBcQAAADdAAAA&#10;DwAAAAAAAAAAAAAAAACqAgAAZHJzL2Rvd25yZXYueG1sUEsFBgAAAAAEAAQA+gAAAJsDAAAAAA==&#10;">
                  <v:rect id="Rectangle 809" o:spid="_x0000_s1191"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l+DMQA&#10;AADdAAAADwAAAGRycy9kb3ducmV2LnhtbERPTWvCQBC9C/0PyxR6MxtTKG3MKqJY2mNMLr2N2TGJ&#10;ZmdDdjVpf323UPA2j/c52XoynbjR4FrLChZRDIK4srrlWkFZ7OevIJxH1thZJgXf5GC9ephlmGo7&#10;ck63g69FCGGXooLG+z6V0lUNGXSR7YkDd7KDQR/gUEs94BjCTSeTOH6RBlsODQ32tG2ouhyuRsGx&#10;TUr8yYv32Lztn/3nVJyvXzulnh6nzRKEp8nfxf/uDx3mL5IE/r4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JfgzEAAAA3QAAAA8AAAAAAAAAAAAAAAAAmAIAAGRycy9k&#10;b3ducmV2LnhtbFBLBQYAAAAABAAEAPUAAACJAwAAAAA=&#10;"/>
                  <v:shape id="AutoShape 810" o:spid="_x0000_s1192"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HMxosMAAADdAAAADwAAAGRycy9kb3ducmV2LnhtbERPTWvCQBC9F/wPywje6iaKIqmriFgU&#10;ioqxuQ/ZMQlmZ0N2q9Ff3xUKvc3jfc582Zla3Kh1lWUF8TACQZxbXXGh4Pv8+T4D4TyyxtoyKXiQ&#10;g+Wi9zbHRNs7n+iW+kKEEHYJKii9bxIpXV6SQTe0DXHgLrY16ANsC6lbvIdwU8tRFE2lwYpDQ4kN&#10;rUvKr+mPUfDcb+m8x8vzuEmzw9dkG08OWabUoN+tPkB46vy/+M+902F+PBrD65twgl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xzMaLDAAAA3QAAAA8AAAAAAAAAAAAA&#10;AAAAoQIAAGRycy9kb3ducmV2LnhtbFBLBQYAAAAABAAEAPkAAACRAwAAAAA=&#10;">
                    <v:stroke startarrow="block" endarrow="block"/>
                  </v:shape>
                </v:group>
                <v:group id="Group 811" o:spid="_x0000_s1193" style="position:absolute;left:48013;top:48956;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C31PJ3FAAAA3QAA&#10;AA8AAAAAAAAAAAAAAAAAqgIAAGRycy9kb3ducmV2LnhtbFBLBQYAAAAABAAEAPoAAACcAwAAAAA=&#10;">
                  <v:rect id="Rectangle 812" o:spid="_x0000_s1194"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meMQA&#10;AADdAAAADwAAAGRycy9kb3ducmV2LnhtbERPTWvCQBC9C/6HZQq96cYUS5u6iigRe0zipbdpdpqk&#10;zc6G7Eajv94tFHqbx/uc1WY0rThT7xrLChbzCARxaXXDlYJTkc5eQDiPrLG1TAqu5GCznk5WmGh7&#10;4YzOua9ECGGXoILa+y6R0pU1GXRz2xEH7sv2Bn2AfSV1j5cQbloZR9GzNNhwaKixo11N5U8+GAWf&#10;TXzCW1YcIvOaPvn3sfgePvZKPT6M2zcQnkb/L/5zH3WYv4iX8PtNOEG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Qg5njEAAAA3QAAAA8AAAAAAAAAAAAAAAAAmAIAAGRycy9k&#10;b3ducmV2LnhtbFBLBQYAAAAABAAEAPUAAACJAwAAAAA=&#10;"/>
                  <v:shape id="AutoShape 813" o:spid="_x0000_s1195"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SSOsIAAADdAAAADwAAAGRycy9kb3ducmV2LnhtbERPTYvCMBC9L/gfwgje1rSCslSjiCgu&#10;iC5Wex+asS02k9JktfrrzcKCt3m8z5ktOlOLG7WusqwgHkYgiHOrKy4UnE+bzy8QziNrrC2Tggc5&#10;WMx7HzNMtL3zkW6pL0QIYZeggtL7JpHS5SUZdEPbEAfuYluDPsC2kLrFewg3tRxF0UQarDg0lNjQ&#10;qqT8mv4aBc/9lk57vDx/1ml22I238fiQZUoN+t1yCsJT59/if/e3DvPj0QT+vgknyPk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ASSOsIAAADdAAAADwAAAAAAAAAAAAAA&#10;AAChAgAAZHJzL2Rvd25yZXYueG1sUEsFBgAAAAAEAAQA+QAAAJADAAAAAA==&#10;">
                    <v:stroke startarrow="block" endarrow="block"/>
                  </v:shape>
                </v:group>
                <v:shape id="AutoShape 814" o:spid="_x0000_s1196" type="#_x0000_t32" style="position:absolute;left:46703;top:11876;width:121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7j0MMAAADdAAAADwAAAGRycy9kb3ducmV2LnhtbERPTYvCMBC9L/gfwgheljWth1W6RpGF&#10;hcWDoPbgcUjGtthMapKt9d8bYcHbPN7nLNeDbUVPPjSOFeTTDASxdqbhSkF5/PlYgAgR2WDrmBTc&#10;KcB6NXpbYmHcjffUH2IlUgiHAhXUMXaFlEHXZDFMXUecuLPzFmOCvpLG4y2F21bOsuxTWmw4NdTY&#10;0XdN+nL4swqabbkr+/dr9HqxzU8+D8dTq5WajIfNF4hIQ3yJ/92/Js3PZ3N4fpNOkK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7u49DDAAAA3QAAAA8AAAAAAAAAAAAA&#10;AAAAoQIAAGRycy9kb3ducmV2LnhtbFBLBQYAAAAABAAEAPkAAACRAwAAAAA=&#10;"/>
                <v:shape id="AutoShape 815" o:spid="_x0000_s1197" type="#_x0000_t32" style="position:absolute;left:46694;top:11894;width:9;height:989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OhH8cAAADdAAAADwAAAGRycy9kb3ducmV2LnhtbESPT0sDMRDF74LfIYzgRWx2C0pZm5at&#10;ULBCD/3jfdyMm+Bmst2k7frtnYPgbYb35r3fzJdj6NSFhuQjGygnBSjiJlrPrYHjYf04A5UyssUu&#10;Mhn4oQTLxe3NHCsbr7yjyz63SkI4VWjA5dxXWqfGUcA0iT2xaF9xCJhlHVptB7xKeOj0tCiedUDP&#10;0uCwp1dHzff+HAxsN+Wq/nR+8747+e3Tuu7O7cOHMfd3Y/0CKtOY/81/129W8Mup4Mo3MoJe/A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SA6EfxwAAAN0AAAAPAAAAAAAA&#10;AAAAAAAAAKECAABkcnMvZG93bnJldi54bWxQSwUGAAAAAAQABAD5AAAAlQMAAAAA&#10;"/>
                <v:shape id="AutoShape 816" o:spid="_x0000_s1198" type="#_x0000_t32" style="position:absolute;left:46397;top:43288;width:9;height:652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U8EhMQAAADdAAAADwAAAGRycy9kb3ducmV2LnhtbERPTWsCMRC9C/6HMEIvotkVWuzWKGtB&#10;qAUPar1PN9NN6GaybqJu/31TKHibx/ucxap3jbhSF6xnBfk0A0FceW25VvBx3EzmIEJE1th4JgU/&#10;FGC1HA4WWGh/4z1dD7EWKYRDgQpMjG0hZagMOQxT3xIn7st3DmOCXS11h7cU7ho5y7In6dByajDY&#10;0quh6vtwcQp223xdfhq7fd+f7e5xUzaXenxS6mHUly8gIvXxLv53v+k0P589w9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9TwSExAAAAN0AAAAPAAAAAAAAAAAA&#10;AAAAAKECAABkcnMvZG93bnJldi54bWxQSwUGAAAAAAQABAD5AAAAkgMAAAAA&#10;"/>
                <v:shape id="AutoShape 817" o:spid="_x0000_s1199" type="#_x0000_t32" style="position:absolute;left:44442;top:41323;width:10233;height:14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w7xMcAAADdAAAADwAAAGRycy9kb3ducmV2LnhtbESPQUsDMRCF70L/Q5iCF7HZVRRZm5at&#10;ULBCD616HzfjJriZbDdpu/575yD0NsN789438+UYOnWiIfnIBspZAYq4idZza+DjfX37BCplZItd&#10;ZDLwSwmWi8nVHCsbz7yj0z63SkI4VWjA5dxXWqfGUcA0iz2xaN9xCJhlHVptBzxLeOj0XVE86oCe&#10;pcFhTy+Omp/9MRjYbspV/eX85m138NuHdd0d25tPY66nY/0MKtOYL+b/61cr+OW98Ms3MoJe/A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rDvExwAAAN0AAAAPAAAAAAAA&#10;AAAAAAAAAKECAABkcnMvZG93bnJldi54bWxQSwUGAAAAAAQABAD5AAAAlQMAAAAA&#10;"/>
                <v:shape id="AutoShape 818" o:spid="_x0000_s1200" type="#_x0000_t32" style="position:absolute;left:44538;top:43253;width:1955;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JI4sMAAADdAAAADwAAAGRycy9kb3ducmV2LnhtbERPTWsCMRC9C/0PYQpeRLNpocjWKFIo&#10;FA9CdQ97HJLp7uJmsk3Sdf33plDobR7vcza7yfVipBA7zxrUqgBBbLztuNFQnd+XaxAxIVvsPZOG&#10;G0XYbR9mGyytv/InjafUiBzCsUQNbUpDKWU0LTmMKz8QZ+7LB4cpw9BIG/Caw10vn4riRTrsODe0&#10;ONBbS+Zy+nEaukN1rMbFdwpmfVB1UPFc90br+eO0fwWRaEr/4j/3h83z1bOC32/yCXJ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SSOLDAAAA3QAAAA8AAAAAAAAAAAAA&#10;AAAAoQIAAGRycy9kb3ducmV2LnhtbFBLBQYAAAAABAAEAPkAAACRAwAAAAA=&#10;"/>
                <v:shape id="AutoShape 819" o:spid="_x0000_s1201" type="#_x0000_t32" style="position:absolute;left:46406;top:49750;width:1607;height:7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0DWlcIAAADdAAAADwAAAGRycy9kb3ducmV2LnhtbERPTYvCMBC9L/gfwgheljWtCyJdo8jC&#10;wuJBUHvwOCRjW2wmNcnW+u+NsOBtHu9zluvBtqInHxrHCvJpBoJYO9NwpaA8/nwsQISIbLB1TAru&#10;FGC9Gr0tsTDuxnvqD7ESKYRDgQrqGLtCyqBrshimriNO3Nl5izFBX0nj8ZbCbStnWTaXFhtODTV2&#10;9F2Tvhz+rIJmW+7K/v0avV5s85PPw/HUaqUm42HzBSLSEF/if/evSfPzzxk8v0kn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0DWlcIAAADdAAAADwAAAAAAAAAAAAAA&#10;AAChAgAAZHJzL2Rvd25yZXYueG1sUEsFBgAAAAAEAAQA+QAAAJADAAAAAA==&#10;"/>
                <v:shape id="AutoShape 820" o:spid="_x0000_s1202" type="#_x0000_t32" style="position:absolute;left:26900;top:45462;width:9;height:692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AxzDsIAAADdAAAADwAAAGRycy9kb3ducmV2LnhtbERPTYvCMBC9L/gfwgheFk2rIFKNIgsL&#10;i4cFtQePQzK2xWZSk2zt/vvNguBtHu9zNrvBtqInHxrHCvJZBoJYO9NwpaA8f05XIEJENtg6JgW/&#10;FGC3Hb1tsDDuwUfqT7ESKYRDgQrqGLtCyqBrshhmriNO3NV5izFBX0nj8ZHCbSvnWbaUFhtODTV2&#10;9FGTvp1+rILmUH6X/fs9er065Befh/Ol1UpNxsN+DSLSEF/ip/vLpPn5YgH/36QT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AxzDsIAAADdAAAADwAAAAAAAAAAAAAA&#10;AAChAgAAZHJzL2Rvd25yZXYueG1sUEsFBgAAAAAEAAQA+QAAAJADAAAAAA==&#10;"/>
                <v:shape id="AutoShape 821" o:spid="_x0000_s1203" type="#_x0000_t32" style="position:absolute;left:26900;top:45462;width:6139;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pc9x8UAAADdAAAADwAAAGRycy9kb3ducmV2LnhtbERPS2sCMRC+F/ofwhR6KZpd24psjbIV&#10;hFrw4Os+3Uw3oZvJdhN1+++NIPQ2H99zpvPeNeJEXbCeFeTDDARx5bXlWsF+txxMQISIrLHxTAr+&#10;KMB8dn83xUL7M2/otI21SCEcClRgYmwLKUNlyGEY+pY4cd++cxgT7GqpOzyncNfIUZaNpUPLqcFg&#10;SwtD1c/26BSsV/l7+WXs6nPza9evy7I51k8HpR4f+vINRKQ+/otv7g+d5ufPL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pc9x8UAAADdAAAADwAAAAAAAAAA&#10;AAAAAAChAgAAZHJzL2Rvd25yZXYueG1sUEsFBgAAAAAEAAQA+QAAAJMDAAAAAA==&#10;"/>
                <v:shape id="Text Box 822" o:spid="_x0000_s1204" type="#_x0000_t202" style="position:absolute;left:25992;top:7597;width:17707;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Ev3MMA&#10;AADdAAAADwAAAGRycy9kb3ducmV2LnhtbERPzWrCQBC+C77DMkIvUje2RtvUVdqC4jXqA4zZMQlm&#10;Z0N2dePbu4WCt/n4fme57k0jbtS52rKC6SQBQVxYXXOp4HjYvH6AcB5ZY2OZFNzJwXo1HCwx0zZw&#10;Tre9L0UMYZehgsr7NpPSFRUZdBPbEkfubDuDPsKulLrDEMNNI9+SZC4N1hwbKmzpt6Lisr8aBedd&#10;GKef4bT1x0U+m/9gvTjZu1Ivo/77C4Sn3j/F/+6djvOn7yn8fRNPkK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nEv3MMAAADdAAAADwAAAAAAAAAAAAAAAACYAgAAZHJzL2Rv&#10;d25yZXYueG1sUEsFBgAAAAAEAAQA9QAAAIgDAAAAAA==&#10;" stroked="f">
                  <v:textbox>
                    <w:txbxContent>
                      <w:p w:rsidR="00467F89" w:rsidRPr="00511CCD" w:rsidRDefault="00467F89" w:rsidP="005C2EC6">
                        <w:pPr>
                          <w:spacing w:line="240" w:lineRule="auto"/>
                          <w:jc w:val="right"/>
                          <w:rPr>
                            <w:rFonts w:ascii="Alstom" w:hAnsi="Alstom"/>
                            <w:sz w:val="16"/>
                            <w:szCs w:val="16"/>
                          </w:rPr>
                        </w:pPr>
                        <w:r w:rsidRPr="00511CCD">
                          <w:rPr>
                            <w:rFonts w:ascii="Alstom" w:hAnsi="Alstom"/>
                            <w:sz w:val="16"/>
                            <w:szCs w:val="16"/>
                          </w:rPr>
                          <w:t>Additional Data (changeable on-board)</w:t>
                        </w:r>
                      </w:p>
                    </w:txbxContent>
                  </v:textbox>
                </v:shape>
                <v:shape id="Text Box 824" o:spid="_x0000_s1205" type="#_x0000_t202" style="position:absolute;left:45341;top:16915;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Oxq8EA&#10;AADdAAAADwAAAGRycy9kb3ducmV2LnhtbERP24rCMBB9X/Afwgi+LJqqa9VqFBV28dXLB4zN2Bab&#10;SWmirX+/EQTf5nCus1y3phQPql1hWcFwEIEgTq0uOFNwPv32ZyCcR9ZYWiYFT3KwXnW+lpho2/CB&#10;HkefiRDCLkEFufdVIqVLczLoBrYiDtzV1gZ9gHUmdY1NCDelHEVRLA0WHBpyrGiXU3o73o2C6775&#10;nsyby58/Tw8/8RaL6cU+lep1280ChKfWf8Rv916H+cNxDK9vwgl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ajsavBAAAA3QAAAA8AAAAAAAAAAAAAAAAAmAIAAGRycy9kb3du&#10;cmV2LnhtbFBLBQYAAAAABAAEAPUAAACGAw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Orders / Display</w:t>
                        </w:r>
                      </w:p>
                    </w:txbxContent>
                  </v:textbox>
                </v:shape>
                <v:shape id="Text Box 825" o:spid="_x0000_s1206" type="#_x0000_t202" style="position:absolute;left:25425;top:49226;width:10818;height:19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8UMMEA&#10;AADdAAAADwAAAGRycy9kb3ducmV2LnhtbERP24rCMBB9X9h/CLPgy6Kp12o1igqKr14+YGzGtmwz&#10;KU3W1r83guDbHM51FqvWlOJOtSssK+j3IhDEqdUFZwou5113CsJ5ZI2lZVLwIAer5ffXAhNtGz7S&#10;/eQzEULYJagg975KpHRpTgZdz1bEgbvZ2qAPsM6krrEJ4aaUgyiaSIMFh4YcK9rmlP6d/o2C26H5&#10;Hc+a695f4uNossEivtqHUp2fdj0H4an1H/HbfdBhfn8Yw+ubcIJ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vFDDBAAAA3QAAAA8AAAAAAAAAAAAAAAAAmAIAAGRycy9kb3du&#10;cmV2LnhtbFBLBQYAAAAABAAEAPUAAACGAw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Train Position &amp; Speed</w:t>
                        </w:r>
                      </w:p>
                    </w:txbxContent>
                  </v:textbox>
                </v:shape>
                <v:shape id="Text Box 826" o:spid="_x0000_s1207" type="#_x0000_t202" style="position:absolute;left:12380;top:46475;width:11526;height: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CAQsYA&#10;AADdAAAADwAAAGRycy9kb3ducmV2LnhtbESPzW7CQAyE75V4h5Ur9VLBhrYQCCyordQqV34ewMma&#10;JGrWG2UXEt6+PlTqzdaMZz5v96Nr1Y360Hg2MJ8loIhLbxuuDJxPX9MVqBCRLbaeycCdAux3k4ct&#10;ZtYPfKDbMVZKQjhkaKCOscu0DmVNDsPMd8SiXXzvMMraV9r2OEi4a/VLkiy1w4alocaOPmsqf45X&#10;Z+CSD8+L9VB8x3N6eFt+YJMW/m7M0+P4vgEVaYz/5r/r3Ar+/FVw5RsZQe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HCAQsYAAADdAAAADwAAAAAAAAAAAAAAAACYAgAAZHJz&#10;L2Rvd25yZXYueG1sUEsFBgAAAAAEAAQA9QAAAIsDA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Synchro Odo / Balise</w:t>
                        </w:r>
                      </w:p>
                    </w:txbxContent>
                  </v:textbox>
                </v:shape>
                <v:shape id="Text Box 827" o:spid="_x0000_s1208" type="#_x0000_t202" style="position:absolute;left:38784;top:34223;width:5754;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wl2cIA&#10;AADdAAAADwAAAGRycy9kb3ducmV2LnhtbERP24rCMBB9X/Afwgi+LJqqu1arUVTYxVcvHzBtxrbY&#10;TEoTbf37jSDs2xzOdVabzlTiQY0rLSsYjyIQxJnVJecKLuef4RyE88gaK8uk4EkONuvexwoTbVs+&#10;0uPkcxFC2CWooPC+TqR0WUEG3cjWxIG72sagD7DJpW6wDeGmkpMomkmDJYeGAmvaF5TdTnej4Hpo&#10;P78XbfrrL/Hxa7bDMk7tU6lBv9suQXjq/L/47T7oMH88XcDrm3CCX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PCXZwgAAAN0AAAAPAAAAAAAAAAAAAAAAAJgCAABkcnMvZG93&#10;bnJldi54bWxQSwUGAAAAAAQABAD1AAAAhwMAAAAA&#10;" stroked="f">
                  <v:textbox>
                    <w:txbxContent>
                      <w:p w:rsidR="00467F89" w:rsidRPr="001C19A4" w:rsidRDefault="00467F89" w:rsidP="005C2EC6">
                        <w:pPr>
                          <w:spacing w:line="240" w:lineRule="auto"/>
                          <w:jc w:val="right"/>
                          <w:rPr>
                            <w:rFonts w:ascii="Alstom" w:hAnsi="Alstom"/>
                            <w:b/>
                            <w:sz w:val="16"/>
                            <w:szCs w:val="16"/>
                            <w:lang w:val="fr-FR"/>
                          </w:rPr>
                        </w:pPr>
                        <w:r w:rsidRPr="001C19A4">
                          <w:rPr>
                            <w:rFonts w:ascii="Alstom" w:hAnsi="Alstom"/>
                            <w:b/>
                            <w:sz w:val="16"/>
                            <w:szCs w:val="16"/>
                            <w:lang w:val="fr-FR"/>
                          </w:rPr>
                          <w:t>Database</w:t>
                        </w:r>
                      </w:p>
                    </w:txbxContent>
                  </v:textbox>
                </v:shape>
                <v:group id="Group 828" o:spid="_x0000_s1209" style="position:absolute;left:21505;top:28695;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jxHfPscAAADd&#10;AAAADwAAAAAAAAAAAAAAAACqAgAAZHJzL2Rvd25yZXYueG1sUEsFBgAAAAAEAAQA+gAAAJ4DAAAA&#10;AA==&#10;">
                  <v:rect id="Rectangle 829" o:spid="_x0000_s121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QF28QA&#10;AADdAAAADwAAAGRycy9kb3ducmV2LnhtbERPTWvCQBC9F/wPywjemk1ikZq6BmmxtEdNLt6m2WmS&#10;mp0N2VVTf71bEHqbx/ucVT6aTpxpcK1lBUkUgyCurG65VlAW28dnEM4ja+wsk4JfcpCvJw8rzLS9&#10;8I7Oe1+LEMIuQwWN930mpasaMugi2xMH7tsOBn2AQy31gJcQbjqZxvFCGmw5NDTY02tD1XF/Mgq+&#10;2rTE6654j81yO/efY/FzOrwpNZuOmxcQnkb/L767P3SYnzwl8PdNOEG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EBdvEAAAA3QAAAA8AAAAAAAAAAAAAAAAAmAIAAGRycy9k&#10;b3ducmV2LnhtbFBLBQYAAAAABAAEAPUAAACJAwAAAAA=&#10;"/>
                  <v:shape id="AutoShape 830" o:spid="_x0000_s121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T7EMQAAADdAAAADwAAAGRycy9kb3ducmV2LnhtbERPTWvCQBC9C/6HZQRvuomIaHSVUqiI&#10;0oNaQnsbsmMSmp0Nu6vG/vpuQehtHu9zVpvONOJGzteWFaTjBARxYXXNpYKP89toDsIHZI2NZVLw&#10;IA+bdb+3wkzbOx/pdgqliCHsM1RQhdBmUvqiIoN+bFviyF2sMxgidKXUDu8x3DRykiQzabDm2FBh&#10;S68VFd+nq1HweVhc80f+Tvs8Xey/0Bn/c94qNRx0L0sQgbrwL366dzrOT6cT+Psmni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xPsQxAAAAN0AAAAPAAAAAAAAAAAA&#10;AAAAAKECAABkcnMvZG93bnJldi54bWxQSwUGAAAAAAQABAD5AAAAkgMAAAAA&#10;">
                    <v:stroke endarrow="block"/>
                  </v:shape>
                </v:group>
                <v:shape id="AutoShape 831" o:spid="_x0000_s1212" type="#_x0000_t32" style="position:absolute;left:23391;top:29499;width:532;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jWzsUAAADdAAAADwAAAGRycy9kb3ducmV2LnhtbERPS2sCMRC+F/ofwhR6KZpd24psjbIV&#10;hFrw4Os+3Uw3oZvJdhN1+++NIPQ2H99zpvPeNeJEXbCeFeTDDARx5bXlWsF+txxMQISIrLHxTAr+&#10;KMB8dn83xUL7M2/otI21SCEcClRgYmwLKUNlyGEY+pY4cd++cxgT7GqpOzyncNfIUZaNpUPLqcFg&#10;SwtD1c/26BSsV/l7+WXs6nPza9evy7I51k8HpR4f+vINRKQ+/otv7g+d5ucvz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jWzsUAAADdAAAADwAAAAAAAAAA&#10;AAAAAAChAgAAZHJzL2Rvd25yZXYueG1sUEsFBgAAAAAEAAQA+QAAAJMDAAAAAA==&#10;"/>
                <v:shape id="AutoShape 832" o:spid="_x0000_s1213" type="#_x0000_t32" style="position:absolute;left:23923;top:29499;width:70;height:43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YB8IAAADdAAAADwAAAGRycy9kb3ducmV2LnhtbERPTYvCMBC9L/gfwgheFk0rIlKNIgsL&#10;i4cFtQePQzK2xWZSk2zt/vvNguBtHu9zNrvBtqInHxrHCvJZBoJYO9NwpaA8f05XIEJENtg6JgW/&#10;FGC3Hb1tsDDuwUfqT7ESKYRDgQrqGLtCyqBrshhmriNO3NV5izFBX0nj8ZHCbSvnWbaUFhtODTV2&#10;9FGTvp1+rILmUH6X/fs9er065Befh/Ol1UpNxsN+DSLSEF/ip/vLpPn5YgH/36QT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OYB8IAAADdAAAADwAAAAAAAAAAAAAA&#10;AAChAgAAZHJzL2Rvd25yZXYueG1sUEsFBgAAAAAEAAQA+QAAAJADAAAAAA==&#10;"/>
                <v:shape id="AutoShape 833" o:spid="_x0000_s1214" type="#_x0000_t32" style="position:absolute;left:17366;top:33900;width:655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K89nMMAAADdAAAADwAAAGRycy9kb3ducmV2LnhtbERPTWsCMRC9F/wPYYReSs2u2CKrUUpB&#10;EA8FdQ8eh2TcXdxM1iSu23/fCEJv83ifs1wPthU9+dA4VpBPMhDE2pmGKwXlcfM+BxEissHWMSn4&#10;pQDr1ehliYVxd95Tf4iVSCEcClRQx9gVUgZdk8UwcR1x4s7OW4wJ+koaj/cUbls5zbJPabHh1FBj&#10;R9816cvhZhU0u/Kn7N+u0ev5Lj/5PBxPrVbqdTx8LUBEGuK/+OnemjQ/n33A45t0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yvPZzDAAAA3QAAAA8AAAAAAAAAAAAA&#10;AAAAoQIAAGRycy9kb3ducmV2LnhtbFBLBQYAAAAABAAEAPkAAACRAwAAAAA=&#10;"/>
                <v:shape id="AutoShape 834" o:spid="_x0000_s1215" type="#_x0000_t32" style="position:absolute;left:10494;top:51444;width:1546;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H2j68IAAADdAAAADwAAAGRycy9kb3ducmV2LnhtbERPTYvCMBC9C/6HMIIXWdOKiHSNIgsL&#10;i4cFtQePQzK2xWZSk2zt/vvNguBtHu9zNrvBtqInHxrHCvJ5BoJYO9NwpaA8f76tQYSIbLB1TAp+&#10;KcBuOx5tsDDuwUfqT7ESKYRDgQrqGLtCyqBrshjmriNO3NV5izFBX0nj8ZHCbSsXWbaSFhtODTV2&#10;9FGTvp1+rILmUH6X/ewevV4f8ovPw/nSaqWmk2H/DiLSEF/ip/vLpPn5cgX/36QT5PY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H2j68IAAADdAAAADwAAAAAAAAAAAAAA&#10;AAChAgAAZHJzL2Rvd25yZXYueG1sUEsFBgAAAAAEAAQA+QAAAJADAAAAAA==&#10;"/>
                <v:shape id="AutoShape 835" o:spid="_x0000_s1216" type="#_x0000_t32" style="position:absolute;left:10486;top:33900;width:5710;height:1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PQzcUAAADdAAAADwAAAGRycy9kb3ducmV2LnhtbERPS2sCMRC+F/ofwhR6KZpdaatsjbIV&#10;hFrw4Os+3Uw3oZvJdhN1+++NIPQ2H99zpvPeNeJEXbCeFeTDDARx5bXlWsF+txxMQISIrLHxTAr+&#10;KMB8dn83xUL7M2/otI21SCEcClRgYmwLKUNlyGEY+pY4cd++cxgT7GqpOzyncNfIUZa9SoeWU4PB&#10;lhaGqp/t0SlYr/L38svY1efm165flmVzrJ8OSj0+9OUbiEh9/Bff3B86zc+fx3D9Jp0gZx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kPQzcUAAADdAAAADwAAAAAAAAAA&#10;AAAAAAChAgAAZHJzL2Rvd25yZXYueG1sUEsFBgAAAAAEAAQA+QAAAJMDAAAAAA==&#10;"/>
                <v:shape id="Text Box 836" o:spid="_x0000_s1217" type="#_x0000_t202" style="position:absolute;left:3309;top:32669;width:8207;height:3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bzP8QA&#10;AADdAAAADwAAAGRycy9kb3ducmV2LnhtbESPzW7CQAyE75V4h5WRuFRlQ0X5CSyIIoG4QnkAkzVJ&#10;RNYbZRcS3h4fkHqzNeOZz8t15yr1oCaUng2Mhgko4szbknMD57/d1wxUiMgWK89k4EkB1qvexxJT&#10;61s+0uMUcyUhHFI0UMRYp1qHrCCHYehrYtGuvnEYZW1ybRtsJdxV+jtJJtphydJQYE3bgrLb6e4M&#10;XA/t58+8vezjeXocT36xnF7805hBv9ssQEXq4r/5fX2wgj8aC658IyPo1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28z/EAAAA3QAAAA8AAAAAAAAAAAAAAAAAmAIAAGRycy9k&#10;b3ducmV2LnhtbFBLBQYAAAAABAAEAPUAAACJAwAAAAA=&#10;" stroked="f">
                  <v:textbox>
                    <w:txbxContent>
                      <w:p w:rsidR="00467F89" w:rsidRDefault="00467F89" w:rsidP="005C2EC6">
                        <w:pPr>
                          <w:spacing w:line="240" w:lineRule="auto"/>
                          <w:jc w:val="center"/>
                          <w:rPr>
                            <w:rFonts w:ascii="Alstom" w:hAnsi="Alstom"/>
                            <w:sz w:val="16"/>
                            <w:szCs w:val="16"/>
                            <w:lang w:val="fr-FR"/>
                          </w:rPr>
                        </w:pPr>
                        <w:r>
                          <w:rPr>
                            <w:rFonts w:ascii="Alstom" w:hAnsi="Alstom"/>
                            <w:sz w:val="16"/>
                            <w:szCs w:val="16"/>
                            <w:lang w:val="fr-FR"/>
                          </w:rPr>
                          <w:t>Linking and</w:t>
                        </w:r>
                      </w:p>
                      <w:p w:rsidR="00467F89" w:rsidRPr="0086649D" w:rsidRDefault="00467F89" w:rsidP="005C2EC6">
                        <w:pPr>
                          <w:spacing w:line="240" w:lineRule="auto"/>
                          <w:jc w:val="center"/>
                          <w:rPr>
                            <w:rFonts w:ascii="Alstom" w:hAnsi="Alstom"/>
                            <w:sz w:val="16"/>
                            <w:szCs w:val="16"/>
                            <w:lang w:val="fr-FR"/>
                          </w:rPr>
                        </w:pPr>
                        <w:r>
                          <w:rPr>
                            <w:rFonts w:ascii="Alstom" w:hAnsi="Alstom"/>
                            <w:sz w:val="16"/>
                            <w:szCs w:val="16"/>
                            <w:lang w:val="fr-FR"/>
                          </w:rPr>
                          <w:t>re-positionning</w:t>
                        </w:r>
                      </w:p>
                    </w:txbxContent>
                  </v:textbox>
                </v:shape>
                <v:group id="Group 837" o:spid="_x0000_s1218" style="position:absolute;left:33143;top:26766;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Hit2o8QAAADdAAAA&#10;DwAAAAAAAAAAAAAAAACqAgAAZHJzL2Rvd25yZXYueG1sUEsFBgAAAAAEAAQA+gAAAJsDAAAAAA==&#10;">
                  <v:rect id="Rectangle 838" o:spid="_x0000_s121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E2ncUA&#10;AADdAAAADwAAAGRycy9kb3ducmV2LnhtbESPQW/CMAyF75P4D5GRdhspTExQCAgxMW1HKBdupjFt&#10;oXGqJkDHr58Pk7jZes/vfZ4vO1erG7Wh8mxgOEhAEefeVlwY2GebtwmoEJEt1p7JwC8FWC56L3NM&#10;rb/zlm67WCgJ4ZCigTLGJtU65CU5DAPfEIt28q3DKGtbaNviXcJdrUdJ8qEdViwNJTa0Lim/7K7O&#10;wLEa7fGxzb4SN928x58uO18Pn8a89rvVDFSkLj7N/9ffVvCHY+GXb2QEvf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UTadxQAAAN0AAAAPAAAAAAAAAAAAAAAAAJgCAABkcnMv&#10;ZG93bnJldi54bWxQSwUGAAAAAAQABAD1AAAAigMAAAAA&#10;"/>
                  <v:shape id="AutoShape 839" o:spid="_x0000_s122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zusQAAADdAAAADwAAAGRycy9kb3ducmV2LnhtbERPTWvCQBC9F/wPywje6iYFpaauQYSK&#10;KD1UJdjbkJ0modnZsLvG2F/fLRR6m8f7nGU+mFb05HxjWUE6TUAQl1Y3XCk4n14fn0H4gKyxtUwK&#10;7uQhX40elphpe+N36o+hEjGEfYYK6hC6TEpf1mTQT21HHLlP6wyGCF0ltcNbDDetfEqSuTTYcGyo&#10;saNNTeXX8WoUXA6La3Ev3mhfpIv9Bzrjv09bpSbjYf0CItAQ/sV/7p2O89NZCr/fxBPk6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z/O6xAAAAN0AAAAPAAAAAAAAAAAA&#10;AAAAAKECAABkcnMvZG93bnJldi54bWxQSwUGAAAAAAQABAD5AAAAkgMAAAAA&#10;">
                    <v:stroke endarrow="block"/>
                  </v:shape>
                </v:group>
                <v:group id="Group 840" o:spid="_x0000_s1221" style="position:absolute;left:33143;top:24836;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VVnIPwwAAAN0AAAAP&#10;AAAAAAAAAAAAAAAAAKoCAABkcnMvZG93bnJldi54bWxQSwUGAAAAAAQABAD6AAAAmgMAAAAA&#10;">
                  <v:rect id="Rectangle 841" o:spid="_x0000_s122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Oo6sIA&#10;AADdAAAADwAAAGRycy9kb3ducmV2LnhtbERPTYvCMBC9C/6HMII3TVVW3K5RRFHWo9aLt9lmtq02&#10;k9JErf56Iwje5vE+ZzpvTCmuVLvCsoJBPwJBnFpdcKbgkKx7ExDOI2ssLZOCOzmYz9qtKcba3nhH&#10;173PRAhhF6OC3PsqltKlORl0fVsRB+7f1gZ9gHUmdY23EG5KOYyisTRYcGjIsaJlTul5fzEK/orh&#10;AR+7ZBOZ7/XIb5vkdDmulOp2msUPCE+N/4jf7l8d5g++RvD6JpwgZ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g6jqwgAAAN0AAAAPAAAAAAAAAAAAAAAAAJgCAABkcnMvZG93&#10;bnJldi54bWxQSwUGAAAAAAQABAD1AAAAhwMAAAAA&#10;"/>
                  <v:shape id="AutoShape 842" o:spid="_x0000_s122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bhQIsUAAADdAAAADwAAAGRycy9kb3ducmV2LnhtbERPS2vCQBC+F/wPywi91U2KLRpdRYRK&#10;sfTgg6C3ITsmwexs2F019td3CwVv8/E9ZzrvTCOu5HxtWUE6SEAQF1bXXCrY7z5eRiB8QNbYWCYF&#10;d/Iwn/Wepphpe+MNXbehFDGEfYYKqhDaTEpfVGTQD2xLHLmTdQZDhK6U2uEthptGvibJuzRYc2yo&#10;sKVlRcV5ezEKDl/jS37Pv2mdp+P1EZ3xP7uVUs/9bjEBEagLD/G/+1PH+enbEP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bhQIsUAAADdAAAADwAAAAAAAAAA&#10;AAAAAAChAgAAZHJzL2Rvd25yZXYueG1sUEsFBgAAAAAEAAQA+QAAAJMDAAAAAA==&#10;">
                    <v:stroke endarrow="block"/>
                  </v:shape>
                </v:group>
                <v:group id="Group 843" o:spid="_x0000_s1224" style="position:absolute;left:32777;top:44877;width:1886;height:1590"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r/qe8QAAADdAAAA&#10;DwAAAAAAAAAAAAAAAACqAgAAZHJzL2Rvd25yZXYueG1sUEsFBgAAAAAEAAQA+gAAAJsDAAAAAA==&#10;">
                  <v:rect id="Rectangle 844" o:spid="_x0000_s122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QLcsQA&#10;AADdAAAADwAAAGRycy9kb3ducmV2LnhtbERPTWvCQBC9F/wPywi91Y1KpUZXESXFHpN46W3Mjkna&#10;7GzIbjT213cLBW/zeJ+z3g6mEVfqXG1ZwXQSgSAurK65VHDKk5c3EM4ja2wsk4I7OdhuRk9rjLW9&#10;cUrXzJcihLCLUUHlfRtL6YqKDLqJbYkDd7GdQR9gV0rd4S2Em0bOomghDdYcGipsaV9R8Z31RsG5&#10;np3wJ83fI7NM5v5jyL/6z4NSz+NhtwLhafAP8b/7qMP86esC/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z0C3LEAAAA3QAAAA8AAAAAAAAAAAAAAAAAmAIAAGRycy9k&#10;b3ducmV2LnhtbFBLBQYAAAAABAAEAPUAAACJAwAAAAA=&#10;"/>
                  <v:shape id="AutoShape 845" o:spid="_x0000_s122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rOVcUAAADdAAAADwAAAGRycy9kb3ducmV2LnhtbERPS2vCQBC+F/wPywi91U0KthpdRYRK&#10;sfTgg6C3ITsmwexs2F019td3CwVv8/E9ZzrvTCOu5HxtWUE6SEAQF1bXXCrY7z5eRiB8QNbYWCYF&#10;d/Iwn/Wepphpe+MNXbehFDGEfYYKqhDaTEpfVGTQD2xLHLmTdQZDhK6U2uEthptGvibJmzRYc2yo&#10;sKVlRcV5ezEKDl/jS37Pv2mdp+P1EZ3xP7uVUs/9bjEBEagLD/G/+1PH+enwHf6+iSfI2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WrOVcUAAADdAAAADwAAAAAAAAAA&#10;AAAAAAChAgAAZHJzL2Rvd25yZXYueG1sUEsFBgAAAAAEAAQA+QAAAJMDAAAAAA==&#10;">
                    <v:stroke endarrow="block"/>
                  </v:shape>
                </v:group>
                <v:group id="Group 846" o:spid="_x0000_s1227" style="position:absolute;left:32777;top:42476;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9L5F5ccAAADd&#10;AAAADwAAAAAAAAAAAAAAAACqAgAAZHJzL2Rvd25yZXYueG1sUEsFBgAAAAAEAAQA+gAAAJ4DAAAA&#10;AA==&#10;">
                  <v:rect id="Rectangle 847" o:spid="_x0000_s1228"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ufAMIA&#10;AADdAAAADwAAAGRycy9kb3ducmV2LnhtbERPTYvCMBC9C/sfwizsTVNdlLUaZVEUPWp72dvYjG3d&#10;ZlKaqNVfbwTB2zze50znranEhRpXWlbQ70UgiDOrS84VpMmq+wPCeWSNlWVScCMH89lHZ4qxtlfe&#10;0WXvcxFC2MWooPC+jqV0WUEGXc/WxIE72sagD7DJpW7wGsJNJQdRNJIGSw4NBda0KCj735+NgkM5&#10;SPG+S9aRGa++/bZNTue/pVJfn+3vBISn1r/FL/dGh/n94Rie34QT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a58AwgAAAN0AAAAPAAAAAAAAAAAAAAAAAJgCAABkcnMvZG93&#10;bnJldi54bWxQSwUGAAAAAAQABAD1AAAAhwMAAAAA&#10;"/>
                  <v:shape id="AutoShape 848" o:spid="_x0000_s1229"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ssWFcYAAADdAAAADwAAAGRycy9kb3ducmV2LnhtbESPQWvCQBCF70L/wzKF3nSTglJSV5HS&#10;YqFoMWnuQ3ZMgtnZkN1q6q/vHARvM7w3732zXI+uU2caQuvZQDpLQBFX3rZcG/gpPqYvoEJEtth5&#10;JgN/FGC9epgsMbP+wgc657FWEsIhQwNNjH2mdagachhmvicW7egHh1HWodZ2wIuEu04/J8lCO2xZ&#10;Ghrs6a2h6pT/OgPX3ZaKHR6v3+95uf+ab9P5viyNeXocN6+gIo3xbr5df1rBTxfCL9/ICHr1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LFhXGAAAA3QAAAA8AAAAAAAAA&#10;AAAAAAAAoQIAAGRycy9kb3ducmV2LnhtbFBLBQYAAAAABAAEAPkAAACUAwAAAAA=&#10;">
                    <v:stroke startarrow="block" endarrow="block"/>
                  </v:shape>
                </v:group>
                <v:group id="Group 852" o:spid="_x0000_s1230" style="position:absolute;left:32777;top:40249;width:1886;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r6CbFwwAAAN0AAAAP&#10;AAAAAAAAAAAAAAAAAKoCAABkcnMvZG93bnJldi54bWxQSwUGAAAAAAQABAD6AAAAmgMAAAAA&#10;">
                  <v:rect id="Rectangle 853" o:spid="_x0000_s123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PHzMEA&#10;AADdAAAADwAAAGRycy9kb3ducmV2LnhtbERPTYvCMBC9L/gfwgje1tQK4lajiIuLHrVevI3N2Fab&#10;SWmiVn+9EYS9zeN9znTemkrcqHGlZQWDfgSCOLO65FzBPl19j0E4j6yxskwKHuRgPut8TTHR9s5b&#10;uu18LkIIuwQVFN7XiZQuK8ig69uaOHAn2xj0ATa51A3eQ7ipZBxFI2mw5NBQYE3LgrLL7moUHMt4&#10;j89t+heZn9XQb9r0fD38KtXrtosJCE+t/xd/3Gsd5g9GMby/CSfI2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jx8zBAAAA3QAAAA8AAAAAAAAAAAAAAAAAmAIAAGRycy9kb3du&#10;cmV2LnhtbFBLBQYAAAAABAAEAPUAAACGAwAAAAA=&#10;"/>
                  <v:shape id="AutoShape 854" o:spid="_x0000_s123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D0C68QAAADdAAAADwAAAGRycy9kb3ducmV2LnhtbERPTWvCQBC9C/6HZYTedBMF0egqpVAR&#10;Sw9qCe1tyI5JaHY27K4a/fVuQehtHu9zluvONOJCzteWFaSjBARxYXXNpYKv4/twBsIHZI2NZVJw&#10;Iw/rVb+3xEzbK+/pcgiliCHsM1RQhdBmUvqiIoN+ZFviyJ2sMxgidKXUDq8x3DRynCRTabDm2FBh&#10;S28VFb+Hs1Hw/TE/57f8k3Z5Ot/9oDP+ftwo9TLoXhcgAnXhX/x0b3Wcn04n8PdNPEG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PQLrxAAAAN0AAAAPAAAAAAAAAAAA&#10;AAAAAKECAABkcnMvZG93bnJldi54bWxQSwUGAAAAAAQABAD5AAAAkgMAAAAA&#10;">
                    <v:stroke endarrow="block"/>
                  </v:shape>
                </v:group>
                <v:group id="Group 855" o:spid="_x0000_s1233" style="position:absolute;left:22456;top:14208;width:1886;height:1589"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7n4VdwwAAAN0AAAAP&#10;AAAAAAAAAAAAAAAAAKoCAABkcnMvZG93bnJldi54bWxQSwUGAAAAAAQABAD6AAAAmgMAAAAA&#10;">
                  <v:rect id="Rectangle 856" o:spid="_x0000_s1234"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pfuMQA&#10;AADdAAAADwAAAGRycy9kb3ducmV2LnhtbERPTWvCQBC9F/wPywi91Y1KpUZXESXFHpN46W3Mjkna&#10;7GzIbjT213cLBW/zeJ+z3g6mEVfqXG1ZwXQSgSAurK65VHDKk5c3EM4ja2wsk4I7OdhuRk9rjLW9&#10;cUrXzJcihLCLUUHlfRtL6YqKDLqJbYkDd7GdQR9gV0rd4S2Em0bOomghDdYcGipsaV9R8Z31RsG5&#10;np3wJ83fI7NM5v5jyL/6z4NSz+NhtwLhafAP8b/7qMP86eIV/r4JJ8jN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KX7jEAAAA3QAAAA8AAAAAAAAAAAAAAAAAmAIAAGRycy9k&#10;b3ducmV2LnhtbFBLBQYAAAAABAAEAPUAAACJAwAAAAA=&#10;"/>
                  <v:shape id="AutoShape 857" o:spid="_x0000_s1235"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hc8QAAADdAAAADwAAAGRycy9kb3ducmV2LnhtbERPTWvCQBC9F/wPyxS81U08hJq6Siko&#10;ovSgllBvQ3ZMQrOzYXfV6K93BaG3ebzPmc5704ozOd9YVpCOEhDEpdUNVwp+9ou3dxA+IGtsLZOC&#10;K3mYzwYvU8y1vfCWzrtQiRjCPkcFdQhdLqUvazLoR7YjjtzROoMhQldJ7fASw00rx0mSSYMNx4Ya&#10;O/qqqfzbnYyC383kVFyLb1oX6WR9QGf8bb9Uavjaf36ACNSHf/HTvdJxfppl8PgmniB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4SqFzxAAAAN0AAAAPAAAAAAAAAAAA&#10;AAAAAKECAABkcnMvZG93bnJldi54bWxQSwUGAAAAAAQABAD5AAAAkgMAAAAA&#10;">
                    <v:stroke endarrow="block"/>
                  </v:shape>
                </v:group>
                <v:shape id="AutoShape 858" o:spid="_x0000_s1236" type="#_x0000_t32" style="position:absolute;left:30166;top:15029;width:9;height:120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aMrcQAAADdAAAADwAAAGRycy9kb3ducmV2LnhtbERPTWsCMRC9C/0PYQq9iGa3oJatUdaC&#10;UAse1Hqfbqab0M1k3URd/31TKHibx/uc+bJ3jbhQF6xnBfk4A0FceW25VvB5WI9eQISIrLHxTApu&#10;FGC5eBjMsdD+yju67GMtUgiHAhWYGNtCylAZchjGviVO3LfvHMYEu1rqDq8p3DXyOcum0qHl1GCw&#10;pTdD1c/+7BRsN/mq/DJ287E72e1kXTbnenhU6umxL19BROrjXfzvftdpfj6dwd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9oytxAAAAN0AAAAPAAAAAAAAAAAA&#10;AAAAAKECAABkcnMvZG93bnJldi54bWxQSwUGAAAAAAQABAD5AAAAkgMAAAAA&#10;"/>
                <v:shape id="AutoShape 859" o:spid="_x0000_s1237" type="#_x0000_t32" style="position:absolute;left:30166;top:27822;width:9;height:1167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kY38cAAADdAAAADwAAAGRycy9kb3ducmV2LnhtbESPQUsDMRCF70L/Q5iCF7HZFSyyNi1b&#10;oWCFHtrqfdyMm+Bmst2k7frvnYPgbYb35r1vFqsxdOpCQ/KRDZSzAhRxE63n1sD7cXP/BCplZItd&#10;ZDLwQwlWy8nNAisbr7ynyyG3SkI4VWjA5dxXWqfGUcA0iz2xaF9xCJhlHVptB7xKeOj0Q1HMdUDP&#10;0uCwpxdHzffhHAzstuW6/nR++7Y/+d3jpu7O7d2HMbfTsX4GlWnM/+a/61cr+OVccOUbGUEvfw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EaRjfxwAAAN0AAAAPAAAAAAAA&#10;AAAAAAAAAKECAABkcnMvZG93bnJldi54bWxQSwUGAAAAAAQABAD5AAAAlQMAAAAA&#10;"/>
                <v:shape id="AutoShape 860" o:spid="_x0000_s1238" type="#_x0000_t32" style="position:absolute;left:30166;top:39498;width:2611;height:154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yW9RMQAAADdAAAADwAAAGRycy9kb3ducmV2LnhtbERPTWsCMRC9C/0PYQq9iGa3oNitUdaC&#10;UAse1Hqfbqab0M1k3URd/31TKHibx/uc+bJ3jbhQF6xnBfk4A0FceW25VvB5WI9mIEJE1th4JgU3&#10;CrBcPAzmWGh/5R1d9rEWKYRDgQpMjG0hZagMOQxj3xIn7tt3DmOCXS11h9cU7hr5nGVT6dByajDY&#10;0puh6md/dgq2m3xVfhm7+did7HayLptzPTwq9fTYl68gIvXxLv53v+s0P5++wN836QS5+A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rJb1ExAAAAN0AAAAPAAAAAAAAAAAA&#10;AAAAAKECAABkcnMvZG93bnJldi54bWxQSwUGAAAAAAQABAD5AAAAkgMAAAAA&#10;"/>
                <v:shape id="Text Box 823" o:spid="_x0000_s1239" type="#_x0000_t202" style="position:absolute;left:26988;top:17317;width:767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Gw1hMUA&#10;AADdAAAADwAAAGRycy9kb3ducmV2LnhtbESPzW7CQAyE75V4h5WRuFSwAbUEAguiSK248vMAJmuS&#10;iKw3ym5JeHt8qNSbrRnPfF5ve1erB7Wh8mxgOklAEefeVlwYuJy/xwtQISJbrD2TgScF2G4Gb2vM&#10;rO/4SI9TLJSEcMjQQBljk2kd8pIcholviEW7+dZhlLUttG2xk3BX61mSzLXDiqWhxIb2JeX3068z&#10;cDt075/L7voTL+nxY/6FVXr1T2NGw363AhWpj//mv+uDFfxpKvzyjYygNy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AbDWExQAAAN0AAAAPAAAAAAAAAAAAAAAAAJgCAABkcnMv&#10;ZG93bnJldi54bWxQSwUGAAAAAAQABAD1AAAAigM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System Data</w:t>
                        </w:r>
                      </w:p>
                    </w:txbxContent>
                  </v:textbox>
                </v:shape>
                <v:shape id="AutoShape 862" o:spid="_x0000_s1240" type="#_x0000_t32" style="position:absolute;left:26804;top:27578;width:0;height:1235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RFcsMIAAADdAAAADwAAAGRycy9kb3ducmV2LnhtbERPS2sCMRC+F/ofwhS81ewWqmU1SisU&#10;xIv4gHocNuNucDNZNulm/fdGELzNx/ec+XKwjeip88axgnycgSAunTZcKTgeft+/QPiArLFxTAqu&#10;5GG5eH2ZY6Fd5B31+1CJFMK+QAV1CG0hpS9rsujHriVO3Nl1FkOCXSV1hzGF20Z+ZNlEWjScGmps&#10;aVVTedn/WwUmbk3frlfxZ/N38jqSuX46o9TobfiegQg0hKf44V7rND+f5nD/Jp0gF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RFcsMIAAADdAAAADwAAAAAAAAAAAAAA&#10;AAChAgAAZHJzL2Rvd25yZXYueG1sUEsFBgAAAAAEAAQA+QAAAJADAAAAAA==&#10;">
                  <v:stroke endarrow="block"/>
                </v:shape>
                <v:shape id="AutoShape 863" o:spid="_x0000_s1241" type="#_x0000_t32" style="position:absolute;left:23391;top:27473;width:3413;height:1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xrcQAAADdAAAADwAAAGRycy9kb3ducmV2LnhtbERPS2vCQBC+C/6HZQRvuokHH9FVSqEi&#10;Sg9qCe1tyI5JaHY27K4a++u7BaG3+fies9p0phE3cr62rCAdJyCIC6trLhV8nN9GcxA+IGtsLJOC&#10;B3nYrPu9FWba3vlIt1MoRQxhn6GCKoQ2k9IXFRn0Y9sSR+5incEQoSuldniP4aaRkySZSoM1x4YK&#10;W3qtqPg+XY2Cz8Pimj/yd9rn6WL/hc74n/NWqeGge1mCCNSFf/HTvdNxfjqbwN838QS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qDGtxAAAAN0AAAAPAAAAAAAAAAAA&#10;AAAAAKECAABkcnMvZG93bnJldi54bWxQSwUGAAAAAAQABAD5AAAAkgMAAAAA&#10;">
                  <v:stroke endarrow="block"/>
                </v:shape>
                <v:shape id="Text Box 727" o:spid="_x0000_s1242" type="#_x0000_t202" style="position:absolute;left:24342;top:28695;width:5169;height: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6r88EA&#10;AADdAAAADwAAAGRycy9kb3ducmV2LnhtbERP24rCMBB9X9h/CLPgy6Kp12o1igqKr14+YGzGtmwz&#10;KU3W1r83guDbHM51FqvWlOJOtSssK+j3IhDEqdUFZwou5113CsJ5ZI2lZVLwIAer5ffXAhNtGz7S&#10;/eQzEULYJagg975KpHRpTgZdz1bEgbvZ2qAPsM6krrEJ4aaUgyiaSIMFh4YcK9rmlP6d/o2C26H5&#10;Hc+a695f4uNossEivtqHUp2fdj0H4an1H/HbfdBhfj8ewuubcIJ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q/PBAAAA3QAAAA8AAAAAAAAAAAAAAAAAmAIAAGRycy9kb3du&#10;cmV2LnhtbFBLBQYAAAAABAAEAPUAAACGAwAAAAA=&#10;" stroked="f">
                  <v:textbox>
                    <w:txbxContent>
                      <w:p w:rsidR="00467F89" w:rsidRPr="0086649D" w:rsidRDefault="00467F89" w:rsidP="005C2EC6">
                        <w:pPr>
                          <w:spacing w:line="240" w:lineRule="auto"/>
                          <w:jc w:val="right"/>
                          <w:rPr>
                            <w:rFonts w:ascii="Alstom" w:hAnsi="Alstom"/>
                            <w:sz w:val="16"/>
                            <w:szCs w:val="16"/>
                            <w:lang w:val="fr-FR"/>
                          </w:rPr>
                        </w:pPr>
                        <w:r>
                          <w:rPr>
                            <w:rFonts w:ascii="Alstom" w:hAnsi="Alstom"/>
                            <w:sz w:val="16"/>
                            <w:szCs w:val="16"/>
                            <w:lang w:val="fr-FR"/>
                          </w:rPr>
                          <w:t>Packets</w:t>
                        </w:r>
                      </w:p>
                    </w:txbxContent>
                  </v:textbox>
                </v:shape>
                <v:shape id="AutoShape 864" o:spid="_x0000_s1243" type="#_x0000_t32" style="position:absolute;left:46694;top:21779;width:7981;height: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9SusMAAADdAAAADwAAAGRycy9kb3ducmV2LnhtbERPTWsCMRC9F/wPYYReSs2uSCurUUpB&#10;EA8FdQ8eh2TcXdxM1iSu23/fCEJv83ifs1wPthU9+dA4VpBPMhDE2pmGKwXlcfM+BxEissHWMSn4&#10;pQDr1ehliYVxd95Tf4iVSCEcClRQx9gVUgZdk8UwcR1x4s7OW4wJ+koaj/cUbls5zbIPabHh1FBj&#10;R9816cvhZhU0u/Kn7N+u0ev5Lj/5PBxPrVbqdTx8LUBEGuK/+OnemjQ//5zB45t0glz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PUrrDAAAA3QAAAA8AAAAAAAAAAAAA&#10;AAAAoQIAAGRycy9kb3ducmV2LnhtbFBLBQYAAAAABAAEAPkAAACRAwAAAAA=&#10;"/>
                <w10:anchorlock/>
              </v:group>
            </w:pict>
          </mc:Fallback>
        </mc:AlternateContent>
      </w:r>
    </w:p>
    <w:p w:rsidR="00F25952" w:rsidRDefault="00F25952" w:rsidP="00F54EFE">
      <w:pPr>
        <w:pStyle w:val="Textkrper"/>
        <w:ind w:left="851" w:hanging="851"/>
      </w:pPr>
    </w:p>
    <w:p w:rsidR="00F25952" w:rsidRPr="00740F57" w:rsidRDefault="00F25952" w:rsidP="00F54EFE">
      <w:pPr>
        <w:pStyle w:val="Figure"/>
        <w:ind w:left="851" w:hanging="851"/>
      </w:pPr>
      <w:r>
        <w:rPr>
          <w:rStyle w:val="Fett"/>
        </w:rPr>
        <w:t>IBD “EVC” of First Level</w:t>
      </w:r>
    </w:p>
    <w:p w:rsidR="00F25952" w:rsidRDefault="00F25952" w:rsidP="00F54EFE">
      <w:pPr>
        <w:pStyle w:val="Textkrper"/>
        <w:ind w:left="851" w:hanging="851"/>
      </w:pPr>
    </w:p>
    <w:p w:rsidR="00892489" w:rsidRDefault="00892489" w:rsidP="00F54EFE">
      <w:pPr>
        <w:pStyle w:val="Textkrper"/>
        <w:ind w:left="851" w:hanging="851"/>
      </w:pPr>
    </w:p>
    <w:p w:rsidR="00892489" w:rsidRDefault="00892489" w:rsidP="00F54EFE">
      <w:pPr>
        <w:pStyle w:val="berschrift2"/>
        <w:ind w:left="851" w:hanging="851"/>
      </w:pPr>
      <w:r>
        <w:br w:type="page"/>
      </w:r>
      <w:bookmarkStart w:id="69" w:name="_Toc388370149"/>
      <w:bookmarkStart w:id="70" w:name="_GoBack"/>
      <w:r w:rsidR="001F52C2">
        <w:lastRenderedPageBreak/>
        <w:t>Second Level</w:t>
      </w:r>
      <w:bookmarkEnd w:id="69"/>
    </w:p>
    <w:p w:rsidR="00892489" w:rsidRDefault="00AB551A" w:rsidP="00F54EFE">
      <w:pPr>
        <w:pStyle w:val="Textkrper"/>
        <w:ind w:left="851" w:hanging="851"/>
      </w:pPr>
      <w:r>
        <w:t xml:space="preserve">Both boxes  </w:t>
      </w:r>
      <w:r w:rsidRPr="00AB551A">
        <w:rPr>
          <w:b/>
          <w:i/>
        </w:rPr>
        <w:t>“</w:t>
      </w:r>
      <w:r w:rsidR="00892489" w:rsidRPr="00AB551A">
        <w:rPr>
          <w:b/>
          <w:i/>
        </w:rPr>
        <w:t>To Check and Store Bali</w:t>
      </w:r>
      <w:bookmarkEnd w:id="70"/>
      <w:r w:rsidR="00892489" w:rsidRPr="00AB551A">
        <w:rPr>
          <w:b/>
          <w:i/>
        </w:rPr>
        <w:t>se Content</w:t>
      </w:r>
      <w:r w:rsidRPr="00AB551A">
        <w:rPr>
          <w:b/>
          <w:i/>
        </w:rPr>
        <w:t>”</w:t>
      </w:r>
      <w:r>
        <w:t xml:space="preserve"> and  </w:t>
      </w:r>
      <w:r w:rsidRPr="00AB551A">
        <w:rPr>
          <w:b/>
          <w:i/>
        </w:rPr>
        <w:t>“</w:t>
      </w:r>
      <w:r w:rsidR="00892489" w:rsidRPr="00AB551A">
        <w:rPr>
          <w:b/>
          <w:i/>
        </w:rPr>
        <w:t>To Store Track Description in Database</w:t>
      </w:r>
      <w:r w:rsidRPr="00AB551A">
        <w:rPr>
          <w:b/>
          <w:i/>
        </w:rPr>
        <w:t>”</w:t>
      </w:r>
      <w:r>
        <w:t xml:space="preserve"> are using the schematic database matrix as follows :</w:t>
      </w:r>
    </w:p>
    <w:p w:rsidR="00D64F98" w:rsidRDefault="00D64F98" w:rsidP="00F54EFE">
      <w:pPr>
        <w:pStyle w:val="Textkrper"/>
        <w:ind w:left="851" w:hanging="851"/>
      </w:pPr>
    </w:p>
    <w:p w:rsidR="001F52C2" w:rsidRDefault="005B06C9" w:rsidP="00F54EFE">
      <w:pPr>
        <w:pStyle w:val="Textkrper"/>
        <w:ind w:left="851" w:hanging="851"/>
      </w:pPr>
      <w:r>
        <w:rPr>
          <w:noProof/>
          <w:lang w:val="en-US" w:eastAsia="en-US"/>
        </w:rPr>
        <mc:AlternateContent>
          <mc:Choice Requires="wpc">
            <w:drawing>
              <wp:inline distT="0" distB="0" distL="0" distR="0">
                <wp:extent cx="6286500" cy="6793865"/>
                <wp:effectExtent l="28575" t="19050" r="28575" b="26035"/>
                <wp:docPr id="866" name="Zeichenbereich 86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19050" cap="flat" cmpd="sng" algn="ctr">
                          <a:solidFill>
                            <a:srgbClr val="0070C0"/>
                          </a:solidFill>
                          <a:prstDash val="solid"/>
                          <a:miter lim="800000"/>
                          <a:headEnd type="none" w="med" len="med"/>
                          <a:tailEnd type="none" w="med" len="med"/>
                        </a:ln>
                      </wpc:whole>
                      <wps:wsp>
                        <wps:cNvPr id="939" name="Text Box 867"/>
                        <wps:cNvSpPr txBox="1">
                          <a:spLocks noChangeArrowheads="1"/>
                        </wps:cNvSpPr>
                        <wps:spPr bwMode="auto">
                          <a:xfrm>
                            <a:off x="1821339" y="402515"/>
                            <a:ext cx="4330700" cy="6283954"/>
                          </a:xfrm>
                          <a:prstGeom prst="rect">
                            <a:avLst/>
                          </a:prstGeom>
                          <a:solidFill>
                            <a:srgbClr val="FFFFFF"/>
                          </a:solidFill>
                          <a:ln w="9525">
                            <a:solidFill>
                              <a:srgbClr val="000000"/>
                            </a:solidFill>
                            <a:miter lim="800000"/>
                            <a:headEnd/>
                            <a:tailEnd/>
                          </a:ln>
                        </wps:spPr>
                        <wps:txbx>
                          <w:txbxContent>
                            <w:p w:rsidR="00467F89" w:rsidRDefault="00467F89"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026"/>
                                <w:gridCol w:w="982"/>
                                <w:gridCol w:w="1244"/>
                                <w:gridCol w:w="1268"/>
                                <w:gridCol w:w="936"/>
                              </w:tblGrid>
                              <w:tr w:rsidR="00467F89" w:rsidTr="00DA641A">
                                <w:tc>
                                  <w:tcPr>
                                    <w:tcW w:w="1292" w:type="dxa"/>
                                    <w:shd w:val="clear" w:color="auto" w:fill="DBE5F1"/>
                                  </w:tcPr>
                                  <w:p w:rsidR="00467F89" w:rsidRDefault="00467F89">
                                    <w:r>
                                      <w:t>BG_n</w:t>
                                    </w:r>
                                  </w:p>
                                </w:tc>
                                <w:tc>
                                  <w:tcPr>
                                    <w:tcW w:w="1069" w:type="dxa"/>
                                    <w:shd w:val="clear" w:color="auto" w:fill="DBE5F1"/>
                                  </w:tcPr>
                                  <w:p w:rsidR="00467F89" w:rsidRDefault="00467F89" w:rsidP="00B52EC6">
                                    <w:pPr>
                                      <w:jc w:val="center"/>
                                    </w:pPr>
                                    <w:r>
                                      <w:t>Position</w:t>
                                    </w:r>
                                  </w:p>
                                </w:tc>
                                <w:tc>
                                  <w:tcPr>
                                    <w:tcW w:w="1069" w:type="dxa"/>
                                    <w:shd w:val="clear" w:color="auto" w:fill="DBE5F1"/>
                                  </w:tcPr>
                                  <w:p w:rsidR="00467F89" w:rsidRDefault="00467F89" w:rsidP="00B52EC6">
                                    <w:pPr>
                                      <w:jc w:val="center"/>
                                    </w:pPr>
                                    <w:r>
                                      <w:t>Linking</w:t>
                                    </w:r>
                                  </w:p>
                                </w:tc>
                                <w:tc>
                                  <w:tcPr>
                                    <w:tcW w:w="1069" w:type="dxa"/>
                                    <w:shd w:val="clear" w:color="auto" w:fill="DBE5F1"/>
                                  </w:tcPr>
                                  <w:p w:rsidR="00467F89" w:rsidRDefault="00467F89" w:rsidP="00B52EC6">
                                    <w:pPr>
                                      <w:jc w:val="center"/>
                                    </w:pPr>
                                    <w:r>
                                      <w:t>orientation</w:t>
                                    </w:r>
                                  </w:p>
                                </w:tc>
                                <w:tc>
                                  <w:tcPr>
                                    <w:tcW w:w="1069" w:type="dxa"/>
                                    <w:shd w:val="clear" w:color="auto" w:fill="DBE5F1"/>
                                  </w:tcPr>
                                  <w:p w:rsidR="00467F89" w:rsidRDefault="00467F89" w:rsidP="00B52EC6">
                                    <w:pPr>
                                      <w:jc w:val="center"/>
                                    </w:pPr>
                                    <w:r>
                                      <w:t>inaccuracy</w:t>
                                    </w:r>
                                  </w:p>
                                </w:tc>
                                <w:tc>
                                  <w:tcPr>
                                    <w:tcW w:w="1069" w:type="dxa"/>
                                    <w:shd w:val="clear" w:color="auto" w:fill="DBE5F1"/>
                                  </w:tcPr>
                                  <w:p w:rsidR="00467F89" w:rsidRDefault="00467F89" w:rsidP="00B52EC6">
                                    <w:pPr>
                                      <w:jc w:val="center"/>
                                    </w:pPr>
                                    <w:r>
                                      <w:t>other</w:t>
                                    </w:r>
                                  </w:p>
                                </w:tc>
                              </w:tr>
                              <w:tr w:rsidR="00467F89" w:rsidTr="00B52EC6">
                                <w:tc>
                                  <w:tcPr>
                                    <w:tcW w:w="1292" w:type="dxa"/>
                                    <w:shd w:val="clear" w:color="auto" w:fill="auto"/>
                                  </w:tcPr>
                                  <w:p w:rsidR="00467F89" w:rsidRDefault="00467F89"/>
                                </w:tc>
                                <w:tc>
                                  <w:tcPr>
                                    <w:tcW w:w="1069" w:type="dxa"/>
                                    <w:shd w:val="clear" w:color="auto" w:fill="auto"/>
                                  </w:tcPr>
                                  <w:p w:rsidR="00467F89" w:rsidRPr="00B52EC6" w:rsidRDefault="00467F89" w:rsidP="00B52EC6">
                                    <w:pPr>
                                      <w:pStyle w:val="Author"/>
                                      <w:spacing w:before="0" w:after="0" w:line="300" w:lineRule="atLeast"/>
                                      <w:rPr>
                                        <w:noProof w:val="0"/>
                                        <w:szCs w:val="20"/>
                                      </w:rP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r>
                              <w:tr w:rsidR="00467F89" w:rsidTr="00B52EC6">
                                <w:tc>
                                  <w:tcPr>
                                    <w:tcW w:w="1292" w:type="dxa"/>
                                    <w:shd w:val="clear" w:color="auto" w:fill="auto"/>
                                  </w:tcPr>
                                  <w:p w:rsidR="00467F89" w:rsidRDefault="00467F89" w:rsidP="00B52EC6">
                                    <w:r>
                                      <w:t>TrackCond</w:t>
                                    </w:r>
                                  </w:p>
                                </w:tc>
                                <w:tc>
                                  <w:tcPr>
                                    <w:tcW w:w="1069"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467F89" w:rsidRDefault="00467F89" w:rsidP="00B52EC6">
                                    <w:pPr>
                                      <w:jc w:val="center"/>
                                    </w:pPr>
                                    <w:r>
                                      <w:t>Param.</w:t>
                                    </w:r>
                                  </w:p>
                                </w:tc>
                                <w:tc>
                                  <w:tcPr>
                                    <w:tcW w:w="1069" w:type="dxa"/>
                                    <w:shd w:val="clear" w:color="auto" w:fill="auto"/>
                                  </w:tcPr>
                                  <w:p w:rsidR="00467F89" w:rsidRDefault="00467F89" w:rsidP="00B52EC6">
                                    <w:pPr>
                                      <w:jc w:val="center"/>
                                    </w:pPr>
                                    <w:r>
                                      <w:t>Asafe</w:t>
                                    </w:r>
                                  </w:p>
                                </w:tc>
                                <w:tc>
                                  <w:tcPr>
                                    <w:tcW w:w="1069" w:type="dxa"/>
                                    <w:shd w:val="clear" w:color="auto" w:fill="auto"/>
                                  </w:tcPr>
                                  <w:p w:rsidR="00467F89" w:rsidRDefault="00467F89" w:rsidP="00B52EC6">
                                    <w:pPr>
                                      <w:jc w:val="center"/>
                                    </w:pPr>
                                    <w:r>
                                      <w:t>9,81*grd</w:t>
                                    </w:r>
                                  </w:p>
                                </w:tc>
                                <w:tc>
                                  <w:tcPr>
                                    <w:tcW w:w="1069" w:type="dxa"/>
                                    <w:shd w:val="clear" w:color="auto" w:fill="auto"/>
                                  </w:tcPr>
                                  <w:p w:rsidR="00467F89" w:rsidRDefault="00467F89" w:rsidP="00B52EC6">
                                    <w:pPr>
                                      <w:jc w:val="center"/>
                                    </w:pPr>
                                    <w:r>
                                      <w:t>MRSP</w:t>
                                    </w:r>
                                  </w:p>
                                </w:tc>
                              </w:tr>
                              <w:tr w:rsidR="00467F89" w:rsidTr="00B52EC6">
                                <w:tc>
                                  <w:tcPr>
                                    <w:tcW w:w="1292" w:type="dxa"/>
                                    <w:shd w:val="clear" w:color="auto" w:fill="auto"/>
                                  </w:tcPr>
                                  <w:p w:rsidR="00467F89" w:rsidRDefault="00467F89">
                                    <w:r>
                                      <w:t>Others</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
                                      <w:t>Grade</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Value</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
                                      <w:t>SSP</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bl>
                            <w:p w:rsidR="00467F89" w:rsidRDefault="00467F89" w:rsidP="00DA641A"/>
                            <w:p w:rsidR="00467F89" w:rsidRDefault="00467F89"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043"/>
                                <w:gridCol w:w="1011"/>
                                <w:gridCol w:w="1244"/>
                                <w:gridCol w:w="1268"/>
                                <w:gridCol w:w="988"/>
                              </w:tblGrid>
                              <w:tr w:rsidR="00467F89" w:rsidTr="00DA641A">
                                <w:tc>
                                  <w:tcPr>
                                    <w:tcW w:w="1292" w:type="dxa"/>
                                    <w:shd w:val="clear" w:color="auto" w:fill="DBE5F1"/>
                                  </w:tcPr>
                                  <w:p w:rsidR="00467F89" w:rsidRDefault="00467F89" w:rsidP="00B52EC6">
                                    <w:r>
                                      <w:t>BG_n+1</w:t>
                                    </w:r>
                                  </w:p>
                                </w:tc>
                                <w:tc>
                                  <w:tcPr>
                                    <w:tcW w:w="1069" w:type="dxa"/>
                                    <w:shd w:val="clear" w:color="auto" w:fill="DBE5F1"/>
                                  </w:tcPr>
                                  <w:p w:rsidR="00467F89" w:rsidRDefault="00467F89" w:rsidP="00B52EC6">
                                    <w:pPr>
                                      <w:jc w:val="center"/>
                                    </w:pPr>
                                    <w:r>
                                      <w:t>Position</w:t>
                                    </w:r>
                                  </w:p>
                                </w:tc>
                                <w:tc>
                                  <w:tcPr>
                                    <w:tcW w:w="1069" w:type="dxa"/>
                                    <w:shd w:val="clear" w:color="auto" w:fill="DBE5F1"/>
                                  </w:tcPr>
                                  <w:p w:rsidR="00467F89" w:rsidRDefault="00467F89" w:rsidP="00B52EC6">
                                    <w:pPr>
                                      <w:jc w:val="center"/>
                                    </w:pPr>
                                    <w:r>
                                      <w:t>Linking</w:t>
                                    </w:r>
                                  </w:p>
                                </w:tc>
                                <w:tc>
                                  <w:tcPr>
                                    <w:tcW w:w="1069" w:type="dxa"/>
                                    <w:shd w:val="clear" w:color="auto" w:fill="DBE5F1"/>
                                  </w:tcPr>
                                  <w:p w:rsidR="00467F89" w:rsidRDefault="00467F89" w:rsidP="00FB31CF">
                                    <w:pPr>
                                      <w:jc w:val="center"/>
                                    </w:pPr>
                                    <w:r>
                                      <w:t>orientation</w:t>
                                    </w:r>
                                  </w:p>
                                </w:tc>
                                <w:tc>
                                  <w:tcPr>
                                    <w:tcW w:w="1069" w:type="dxa"/>
                                    <w:shd w:val="clear" w:color="auto" w:fill="DBE5F1"/>
                                  </w:tcPr>
                                  <w:p w:rsidR="00467F89" w:rsidRDefault="00467F89" w:rsidP="00FB31CF">
                                    <w:pPr>
                                      <w:jc w:val="center"/>
                                    </w:pPr>
                                    <w:r>
                                      <w:t>inaccuracy</w:t>
                                    </w:r>
                                  </w:p>
                                </w:tc>
                                <w:tc>
                                  <w:tcPr>
                                    <w:tcW w:w="1069" w:type="dxa"/>
                                    <w:shd w:val="clear" w:color="auto" w:fill="DBE5F1"/>
                                  </w:tcPr>
                                  <w:p w:rsidR="00467F89" w:rsidRDefault="00467F89" w:rsidP="00FB31CF">
                                    <w:pPr>
                                      <w:jc w:val="center"/>
                                    </w:pPr>
                                    <w:r>
                                      <w:t>other</w:t>
                                    </w:r>
                                  </w:p>
                                </w:tc>
                              </w:tr>
                              <w:tr w:rsidR="00467F89" w:rsidTr="00B52EC6">
                                <w:tc>
                                  <w:tcPr>
                                    <w:tcW w:w="1292" w:type="dxa"/>
                                    <w:shd w:val="clear" w:color="auto" w:fill="auto"/>
                                  </w:tcPr>
                                  <w:p w:rsidR="00467F89" w:rsidRDefault="00467F89" w:rsidP="00B52EC6"/>
                                </w:tc>
                                <w:tc>
                                  <w:tcPr>
                                    <w:tcW w:w="1069" w:type="dxa"/>
                                    <w:shd w:val="clear" w:color="auto" w:fill="auto"/>
                                  </w:tcPr>
                                  <w:p w:rsidR="00467F89" w:rsidRPr="00B52EC6" w:rsidRDefault="00467F89" w:rsidP="00B52EC6">
                                    <w:pPr>
                                      <w:pStyle w:val="Author"/>
                                      <w:spacing w:before="0" w:after="0" w:line="300" w:lineRule="atLeast"/>
                                      <w:rPr>
                                        <w:noProof w:val="0"/>
                                        <w:szCs w:val="20"/>
                                      </w:rP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r>
                              <w:tr w:rsidR="00467F89" w:rsidTr="00B52EC6">
                                <w:tc>
                                  <w:tcPr>
                                    <w:tcW w:w="1292" w:type="dxa"/>
                                    <w:shd w:val="clear" w:color="auto" w:fill="auto"/>
                                  </w:tcPr>
                                  <w:p w:rsidR="00467F89" w:rsidRDefault="00467F89" w:rsidP="00B52EC6">
                                    <w:r>
                                      <w:t>SSP</w:t>
                                    </w:r>
                                  </w:p>
                                </w:tc>
                                <w:tc>
                                  <w:tcPr>
                                    <w:tcW w:w="1069"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Value</w:t>
                                    </w:r>
                                  </w:p>
                                </w:tc>
                                <w:tc>
                                  <w:tcPr>
                                    <w:tcW w:w="1069" w:type="dxa"/>
                                    <w:shd w:val="clear" w:color="auto" w:fill="auto"/>
                                  </w:tcPr>
                                  <w:p w:rsidR="00467F89" w:rsidRDefault="00467F89" w:rsidP="00B52EC6">
                                    <w:pPr>
                                      <w:jc w:val="center"/>
                                    </w:pPr>
                                    <w:r>
                                      <w:t>Asafe</w:t>
                                    </w:r>
                                  </w:p>
                                </w:tc>
                                <w:tc>
                                  <w:tcPr>
                                    <w:tcW w:w="1069" w:type="dxa"/>
                                    <w:shd w:val="clear" w:color="auto" w:fill="auto"/>
                                  </w:tcPr>
                                  <w:p w:rsidR="00467F89" w:rsidRDefault="00467F89" w:rsidP="00B52EC6">
                                    <w:pPr>
                                      <w:jc w:val="center"/>
                                    </w:pPr>
                                    <w:r>
                                      <w:t>9,81*grd</w:t>
                                    </w:r>
                                  </w:p>
                                </w:tc>
                                <w:tc>
                                  <w:tcPr>
                                    <w:tcW w:w="1069" w:type="dxa"/>
                                    <w:shd w:val="clear" w:color="auto" w:fill="auto"/>
                                  </w:tcPr>
                                  <w:p w:rsidR="00467F89" w:rsidRDefault="00467F89" w:rsidP="00B52EC6">
                                    <w:pPr>
                                      <w:jc w:val="center"/>
                                    </w:pPr>
                                    <w:r>
                                      <w:t>MRSP</w:t>
                                    </w:r>
                                  </w:p>
                                </w:tc>
                              </w:tr>
                              <w:tr w:rsidR="00467F89" w:rsidTr="00B52EC6">
                                <w:tc>
                                  <w:tcPr>
                                    <w:tcW w:w="1292" w:type="dxa"/>
                                    <w:shd w:val="clear" w:color="auto" w:fill="auto"/>
                                  </w:tcPr>
                                  <w:p w:rsidR="00467F89" w:rsidRDefault="00467F89" w:rsidP="00B52EC6">
                                    <w:r>
                                      <w:t>Others</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sidP="00B52EC6">
                                    <w:r>
                                      <w:t>Grade</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sidP="00B52EC6">
                                    <w:r>
                                      <w:t>SSP</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bl>
                            <w:p w:rsidR="00467F89" w:rsidRDefault="00467F89" w:rsidP="00DA641A"/>
                            <w:p w:rsidR="00467F89" w:rsidRDefault="00467F89"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20"/>
                                <w:gridCol w:w="1244"/>
                                <w:gridCol w:w="1268"/>
                                <w:gridCol w:w="959"/>
                              </w:tblGrid>
                              <w:tr w:rsidR="00467F89" w:rsidTr="00DA641A">
                                <w:tc>
                                  <w:tcPr>
                                    <w:tcW w:w="1292" w:type="dxa"/>
                                    <w:shd w:val="clear" w:color="auto" w:fill="DBE5F1"/>
                                  </w:tcPr>
                                  <w:p w:rsidR="00467F89" w:rsidRDefault="00467F89" w:rsidP="00B52EC6">
                                    <w:r>
                                      <w:t>BG_n+2</w:t>
                                    </w:r>
                                  </w:p>
                                </w:tc>
                                <w:tc>
                                  <w:tcPr>
                                    <w:tcW w:w="1069" w:type="dxa"/>
                                    <w:shd w:val="clear" w:color="auto" w:fill="DBE5F1"/>
                                  </w:tcPr>
                                  <w:p w:rsidR="00467F89" w:rsidRDefault="00467F89" w:rsidP="00B52EC6">
                                    <w:pPr>
                                      <w:jc w:val="center"/>
                                    </w:pPr>
                                    <w:r>
                                      <w:t>Position</w:t>
                                    </w:r>
                                  </w:p>
                                </w:tc>
                                <w:tc>
                                  <w:tcPr>
                                    <w:tcW w:w="1069" w:type="dxa"/>
                                    <w:shd w:val="clear" w:color="auto" w:fill="DBE5F1"/>
                                  </w:tcPr>
                                  <w:p w:rsidR="00467F89" w:rsidRDefault="00467F89" w:rsidP="00B52EC6">
                                    <w:pPr>
                                      <w:jc w:val="center"/>
                                    </w:pPr>
                                    <w:r>
                                      <w:t>Linking</w:t>
                                    </w:r>
                                  </w:p>
                                </w:tc>
                                <w:tc>
                                  <w:tcPr>
                                    <w:tcW w:w="1069" w:type="dxa"/>
                                    <w:shd w:val="clear" w:color="auto" w:fill="DBE5F1"/>
                                  </w:tcPr>
                                  <w:p w:rsidR="00467F89" w:rsidRDefault="00467F89" w:rsidP="00FB31CF">
                                    <w:pPr>
                                      <w:jc w:val="center"/>
                                    </w:pPr>
                                    <w:r>
                                      <w:t>orientation</w:t>
                                    </w:r>
                                  </w:p>
                                </w:tc>
                                <w:tc>
                                  <w:tcPr>
                                    <w:tcW w:w="1069" w:type="dxa"/>
                                    <w:shd w:val="clear" w:color="auto" w:fill="DBE5F1"/>
                                  </w:tcPr>
                                  <w:p w:rsidR="00467F89" w:rsidRDefault="00467F89" w:rsidP="00FB31CF">
                                    <w:pPr>
                                      <w:jc w:val="center"/>
                                    </w:pPr>
                                    <w:r>
                                      <w:t>inaccuracy</w:t>
                                    </w:r>
                                  </w:p>
                                </w:tc>
                                <w:tc>
                                  <w:tcPr>
                                    <w:tcW w:w="1069" w:type="dxa"/>
                                    <w:shd w:val="clear" w:color="auto" w:fill="DBE5F1"/>
                                  </w:tcPr>
                                  <w:p w:rsidR="00467F89" w:rsidRDefault="00467F89" w:rsidP="00FB31CF">
                                    <w:pPr>
                                      <w:jc w:val="center"/>
                                    </w:pPr>
                                    <w:r>
                                      <w:t>other</w:t>
                                    </w:r>
                                  </w:p>
                                </w:tc>
                              </w:tr>
                            </w:tbl>
                            <w:p w:rsidR="00467F89" w:rsidRDefault="00467F89" w:rsidP="00DA641A"/>
                            <w:p w:rsidR="00467F89" w:rsidRDefault="00467F89" w:rsidP="00DA641A"/>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121"/>
                                <w:gridCol w:w="987"/>
                                <w:gridCol w:w="1121"/>
                                <w:gridCol w:w="1048"/>
                                <w:gridCol w:w="1126"/>
                              </w:tblGrid>
                              <w:tr w:rsidR="00467F89" w:rsidTr="00B52EC6">
                                <w:tc>
                                  <w:tcPr>
                                    <w:tcW w:w="1226" w:type="dxa"/>
                                    <w:shd w:val="clear" w:color="auto" w:fill="auto"/>
                                  </w:tcPr>
                                  <w:p w:rsidR="00467F89" w:rsidRDefault="00467F89" w:rsidP="00B52EC6">
                                    <w:r>
                                      <w:t>EOA</w:t>
                                    </w:r>
                                  </w:p>
                                </w:tc>
                                <w:tc>
                                  <w:tcPr>
                                    <w:tcW w:w="1121"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Pos.</w:t>
                                    </w:r>
                                  </w:p>
                                </w:tc>
                                <w:tc>
                                  <w:tcPr>
                                    <w:tcW w:w="987"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Veoa</w:t>
                                    </w:r>
                                  </w:p>
                                </w:tc>
                                <w:tc>
                                  <w:tcPr>
                                    <w:tcW w:w="1121" w:type="dxa"/>
                                    <w:shd w:val="clear" w:color="auto" w:fill="auto"/>
                                  </w:tcPr>
                                  <w:p w:rsidR="00467F89" w:rsidRDefault="00467F89" w:rsidP="00B52EC6">
                                    <w:pPr>
                                      <w:jc w:val="center"/>
                                    </w:pPr>
                                    <w:r>
                                      <w:t>Asafe</w:t>
                                    </w:r>
                                  </w:p>
                                </w:tc>
                                <w:tc>
                                  <w:tcPr>
                                    <w:tcW w:w="1048" w:type="dxa"/>
                                    <w:shd w:val="clear" w:color="auto" w:fill="auto"/>
                                  </w:tcPr>
                                  <w:p w:rsidR="00467F89" w:rsidRDefault="00467F89" w:rsidP="00B52EC6">
                                    <w:pPr>
                                      <w:jc w:val="center"/>
                                    </w:pPr>
                                    <w:r>
                                      <w:t>9,81*grd</w:t>
                                    </w:r>
                                  </w:p>
                                </w:tc>
                                <w:tc>
                                  <w:tcPr>
                                    <w:tcW w:w="1126" w:type="dxa"/>
                                    <w:shd w:val="clear" w:color="auto" w:fill="auto"/>
                                  </w:tcPr>
                                  <w:p w:rsidR="00467F89" w:rsidRDefault="00467F89" w:rsidP="00B52EC6">
                                    <w:pPr>
                                      <w:jc w:val="center"/>
                                    </w:pPr>
                                    <w:r>
                                      <w:t>MRSP</w:t>
                                    </w:r>
                                  </w:p>
                                </w:tc>
                              </w:tr>
                              <w:tr w:rsidR="00467F89" w:rsidTr="00B52EC6">
                                <w:tc>
                                  <w:tcPr>
                                    <w:tcW w:w="1226" w:type="dxa"/>
                                    <w:shd w:val="clear" w:color="auto" w:fill="auto"/>
                                  </w:tcPr>
                                  <w:p w:rsidR="00467F89" w:rsidRDefault="00467F89" w:rsidP="00B52EC6">
                                    <w:r>
                                      <w:t>DP</w:t>
                                    </w:r>
                                  </w:p>
                                </w:tc>
                                <w:tc>
                                  <w:tcPr>
                                    <w:tcW w:w="1121" w:type="dxa"/>
                                    <w:shd w:val="clear" w:color="auto" w:fill="auto"/>
                                  </w:tcPr>
                                  <w:p w:rsidR="00467F89" w:rsidRDefault="00467F89" w:rsidP="00B52EC6">
                                    <w:pPr>
                                      <w:jc w:val="center"/>
                                    </w:pPr>
                                    <w:r>
                                      <w:t>“</w:t>
                                    </w:r>
                                  </w:p>
                                </w:tc>
                                <w:tc>
                                  <w:tcPr>
                                    <w:tcW w:w="987" w:type="dxa"/>
                                    <w:shd w:val="clear" w:color="auto" w:fill="auto"/>
                                  </w:tcPr>
                                  <w:p w:rsidR="00467F89" w:rsidRDefault="00467F89" w:rsidP="00B52EC6">
                                    <w:pPr>
                                      <w:jc w:val="center"/>
                                    </w:pPr>
                                    <w:r>
                                      <w:t>0</w:t>
                                    </w:r>
                                  </w:p>
                                </w:tc>
                                <w:tc>
                                  <w:tcPr>
                                    <w:tcW w:w="1121" w:type="dxa"/>
                                    <w:shd w:val="clear" w:color="auto" w:fill="auto"/>
                                  </w:tcPr>
                                  <w:p w:rsidR="00467F89" w:rsidRDefault="00467F89" w:rsidP="00B52EC6">
                                    <w:pPr>
                                      <w:jc w:val="center"/>
                                    </w:pPr>
                                    <w:r>
                                      <w:t>“</w:t>
                                    </w:r>
                                  </w:p>
                                </w:tc>
                                <w:tc>
                                  <w:tcPr>
                                    <w:tcW w:w="1048" w:type="dxa"/>
                                    <w:shd w:val="clear" w:color="auto" w:fill="auto"/>
                                  </w:tcPr>
                                  <w:p w:rsidR="00467F89" w:rsidRDefault="00467F89" w:rsidP="00B52EC6">
                                    <w:pPr>
                                      <w:jc w:val="center"/>
                                    </w:pPr>
                                    <w:r>
                                      <w:t>“</w:t>
                                    </w:r>
                                  </w:p>
                                </w:tc>
                                <w:tc>
                                  <w:tcPr>
                                    <w:tcW w:w="1126" w:type="dxa"/>
                                    <w:shd w:val="clear" w:color="auto" w:fill="auto"/>
                                  </w:tcPr>
                                  <w:p w:rsidR="00467F89" w:rsidRDefault="00467F89" w:rsidP="00B52EC6">
                                    <w:pPr>
                                      <w:jc w:val="center"/>
                                    </w:pPr>
                                    <w:r>
                                      <w:t>“</w:t>
                                    </w:r>
                                  </w:p>
                                </w:tc>
                              </w:tr>
                              <w:tr w:rsidR="00467F89" w:rsidTr="00B52EC6">
                                <w:tc>
                                  <w:tcPr>
                                    <w:tcW w:w="1226" w:type="dxa"/>
                                    <w:shd w:val="clear" w:color="auto" w:fill="auto"/>
                                  </w:tcPr>
                                  <w:p w:rsidR="00467F89" w:rsidRDefault="00467F89" w:rsidP="00B52EC6">
                                    <w:r>
                                      <w:t>OL</w:t>
                                    </w:r>
                                  </w:p>
                                </w:tc>
                                <w:tc>
                                  <w:tcPr>
                                    <w:tcW w:w="1121" w:type="dxa"/>
                                    <w:shd w:val="clear" w:color="auto" w:fill="auto"/>
                                  </w:tcPr>
                                  <w:p w:rsidR="00467F89" w:rsidRDefault="00467F89" w:rsidP="00B52EC6">
                                    <w:pPr>
                                      <w:jc w:val="center"/>
                                    </w:pPr>
                                    <w:r>
                                      <w:t>“</w:t>
                                    </w:r>
                                  </w:p>
                                </w:tc>
                                <w:tc>
                                  <w:tcPr>
                                    <w:tcW w:w="987" w:type="dxa"/>
                                    <w:shd w:val="clear" w:color="auto" w:fill="auto"/>
                                  </w:tcPr>
                                  <w:p w:rsidR="00467F89" w:rsidRDefault="00467F89" w:rsidP="00B52EC6">
                                    <w:pPr>
                                      <w:jc w:val="center"/>
                                    </w:pPr>
                                    <w:r>
                                      <w:t>0</w:t>
                                    </w:r>
                                  </w:p>
                                </w:tc>
                                <w:tc>
                                  <w:tcPr>
                                    <w:tcW w:w="1121" w:type="dxa"/>
                                    <w:shd w:val="clear" w:color="auto" w:fill="auto"/>
                                  </w:tcPr>
                                  <w:p w:rsidR="00467F89" w:rsidRDefault="00467F89" w:rsidP="00B52EC6">
                                    <w:pPr>
                                      <w:jc w:val="center"/>
                                    </w:pPr>
                                    <w:r>
                                      <w:t>“</w:t>
                                    </w:r>
                                  </w:p>
                                </w:tc>
                                <w:tc>
                                  <w:tcPr>
                                    <w:tcW w:w="1048" w:type="dxa"/>
                                    <w:shd w:val="clear" w:color="auto" w:fill="auto"/>
                                  </w:tcPr>
                                  <w:p w:rsidR="00467F89" w:rsidRDefault="00467F89" w:rsidP="00B52EC6">
                                    <w:pPr>
                                      <w:jc w:val="center"/>
                                    </w:pPr>
                                    <w:r>
                                      <w:t>“</w:t>
                                    </w:r>
                                  </w:p>
                                </w:tc>
                                <w:tc>
                                  <w:tcPr>
                                    <w:tcW w:w="1126" w:type="dxa"/>
                                    <w:shd w:val="clear" w:color="auto" w:fill="auto"/>
                                  </w:tcPr>
                                  <w:p w:rsidR="00467F89" w:rsidRDefault="00467F89" w:rsidP="00B52EC6">
                                    <w:pPr>
                                      <w:jc w:val="center"/>
                                    </w:pPr>
                                    <w:r>
                                      <w:t>“</w:t>
                                    </w:r>
                                  </w:p>
                                </w:tc>
                              </w:tr>
                            </w:tbl>
                            <w:p w:rsidR="00467F89" w:rsidRDefault="00467F89"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043"/>
                                <w:gridCol w:w="1011"/>
                                <w:gridCol w:w="1244"/>
                                <w:gridCol w:w="1268"/>
                                <w:gridCol w:w="988"/>
                              </w:tblGrid>
                              <w:tr w:rsidR="00467F89" w:rsidTr="00DA641A">
                                <w:tc>
                                  <w:tcPr>
                                    <w:tcW w:w="1292" w:type="dxa"/>
                                    <w:shd w:val="clear" w:color="auto" w:fill="DBE5F1"/>
                                  </w:tcPr>
                                  <w:p w:rsidR="00467F89" w:rsidRDefault="00467F89" w:rsidP="00B52EC6">
                                    <w:r>
                                      <w:t>BG_n+3</w:t>
                                    </w:r>
                                  </w:p>
                                </w:tc>
                                <w:tc>
                                  <w:tcPr>
                                    <w:tcW w:w="1069" w:type="dxa"/>
                                    <w:shd w:val="clear" w:color="auto" w:fill="DBE5F1"/>
                                  </w:tcPr>
                                  <w:p w:rsidR="00467F89" w:rsidRDefault="00467F89" w:rsidP="00B52EC6">
                                    <w:pPr>
                                      <w:jc w:val="center"/>
                                    </w:pPr>
                                    <w:r>
                                      <w:t>Position</w:t>
                                    </w:r>
                                  </w:p>
                                </w:tc>
                                <w:tc>
                                  <w:tcPr>
                                    <w:tcW w:w="1069" w:type="dxa"/>
                                    <w:shd w:val="clear" w:color="auto" w:fill="DBE5F1"/>
                                  </w:tcPr>
                                  <w:p w:rsidR="00467F89" w:rsidRDefault="00467F89" w:rsidP="00B52EC6">
                                    <w:pPr>
                                      <w:jc w:val="center"/>
                                    </w:pPr>
                                    <w:r>
                                      <w:t>Linking</w:t>
                                    </w:r>
                                  </w:p>
                                </w:tc>
                                <w:tc>
                                  <w:tcPr>
                                    <w:tcW w:w="1069" w:type="dxa"/>
                                    <w:shd w:val="clear" w:color="auto" w:fill="DBE5F1"/>
                                  </w:tcPr>
                                  <w:p w:rsidR="00467F89" w:rsidRDefault="00467F89" w:rsidP="00FB31CF">
                                    <w:pPr>
                                      <w:jc w:val="center"/>
                                    </w:pPr>
                                    <w:r>
                                      <w:t>orientation</w:t>
                                    </w:r>
                                  </w:p>
                                </w:tc>
                                <w:tc>
                                  <w:tcPr>
                                    <w:tcW w:w="1069" w:type="dxa"/>
                                    <w:shd w:val="clear" w:color="auto" w:fill="DBE5F1"/>
                                  </w:tcPr>
                                  <w:p w:rsidR="00467F89" w:rsidRDefault="00467F89" w:rsidP="00FB31CF">
                                    <w:pPr>
                                      <w:jc w:val="center"/>
                                    </w:pPr>
                                    <w:r>
                                      <w:t>inaccuracy</w:t>
                                    </w:r>
                                  </w:p>
                                </w:tc>
                                <w:tc>
                                  <w:tcPr>
                                    <w:tcW w:w="1069" w:type="dxa"/>
                                    <w:shd w:val="clear" w:color="auto" w:fill="DBE5F1"/>
                                  </w:tcPr>
                                  <w:p w:rsidR="00467F89" w:rsidRDefault="00467F89" w:rsidP="00FB31CF">
                                    <w:pPr>
                                      <w:jc w:val="center"/>
                                    </w:pPr>
                                    <w:r>
                                      <w:t>other</w:t>
                                    </w:r>
                                  </w:p>
                                </w:tc>
                              </w:tr>
                              <w:tr w:rsidR="00467F89" w:rsidTr="00B52EC6">
                                <w:tc>
                                  <w:tcPr>
                                    <w:tcW w:w="1292" w:type="dxa"/>
                                    <w:shd w:val="clear" w:color="auto" w:fill="auto"/>
                                  </w:tcPr>
                                  <w:p w:rsidR="00467F89" w:rsidRDefault="00467F89" w:rsidP="00B52EC6"/>
                                </w:tc>
                                <w:tc>
                                  <w:tcPr>
                                    <w:tcW w:w="1069" w:type="dxa"/>
                                    <w:shd w:val="clear" w:color="auto" w:fill="auto"/>
                                  </w:tcPr>
                                  <w:p w:rsidR="00467F89" w:rsidRPr="00B52EC6" w:rsidRDefault="00467F89" w:rsidP="00B52EC6">
                                    <w:pPr>
                                      <w:pStyle w:val="Author"/>
                                      <w:spacing w:before="0" w:after="0" w:line="300" w:lineRule="atLeast"/>
                                      <w:rPr>
                                        <w:noProof w:val="0"/>
                                        <w:szCs w:val="20"/>
                                      </w:rP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r>
                              <w:tr w:rsidR="00467F89" w:rsidTr="00B52EC6">
                                <w:tc>
                                  <w:tcPr>
                                    <w:tcW w:w="1292" w:type="dxa"/>
                                    <w:shd w:val="clear" w:color="auto" w:fill="auto"/>
                                  </w:tcPr>
                                  <w:p w:rsidR="00467F89" w:rsidRDefault="00467F89" w:rsidP="00B52EC6">
                                    <w:r>
                                      <w:t>SSP</w:t>
                                    </w:r>
                                  </w:p>
                                </w:tc>
                                <w:tc>
                                  <w:tcPr>
                                    <w:tcW w:w="1069"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Value</w:t>
                                    </w:r>
                                  </w:p>
                                </w:tc>
                                <w:tc>
                                  <w:tcPr>
                                    <w:tcW w:w="1069" w:type="dxa"/>
                                    <w:shd w:val="clear" w:color="auto" w:fill="auto"/>
                                  </w:tcPr>
                                  <w:p w:rsidR="00467F89" w:rsidRDefault="00467F89" w:rsidP="00B52EC6">
                                    <w:pPr>
                                      <w:jc w:val="center"/>
                                    </w:pPr>
                                    <w:r>
                                      <w:t>Asafe</w:t>
                                    </w:r>
                                  </w:p>
                                </w:tc>
                                <w:tc>
                                  <w:tcPr>
                                    <w:tcW w:w="1069" w:type="dxa"/>
                                    <w:shd w:val="clear" w:color="auto" w:fill="auto"/>
                                  </w:tcPr>
                                  <w:p w:rsidR="00467F89" w:rsidRDefault="00467F89" w:rsidP="00B52EC6">
                                    <w:pPr>
                                      <w:jc w:val="center"/>
                                    </w:pPr>
                                    <w:r>
                                      <w:t>9,81*grd</w:t>
                                    </w:r>
                                  </w:p>
                                </w:tc>
                                <w:tc>
                                  <w:tcPr>
                                    <w:tcW w:w="1069" w:type="dxa"/>
                                    <w:shd w:val="clear" w:color="auto" w:fill="auto"/>
                                  </w:tcPr>
                                  <w:p w:rsidR="00467F89" w:rsidRDefault="00467F89" w:rsidP="00B52EC6">
                                    <w:pPr>
                                      <w:jc w:val="center"/>
                                    </w:pPr>
                                    <w:r>
                                      <w:t>MRSP</w:t>
                                    </w:r>
                                  </w:p>
                                </w:tc>
                              </w:tr>
                              <w:tr w:rsidR="00467F89" w:rsidTr="00B52EC6">
                                <w:tc>
                                  <w:tcPr>
                                    <w:tcW w:w="1292" w:type="dxa"/>
                                    <w:shd w:val="clear" w:color="auto" w:fill="auto"/>
                                  </w:tcPr>
                                  <w:p w:rsidR="00467F89" w:rsidRDefault="00467F89" w:rsidP="00B52EC6">
                                    <w:r>
                                      <w:t>Others</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sidP="00B52EC6">
                                    <w:r>
                                      <w:t>Grade</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sidP="00B52EC6">
                                    <w:r>
                                      <w:t>SSP</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bl>
                            <w:p w:rsidR="00467F89" w:rsidRDefault="00467F89" w:rsidP="00DA641A"/>
                          </w:txbxContent>
                        </wps:txbx>
                        <wps:bodyPr rot="0" vert="horz" wrap="square" lIns="91440" tIns="45720" rIns="91440" bIns="45720" anchor="t" anchorCtr="0" upright="1">
                          <a:noAutofit/>
                        </wps:bodyPr>
                      </wps:wsp>
                      <wps:wsp>
                        <wps:cNvPr id="940" name="AutoShape 870"/>
                        <wps:cNvCnPr>
                          <a:cxnSpLocks noChangeShapeType="1"/>
                        </wps:cNvCnPr>
                        <wps:spPr bwMode="auto">
                          <a:xfrm flipH="1">
                            <a:off x="1011952" y="502053"/>
                            <a:ext cx="22701" cy="6184417"/>
                          </a:xfrm>
                          <a:prstGeom prst="straightConnector1">
                            <a:avLst/>
                          </a:prstGeom>
                          <a:noFill/>
                          <a:ln w="28575">
                            <a:solidFill>
                              <a:srgbClr val="0070C0"/>
                            </a:solidFill>
                            <a:round/>
                            <a:headEnd/>
                            <a:tailEnd/>
                          </a:ln>
                          <a:extLst>
                            <a:ext uri="{909E8E84-426E-40DD-AFC4-6F175D3DCCD1}">
                              <a14:hiddenFill xmlns:a14="http://schemas.microsoft.com/office/drawing/2010/main">
                                <a:noFill/>
                              </a14:hiddenFill>
                            </a:ext>
                          </a:extLst>
                        </wps:spPr>
                        <wps:bodyPr/>
                      </wps:wsp>
                      <wps:wsp>
                        <wps:cNvPr id="941" name="AutoShape 871"/>
                        <wps:cNvSpPr>
                          <a:spLocks noChangeArrowheads="1"/>
                        </wps:cNvSpPr>
                        <wps:spPr bwMode="auto">
                          <a:xfrm>
                            <a:off x="820738" y="728195"/>
                            <a:ext cx="381556" cy="314329"/>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42" name="AutoShape 872"/>
                        <wps:cNvCnPr>
                          <a:cxnSpLocks noChangeShapeType="1"/>
                        </wps:cNvCnPr>
                        <wps:spPr bwMode="auto">
                          <a:xfrm flipH="1">
                            <a:off x="233998" y="728195"/>
                            <a:ext cx="1559401"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3" name="AutoShape 873"/>
                        <wps:cNvCnPr>
                          <a:cxnSpLocks noChangeShapeType="1"/>
                        </wps:cNvCnPr>
                        <wps:spPr bwMode="auto">
                          <a:xfrm flipH="1">
                            <a:off x="1099264" y="1163889"/>
                            <a:ext cx="722074"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4" name="AutoShape 874"/>
                        <wps:cNvCnPr>
                          <a:cxnSpLocks noChangeShapeType="1"/>
                        </wps:cNvCnPr>
                        <wps:spPr bwMode="auto">
                          <a:xfrm flipH="1">
                            <a:off x="1098391" y="1527987"/>
                            <a:ext cx="722948"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5" name="AutoShape 875"/>
                        <wps:cNvCnPr>
                          <a:cxnSpLocks noChangeShapeType="1"/>
                        </wps:cNvCnPr>
                        <wps:spPr bwMode="auto">
                          <a:xfrm flipH="1">
                            <a:off x="1100138" y="2714577"/>
                            <a:ext cx="722948"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6" name="AutoShape 876"/>
                        <wps:cNvCnPr>
                          <a:cxnSpLocks noChangeShapeType="1"/>
                        </wps:cNvCnPr>
                        <wps:spPr bwMode="auto">
                          <a:xfrm flipH="1">
                            <a:off x="1099264" y="3078675"/>
                            <a:ext cx="722948"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7" name="AutoShape 877"/>
                        <wps:cNvCnPr>
                          <a:cxnSpLocks noChangeShapeType="1"/>
                        </wps:cNvCnPr>
                        <wps:spPr bwMode="auto">
                          <a:xfrm flipH="1">
                            <a:off x="1098391" y="1748017"/>
                            <a:ext cx="723821" cy="174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8" name="AutoShape 878"/>
                        <wps:cNvCnPr>
                          <a:cxnSpLocks noChangeShapeType="1"/>
                        </wps:cNvCnPr>
                        <wps:spPr bwMode="auto">
                          <a:xfrm flipH="1">
                            <a:off x="1099264" y="3299578"/>
                            <a:ext cx="723821"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49" name="AutoShape 882"/>
                        <wps:cNvSpPr>
                          <a:spLocks noChangeArrowheads="1"/>
                        </wps:cNvSpPr>
                        <wps:spPr bwMode="auto">
                          <a:xfrm>
                            <a:off x="820738" y="2329525"/>
                            <a:ext cx="381556" cy="314329"/>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0" name="AutoShape 883"/>
                        <wps:cNvCnPr>
                          <a:cxnSpLocks noChangeShapeType="1"/>
                        </wps:cNvCnPr>
                        <wps:spPr bwMode="auto">
                          <a:xfrm flipH="1">
                            <a:off x="1096645" y="2327778"/>
                            <a:ext cx="720328" cy="174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1" name="AutoShape 884"/>
                        <wps:cNvSpPr>
                          <a:spLocks noChangeArrowheads="1"/>
                        </wps:cNvSpPr>
                        <wps:spPr bwMode="auto">
                          <a:xfrm rot="10800000">
                            <a:off x="813753" y="5214363"/>
                            <a:ext cx="380683" cy="314329"/>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52" name="AutoShape 885"/>
                        <wps:cNvCnPr>
                          <a:cxnSpLocks noChangeShapeType="1"/>
                        </wps:cNvCnPr>
                        <wps:spPr bwMode="auto">
                          <a:xfrm flipH="1">
                            <a:off x="1004967" y="5214363"/>
                            <a:ext cx="721201" cy="174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3" name="AutoShape 886"/>
                        <wps:cNvCnPr>
                          <a:cxnSpLocks noChangeShapeType="1"/>
                        </wps:cNvCnPr>
                        <wps:spPr bwMode="auto">
                          <a:xfrm flipH="1">
                            <a:off x="1091406" y="5602909"/>
                            <a:ext cx="723821"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4" name="AutoShape 887"/>
                        <wps:cNvCnPr>
                          <a:cxnSpLocks noChangeShapeType="1"/>
                        </wps:cNvCnPr>
                        <wps:spPr bwMode="auto">
                          <a:xfrm flipH="1">
                            <a:off x="1088787" y="5947797"/>
                            <a:ext cx="724694"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955" name="Text Box 888"/>
                        <wps:cNvSpPr txBox="1">
                          <a:spLocks noChangeArrowheads="1"/>
                        </wps:cNvSpPr>
                        <wps:spPr bwMode="auto">
                          <a:xfrm>
                            <a:off x="357981" y="991882"/>
                            <a:ext cx="592852" cy="90718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Default="00467F89" w:rsidP="00DA641A">
                              <w:pPr>
                                <w:jc w:val="right"/>
                                <w:rPr>
                                  <w:sz w:val="16"/>
                                  <w:szCs w:val="16"/>
                                  <w:lang w:val="fr-FR"/>
                                </w:rPr>
                              </w:pPr>
                              <w:r w:rsidRPr="005F589C">
                                <w:rPr>
                                  <w:sz w:val="16"/>
                                  <w:szCs w:val="16"/>
                                  <w:lang w:val="fr-FR"/>
                                </w:rPr>
                                <w:t>xxx</w:t>
                              </w:r>
                            </w:p>
                            <w:p w:rsidR="00467F89" w:rsidRDefault="00467F89" w:rsidP="00DA641A">
                              <w:pPr>
                                <w:jc w:val="right"/>
                                <w:rPr>
                                  <w:sz w:val="16"/>
                                  <w:szCs w:val="16"/>
                                  <w:lang w:val="fr-FR"/>
                                </w:rPr>
                              </w:pPr>
                            </w:p>
                            <w:p w:rsidR="00467F89" w:rsidRDefault="00467F89" w:rsidP="00DA641A">
                              <w:pPr>
                                <w:jc w:val="right"/>
                                <w:rPr>
                                  <w:sz w:val="16"/>
                                  <w:szCs w:val="16"/>
                                  <w:lang w:val="fr-FR"/>
                                </w:rPr>
                              </w:pPr>
                              <w:r>
                                <w:rPr>
                                  <w:sz w:val="16"/>
                                  <w:szCs w:val="16"/>
                                  <w:lang w:val="fr-FR"/>
                                </w:rPr>
                                <w:t>-1%</w:t>
                              </w:r>
                            </w:p>
                            <w:p w:rsidR="00467F89" w:rsidRPr="005F589C" w:rsidRDefault="00467F89" w:rsidP="00DA641A">
                              <w:pPr>
                                <w:jc w:val="right"/>
                                <w:rPr>
                                  <w:sz w:val="16"/>
                                  <w:szCs w:val="16"/>
                                  <w:lang w:val="fr-FR"/>
                                </w:rPr>
                              </w:pPr>
                              <w:r>
                                <w:rPr>
                                  <w:sz w:val="16"/>
                                  <w:szCs w:val="16"/>
                                  <w:lang w:val="fr-FR"/>
                                </w:rPr>
                                <w:t>60 km/h</w:t>
                              </w:r>
                            </w:p>
                          </w:txbxContent>
                        </wps:txbx>
                        <wps:bodyPr rot="0" vert="horz" wrap="square" lIns="91440" tIns="45720" rIns="91440" bIns="45720" anchor="t" anchorCtr="0" upright="1">
                          <a:noAutofit/>
                        </wps:bodyPr>
                      </wps:wsp>
                      <wps:wsp>
                        <wps:cNvPr id="956" name="Text Box 890"/>
                        <wps:cNvSpPr txBox="1">
                          <a:spLocks noChangeArrowheads="1"/>
                        </wps:cNvSpPr>
                        <wps:spPr bwMode="auto">
                          <a:xfrm>
                            <a:off x="234871" y="2571383"/>
                            <a:ext cx="715963" cy="83995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Default="00467F89" w:rsidP="00DA641A">
                              <w:pPr>
                                <w:jc w:val="right"/>
                                <w:rPr>
                                  <w:sz w:val="16"/>
                                  <w:szCs w:val="16"/>
                                  <w:lang w:val="fr-FR"/>
                                </w:rPr>
                              </w:pPr>
                              <w:r>
                                <w:rPr>
                                  <w:sz w:val="16"/>
                                  <w:szCs w:val="16"/>
                                  <w:lang w:val="fr-FR"/>
                                </w:rPr>
                                <w:t>80 km/h</w:t>
                              </w:r>
                            </w:p>
                            <w:p w:rsidR="00467F89" w:rsidRDefault="00467F89" w:rsidP="00DA641A">
                              <w:pPr>
                                <w:jc w:val="right"/>
                                <w:rPr>
                                  <w:sz w:val="16"/>
                                  <w:szCs w:val="16"/>
                                  <w:lang w:val="fr-FR"/>
                                </w:rPr>
                              </w:pPr>
                            </w:p>
                            <w:p w:rsidR="00467F89" w:rsidRDefault="00467F89" w:rsidP="00DA641A">
                              <w:pPr>
                                <w:jc w:val="right"/>
                                <w:rPr>
                                  <w:sz w:val="16"/>
                                  <w:szCs w:val="16"/>
                                  <w:lang w:val="fr-FR"/>
                                </w:rPr>
                              </w:pPr>
                              <w:r>
                                <w:rPr>
                                  <w:sz w:val="16"/>
                                  <w:szCs w:val="16"/>
                                  <w:lang w:val="fr-FR"/>
                                </w:rPr>
                                <w:t>2%</w:t>
                              </w:r>
                            </w:p>
                            <w:p w:rsidR="00467F89" w:rsidRPr="005F589C" w:rsidRDefault="00467F89" w:rsidP="00DA641A">
                              <w:pPr>
                                <w:jc w:val="right"/>
                                <w:rPr>
                                  <w:sz w:val="16"/>
                                  <w:szCs w:val="16"/>
                                  <w:lang w:val="fr-FR"/>
                                </w:rPr>
                              </w:pPr>
                              <w:r>
                                <w:rPr>
                                  <w:sz w:val="16"/>
                                  <w:szCs w:val="16"/>
                                  <w:lang w:val="fr-FR"/>
                                </w:rPr>
                                <w:t>45 km/h</w:t>
                              </w:r>
                            </w:p>
                          </w:txbxContent>
                        </wps:txbx>
                        <wps:bodyPr rot="0" vert="horz" wrap="square" lIns="91440" tIns="45720" rIns="91440" bIns="45720" anchor="t" anchorCtr="0" upright="1">
                          <a:noAutofit/>
                        </wps:bodyPr>
                      </wps:wsp>
                      <wps:wsp>
                        <wps:cNvPr id="957" name="AutoShape 893"/>
                        <wps:cNvCnPr>
                          <a:cxnSpLocks noChangeShapeType="1"/>
                        </wps:cNvCnPr>
                        <wps:spPr bwMode="auto">
                          <a:xfrm>
                            <a:off x="1535827" y="729068"/>
                            <a:ext cx="873" cy="1598711"/>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8" name="AutoShape 894"/>
                        <wps:cNvCnPr>
                          <a:cxnSpLocks noChangeShapeType="1"/>
                        </wps:cNvCnPr>
                        <wps:spPr bwMode="auto">
                          <a:xfrm>
                            <a:off x="1382157" y="2329525"/>
                            <a:ext cx="873" cy="1571643"/>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59" name="AutoShape 895"/>
                        <wps:cNvCnPr>
                          <a:cxnSpLocks noChangeShapeType="1"/>
                        </wps:cNvCnPr>
                        <wps:spPr bwMode="auto">
                          <a:xfrm>
                            <a:off x="1528842" y="5214363"/>
                            <a:ext cx="873" cy="1416225"/>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56" name="AutoShape 896"/>
                        <wps:cNvCnPr>
                          <a:cxnSpLocks noChangeShapeType="1"/>
                        </wps:cNvCnPr>
                        <wps:spPr bwMode="auto">
                          <a:xfrm flipH="1">
                            <a:off x="227013" y="4426795"/>
                            <a:ext cx="1581229" cy="261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7" name="AutoShape 897"/>
                        <wps:cNvCnPr>
                          <a:cxnSpLocks noChangeShapeType="1"/>
                        </wps:cNvCnPr>
                        <wps:spPr bwMode="auto">
                          <a:xfrm flipH="1">
                            <a:off x="1083548" y="4631982"/>
                            <a:ext cx="724694"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8" name="AutoShape 898"/>
                        <wps:cNvCnPr>
                          <a:cxnSpLocks noChangeShapeType="1"/>
                        </wps:cNvCnPr>
                        <wps:spPr bwMode="auto">
                          <a:xfrm flipH="1">
                            <a:off x="1083548" y="4852885"/>
                            <a:ext cx="725567"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59" name="AutoShape 900"/>
                        <wps:cNvCnPr>
                          <a:cxnSpLocks noChangeShapeType="1"/>
                        </wps:cNvCnPr>
                        <wps:spPr bwMode="auto">
                          <a:xfrm flipH="1">
                            <a:off x="227886" y="729068"/>
                            <a:ext cx="6112" cy="3697728"/>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s:wsp>
                        <wps:cNvPr id="1060" name="Text Box 901"/>
                        <wps:cNvSpPr txBox="1">
                          <a:spLocks noChangeArrowheads="1"/>
                        </wps:cNvSpPr>
                        <wps:spPr bwMode="auto">
                          <a:xfrm>
                            <a:off x="559673" y="69851"/>
                            <a:ext cx="1115854" cy="295993"/>
                          </a:xfrm>
                          <a:prstGeom prst="rect">
                            <a:avLst/>
                          </a:prstGeom>
                          <a:solidFill>
                            <a:srgbClr val="FFFFFF"/>
                          </a:solidFill>
                          <a:ln w="9525">
                            <a:solidFill>
                              <a:srgbClr val="000000"/>
                            </a:solidFill>
                            <a:miter lim="800000"/>
                            <a:headEnd/>
                            <a:tailEnd/>
                          </a:ln>
                        </wps:spPr>
                        <wps:txbx>
                          <w:txbxContent>
                            <w:p w:rsidR="00467F89" w:rsidRPr="00547D17" w:rsidRDefault="00467F89" w:rsidP="00DA641A">
                              <w:pPr>
                                <w:shd w:val="clear" w:color="auto" w:fill="FFC000"/>
                                <w:rPr>
                                  <w:b/>
                                  <w:lang w:val="fr-FR"/>
                                </w:rPr>
                              </w:pPr>
                              <w:r w:rsidRPr="00547D17">
                                <w:rPr>
                                  <w:b/>
                                  <w:lang w:val="fr-FR"/>
                                </w:rPr>
                                <w:t>Track Layout</w:t>
                              </w:r>
                            </w:p>
                          </w:txbxContent>
                        </wps:txbx>
                        <wps:bodyPr rot="0" vert="horz" wrap="square" lIns="91440" tIns="45720" rIns="91440" bIns="45720" anchor="t" anchorCtr="0" upright="1">
                          <a:noAutofit/>
                        </wps:bodyPr>
                      </wps:wsp>
                      <wps:wsp>
                        <wps:cNvPr id="1061" name="Text Box 902"/>
                        <wps:cNvSpPr txBox="1">
                          <a:spLocks noChangeArrowheads="1"/>
                        </wps:cNvSpPr>
                        <wps:spPr bwMode="auto">
                          <a:xfrm>
                            <a:off x="1823085" y="69851"/>
                            <a:ext cx="4328954" cy="295993"/>
                          </a:xfrm>
                          <a:prstGeom prst="rect">
                            <a:avLst/>
                          </a:prstGeom>
                          <a:solidFill>
                            <a:srgbClr val="FFFFFF"/>
                          </a:solidFill>
                          <a:ln w="9525">
                            <a:solidFill>
                              <a:srgbClr val="000000"/>
                            </a:solidFill>
                            <a:miter lim="800000"/>
                            <a:headEnd/>
                            <a:tailEnd/>
                          </a:ln>
                        </wps:spPr>
                        <wps:txbx>
                          <w:txbxContent>
                            <w:p w:rsidR="00467F89" w:rsidRPr="00672A25" w:rsidRDefault="00467F89" w:rsidP="00DA641A">
                              <w:pPr>
                                <w:shd w:val="clear" w:color="auto" w:fill="FFFF00"/>
                                <w:rPr>
                                  <w:b/>
                                </w:rPr>
                              </w:pPr>
                              <w:r w:rsidRPr="00672A25">
                                <w:rPr>
                                  <w:b/>
                                </w:rPr>
                                <w:t xml:space="preserve">Type             Position     Value       </w:t>
                              </w:r>
                              <w:r>
                                <w:rPr>
                                  <w:b/>
                                </w:rPr>
                                <w:t>Asafe</w:t>
                              </w:r>
                              <w:r w:rsidRPr="00672A25">
                                <w:rPr>
                                  <w:b/>
                                </w:rPr>
                                <w:t xml:space="preserve">            Grd          Mrsp</w:t>
                              </w:r>
                            </w:p>
                          </w:txbxContent>
                        </wps:txbx>
                        <wps:bodyPr rot="0" vert="horz" wrap="square" lIns="91440" tIns="45720" rIns="91440" bIns="45720" anchor="t" anchorCtr="0" upright="1">
                          <a:noAutofit/>
                        </wps:bodyPr>
                      </wps:wsp>
                      <wps:wsp>
                        <wps:cNvPr id="1063" name="AutoShape 903"/>
                        <wps:cNvCnPr>
                          <a:cxnSpLocks noChangeShapeType="1"/>
                        </wps:cNvCnPr>
                        <wps:spPr bwMode="auto">
                          <a:xfrm flipH="1">
                            <a:off x="1093153" y="6150364"/>
                            <a:ext cx="722074" cy="2619"/>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4" name="Text Box 904"/>
                        <wps:cNvSpPr txBox="1">
                          <a:spLocks noChangeArrowheads="1"/>
                        </wps:cNvSpPr>
                        <wps:spPr bwMode="auto">
                          <a:xfrm>
                            <a:off x="227886" y="5429155"/>
                            <a:ext cx="715089" cy="8382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Default="00467F89" w:rsidP="00DA641A">
                              <w:pPr>
                                <w:jc w:val="right"/>
                                <w:rPr>
                                  <w:sz w:val="16"/>
                                  <w:szCs w:val="16"/>
                                  <w:lang w:val="fr-FR"/>
                                </w:rPr>
                              </w:pPr>
                              <w:r>
                                <w:rPr>
                                  <w:sz w:val="16"/>
                                  <w:szCs w:val="16"/>
                                  <w:lang w:val="fr-FR"/>
                                </w:rPr>
                                <w:t>60 km/h</w:t>
                              </w:r>
                            </w:p>
                            <w:p w:rsidR="00467F89" w:rsidRDefault="00467F89" w:rsidP="00DA641A">
                              <w:pPr>
                                <w:jc w:val="right"/>
                                <w:rPr>
                                  <w:sz w:val="16"/>
                                  <w:szCs w:val="16"/>
                                  <w:lang w:val="fr-FR"/>
                                </w:rPr>
                              </w:pPr>
                            </w:p>
                            <w:p w:rsidR="00467F89" w:rsidRDefault="00467F89" w:rsidP="00DA641A">
                              <w:pPr>
                                <w:jc w:val="right"/>
                                <w:rPr>
                                  <w:sz w:val="16"/>
                                  <w:szCs w:val="16"/>
                                  <w:lang w:val="fr-FR"/>
                                </w:rPr>
                              </w:pPr>
                              <w:r>
                                <w:rPr>
                                  <w:sz w:val="16"/>
                                  <w:szCs w:val="16"/>
                                  <w:lang w:val="fr-FR"/>
                                </w:rPr>
                                <w:t>-0,5%</w:t>
                              </w:r>
                            </w:p>
                            <w:p w:rsidR="00467F89" w:rsidRPr="005F589C" w:rsidRDefault="00467F89" w:rsidP="00DA641A">
                              <w:pPr>
                                <w:jc w:val="right"/>
                                <w:rPr>
                                  <w:sz w:val="16"/>
                                  <w:szCs w:val="16"/>
                                  <w:lang w:val="fr-FR"/>
                                </w:rPr>
                              </w:pPr>
                              <w:r>
                                <w:rPr>
                                  <w:sz w:val="16"/>
                                  <w:szCs w:val="16"/>
                                  <w:lang w:val="fr-FR"/>
                                </w:rPr>
                                <w:t>100 km/h</w:t>
                              </w:r>
                            </w:p>
                          </w:txbxContent>
                        </wps:txbx>
                        <wps:bodyPr rot="0" vert="horz" wrap="square" lIns="91440" tIns="45720" rIns="91440" bIns="45720" anchor="t" anchorCtr="0" upright="1">
                          <a:noAutofit/>
                        </wps:bodyPr>
                      </wps:wsp>
                      <wps:wsp>
                        <wps:cNvPr id="1065" name="Oval 905"/>
                        <wps:cNvSpPr>
                          <a:spLocks noChangeArrowheads="1"/>
                        </wps:cNvSpPr>
                        <wps:spPr bwMode="auto">
                          <a:xfrm>
                            <a:off x="688896" y="4360437"/>
                            <a:ext cx="124857" cy="125731"/>
                          </a:xfrm>
                          <a:prstGeom prst="ellipse">
                            <a:avLst/>
                          </a:prstGeom>
                          <a:solidFill>
                            <a:srgbClr val="FF0000"/>
                          </a:solidFill>
                          <a:ln w="9525">
                            <a:solidFill>
                              <a:srgbClr val="000000"/>
                            </a:solidFill>
                            <a:round/>
                            <a:headEnd/>
                            <a:tailEnd/>
                          </a:ln>
                        </wps:spPr>
                        <wps:bodyPr rot="0" vert="horz" wrap="square" lIns="91440" tIns="45720" rIns="91440" bIns="45720" anchor="t" anchorCtr="0" upright="1">
                          <a:noAutofit/>
                        </wps:bodyPr>
                      </wps:wsp>
                      <wps:wsp>
                        <wps:cNvPr id="1066" name="AutoShape 906"/>
                        <wps:cNvSpPr>
                          <a:spLocks noChangeArrowheads="1"/>
                        </wps:cNvSpPr>
                        <wps:spPr bwMode="auto">
                          <a:xfrm>
                            <a:off x="806768" y="3902914"/>
                            <a:ext cx="381556" cy="314329"/>
                          </a:xfrm>
                          <a:prstGeom prst="flowChartMerge">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67" name="AutoShape 907"/>
                        <wps:cNvCnPr>
                          <a:cxnSpLocks noChangeShapeType="1"/>
                        </wps:cNvCnPr>
                        <wps:spPr bwMode="auto">
                          <a:xfrm flipH="1">
                            <a:off x="1083548" y="3901168"/>
                            <a:ext cx="719455" cy="174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068" name="AutoShape 908"/>
                        <wps:cNvCnPr>
                          <a:cxnSpLocks noChangeShapeType="1"/>
                        </wps:cNvCnPr>
                        <wps:spPr bwMode="auto">
                          <a:xfrm>
                            <a:off x="1432798" y="3901168"/>
                            <a:ext cx="873" cy="1314942"/>
                          </a:xfrm>
                          <a:prstGeom prst="straightConnector1">
                            <a:avLst/>
                          </a:prstGeom>
                          <a:noFill/>
                          <a:ln w="127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069" name="Text Box 909"/>
                        <wps:cNvSpPr txBox="1">
                          <a:spLocks noChangeArrowheads="1"/>
                        </wps:cNvSpPr>
                        <wps:spPr bwMode="auto">
                          <a:xfrm>
                            <a:off x="110887" y="2137435"/>
                            <a:ext cx="518636" cy="285515"/>
                          </a:xfrm>
                          <a:prstGeom prst="rect">
                            <a:avLst/>
                          </a:prstGeom>
                          <a:solidFill>
                            <a:srgbClr val="FFFFFF"/>
                          </a:solidFill>
                          <a:ln w="9525">
                            <a:solidFill>
                              <a:srgbClr val="000000"/>
                            </a:solidFill>
                            <a:miter lim="800000"/>
                            <a:headEnd/>
                            <a:tailEnd/>
                          </a:ln>
                        </wps:spPr>
                        <wps:txbx>
                          <w:txbxContent>
                            <w:p w:rsidR="00467F89" w:rsidRPr="00D5149D" w:rsidRDefault="00467F89" w:rsidP="00DA641A">
                              <w:pPr>
                                <w:rPr>
                                  <w:lang w:val="fr-FR"/>
                                </w:rPr>
                              </w:pPr>
                              <w:r>
                                <w:rPr>
                                  <w:lang w:val="fr-FR"/>
                                </w:rPr>
                                <w:t>LOA</w:t>
                              </w:r>
                            </w:p>
                          </w:txbxContent>
                        </wps:txbx>
                        <wps:bodyPr rot="0" vert="horz" wrap="square" lIns="91440" tIns="45720" rIns="91440" bIns="45720" anchor="t" anchorCtr="0" upright="1">
                          <a:noAutofit/>
                        </wps:bodyPr>
                      </wps:wsp>
                      <wps:wsp>
                        <wps:cNvPr id="1070" name="Text Box 911"/>
                        <wps:cNvSpPr txBox="1">
                          <a:spLocks noChangeArrowheads="1"/>
                        </wps:cNvSpPr>
                        <wps:spPr bwMode="auto">
                          <a:xfrm>
                            <a:off x="357981" y="402515"/>
                            <a:ext cx="592852" cy="285515"/>
                          </a:xfrm>
                          <a:prstGeom prst="rect">
                            <a:avLst/>
                          </a:prstGeom>
                          <a:solidFill>
                            <a:srgbClr val="FFFFFF"/>
                          </a:solidFill>
                          <a:ln w="9525">
                            <a:solidFill>
                              <a:srgbClr val="000000"/>
                            </a:solidFill>
                            <a:miter lim="800000"/>
                            <a:headEnd/>
                            <a:tailEnd/>
                          </a:ln>
                        </wps:spPr>
                        <wps:txbx>
                          <w:txbxContent>
                            <w:p w:rsidR="00467F89" w:rsidRPr="00D5149D" w:rsidRDefault="00467F89" w:rsidP="00DA641A">
                              <w:pPr>
                                <w:rPr>
                                  <w:lang w:val="fr-FR"/>
                                </w:rPr>
                              </w:pPr>
                              <w:r>
                                <w:rPr>
                                  <w:lang w:val="fr-FR"/>
                                </w:rPr>
                                <w:t>LRBG</w:t>
                              </w:r>
                            </w:p>
                          </w:txbxContent>
                        </wps:txbx>
                        <wps:bodyPr rot="0" vert="horz" wrap="square" lIns="91440" tIns="45720" rIns="91440" bIns="45720" anchor="t" anchorCtr="0" upright="1">
                          <a:noAutofit/>
                        </wps:bodyPr>
                      </wps:wsp>
                    </wpc:wpc>
                  </a:graphicData>
                </a:graphic>
              </wp:inline>
            </w:drawing>
          </mc:Choice>
          <mc:Fallback>
            <w:pict>
              <v:group id="Zeichenbereich 866" o:spid="_x0000_s1244" editas="canvas" style="width:495pt;height:534.95pt;mso-position-horizontal-relative:char;mso-position-vertical-relative:line" coordsize="62865,679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">
                <v:shape id="_x0000_s1245" type="#_x0000_t75" style="position:absolute;width:62865;height:67938;visibility:visible;mso-wrap-style:square" stroked="t" strokecolor="#0070c0" strokeweight="1.5pt">
                  <v:fill o:detectmouseclick="t"/>
                  <v:path o:connecttype="none"/>
                </v:shape>
                <v:shape id="Text Box 867" o:spid="_x0000_s1246" type="#_x0000_t202" style="position:absolute;left:18213;top:4025;width:43307;height:6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gGNcUA&#10;AADcAAAADwAAAGRycy9kb3ducmV2LnhtbESPQWvCQBSE70L/w/IKXkQ3raImdRUpKPbWpmKvj+wz&#10;Cc2+jbtrTP99tyD0OMzMN8xq05tGdOR8bVnB0yQBQVxYXXOp4Pi5Gy9B+ICssbFMCn7Iw2b9MFhh&#10;pu2NP6jLQykihH2GCqoQ2kxKX1Rk0E9sSxy9s3UGQ5SulNrhLcJNI5+TZC4N1hwXKmzptaLiO78a&#10;BcvZofvyb9P3UzE/N2kYLbr9xSk1fOy3LyAC9eE/fG8ftIJ0msLf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AmAY1xQAAANwAAAAPAAAAAAAAAAAAAAAAAJgCAABkcnMv&#10;ZG93bnJldi54bWxQSwUGAAAAAAQABAD1AAAAigMAAAAA&#10;">
                  <v:textbox>
                    <w:txbxContent>
                      <w:p w:rsidR="00467F89" w:rsidRDefault="00467F89"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2"/>
                          <w:gridCol w:w="1026"/>
                          <w:gridCol w:w="982"/>
                          <w:gridCol w:w="1244"/>
                          <w:gridCol w:w="1268"/>
                          <w:gridCol w:w="936"/>
                        </w:tblGrid>
                        <w:tr w:rsidR="00467F89" w:rsidTr="00DA641A">
                          <w:tc>
                            <w:tcPr>
                              <w:tcW w:w="1292" w:type="dxa"/>
                              <w:shd w:val="clear" w:color="auto" w:fill="DBE5F1"/>
                            </w:tcPr>
                            <w:p w:rsidR="00467F89" w:rsidRDefault="00467F89">
                              <w:r>
                                <w:t>BG_n</w:t>
                              </w:r>
                            </w:p>
                          </w:tc>
                          <w:tc>
                            <w:tcPr>
                              <w:tcW w:w="1069" w:type="dxa"/>
                              <w:shd w:val="clear" w:color="auto" w:fill="DBE5F1"/>
                            </w:tcPr>
                            <w:p w:rsidR="00467F89" w:rsidRDefault="00467F89" w:rsidP="00B52EC6">
                              <w:pPr>
                                <w:jc w:val="center"/>
                              </w:pPr>
                              <w:r>
                                <w:t>Position</w:t>
                              </w:r>
                            </w:p>
                          </w:tc>
                          <w:tc>
                            <w:tcPr>
                              <w:tcW w:w="1069" w:type="dxa"/>
                              <w:shd w:val="clear" w:color="auto" w:fill="DBE5F1"/>
                            </w:tcPr>
                            <w:p w:rsidR="00467F89" w:rsidRDefault="00467F89" w:rsidP="00B52EC6">
                              <w:pPr>
                                <w:jc w:val="center"/>
                              </w:pPr>
                              <w:r>
                                <w:t>Linking</w:t>
                              </w:r>
                            </w:p>
                          </w:tc>
                          <w:tc>
                            <w:tcPr>
                              <w:tcW w:w="1069" w:type="dxa"/>
                              <w:shd w:val="clear" w:color="auto" w:fill="DBE5F1"/>
                            </w:tcPr>
                            <w:p w:rsidR="00467F89" w:rsidRDefault="00467F89" w:rsidP="00B52EC6">
                              <w:pPr>
                                <w:jc w:val="center"/>
                              </w:pPr>
                              <w:r>
                                <w:t>orientation</w:t>
                              </w:r>
                            </w:p>
                          </w:tc>
                          <w:tc>
                            <w:tcPr>
                              <w:tcW w:w="1069" w:type="dxa"/>
                              <w:shd w:val="clear" w:color="auto" w:fill="DBE5F1"/>
                            </w:tcPr>
                            <w:p w:rsidR="00467F89" w:rsidRDefault="00467F89" w:rsidP="00B52EC6">
                              <w:pPr>
                                <w:jc w:val="center"/>
                              </w:pPr>
                              <w:r>
                                <w:t>inaccuracy</w:t>
                              </w:r>
                            </w:p>
                          </w:tc>
                          <w:tc>
                            <w:tcPr>
                              <w:tcW w:w="1069" w:type="dxa"/>
                              <w:shd w:val="clear" w:color="auto" w:fill="DBE5F1"/>
                            </w:tcPr>
                            <w:p w:rsidR="00467F89" w:rsidRDefault="00467F89" w:rsidP="00B52EC6">
                              <w:pPr>
                                <w:jc w:val="center"/>
                              </w:pPr>
                              <w:r>
                                <w:t>other</w:t>
                              </w:r>
                            </w:p>
                          </w:tc>
                        </w:tr>
                        <w:tr w:rsidR="00467F89" w:rsidTr="00B52EC6">
                          <w:tc>
                            <w:tcPr>
                              <w:tcW w:w="1292" w:type="dxa"/>
                              <w:shd w:val="clear" w:color="auto" w:fill="auto"/>
                            </w:tcPr>
                            <w:p w:rsidR="00467F89" w:rsidRDefault="00467F89"/>
                          </w:tc>
                          <w:tc>
                            <w:tcPr>
                              <w:tcW w:w="1069" w:type="dxa"/>
                              <w:shd w:val="clear" w:color="auto" w:fill="auto"/>
                            </w:tcPr>
                            <w:p w:rsidR="00467F89" w:rsidRPr="00B52EC6" w:rsidRDefault="00467F89" w:rsidP="00B52EC6">
                              <w:pPr>
                                <w:pStyle w:val="Author"/>
                                <w:spacing w:before="0" w:after="0" w:line="300" w:lineRule="atLeast"/>
                                <w:rPr>
                                  <w:noProof w:val="0"/>
                                  <w:szCs w:val="20"/>
                                </w:rP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r>
                        <w:tr w:rsidR="00467F89" w:rsidTr="00B52EC6">
                          <w:tc>
                            <w:tcPr>
                              <w:tcW w:w="1292" w:type="dxa"/>
                              <w:shd w:val="clear" w:color="auto" w:fill="auto"/>
                            </w:tcPr>
                            <w:p w:rsidR="00467F89" w:rsidRDefault="00467F89" w:rsidP="00B52EC6">
                              <w:r>
                                <w:t>TrackCond</w:t>
                              </w:r>
                            </w:p>
                          </w:tc>
                          <w:tc>
                            <w:tcPr>
                              <w:tcW w:w="1069"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467F89" w:rsidRDefault="00467F89" w:rsidP="00B52EC6">
                              <w:pPr>
                                <w:jc w:val="center"/>
                              </w:pPr>
                              <w:r>
                                <w:t>Param.</w:t>
                              </w:r>
                            </w:p>
                          </w:tc>
                          <w:tc>
                            <w:tcPr>
                              <w:tcW w:w="1069" w:type="dxa"/>
                              <w:shd w:val="clear" w:color="auto" w:fill="auto"/>
                            </w:tcPr>
                            <w:p w:rsidR="00467F89" w:rsidRDefault="00467F89" w:rsidP="00B52EC6">
                              <w:pPr>
                                <w:jc w:val="center"/>
                              </w:pPr>
                              <w:r>
                                <w:t>Asafe</w:t>
                              </w:r>
                            </w:p>
                          </w:tc>
                          <w:tc>
                            <w:tcPr>
                              <w:tcW w:w="1069" w:type="dxa"/>
                              <w:shd w:val="clear" w:color="auto" w:fill="auto"/>
                            </w:tcPr>
                            <w:p w:rsidR="00467F89" w:rsidRDefault="00467F89" w:rsidP="00B52EC6">
                              <w:pPr>
                                <w:jc w:val="center"/>
                              </w:pPr>
                              <w:r>
                                <w:t>9,81*grd</w:t>
                              </w:r>
                            </w:p>
                          </w:tc>
                          <w:tc>
                            <w:tcPr>
                              <w:tcW w:w="1069" w:type="dxa"/>
                              <w:shd w:val="clear" w:color="auto" w:fill="auto"/>
                            </w:tcPr>
                            <w:p w:rsidR="00467F89" w:rsidRDefault="00467F89" w:rsidP="00B52EC6">
                              <w:pPr>
                                <w:jc w:val="center"/>
                              </w:pPr>
                              <w:r>
                                <w:t>MRSP</w:t>
                              </w:r>
                            </w:p>
                          </w:tc>
                        </w:tr>
                        <w:tr w:rsidR="00467F89" w:rsidTr="00B52EC6">
                          <w:tc>
                            <w:tcPr>
                              <w:tcW w:w="1292" w:type="dxa"/>
                              <w:shd w:val="clear" w:color="auto" w:fill="auto"/>
                            </w:tcPr>
                            <w:p w:rsidR="00467F89" w:rsidRDefault="00467F89">
                              <w:r>
                                <w:t>Others</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
                                <w:t>Grade</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Value</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
                                <w:t>SSP</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bl>
                      <w:p w:rsidR="00467F89" w:rsidRDefault="00467F89" w:rsidP="00DA641A"/>
                      <w:p w:rsidR="00467F89" w:rsidRDefault="00467F89"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043"/>
                          <w:gridCol w:w="1011"/>
                          <w:gridCol w:w="1244"/>
                          <w:gridCol w:w="1268"/>
                          <w:gridCol w:w="988"/>
                        </w:tblGrid>
                        <w:tr w:rsidR="00467F89" w:rsidTr="00DA641A">
                          <w:tc>
                            <w:tcPr>
                              <w:tcW w:w="1292" w:type="dxa"/>
                              <w:shd w:val="clear" w:color="auto" w:fill="DBE5F1"/>
                            </w:tcPr>
                            <w:p w:rsidR="00467F89" w:rsidRDefault="00467F89" w:rsidP="00B52EC6">
                              <w:r>
                                <w:t>BG_n+1</w:t>
                              </w:r>
                            </w:p>
                          </w:tc>
                          <w:tc>
                            <w:tcPr>
                              <w:tcW w:w="1069" w:type="dxa"/>
                              <w:shd w:val="clear" w:color="auto" w:fill="DBE5F1"/>
                            </w:tcPr>
                            <w:p w:rsidR="00467F89" w:rsidRDefault="00467F89" w:rsidP="00B52EC6">
                              <w:pPr>
                                <w:jc w:val="center"/>
                              </w:pPr>
                              <w:r>
                                <w:t>Position</w:t>
                              </w:r>
                            </w:p>
                          </w:tc>
                          <w:tc>
                            <w:tcPr>
                              <w:tcW w:w="1069" w:type="dxa"/>
                              <w:shd w:val="clear" w:color="auto" w:fill="DBE5F1"/>
                            </w:tcPr>
                            <w:p w:rsidR="00467F89" w:rsidRDefault="00467F89" w:rsidP="00B52EC6">
                              <w:pPr>
                                <w:jc w:val="center"/>
                              </w:pPr>
                              <w:r>
                                <w:t>Linking</w:t>
                              </w:r>
                            </w:p>
                          </w:tc>
                          <w:tc>
                            <w:tcPr>
                              <w:tcW w:w="1069" w:type="dxa"/>
                              <w:shd w:val="clear" w:color="auto" w:fill="DBE5F1"/>
                            </w:tcPr>
                            <w:p w:rsidR="00467F89" w:rsidRDefault="00467F89" w:rsidP="00FB31CF">
                              <w:pPr>
                                <w:jc w:val="center"/>
                              </w:pPr>
                              <w:r>
                                <w:t>orientation</w:t>
                              </w:r>
                            </w:p>
                          </w:tc>
                          <w:tc>
                            <w:tcPr>
                              <w:tcW w:w="1069" w:type="dxa"/>
                              <w:shd w:val="clear" w:color="auto" w:fill="DBE5F1"/>
                            </w:tcPr>
                            <w:p w:rsidR="00467F89" w:rsidRDefault="00467F89" w:rsidP="00FB31CF">
                              <w:pPr>
                                <w:jc w:val="center"/>
                              </w:pPr>
                              <w:r>
                                <w:t>inaccuracy</w:t>
                              </w:r>
                            </w:p>
                          </w:tc>
                          <w:tc>
                            <w:tcPr>
                              <w:tcW w:w="1069" w:type="dxa"/>
                              <w:shd w:val="clear" w:color="auto" w:fill="DBE5F1"/>
                            </w:tcPr>
                            <w:p w:rsidR="00467F89" w:rsidRDefault="00467F89" w:rsidP="00FB31CF">
                              <w:pPr>
                                <w:jc w:val="center"/>
                              </w:pPr>
                              <w:r>
                                <w:t>other</w:t>
                              </w:r>
                            </w:p>
                          </w:tc>
                        </w:tr>
                        <w:tr w:rsidR="00467F89" w:rsidTr="00B52EC6">
                          <w:tc>
                            <w:tcPr>
                              <w:tcW w:w="1292" w:type="dxa"/>
                              <w:shd w:val="clear" w:color="auto" w:fill="auto"/>
                            </w:tcPr>
                            <w:p w:rsidR="00467F89" w:rsidRDefault="00467F89" w:rsidP="00B52EC6"/>
                          </w:tc>
                          <w:tc>
                            <w:tcPr>
                              <w:tcW w:w="1069" w:type="dxa"/>
                              <w:shd w:val="clear" w:color="auto" w:fill="auto"/>
                            </w:tcPr>
                            <w:p w:rsidR="00467F89" w:rsidRPr="00B52EC6" w:rsidRDefault="00467F89" w:rsidP="00B52EC6">
                              <w:pPr>
                                <w:pStyle w:val="Author"/>
                                <w:spacing w:before="0" w:after="0" w:line="300" w:lineRule="atLeast"/>
                                <w:rPr>
                                  <w:noProof w:val="0"/>
                                  <w:szCs w:val="20"/>
                                </w:rP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r>
                        <w:tr w:rsidR="00467F89" w:rsidTr="00B52EC6">
                          <w:tc>
                            <w:tcPr>
                              <w:tcW w:w="1292" w:type="dxa"/>
                              <w:shd w:val="clear" w:color="auto" w:fill="auto"/>
                            </w:tcPr>
                            <w:p w:rsidR="00467F89" w:rsidRDefault="00467F89" w:rsidP="00B52EC6">
                              <w:r>
                                <w:t>SSP</w:t>
                              </w:r>
                            </w:p>
                          </w:tc>
                          <w:tc>
                            <w:tcPr>
                              <w:tcW w:w="1069"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Value</w:t>
                              </w:r>
                            </w:p>
                          </w:tc>
                          <w:tc>
                            <w:tcPr>
                              <w:tcW w:w="1069" w:type="dxa"/>
                              <w:shd w:val="clear" w:color="auto" w:fill="auto"/>
                            </w:tcPr>
                            <w:p w:rsidR="00467F89" w:rsidRDefault="00467F89" w:rsidP="00B52EC6">
                              <w:pPr>
                                <w:jc w:val="center"/>
                              </w:pPr>
                              <w:r>
                                <w:t>Asafe</w:t>
                              </w:r>
                            </w:p>
                          </w:tc>
                          <w:tc>
                            <w:tcPr>
                              <w:tcW w:w="1069" w:type="dxa"/>
                              <w:shd w:val="clear" w:color="auto" w:fill="auto"/>
                            </w:tcPr>
                            <w:p w:rsidR="00467F89" w:rsidRDefault="00467F89" w:rsidP="00B52EC6">
                              <w:pPr>
                                <w:jc w:val="center"/>
                              </w:pPr>
                              <w:r>
                                <w:t>9,81*grd</w:t>
                              </w:r>
                            </w:p>
                          </w:tc>
                          <w:tc>
                            <w:tcPr>
                              <w:tcW w:w="1069" w:type="dxa"/>
                              <w:shd w:val="clear" w:color="auto" w:fill="auto"/>
                            </w:tcPr>
                            <w:p w:rsidR="00467F89" w:rsidRDefault="00467F89" w:rsidP="00B52EC6">
                              <w:pPr>
                                <w:jc w:val="center"/>
                              </w:pPr>
                              <w:r>
                                <w:t>MRSP</w:t>
                              </w:r>
                            </w:p>
                          </w:tc>
                        </w:tr>
                        <w:tr w:rsidR="00467F89" w:rsidTr="00B52EC6">
                          <w:tc>
                            <w:tcPr>
                              <w:tcW w:w="1292" w:type="dxa"/>
                              <w:shd w:val="clear" w:color="auto" w:fill="auto"/>
                            </w:tcPr>
                            <w:p w:rsidR="00467F89" w:rsidRDefault="00467F89" w:rsidP="00B52EC6">
                              <w:r>
                                <w:t>Others</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sidP="00B52EC6">
                              <w:r>
                                <w:t>Grade</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sidP="00B52EC6">
                              <w:r>
                                <w:t>SSP</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bl>
                      <w:p w:rsidR="00467F89" w:rsidRDefault="00467F89" w:rsidP="00DA641A"/>
                      <w:p w:rsidR="00467F89" w:rsidRDefault="00467F89"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10"/>
                          <w:gridCol w:w="1047"/>
                          <w:gridCol w:w="1020"/>
                          <w:gridCol w:w="1244"/>
                          <w:gridCol w:w="1268"/>
                          <w:gridCol w:w="959"/>
                        </w:tblGrid>
                        <w:tr w:rsidR="00467F89" w:rsidTr="00DA641A">
                          <w:tc>
                            <w:tcPr>
                              <w:tcW w:w="1292" w:type="dxa"/>
                              <w:shd w:val="clear" w:color="auto" w:fill="DBE5F1"/>
                            </w:tcPr>
                            <w:p w:rsidR="00467F89" w:rsidRDefault="00467F89" w:rsidP="00B52EC6">
                              <w:r>
                                <w:t>BG_n+2</w:t>
                              </w:r>
                            </w:p>
                          </w:tc>
                          <w:tc>
                            <w:tcPr>
                              <w:tcW w:w="1069" w:type="dxa"/>
                              <w:shd w:val="clear" w:color="auto" w:fill="DBE5F1"/>
                            </w:tcPr>
                            <w:p w:rsidR="00467F89" w:rsidRDefault="00467F89" w:rsidP="00B52EC6">
                              <w:pPr>
                                <w:jc w:val="center"/>
                              </w:pPr>
                              <w:r>
                                <w:t>Position</w:t>
                              </w:r>
                            </w:p>
                          </w:tc>
                          <w:tc>
                            <w:tcPr>
                              <w:tcW w:w="1069" w:type="dxa"/>
                              <w:shd w:val="clear" w:color="auto" w:fill="DBE5F1"/>
                            </w:tcPr>
                            <w:p w:rsidR="00467F89" w:rsidRDefault="00467F89" w:rsidP="00B52EC6">
                              <w:pPr>
                                <w:jc w:val="center"/>
                              </w:pPr>
                              <w:r>
                                <w:t>Linking</w:t>
                              </w:r>
                            </w:p>
                          </w:tc>
                          <w:tc>
                            <w:tcPr>
                              <w:tcW w:w="1069" w:type="dxa"/>
                              <w:shd w:val="clear" w:color="auto" w:fill="DBE5F1"/>
                            </w:tcPr>
                            <w:p w:rsidR="00467F89" w:rsidRDefault="00467F89" w:rsidP="00FB31CF">
                              <w:pPr>
                                <w:jc w:val="center"/>
                              </w:pPr>
                              <w:r>
                                <w:t>orientation</w:t>
                              </w:r>
                            </w:p>
                          </w:tc>
                          <w:tc>
                            <w:tcPr>
                              <w:tcW w:w="1069" w:type="dxa"/>
                              <w:shd w:val="clear" w:color="auto" w:fill="DBE5F1"/>
                            </w:tcPr>
                            <w:p w:rsidR="00467F89" w:rsidRDefault="00467F89" w:rsidP="00FB31CF">
                              <w:pPr>
                                <w:jc w:val="center"/>
                              </w:pPr>
                              <w:r>
                                <w:t>inaccuracy</w:t>
                              </w:r>
                            </w:p>
                          </w:tc>
                          <w:tc>
                            <w:tcPr>
                              <w:tcW w:w="1069" w:type="dxa"/>
                              <w:shd w:val="clear" w:color="auto" w:fill="DBE5F1"/>
                            </w:tcPr>
                            <w:p w:rsidR="00467F89" w:rsidRDefault="00467F89" w:rsidP="00FB31CF">
                              <w:pPr>
                                <w:jc w:val="center"/>
                              </w:pPr>
                              <w:r>
                                <w:t>other</w:t>
                              </w:r>
                            </w:p>
                          </w:tc>
                        </w:tr>
                      </w:tbl>
                      <w:p w:rsidR="00467F89" w:rsidRDefault="00467F89" w:rsidP="00DA641A"/>
                      <w:p w:rsidR="00467F89" w:rsidRDefault="00467F89" w:rsidP="00DA641A"/>
                      <w:tbl>
                        <w:tblPr>
                          <w:tblW w:w="66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6"/>
                          <w:gridCol w:w="1121"/>
                          <w:gridCol w:w="987"/>
                          <w:gridCol w:w="1121"/>
                          <w:gridCol w:w="1048"/>
                          <w:gridCol w:w="1126"/>
                        </w:tblGrid>
                        <w:tr w:rsidR="00467F89" w:rsidTr="00B52EC6">
                          <w:tc>
                            <w:tcPr>
                              <w:tcW w:w="1226" w:type="dxa"/>
                              <w:shd w:val="clear" w:color="auto" w:fill="auto"/>
                            </w:tcPr>
                            <w:p w:rsidR="00467F89" w:rsidRDefault="00467F89" w:rsidP="00B52EC6">
                              <w:r>
                                <w:t>EOA</w:t>
                              </w:r>
                            </w:p>
                          </w:tc>
                          <w:tc>
                            <w:tcPr>
                              <w:tcW w:w="1121"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Pos.</w:t>
                              </w:r>
                            </w:p>
                          </w:tc>
                          <w:tc>
                            <w:tcPr>
                              <w:tcW w:w="987"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Veoa</w:t>
                              </w:r>
                            </w:p>
                          </w:tc>
                          <w:tc>
                            <w:tcPr>
                              <w:tcW w:w="1121" w:type="dxa"/>
                              <w:shd w:val="clear" w:color="auto" w:fill="auto"/>
                            </w:tcPr>
                            <w:p w:rsidR="00467F89" w:rsidRDefault="00467F89" w:rsidP="00B52EC6">
                              <w:pPr>
                                <w:jc w:val="center"/>
                              </w:pPr>
                              <w:r>
                                <w:t>Asafe</w:t>
                              </w:r>
                            </w:p>
                          </w:tc>
                          <w:tc>
                            <w:tcPr>
                              <w:tcW w:w="1048" w:type="dxa"/>
                              <w:shd w:val="clear" w:color="auto" w:fill="auto"/>
                            </w:tcPr>
                            <w:p w:rsidR="00467F89" w:rsidRDefault="00467F89" w:rsidP="00B52EC6">
                              <w:pPr>
                                <w:jc w:val="center"/>
                              </w:pPr>
                              <w:r>
                                <w:t>9,81*grd</w:t>
                              </w:r>
                            </w:p>
                          </w:tc>
                          <w:tc>
                            <w:tcPr>
                              <w:tcW w:w="1126" w:type="dxa"/>
                              <w:shd w:val="clear" w:color="auto" w:fill="auto"/>
                            </w:tcPr>
                            <w:p w:rsidR="00467F89" w:rsidRDefault="00467F89" w:rsidP="00B52EC6">
                              <w:pPr>
                                <w:jc w:val="center"/>
                              </w:pPr>
                              <w:r>
                                <w:t>MRSP</w:t>
                              </w:r>
                            </w:p>
                          </w:tc>
                        </w:tr>
                        <w:tr w:rsidR="00467F89" w:rsidTr="00B52EC6">
                          <w:tc>
                            <w:tcPr>
                              <w:tcW w:w="1226" w:type="dxa"/>
                              <w:shd w:val="clear" w:color="auto" w:fill="auto"/>
                            </w:tcPr>
                            <w:p w:rsidR="00467F89" w:rsidRDefault="00467F89" w:rsidP="00B52EC6">
                              <w:r>
                                <w:t>DP</w:t>
                              </w:r>
                            </w:p>
                          </w:tc>
                          <w:tc>
                            <w:tcPr>
                              <w:tcW w:w="1121" w:type="dxa"/>
                              <w:shd w:val="clear" w:color="auto" w:fill="auto"/>
                            </w:tcPr>
                            <w:p w:rsidR="00467F89" w:rsidRDefault="00467F89" w:rsidP="00B52EC6">
                              <w:pPr>
                                <w:jc w:val="center"/>
                              </w:pPr>
                              <w:r>
                                <w:t>“</w:t>
                              </w:r>
                            </w:p>
                          </w:tc>
                          <w:tc>
                            <w:tcPr>
                              <w:tcW w:w="987" w:type="dxa"/>
                              <w:shd w:val="clear" w:color="auto" w:fill="auto"/>
                            </w:tcPr>
                            <w:p w:rsidR="00467F89" w:rsidRDefault="00467F89" w:rsidP="00B52EC6">
                              <w:pPr>
                                <w:jc w:val="center"/>
                              </w:pPr>
                              <w:r>
                                <w:t>0</w:t>
                              </w:r>
                            </w:p>
                          </w:tc>
                          <w:tc>
                            <w:tcPr>
                              <w:tcW w:w="1121" w:type="dxa"/>
                              <w:shd w:val="clear" w:color="auto" w:fill="auto"/>
                            </w:tcPr>
                            <w:p w:rsidR="00467F89" w:rsidRDefault="00467F89" w:rsidP="00B52EC6">
                              <w:pPr>
                                <w:jc w:val="center"/>
                              </w:pPr>
                              <w:r>
                                <w:t>“</w:t>
                              </w:r>
                            </w:p>
                          </w:tc>
                          <w:tc>
                            <w:tcPr>
                              <w:tcW w:w="1048" w:type="dxa"/>
                              <w:shd w:val="clear" w:color="auto" w:fill="auto"/>
                            </w:tcPr>
                            <w:p w:rsidR="00467F89" w:rsidRDefault="00467F89" w:rsidP="00B52EC6">
                              <w:pPr>
                                <w:jc w:val="center"/>
                              </w:pPr>
                              <w:r>
                                <w:t>“</w:t>
                              </w:r>
                            </w:p>
                          </w:tc>
                          <w:tc>
                            <w:tcPr>
                              <w:tcW w:w="1126" w:type="dxa"/>
                              <w:shd w:val="clear" w:color="auto" w:fill="auto"/>
                            </w:tcPr>
                            <w:p w:rsidR="00467F89" w:rsidRDefault="00467F89" w:rsidP="00B52EC6">
                              <w:pPr>
                                <w:jc w:val="center"/>
                              </w:pPr>
                              <w:r>
                                <w:t>“</w:t>
                              </w:r>
                            </w:p>
                          </w:tc>
                        </w:tr>
                        <w:tr w:rsidR="00467F89" w:rsidTr="00B52EC6">
                          <w:tc>
                            <w:tcPr>
                              <w:tcW w:w="1226" w:type="dxa"/>
                              <w:shd w:val="clear" w:color="auto" w:fill="auto"/>
                            </w:tcPr>
                            <w:p w:rsidR="00467F89" w:rsidRDefault="00467F89" w:rsidP="00B52EC6">
                              <w:r>
                                <w:t>OL</w:t>
                              </w:r>
                            </w:p>
                          </w:tc>
                          <w:tc>
                            <w:tcPr>
                              <w:tcW w:w="1121" w:type="dxa"/>
                              <w:shd w:val="clear" w:color="auto" w:fill="auto"/>
                            </w:tcPr>
                            <w:p w:rsidR="00467F89" w:rsidRDefault="00467F89" w:rsidP="00B52EC6">
                              <w:pPr>
                                <w:jc w:val="center"/>
                              </w:pPr>
                              <w:r>
                                <w:t>“</w:t>
                              </w:r>
                            </w:p>
                          </w:tc>
                          <w:tc>
                            <w:tcPr>
                              <w:tcW w:w="987" w:type="dxa"/>
                              <w:shd w:val="clear" w:color="auto" w:fill="auto"/>
                            </w:tcPr>
                            <w:p w:rsidR="00467F89" w:rsidRDefault="00467F89" w:rsidP="00B52EC6">
                              <w:pPr>
                                <w:jc w:val="center"/>
                              </w:pPr>
                              <w:r>
                                <w:t>0</w:t>
                              </w:r>
                            </w:p>
                          </w:tc>
                          <w:tc>
                            <w:tcPr>
                              <w:tcW w:w="1121" w:type="dxa"/>
                              <w:shd w:val="clear" w:color="auto" w:fill="auto"/>
                            </w:tcPr>
                            <w:p w:rsidR="00467F89" w:rsidRDefault="00467F89" w:rsidP="00B52EC6">
                              <w:pPr>
                                <w:jc w:val="center"/>
                              </w:pPr>
                              <w:r>
                                <w:t>“</w:t>
                              </w:r>
                            </w:p>
                          </w:tc>
                          <w:tc>
                            <w:tcPr>
                              <w:tcW w:w="1048" w:type="dxa"/>
                              <w:shd w:val="clear" w:color="auto" w:fill="auto"/>
                            </w:tcPr>
                            <w:p w:rsidR="00467F89" w:rsidRDefault="00467F89" w:rsidP="00B52EC6">
                              <w:pPr>
                                <w:jc w:val="center"/>
                              </w:pPr>
                              <w:r>
                                <w:t>“</w:t>
                              </w:r>
                            </w:p>
                          </w:tc>
                          <w:tc>
                            <w:tcPr>
                              <w:tcW w:w="1126" w:type="dxa"/>
                              <w:shd w:val="clear" w:color="auto" w:fill="auto"/>
                            </w:tcPr>
                            <w:p w:rsidR="00467F89" w:rsidRDefault="00467F89" w:rsidP="00B52EC6">
                              <w:pPr>
                                <w:jc w:val="center"/>
                              </w:pPr>
                              <w:r>
                                <w:t>“</w:t>
                              </w:r>
                            </w:p>
                          </w:tc>
                        </w:tr>
                      </w:tbl>
                      <w:p w:rsidR="00467F89" w:rsidRDefault="00467F89" w:rsidP="00DA641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4"/>
                          <w:gridCol w:w="1043"/>
                          <w:gridCol w:w="1011"/>
                          <w:gridCol w:w="1244"/>
                          <w:gridCol w:w="1268"/>
                          <w:gridCol w:w="988"/>
                        </w:tblGrid>
                        <w:tr w:rsidR="00467F89" w:rsidTr="00DA641A">
                          <w:tc>
                            <w:tcPr>
                              <w:tcW w:w="1292" w:type="dxa"/>
                              <w:shd w:val="clear" w:color="auto" w:fill="DBE5F1"/>
                            </w:tcPr>
                            <w:p w:rsidR="00467F89" w:rsidRDefault="00467F89" w:rsidP="00B52EC6">
                              <w:r>
                                <w:t>BG_n+3</w:t>
                              </w:r>
                            </w:p>
                          </w:tc>
                          <w:tc>
                            <w:tcPr>
                              <w:tcW w:w="1069" w:type="dxa"/>
                              <w:shd w:val="clear" w:color="auto" w:fill="DBE5F1"/>
                            </w:tcPr>
                            <w:p w:rsidR="00467F89" w:rsidRDefault="00467F89" w:rsidP="00B52EC6">
                              <w:pPr>
                                <w:jc w:val="center"/>
                              </w:pPr>
                              <w:r>
                                <w:t>Position</w:t>
                              </w:r>
                            </w:p>
                          </w:tc>
                          <w:tc>
                            <w:tcPr>
                              <w:tcW w:w="1069" w:type="dxa"/>
                              <w:shd w:val="clear" w:color="auto" w:fill="DBE5F1"/>
                            </w:tcPr>
                            <w:p w:rsidR="00467F89" w:rsidRDefault="00467F89" w:rsidP="00B52EC6">
                              <w:pPr>
                                <w:jc w:val="center"/>
                              </w:pPr>
                              <w:r>
                                <w:t>Linking</w:t>
                              </w:r>
                            </w:p>
                          </w:tc>
                          <w:tc>
                            <w:tcPr>
                              <w:tcW w:w="1069" w:type="dxa"/>
                              <w:shd w:val="clear" w:color="auto" w:fill="DBE5F1"/>
                            </w:tcPr>
                            <w:p w:rsidR="00467F89" w:rsidRDefault="00467F89" w:rsidP="00FB31CF">
                              <w:pPr>
                                <w:jc w:val="center"/>
                              </w:pPr>
                              <w:r>
                                <w:t>orientation</w:t>
                              </w:r>
                            </w:p>
                          </w:tc>
                          <w:tc>
                            <w:tcPr>
                              <w:tcW w:w="1069" w:type="dxa"/>
                              <w:shd w:val="clear" w:color="auto" w:fill="DBE5F1"/>
                            </w:tcPr>
                            <w:p w:rsidR="00467F89" w:rsidRDefault="00467F89" w:rsidP="00FB31CF">
                              <w:pPr>
                                <w:jc w:val="center"/>
                              </w:pPr>
                              <w:r>
                                <w:t>inaccuracy</w:t>
                              </w:r>
                            </w:p>
                          </w:tc>
                          <w:tc>
                            <w:tcPr>
                              <w:tcW w:w="1069" w:type="dxa"/>
                              <w:shd w:val="clear" w:color="auto" w:fill="DBE5F1"/>
                            </w:tcPr>
                            <w:p w:rsidR="00467F89" w:rsidRDefault="00467F89" w:rsidP="00FB31CF">
                              <w:pPr>
                                <w:jc w:val="center"/>
                              </w:pPr>
                              <w:r>
                                <w:t>other</w:t>
                              </w:r>
                            </w:p>
                          </w:tc>
                        </w:tr>
                        <w:tr w:rsidR="00467F89" w:rsidTr="00B52EC6">
                          <w:tc>
                            <w:tcPr>
                              <w:tcW w:w="1292" w:type="dxa"/>
                              <w:shd w:val="clear" w:color="auto" w:fill="auto"/>
                            </w:tcPr>
                            <w:p w:rsidR="00467F89" w:rsidRDefault="00467F89" w:rsidP="00B52EC6"/>
                          </w:tc>
                          <w:tc>
                            <w:tcPr>
                              <w:tcW w:w="1069" w:type="dxa"/>
                              <w:shd w:val="clear" w:color="auto" w:fill="auto"/>
                            </w:tcPr>
                            <w:p w:rsidR="00467F89" w:rsidRPr="00B52EC6" w:rsidRDefault="00467F89" w:rsidP="00B52EC6">
                              <w:pPr>
                                <w:pStyle w:val="Author"/>
                                <w:spacing w:before="0" w:after="0" w:line="300" w:lineRule="atLeast"/>
                                <w:rPr>
                                  <w:noProof w:val="0"/>
                                  <w:szCs w:val="20"/>
                                </w:rP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c>
                            <w:tcPr>
                              <w:tcW w:w="1069" w:type="dxa"/>
                              <w:shd w:val="clear" w:color="auto" w:fill="auto"/>
                            </w:tcPr>
                            <w:p w:rsidR="00467F89" w:rsidRDefault="00467F89" w:rsidP="00B52EC6">
                              <w:pPr>
                                <w:jc w:val="center"/>
                              </w:pPr>
                            </w:p>
                          </w:tc>
                        </w:tr>
                        <w:tr w:rsidR="00467F89" w:rsidTr="00B52EC6">
                          <w:tc>
                            <w:tcPr>
                              <w:tcW w:w="1292" w:type="dxa"/>
                              <w:shd w:val="clear" w:color="auto" w:fill="auto"/>
                            </w:tcPr>
                            <w:p w:rsidR="00467F89" w:rsidRDefault="00467F89" w:rsidP="00B52EC6">
                              <w:r>
                                <w:t>SSP</w:t>
                              </w:r>
                            </w:p>
                          </w:tc>
                          <w:tc>
                            <w:tcPr>
                              <w:tcW w:w="1069"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Pos.</w:t>
                              </w:r>
                            </w:p>
                          </w:tc>
                          <w:tc>
                            <w:tcPr>
                              <w:tcW w:w="1069" w:type="dxa"/>
                              <w:shd w:val="clear" w:color="auto" w:fill="auto"/>
                            </w:tcPr>
                            <w:p w:rsidR="00467F89" w:rsidRPr="00B52EC6" w:rsidRDefault="00467F89" w:rsidP="00B52EC6">
                              <w:pPr>
                                <w:pStyle w:val="Author"/>
                                <w:spacing w:before="0" w:after="0" w:line="300" w:lineRule="atLeast"/>
                                <w:rPr>
                                  <w:noProof w:val="0"/>
                                  <w:szCs w:val="20"/>
                                </w:rPr>
                              </w:pPr>
                              <w:r w:rsidRPr="00B52EC6">
                                <w:rPr>
                                  <w:noProof w:val="0"/>
                                  <w:szCs w:val="20"/>
                                </w:rPr>
                                <w:t>Value</w:t>
                              </w:r>
                            </w:p>
                          </w:tc>
                          <w:tc>
                            <w:tcPr>
                              <w:tcW w:w="1069" w:type="dxa"/>
                              <w:shd w:val="clear" w:color="auto" w:fill="auto"/>
                            </w:tcPr>
                            <w:p w:rsidR="00467F89" w:rsidRDefault="00467F89" w:rsidP="00B52EC6">
                              <w:pPr>
                                <w:jc w:val="center"/>
                              </w:pPr>
                              <w:r>
                                <w:t>Asafe</w:t>
                              </w:r>
                            </w:p>
                          </w:tc>
                          <w:tc>
                            <w:tcPr>
                              <w:tcW w:w="1069" w:type="dxa"/>
                              <w:shd w:val="clear" w:color="auto" w:fill="auto"/>
                            </w:tcPr>
                            <w:p w:rsidR="00467F89" w:rsidRDefault="00467F89" w:rsidP="00B52EC6">
                              <w:pPr>
                                <w:jc w:val="center"/>
                              </w:pPr>
                              <w:r>
                                <w:t>9,81*grd</w:t>
                              </w:r>
                            </w:p>
                          </w:tc>
                          <w:tc>
                            <w:tcPr>
                              <w:tcW w:w="1069" w:type="dxa"/>
                              <w:shd w:val="clear" w:color="auto" w:fill="auto"/>
                            </w:tcPr>
                            <w:p w:rsidR="00467F89" w:rsidRDefault="00467F89" w:rsidP="00B52EC6">
                              <w:pPr>
                                <w:jc w:val="center"/>
                              </w:pPr>
                              <w:r>
                                <w:t>MRSP</w:t>
                              </w:r>
                            </w:p>
                          </w:tc>
                        </w:tr>
                        <w:tr w:rsidR="00467F89" w:rsidTr="00B52EC6">
                          <w:tc>
                            <w:tcPr>
                              <w:tcW w:w="1292" w:type="dxa"/>
                              <w:shd w:val="clear" w:color="auto" w:fill="auto"/>
                            </w:tcPr>
                            <w:p w:rsidR="00467F89" w:rsidRDefault="00467F89" w:rsidP="00B52EC6">
                              <w:r>
                                <w:t>Others</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sidP="00B52EC6">
                              <w:r>
                                <w:t>Grade</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r w:rsidR="00467F89" w:rsidTr="00B52EC6">
                          <w:tc>
                            <w:tcPr>
                              <w:tcW w:w="1292" w:type="dxa"/>
                              <w:shd w:val="clear" w:color="auto" w:fill="auto"/>
                            </w:tcPr>
                            <w:p w:rsidR="00467F89" w:rsidRDefault="00467F89" w:rsidP="00B52EC6">
                              <w:r>
                                <w:t>SSP</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c>
                            <w:tcPr>
                              <w:tcW w:w="1069" w:type="dxa"/>
                              <w:shd w:val="clear" w:color="auto" w:fill="auto"/>
                            </w:tcPr>
                            <w:p w:rsidR="00467F89" w:rsidRDefault="00467F89" w:rsidP="00B52EC6">
                              <w:pPr>
                                <w:jc w:val="center"/>
                              </w:pPr>
                              <w:r>
                                <w:t>“</w:t>
                              </w:r>
                            </w:p>
                          </w:tc>
                        </w:tr>
                      </w:tbl>
                      <w:p w:rsidR="00467F89" w:rsidRDefault="00467F89" w:rsidP="00DA641A"/>
                    </w:txbxContent>
                  </v:textbox>
                </v:shape>
                <v:shape id="AutoShape 870" o:spid="_x0000_s1247" type="#_x0000_t32" style="position:absolute;left:10119;top:5020;width:227;height:61844;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jLFcIAAADcAAAADwAAAGRycy9kb3ducmV2LnhtbERPz2vCMBS+C/sfwhvsIjbdsMN2RlFB&#10;aGGXuXl/NG9tWfMSmlirf/1yGOz48f1ebyfTi5EG31lW8JykIIhrqztuFHx9HhcrED4ga+wtk4Ib&#10;edhuHmZrLLS98geNp9CIGMK+QAVtCK6Q0tctGfSJdcSR+7aDwRDh0Eg94DWGm16+pOmrNNhxbGjR&#10;0aGl+ud0MQrKcza61b7a3fv8UoXSuHecZ0o9PU67NxCBpvAv/nOXWkG+jPPjmXgE5OY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jLFcIAAADcAAAADwAAAAAAAAAAAAAA&#10;AAChAgAAZHJzL2Rvd25yZXYueG1sUEsFBgAAAAAEAAQA+QAAAJADAAAAAA==&#10;" strokecolor="#0070c0" strokeweight="2.25pt"/>
                <v:shapetype id="_x0000_t128" coordsize="21600,21600" o:spt="128" path="m,l21600,,10800,21600xe">
                  <v:stroke joinstyle="miter"/>
                  <v:path gradientshapeok="t" o:connecttype="custom" o:connectlocs="10800,0;5400,10800;10800,21600;16200,10800" textboxrect="5400,0,16200,10800"/>
                </v:shapetype>
                <v:shape id="AutoShape 871" o:spid="_x0000_s1248" type="#_x0000_t128" style="position:absolute;left:8207;top:7281;width:3815;height:3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TtescA&#10;AADcAAAADwAAAGRycy9kb3ducmV2LnhtbESP0WrCQBRE3wX/YblCX4puLKXYNBuJUkuxfbDGD7hk&#10;b5No9m7IbjT+vVso+DjMzBkmWQ6mEWfqXG1ZwXwWgSAurK65VHDIN9MFCOeRNTaWScGVHCzT8SjB&#10;WNsL/9B570sRIOxiVFB538ZSuqIig25mW+Lg/drOoA+yK6Xu8BLgppFPUfQiDdYcFipsaV1Rcdr3&#10;RsH3dpf35nF1zY/RqfjarLP3jzpT6mEyZG8gPA3+Hv5vf2oFr89z+DsTjoBM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AqU7XrHAAAA3AAAAA8AAAAAAAAAAAAAAAAAmAIAAGRy&#10;cy9kb3ducmV2LnhtbFBLBQYAAAAABAAEAPUAAACMAwAAAAA=&#10;"/>
                <v:shape id="AutoShape 872" o:spid="_x0000_s1249" type="#_x0000_t32" style="position:absolute;left:2339;top:7281;width:1559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aEsYAAADcAAAADwAAAGRycy9kb3ducmV2LnhtbESP3WoCMRSE7wXfIZyCd5qtltJujaKC&#10;aCkUtEW8PGzO/tTNyZpEd317Uyj0cpiZb5jpvDO1uJLzlWUFj6MEBHFmdcWFgu+v9fAFhA/IGmvL&#10;pOBGHuazfm+KqbYt7+i6D4WIEPYpKihDaFIpfVaSQT+yDXH0cusMhihdIbXDNsJNLcdJ8iwNVhwX&#10;SmxoVVJ22l+Mgo3fnQ8uX7bvn4vs42c12bbL/KjU4KFbvIEI1IX/8F97qxW8Po3h90w8An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kPGhLGAAAA3AAAAA8AAAAAAAAA&#10;AAAAAAAAoQIAAGRycy9kb3ducmV2LnhtbFBLBQYAAAAABAAEAPkAAACUAwAAAAA=&#10;">
                  <v:stroke dashstyle="dash"/>
                </v:shape>
                <v:shape id="AutoShape 873" o:spid="_x0000_s1250" type="#_x0000_t32" style="position:absolute;left:10992;top:11638;width:7221;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O/icYAAADcAAAADwAAAGRycy9kb3ducmV2LnhtbESP3WoCMRSE7wXfIZxC7zRbLaWuRlGh&#10;1FIoaEW8PGzO/ujmZE1Sd317Uyj0cpiZb5jZojO1uJLzlWUFT8MEBHFmdcWFgv332+AVhA/IGmvL&#10;pOBGHhbzfm+GqbYtb+m6C4WIEPYpKihDaFIpfVaSQT+0DXH0cusMhihdIbXDNsJNLUdJ8iINVhwX&#10;SmxoXVJ23v0YBe9+ezm4fNV+fC2zz9N6vGlX+VGpx4duOQURqAv/4b/2RiuYPI/h90w8AnJ+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ZDv4nGAAAA3AAAAA8AAAAAAAAA&#10;AAAAAAAAoQIAAGRycy9kb3ducmV2LnhtbFBLBQYAAAAABAAEAPkAAACUAwAAAAA=&#10;">
                  <v:stroke dashstyle="dash"/>
                </v:shape>
                <v:shape id="AutoShape 874" o:spid="_x0000_s1251" type="#_x0000_t32" style="position:absolute;left:10983;top:15279;width:7230;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on/cYAAADcAAAADwAAAGRycy9kb3ducmV2LnhtbESPW2sCMRSE3wv+h3CEvtWsF0q7GkUF&#10;qaVQ0Bbx8bA5e9HNyZqk7vrvTaHQx2FmvmFmi87U4krOV5YVDAcJCOLM6ooLBd9fm6cXED4ga6wt&#10;k4IbeVjMew8zTLVteUfXfShEhLBPUUEZQpNK6bOSDPqBbYijl1tnMETpCqkdthFuajlKkmdpsOK4&#10;UGJD65Ky8/7HKHjzu8vB5av2/XOZfZzW4227yo9KPfa75RREoC78h//aW63gdTKB3zPxCMj5H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mqJ/3GAAAA3AAAAA8AAAAAAAAA&#10;AAAAAAAAoQIAAGRycy9kb3ducmV2LnhtbFBLBQYAAAAABAAEAPkAAACUAwAAAAA=&#10;">
                  <v:stroke dashstyle="dash"/>
                </v:shape>
                <v:shape id="AutoShape 875" o:spid="_x0000_s1252" type="#_x0000_t32" style="position:absolute;left:11001;top:27145;width:7229;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uaCZscAAADcAAAADwAAAGRycy9kb3ducmV2LnhtbESPW2sCMRSE3wv9D+EU+laztVV0axQV&#10;pJZCwQulj4fN2YtuTtYkutt/3xQEH4eZ+YaZzDpTiws5X1lW8NxLQBBnVldcKNjvVk8jED4ga6wt&#10;k4Jf8jCb3t9NMNW25Q1dtqEQEcI+RQVlCE0qpc9KMuh7tiGOXm6dwRClK6R22Ea4qWU/SYbSYMVx&#10;ocSGliVlx+3ZKHj3m9O3yxftx9c8+zwsX9btIv9R6vGhm7+BCNSFW/jaXmsF49cB/J+JR0B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25oJmxwAAANwAAAAPAAAAAAAA&#10;AAAAAAAAAKECAABkcnMvZG93bnJldi54bWxQSwUGAAAAAAQABAD5AAAAlQMAAAAA&#10;">
                  <v:stroke dashstyle="dash"/>
                </v:shape>
                <v:shape id="AutoShape 876" o:spid="_x0000_s1253" type="#_x0000_t32" style="position:absolute;left:10992;top:30786;width:7230;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QcEcYAAADcAAAADwAAAGRycy9kb3ducmV2LnhtbESP3WoCMRSE7wu+QzhC72rWWqRdjaKC&#10;VCkUtEW8PGzO/ujmZJuk7vr2Rij0cpiZb5jpvDO1uJDzlWUFw0ECgjizuuJCwffX+ukVhA/IGmvL&#10;pOBKHuaz3sMUU21b3tFlHwoRIexTVFCG0KRS+qwkg35gG+Lo5dYZDFG6QmqHbYSbWj4nyVgarDgu&#10;lNjQqqTsvP81Ct797ufg8mW7/VxkH6fVaNMu86NSj/1uMQERqAv/4b/2Rit4exnD/Uw8AnJ2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Y0HBHGAAAA3AAAAA8AAAAAAAAA&#10;AAAAAAAAoQIAAGRycy9kb3ducmV2LnhtbFBLBQYAAAAABAAEAPkAAACUAwAAAAA=&#10;">
                  <v:stroke dashstyle="dash"/>
                </v:shape>
                <v:shape id="AutoShape 877" o:spid="_x0000_s1254" type="#_x0000_t32" style="position:absolute;left:10983;top:17480;width:7239;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Xi5iscAAADcAAAADwAAAGRycy9kb3ducmV2LnhtbESPW2sCMRSE3wv9D+EU+laztcXL1igq&#10;SC2FghdKHw+bsxfdnKxJdLf/vikIPg4z8w0zmXWmFhdyvrKs4LmXgCDOrK64ULDfrZ5GIHxA1lhb&#10;JgW/5GE2vb+bYKptyxu6bEMhIoR9igrKEJpUSp+VZND3bEMcvdw6gyFKV0jtsI1wU8t+kgykwYrj&#10;QokNLUvKjtuzUfDuN6dvly/aj6959nlYvqzbRf6j1ONDN38DEagLt/C1vdYKxq9D+D8Tj4Cc/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peLmKxwAAANwAAAAPAAAAAAAA&#10;AAAAAAAAAKECAABkcnMvZG93bnJldi54bWxQSwUGAAAAAAQABAD5AAAAlQMAAAAA&#10;">
                  <v:stroke dashstyle="dash"/>
                </v:shape>
                <v:shape id="AutoShape 878" o:spid="_x0000_s1255" type="#_x0000_t32" style="position:absolute;left:10992;top:32995;width:723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Oct+MMAAADcAAAADwAAAGRycy9kb3ducmV2LnhtbERPy2oCMRTdC/5DuIXuNNNaSh2NooJU&#10;KRSciri8TO48dHIzTVJn/PtmUejycN7zZW8acSPna8sKnsYJCOLc6ppLBcev7egNhA/IGhvLpOBO&#10;HpaL4WCOqbYdH+iWhVLEEPYpKqhCaFMpfV6RQT+2LXHkCusMhghdKbXDLoabRj4nyas0WHNsqLCl&#10;TUX5NfsxCt794fvkinW3/1zlH5fNZNeti7NSjw/9agYiUB/+xX/unVYwfYlr45l4BO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jnLfjDAAAA3AAAAA8AAAAAAAAAAAAA&#10;AAAAoQIAAGRycy9kb3ducmV2LnhtbFBLBQYAAAAABAAEAPkAAACRAwAAAAA=&#10;">
                  <v:stroke dashstyle="dash"/>
                </v:shape>
                <v:shape id="AutoShape 882" o:spid="_x0000_s1256" type="#_x0000_t128" style="position:absolute;left:8207;top:23295;width:3815;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LhfMcA&#10;AADcAAAADwAAAGRycy9kb3ducmV2LnhtbESP0WrCQBRE3wX/YbmCL6VuLKWYmFWiVCltH6zxAy7Z&#10;2yQ1ezdkNxr/vlso+DjMzBkmXQ+mERfqXG1ZwXwWgSAurK65VHDKd48LEM4ja2wsk4IbOVivxqMU&#10;E22v/EWXoy9FgLBLUEHlfZtI6YqKDLqZbYmD9207gz7IrpS6w2uAm0Y+RdGLNFhzWKiwpW1FxfnY&#10;GwWf74e8Nw+bW/4TnYuP3TZ73deZUtPJkC1BeBr8PfzfftMK4ucY/s6EIy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Ti4XzHAAAA3AAAAA8AAAAAAAAAAAAAAAAAmAIAAGRy&#10;cy9kb3ducmV2LnhtbFBLBQYAAAAABAAEAPUAAACMAwAAAAA=&#10;"/>
                <v:shape id="AutoShape 883" o:spid="_x0000_s1257" type="#_x0000_t32" style="position:absolute;left:10966;top:23277;width:7203;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0i3I8MAAADcAAAADwAAAGRycy9kb3ducmV2LnhtbERPy2oCMRTdC/5DuIXuNNNKSx2NooJU&#10;KRSciri8TO48dHIzTVJn/PtmUejycN7zZW8acSPna8sKnsYJCOLc6ppLBcev7egNhA/IGhvLpOBO&#10;HpaL4WCOqbYdH+iWhVLEEPYpKqhCaFMpfV6RQT+2LXHkCusMhghdKbXDLoabRj4nyas0WHNsqLCl&#10;TUX5NfsxCt794fvkinW3/1zlH5fNZNeti7NSjw/9agYiUB/+xX/unVYwfYnz45l4BOTi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ItyPDAAAA3AAAAA8AAAAAAAAAAAAA&#10;AAAAoQIAAGRycy9kb3ducmV2LnhtbFBLBQYAAAAABAAEAPkAAACRAwAAAAA=&#10;">
                  <v:stroke dashstyle="dash"/>
                </v:shape>
                <v:shape id="AutoShape 884" o:spid="_x0000_s1258" type="#_x0000_t128" style="position:absolute;left:8137;top:52143;width:3807;height:3143;rotation:1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4HKsUA&#10;AADcAAAADwAAAGRycy9kb3ducmV2LnhtbESPS2vDMBCE74H+B7GF3Bo5hZTEjRJKH1AoKeRxyW1r&#10;bW1Ta2W8m9j991GhkOMwM98wy/UQGnOmTurIDqaTDAxxEX3NpYPD/u1uDkYU2WMTmRz8ksB6dTNa&#10;Yu5jz1s677Q0CcKSo4NKtc2tlaKigDKJLXHyvmMXUJPsSus77BM8NPY+yx5swJrTQoUtPVdU/OxO&#10;wcEgzUm+PuRTe9Hj8fVlvjn0hXPj2+HpEYzSoNfwf/vdO1jMpvB3Jh0Bu7o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vgcqxQAAANwAAAAPAAAAAAAAAAAAAAAAAJgCAABkcnMv&#10;ZG93bnJldi54bWxQSwUGAAAAAAQABAD1AAAAigMAAAAA&#10;"/>
                <v:shape id="AutoShape 885" o:spid="_x0000_s1259" type="#_x0000_t32" style="position:absolute;left:10049;top:52143;width:7212;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NaMz8YAAADcAAAADwAAAGRycy9kb3ducmV2LnhtbESP3WoCMRSE7wXfIZyCd5qt0tJujaKC&#10;aCkUtEW8PGzO/tTNyZpEd317Uyj0cpiZb5jpvDO1uJLzlWUFj6MEBHFmdcWFgu+v9fAFhA/IGmvL&#10;pOBGHuazfm+KqbYt7+i6D4WIEPYpKihDaFIpfVaSQT+yDXH0cusMhihdIbXDNsJNLcdJ8iwNVhwX&#10;SmxoVVJ22l+Mgo3fnQ8uX7bvn4vs42c12bbL/KjU4KFbvIEI1IX/8F97qxW8Po3h90w8AnJ2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zWjM/GAAAA3AAAAA8AAAAAAAAA&#10;AAAAAAAAoQIAAGRycy9kb3ducmV2LnhtbFBLBQYAAAAABAAEAPkAAACUAwAAAAA=&#10;">
                  <v:stroke dashstyle="dash"/>
                </v:shape>
                <v:shape id="AutoShape 886" o:spid="_x0000_s1260" type="#_x0000_t32" style="position:absolute;left:10914;top:56029;width:7238;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5opVMYAAADcAAAADwAAAGRycy9kb3ducmV2LnhtbESP3WoCMRSE7wXfIZxC7zRbpaWuRlGh&#10;1FIoaEW8PGzO/ujmZE1Sd317Uyj0cpiZb5jZojO1uJLzlWUFT8MEBHFmdcWFgv332+AVhA/IGmvL&#10;pOBGHhbzfm+GqbYtb+m6C4WIEPYpKihDaFIpfVaSQT+0DXH0cusMhihdIbXDNsJNLUdJ8iINVhwX&#10;SmxoXVJ23v0YBe9+ezm4fNV+fC2zz9N6vGlX+VGpx4duOQURqAv/4b/2RiuYPI/h90w8AnJ+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OaKVTGAAAA3AAAAA8AAAAAAAAA&#10;AAAAAAAAoQIAAGRycy9kb3ducmV2LnhtbFBLBQYAAAAABAAEAPkAAACUAwAAAAA=&#10;">
                  <v:stroke dashstyle="dash"/>
                </v:shape>
                <v:shape id="AutoShape 887" o:spid="_x0000_s1261" type="#_x0000_t32" style="position:absolute;left:10887;top:59477;width:724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HOxIMcAAADcAAAADwAAAGRycy9kb3ducmV2LnhtbESPW2sCMRSE3wv9D+EU+laztVV0axQV&#10;pJZCwQulj4fN2YtuTtYkutt/3xQEH4eZ+YaZzDpTiws5X1lW8NxLQBBnVldcKNjvVk8jED4ga6wt&#10;k4Jf8jCb3t9NMNW25Q1dtqEQEcI+RQVlCE0qpc9KMuh7tiGOXm6dwRClK6R22Ea4qWU/SYbSYMVx&#10;ocSGliVlx+3ZKHj3m9O3yxftx9c8+zwsX9btIv9R6vGhm7+BCNSFW/jaXmsF48Er/J+JR0B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c7EgxwAAANwAAAAPAAAAAAAA&#10;AAAAAAAAAKECAABkcnMvZG93bnJldi54bWxQSwUGAAAAAAQABAD5AAAAlQMAAAAA&#10;">
                  <v:stroke dashstyle="dash"/>
                </v:shape>
                <v:shape id="Text Box 888" o:spid="_x0000_s1262" type="#_x0000_t202" style="position:absolute;left:3579;top:9918;width:5929;height:90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aap8IA&#10;AADcAAAADwAAAGRycy9kb3ducmV2LnhtbESP3YrCMBSE7xd8h3AEbxZNla0/1SgqrHjrzwMcm2Nb&#10;bE5KE219eyMIXg4z8w2zWLWmFA+qXWFZwXAQgSBOrS44U3A+/fenIJxH1lhaJgVPcrBadn4WmGjb&#10;8IEeR5+JAGGXoILc+yqR0qU5GXQDWxEH72prgz7IOpO6xibATSlHUTSWBgsOCzlWtM0pvR3vRsF1&#10;3/zGs+ay8+fJ4W+8wWJysU+let12PQfhqfXf8Ke91wpmcQz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RpqnwgAAANwAAAAPAAAAAAAAAAAAAAAAAJgCAABkcnMvZG93&#10;bnJldi54bWxQSwUGAAAAAAQABAD1AAAAhwMAAAAA&#10;" stroked="f">
                  <v:textbox>
                    <w:txbxContent>
                      <w:p w:rsidR="00467F89" w:rsidRDefault="00467F89" w:rsidP="00DA641A">
                        <w:pPr>
                          <w:jc w:val="right"/>
                          <w:rPr>
                            <w:sz w:val="16"/>
                            <w:szCs w:val="16"/>
                            <w:lang w:val="fr-FR"/>
                          </w:rPr>
                        </w:pPr>
                        <w:r w:rsidRPr="005F589C">
                          <w:rPr>
                            <w:sz w:val="16"/>
                            <w:szCs w:val="16"/>
                            <w:lang w:val="fr-FR"/>
                          </w:rPr>
                          <w:t>xxx</w:t>
                        </w:r>
                      </w:p>
                      <w:p w:rsidR="00467F89" w:rsidRDefault="00467F89" w:rsidP="00DA641A">
                        <w:pPr>
                          <w:jc w:val="right"/>
                          <w:rPr>
                            <w:sz w:val="16"/>
                            <w:szCs w:val="16"/>
                            <w:lang w:val="fr-FR"/>
                          </w:rPr>
                        </w:pPr>
                      </w:p>
                      <w:p w:rsidR="00467F89" w:rsidRDefault="00467F89" w:rsidP="00DA641A">
                        <w:pPr>
                          <w:jc w:val="right"/>
                          <w:rPr>
                            <w:sz w:val="16"/>
                            <w:szCs w:val="16"/>
                            <w:lang w:val="fr-FR"/>
                          </w:rPr>
                        </w:pPr>
                        <w:r>
                          <w:rPr>
                            <w:sz w:val="16"/>
                            <w:szCs w:val="16"/>
                            <w:lang w:val="fr-FR"/>
                          </w:rPr>
                          <w:t>-1%</w:t>
                        </w:r>
                      </w:p>
                      <w:p w:rsidR="00467F89" w:rsidRPr="005F589C" w:rsidRDefault="00467F89" w:rsidP="00DA641A">
                        <w:pPr>
                          <w:jc w:val="right"/>
                          <w:rPr>
                            <w:sz w:val="16"/>
                            <w:szCs w:val="16"/>
                            <w:lang w:val="fr-FR"/>
                          </w:rPr>
                        </w:pPr>
                        <w:r>
                          <w:rPr>
                            <w:sz w:val="16"/>
                            <w:szCs w:val="16"/>
                            <w:lang w:val="fr-FR"/>
                          </w:rPr>
                          <w:t>60 km/h</w:t>
                        </w:r>
                      </w:p>
                    </w:txbxContent>
                  </v:textbox>
                </v:shape>
                <v:shape id="Text Box 890" o:spid="_x0000_s1263" type="#_x0000_t202" style="position:absolute;left:2348;top:25713;width:7160;height:84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QE0MQA&#10;AADcAAAADwAAAGRycy9kb3ducmV2LnhtbESP0WrCQBRE3wv+w3IFX0rdKDXW6Bq00OJroh9wzV6T&#10;YPZuyK5J/PtuodDHYWbOMLt0NI3oqXO1ZQWLeQSCuLC65lLB5fz19gHCeWSNjWVS8CQH6X7yssNE&#10;24Ez6nNfigBhl6CCyvs2kdIVFRl0c9sSB+9mO4M+yK6UusMhwE0jl1EUS4M1h4UKW/qsqLjnD6Pg&#10;dhpeV5vh+u0v6+w9PmK9vtqnUrPpeNiC8DT6//Bf+6QVbFYx/J4JR0Du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qUBNDEAAAA3AAAAA8AAAAAAAAAAAAAAAAAmAIAAGRycy9k&#10;b3ducmV2LnhtbFBLBQYAAAAABAAEAPUAAACJAwAAAAA=&#10;" stroked="f">
                  <v:textbox>
                    <w:txbxContent>
                      <w:p w:rsidR="00467F89" w:rsidRDefault="00467F89" w:rsidP="00DA641A">
                        <w:pPr>
                          <w:jc w:val="right"/>
                          <w:rPr>
                            <w:sz w:val="16"/>
                            <w:szCs w:val="16"/>
                            <w:lang w:val="fr-FR"/>
                          </w:rPr>
                        </w:pPr>
                        <w:r>
                          <w:rPr>
                            <w:sz w:val="16"/>
                            <w:szCs w:val="16"/>
                            <w:lang w:val="fr-FR"/>
                          </w:rPr>
                          <w:t>80 km/h</w:t>
                        </w:r>
                      </w:p>
                      <w:p w:rsidR="00467F89" w:rsidRDefault="00467F89" w:rsidP="00DA641A">
                        <w:pPr>
                          <w:jc w:val="right"/>
                          <w:rPr>
                            <w:sz w:val="16"/>
                            <w:szCs w:val="16"/>
                            <w:lang w:val="fr-FR"/>
                          </w:rPr>
                        </w:pPr>
                      </w:p>
                      <w:p w:rsidR="00467F89" w:rsidRDefault="00467F89" w:rsidP="00DA641A">
                        <w:pPr>
                          <w:jc w:val="right"/>
                          <w:rPr>
                            <w:sz w:val="16"/>
                            <w:szCs w:val="16"/>
                            <w:lang w:val="fr-FR"/>
                          </w:rPr>
                        </w:pPr>
                        <w:r>
                          <w:rPr>
                            <w:sz w:val="16"/>
                            <w:szCs w:val="16"/>
                            <w:lang w:val="fr-FR"/>
                          </w:rPr>
                          <w:t>2%</w:t>
                        </w:r>
                      </w:p>
                      <w:p w:rsidR="00467F89" w:rsidRPr="005F589C" w:rsidRDefault="00467F89" w:rsidP="00DA641A">
                        <w:pPr>
                          <w:jc w:val="right"/>
                          <w:rPr>
                            <w:sz w:val="16"/>
                            <w:szCs w:val="16"/>
                            <w:lang w:val="fr-FR"/>
                          </w:rPr>
                        </w:pPr>
                        <w:r>
                          <w:rPr>
                            <w:sz w:val="16"/>
                            <w:szCs w:val="16"/>
                            <w:lang w:val="fr-FR"/>
                          </w:rPr>
                          <w:t>45 km/h</w:t>
                        </w:r>
                      </w:p>
                    </w:txbxContent>
                  </v:textbox>
                </v:shape>
                <v:shape id="AutoShape 893" o:spid="_x0000_s1264" type="#_x0000_t32" style="position:absolute;left:15358;top:7290;width:9;height:159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RcWsQAAADcAAAADwAAAGRycy9kb3ducmV2LnhtbESPwW7CMBBE75X4B2sr9VacgNpCwCBa&#10;idJrIeK8ipc4NF67sUvC39dIlXoczcwbzXI92FZcqAuNYwX5OANBXDndcK2gPGwfZyBCRNbYOiYF&#10;VwqwXo3ullho1/MnXfaxFgnCoUAFJkZfSBkqQxbD2Hni5J1cZzEm2dVSd9gnuG3lJMuepcWG04JB&#10;T2+Gqq/9j1Xgy6nLN9/X3bY6GF/2+fF1en5X6uF+2CxARBrif/iv/aEVzJ9e4HYmHQ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pFxaxAAAANwAAAAPAAAAAAAAAAAA&#10;AAAAAKECAABkcnMvZG93bnJldi54bWxQSwUGAAAAAAQABAD5AAAAkgMAAAAA&#10;" strokeweight="1pt">
                  <v:stroke endarrow="block"/>
                </v:shape>
                <v:shape id="AutoShape 894" o:spid="_x0000_s1265" type="#_x0000_t32" style="position:absolute;left:13821;top:23295;width:9;height:15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vIKMEAAADcAAAADwAAAGRycy9kb3ducmV2LnhtbERPPW/CMBDdK/EfrENiK05ArdoUgwAJ&#10;ylqIOp/ia5wSn01sSPj3eKjU8el9L1aDbcWNutA4VpBPMxDEldMN1wrK0+75DUSIyBpbx6TgTgFW&#10;y9HTAgvtev6i2zHWIoVwKFCBidEXUobKkMUwdZ44cT+usxgT7GqpO+xTuG3lLMtepcWGU4NBT1tD&#10;1fl4tQp8OXf5+nL/3FUn48s+/97Mf/dKTcbD+gNEpCH+i//cB63g/SWtTWfSEZD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O8gowQAAANwAAAAPAAAAAAAAAAAAAAAA&#10;AKECAABkcnMvZG93bnJldi54bWxQSwUGAAAAAAQABAD5AAAAjwMAAAAA&#10;" strokeweight="1pt">
                  <v:stroke endarrow="block"/>
                </v:shape>
                <v:shape id="AutoShape 895" o:spid="_x0000_s1266" type="#_x0000_t32" style="position:absolute;left:15288;top:52143;width:9;height:1416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ndts8QAAADcAAAADwAAAGRycy9kb3ducmV2LnhtbESPwW7CMBBE75X6D9ZW6q04AbWCFIOg&#10;Ei3XQtTzKl7i0Hjtxi4Jf4+RkDiOZuaNZr4cbCtO1IXGsYJ8lIEgrpxuuFZQ7jcvUxAhImtsHZOC&#10;MwVYLh4f5lho1/M3nXaxFgnCoUAFJkZfSBkqQxbDyHni5B1cZzEm2dVSd9gnuG3lOMvepMWG04JB&#10;Tx+Gqt/dv1Xgy4nLV3/nr021N77s85/15Pip1PPTsHoHEWmI9/CtvdUKZq8zuJ5JR0AuL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ad22zxAAAANwAAAAPAAAAAAAAAAAA&#10;AAAAAKECAABkcnMvZG93bnJldi54bWxQSwUGAAAAAAQABAD5AAAAkgMAAAAA&#10;" strokeweight="1pt">
                  <v:stroke endarrow="block"/>
                </v:shape>
                <v:shape id="AutoShape 896" o:spid="_x0000_s1267" type="#_x0000_t32" style="position:absolute;left:2270;top:44267;width:15812;height: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CgjAsQAAADdAAAADwAAAGRycy9kb3ducmV2LnhtbERP22oCMRB9F/oPYQp902wtlbIaRQXR&#10;IhS8ID4Om9mL3UzWJHW3f98IQt/mcK4zmXWmFjdyvrKs4HWQgCDOrK64UHA8rPofIHxA1lhbJgW/&#10;5GE2fepNMNW25R3d9qEQMYR9igrKEJpUSp+VZNAPbEMcudw6gyFCV0jtsI3hppbDJBlJgxXHhhIb&#10;WpaUfe9/jIK1311PLl+0n1/zbHtZvm3aRX5W6uW5m49BBOrCv/jh3ug4P3kfwf2beIK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gKCMCxAAAAN0AAAAPAAAAAAAAAAAA&#10;AAAAAKECAABkcnMvZG93bnJldi54bWxQSwUGAAAAAAQABAD5AAAAkgMAAAAA&#10;">
                  <v:stroke dashstyle="dash"/>
                </v:shape>
                <v:shape id="AutoShape 897" o:spid="_x0000_s1268" type="#_x0000_t32" style="position:absolute;left:10835;top:46319;width:724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2SGmcUAAADdAAAADwAAAGRycy9kb3ducmV2LnhtbERP22oCMRB9F/yHMELfNFtLrWyNokKp&#10;pSB4Qfo4bGYvdTPZJqm7/r0pCH2bw7nObNGZWlzI+cqygsdRAoI4s7riQsHx8DacgvABWWNtmRRc&#10;ycNi3u/NMNW25R1d9qEQMYR9igrKEJpUSp+VZNCPbEMcudw6gyFCV0jtsI3hppbjJJlIgxXHhhIb&#10;WpeUnfe/RsG73/2cXL5qP7bL7PN7/bRpV/mXUg+DbvkKIlAX/sV390bH+cnzC/x9E0+Q8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2SGmcUAAADdAAAADwAAAAAAAAAA&#10;AAAAAAChAgAAZHJzL2Rvd25yZXYueG1sUEsFBgAAAAAEAAQA+QAAAJMDAAAAAA==&#10;">
                  <v:stroke dashstyle="dash"/>
                </v:shape>
                <v:shape id="AutoShape 898" o:spid="_x0000_s1269" type="#_x0000_t32" style="position:absolute;left:10835;top:48528;width:7256;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vsS68gAAADdAAAADwAAAGRycy9kb3ducmV2LnhtbESPT2sCQQzF74V+hyFCb3XWSkvZOooK&#10;RUtB0JbSY9jJ/tGdzHZm6m6/vTkUvCW8l/d+mS0G16ozhdh4NjAZZ6CIC28brgx8frzeP4OKCdli&#10;65kM/FGExfz2Zoa59T3v6XxIlZIQjjkaqFPqcq1jUZPDOPYdsWilDw6TrKHSNmAv4a7VD1n2pB02&#10;LA01drSuqTgdfp2BTdz/fIVy1b/tlsX7cT3d9qvy25i70bB8AZVoSFfz//XWCn72KLjyjYyg5xc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PvsS68gAAADdAAAADwAAAAAA&#10;AAAAAAAAAAChAgAAZHJzL2Rvd25yZXYueG1sUEsFBgAAAAAEAAQA+QAAAJYDAAAAAA==&#10;">
                  <v:stroke dashstyle="dash"/>
                </v:shape>
                <v:shape id="AutoShape 900" o:spid="_x0000_s1270" type="#_x0000_t32" style="position:absolute;left:2278;top:7290;width:61;height:3697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ZIUMMAAADdAAAADwAAAGRycy9kb3ducmV2LnhtbERPTWvCQBC9F/oflil4azYVFBtdpYiK&#10;XoRqSz2O2TEJZmfD7hrjv3eFgrd5vM+ZzDpTi5acrywr+EhSEMS51RUXCn72y/cRCB+QNdaWScGN&#10;PMymry8TzLS98je1u1CIGMI+QwVlCE0mpc9LMugT2xBH7mSdwRChK6R2eI3hppb9NB1KgxXHhhIb&#10;mpeUn3cXo2CzWo1aWW/Pf8vBcOHouK7y34NSvbfuawwiUBee4n/3Wsf56eATHt/EE+T0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GSFDDAAAA3QAAAA8AAAAAAAAAAAAA&#10;AAAAoQIAAGRycy9kb3ducmV2LnhtbFBLBQYAAAAABAAEAPkAAACRAwAAAAA=&#10;">
                  <v:stroke startarrow="block" endarrow="block"/>
                </v:shape>
                <v:shape id="Text Box 901" o:spid="_x0000_s1271" type="#_x0000_t202" style="position:absolute;left:5596;top:698;width:11159;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mDyjccA&#10;AADdAAAADwAAAGRycy9kb3ducmV2LnhtbESPS0/DMBCE70j8B2uRuCDq8FAoaZwKIYHKrS+V6yre&#10;JlHjdbBNGv49e0DitquZnfm2XE6uVyOF2Hk2cDfLQBHX3nbcGNjv3m7noGJCtth7JgM/FGFZXV6U&#10;WFh/5g2N29QoCeFYoIE2paHQOtYtOYwzPxCLdvTBYZI1NNoGPEu46/V9luXaYcfS0OJAry3Vp+23&#10;MzB/XI2f8eNhfajzY/+cbp7G969gzPXV9LIAlWhK/+a/65UV/CwXfvlGRtDV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Jg8o3HAAAA3QAAAA8AAAAAAAAAAAAAAAAAmAIAAGRy&#10;cy9kb3ducmV2LnhtbFBLBQYAAAAABAAEAPUAAACMAwAAAAA=&#10;">
                  <v:textbox>
                    <w:txbxContent>
                      <w:p w:rsidR="00467F89" w:rsidRPr="00547D17" w:rsidRDefault="00467F89" w:rsidP="00DA641A">
                        <w:pPr>
                          <w:shd w:val="clear" w:color="auto" w:fill="FFC000"/>
                          <w:rPr>
                            <w:b/>
                            <w:lang w:val="fr-FR"/>
                          </w:rPr>
                        </w:pPr>
                        <w:r w:rsidRPr="00547D17">
                          <w:rPr>
                            <w:b/>
                            <w:lang w:val="fr-FR"/>
                          </w:rPr>
                          <w:t>Track Layout</w:t>
                        </w:r>
                      </w:p>
                    </w:txbxContent>
                  </v:textbox>
                </v:shape>
                <v:shape id="Text Box 902" o:spid="_x0000_s1272" type="#_x0000_t202" style="position:absolute;left:18230;top:698;width:43290;height:29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xXFsQA&#10;AADdAAAADwAAAGRycy9kb3ducmV2LnhtbERPTWvCQBC9C/0PywhepG60Em3qKiK06M1qaa9DdkyC&#10;2dl0dxvjv3cFobd5vM9ZrDpTi5acrywrGI8SEMS51RUXCr6O789zED4ga6wtk4IreVgtn3oLzLS9&#10;8Ce1h1CIGMI+QwVlCE0mpc9LMuhHtiGO3Mk6gyFCV0jt8BLDTS0nSZJKgxXHhhIb2pSUnw9/RsF8&#10;um1//O5l/52np/o1DGftx69TatDv1m8gAnXhX/xwb3Wcn6RjuH8TT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0sVxbEAAAA3QAAAA8AAAAAAAAAAAAAAAAAmAIAAGRycy9k&#10;b3ducmV2LnhtbFBLBQYAAAAABAAEAPUAAACJAwAAAAA=&#10;">
                  <v:textbox>
                    <w:txbxContent>
                      <w:p w:rsidR="00467F89" w:rsidRPr="00672A25" w:rsidRDefault="00467F89" w:rsidP="00DA641A">
                        <w:pPr>
                          <w:shd w:val="clear" w:color="auto" w:fill="FFFF00"/>
                          <w:rPr>
                            <w:b/>
                          </w:rPr>
                        </w:pPr>
                        <w:r w:rsidRPr="00672A25">
                          <w:rPr>
                            <w:b/>
                          </w:rPr>
                          <w:t xml:space="preserve">Type             Position     Value       </w:t>
                        </w:r>
                        <w:r>
                          <w:rPr>
                            <w:b/>
                          </w:rPr>
                          <w:t>Asafe</w:t>
                        </w:r>
                        <w:r w:rsidRPr="00672A25">
                          <w:rPr>
                            <w:b/>
                          </w:rPr>
                          <w:t xml:space="preserve">            Grd          Mrsp</w:t>
                        </w:r>
                      </w:p>
                    </w:txbxContent>
                  </v:textbox>
                </v:shape>
                <v:shape id="AutoShape 903" o:spid="_x0000_s1273" type="#_x0000_t32" style="position:absolute;left:10931;top:61503;width:7221;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NKJ8QAAADdAAAADwAAAGRycy9kb3ducmV2LnhtbERP22oCMRB9F/yHMIJvmm0FKVujqFBU&#10;hIIXio/DZvZiN5M1ie7275tCwbc5nOvMFp2pxYOcrywreBknIIgzqysuFJxPH6M3ED4ga6wtk4If&#10;8rCY93szTLVt+UCPYyhEDGGfooIyhCaV0mclGfRj2xBHLrfOYIjQFVI7bGO4qeVrkkylwYpjQ4kN&#10;rUvKvo93o2DjD7cvl6/a3ecy21/Xk227yi9KDQfd8h1EoC48xf/urY7zk+kE/r6JJ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0onxAAAAN0AAAAPAAAAAAAAAAAA&#10;AAAAAKECAABkcnMvZG93bnJldi54bWxQSwUGAAAAAAQABAD5AAAAkgMAAAAA&#10;">
                  <v:stroke dashstyle="dash"/>
                </v:shape>
                <v:shape id="Text Box 904" o:spid="_x0000_s1274" type="#_x0000_t202" style="position:absolute;left:2278;top:54291;width:7151;height:83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qx8EA&#10;AADdAAAADwAAAGRycy9kb3ducmV2LnhtbERPzYrCMBC+L/gOYQQvyzZVtO52jaKC4lXXB5g2Y1u2&#10;mZQm2vr2RhC8zcf3O4tVb2pxo9ZVlhWMoxgEcW51xYWC89/u6xuE88gaa8uk4E4OVsvBxwJTbTs+&#10;0u3kCxFC2KWooPS+SaV0eUkGXWQb4sBdbGvQB9gWUrfYhXBTy0kcJ9JgxaGhxIa2JeX/p6tRcDl0&#10;n7OfLtv78/w4TTZYzTN7V2o07Ne/IDz1/i1+uQ86zI+TKTy/CSfI5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xvqsfBAAAA3QAAAA8AAAAAAAAAAAAAAAAAmAIAAGRycy9kb3du&#10;cmV2LnhtbFBLBQYAAAAABAAEAPUAAACGAwAAAAA=&#10;" stroked="f">
                  <v:textbox>
                    <w:txbxContent>
                      <w:p w:rsidR="00467F89" w:rsidRDefault="00467F89" w:rsidP="00DA641A">
                        <w:pPr>
                          <w:jc w:val="right"/>
                          <w:rPr>
                            <w:sz w:val="16"/>
                            <w:szCs w:val="16"/>
                            <w:lang w:val="fr-FR"/>
                          </w:rPr>
                        </w:pPr>
                        <w:r>
                          <w:rPr>
                            <w:sz w:val="16"/>
                            <w:szCs w:val="16"/>
                            <w:lang w:val="fr-FR"/>
                          </w:rPr>
                          <w:t>60 km/h</w:t>
                        </w:r>
                      </w:p>
                      <w:p w:rsidR="00467F89" w:rsidRDefault="00467F89" w:rsidP="00DA641A">
                        <w:pPr>
                          <w:jc w:val="right"/>
                          <w:rPr>
                            <w:sz w:val="16"/>
                            <w:szCs w:val="16"/>
                            <w:lang w:val="fr-FR"/>
                          </w:rPr>
                        </w:pPr>
                      </w:p>
                      <w:p w:rsidR="00467F89" w:rsidRDefault="00467F89" w:rsidP="00DA641A">
                        <w:pPr>
                          <w:jc w:val="right"/>
                          <w:rPr>
                            <w:sz w:val="16"/>
                            <w:szCs w:val="16"/>
                            <w:lang w:val="fr-FR"/>
                          </w:rPr>
                        </w:pPr>
                        <w:r>
                          <w:rPr>
                            <w:sz w:val="16"/>
                            <w:szCs w:val="16"/>
                            <w:lang w:val="fr-FR"/>
                          </w:rPr>
                          <w:t>-0,5%</w:t>
                        </w:r>
                      </w:p>
                      <w:p w:rsidR="00467F89" w:rsidRPr="005F589C" w:rsidRDefault="00467F89" w:rsidP="00DA641A">
                        <w:pPr>
                          <w:jc w:val="right"/>
                          <w:rPr>
                            <w:sz w:val="16"/>
                            <w:szCs w:val="16"/>
                            <w:lang w:val="fr-FR"/>
                          </w:rPr>
                        </w:pPr>
                        <w:r>
                          <w:rPr>
                            <w:sz w:val="16"/>
                            <w:szCs w:val="16"/>
                            <w:lang w:val="fr-FR"/>
                          </w:rPr>
                          <w:t>100 km/h</w:t>
                        </w:r>
                      </w:p>
                    </w:txbxContent>
                  </v:textbox>
                </v:shape>
                <v:oval id="Oval 905" o:spid="_x0000_s1275" style="position:absolute;left:6888;top:43604;width:1249;height:12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bZycUA&#10;AADdAAAADwAAAGRycy9kb3ducmV2LnhtbESPQWsCMRCF74L/IYzgTbPWamVrlCIoUvXg2ou3YTPd&#10;XdxMliTq+u+bguBthvfeN2/my9bU4kbOV5YVjIYJCOLc6ooLBT+n9WAGwgdkjbVlUvAgD8tFtzPH&#10;VNs7H+mWhUJECPsUFZQhNKmUPi/JoB/ahjhqv9YZDHF1hdQO7xFuavmWJFNpsOJ4ocSGViXll+xq&#10;ImV/3Xx/ZGOW7/Vh584nP36scqX6vfbrE0SgNrzMz/RWx/rJdAL/38QR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ptnJxQAAAN0AAAAPAAAAAAAAAAAAAAAAAJgCAABkcnMv&#10;ZG93bnJldi54bWxQSwUGAAAAAAQABAD1AAAAigMAAAAA&#10;" fillcolor="red"/>
                <v:shape id="AutoShape 906" o:spid="_x0000_s1276" type="#_x0000_t128" style="position:absolute;left:8067;top:39029;width:3816;height:3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Xz/JsUA&#10;AADdAAAADwAAAGRycy9kb3ducmV2LnhtbERPzWrCQBC+C77DMkIvpe7aQyipa0hFS2k9tMYHGLJj&#10;kiY7G7KrxrfvFgRv8/H9zjIbbSfONPjGsYbFXIEgLp1puNJwKLZPLyB8QDbYOSYNV/KQraaTJabG&#10;XfiHzvtQiRjCPkUNdQh9KqUva7Lo564njtzRDRZDhEMlzYCXGG47+axUIi02HBtq7GldU9nuT1bD&#10;7vO7ONnHt2vxq9rya7vON+9NrvXDbMxfQQQaw118c3+YOF8lCfx/E0+Qq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fP8mxQAAAN0AAAAPAAAAAAAAAAAAAAAAAJgCAABkcnMv&#10;ZG93bnJldi54bWxQSwUGAAAAAAQABAD1AAAAigMAAAAA&#10;"/>
                <v:shape id="AutoShape 907" o:spid="_x0000_s1277" type="#_x0000_t32" style="position:absolute;left:10835;top:39011;width:7195;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QhMJMQAAADdAAAADwAAAGRycy9kb3ducmV2LnhtbERP22oCMRB9F/oPYQp902wt2LIaRQXR&#10;Uih4QXwcNrMXu5msSepu/94IQt/mcK4zmXWmFldyvrKs4HWQgCDOrK64UHDYr/ofIHxA1lhbJgV/&#10;5GE2fepNMNW25S1dd6EQMYR9igrKEJpUSp+VZNAPbEMcudw6gyFCV0jtsI3hppbDJBlJgxXHhhIb&#10;WpaU/ex+jYK1316OLl+0n9/z7Ou8fNu0i/yk1MtzNx+DCNSFf/HDvdFxfjJ6h/s38QQ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CEwkxAAAAN0AAAAPAAAAAAAAAAAA&#10;AAAAAKECAABkcnMvZG93bnJldi54bWxQSwUGAAAAAAQABAD5AAAAkgMAAAAA&#10;">
                  <v:stroke dashstyle="dash"/>
                </v:shape>
                <v:shape id="AutoShape 908" o:spid="_x0000_s1278" type="#_x0000_t32" style="position:absolute;left:14327;top:39011;width:9;height:13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0xgY8QAAADdAAAADwAAAGRycy9kb3ducmV2LnhtbESPQU/DMAyF70j7D5EncWNpmTShsmza&#10;kAZc2aqdrcY0hcbJmrB2/x4fkLjZes/vfV5vJ9+rKw2pC2ygXBSgiJtgO24N1KfDwxOolJEt9oHJ&#10;wI0SbDezuzVWNoz8QddjbpWEcKrQgMs5VlqnxpHHtAiRWLTPMHjMsg6ttgOOEu57/VgUK+2xY2lw&#10;GOnFUfN9/PEGYr0M5e5yezs0JxfrsTzvl1+vxtzPp90zqExT/jf/Xb9bwS9WgivfyAh68w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PTGBjxAAAAN0AAAAPAAAAAAAAAAAA&#10;AAAAAKECAABkcnMvZG93bnJldi54bWxQSwUGAAAAAAQABAD5AAAAkgMAAAAA&#10;" strokeweight="1pt">
                  <v:stroke endarrow="block"/>
                </v:shape>
                <v:shape id="Text Box 909" o:spid="_x0000_s1279" type="#_x0000_t202" style="position:absolute;left:1108;top:21374;width:5187;height:2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pbEMQA&#10;AADdAAAADwAAAGRycy9kb3ducmV2LnhtbERPTWvCQBC9F/wPywheim5qJdXUVURo0Zu1otchOyah&#10;2dl0dxvjv3cFobd5vM+ZLztTi5acrywreBklIIhzqysuFBy+P4ZTED4ga6wtk4IreVguek9zzLS9&#10;8Be1+1CIGMI+QwVlCE0mpc9LMuhHtiGO3Nk6gyFCV0jt8BLDTS3HSZJKgxXHhhIbWpeU/+z/jILp&#10;ZNOe/PZ1d8zTcz0Lz2/t569TatDvVu8gAnXhX/xwb3Scn6QzuH8TT5C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aWxDEAAAA3QAAAA8AAAAAAAAAAAAAAAAAmAIAAGRycy9k&#10;b3ducmV2LnhtbFBLBQYAAAAABAAEAPUAAACJAwAAAAA=&#10;">
                  <v:textbox>
                    <w:txbxContent>
                      <w:p w:rsidR="00467F89" w:rsidRPr="00D5149D" w:rsidRDefault="00467F89" w:rsidP="00DA641A">
                        <w:pPr>
                          <w:rPr>
                            <w:lang w:val="fr-FR"/>
                          </w:rPr>
                        </w:pPr>
                        <w:r>
                          <w:rPr>
                            <w:lang w:val="fr-FR"/>
                          </w:rPr>
                          <w:t>LOA</w:t>
                        </w:r>
                      </w:p>
                    </w:txbxContent>
                  </v:textbox>
                </v:shape>
                <v:shape id="Text Box 911" o:spid="_x0000_s1280" type="#_x0000_t202" style="position:absolute;left:3579;top:4025;width:5929;height:28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lkUMcA&#10;AADdAAAADwAAAGRycy9kb3ducmV2LnhtbESPQU/CQBCF7yb8h82QeDGyRU2BykKMiQZvgASuk+7Q&#10;NnZny+5a6r93DibeZvLevPfNcj24VvUUYuPZwHSSgSIuvW24MnD4fLufg4oJ2WLrmQz8UIT1anSz&#10;xML6K++o36dKSQjHAg3UKXWF1rGsyWGc+I5YtLMPDpOsodI24FXCXasfsizXDhuWhho7eq2p/Np/&#10;OwPzp01/ih+P22OZn9tFupv175dgzO14eHkGlWhI/+a/640V/Gwm/PKNjKBX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5ZFDHAAAA3QAAAA8AAAAAAAAAAAAAAAAAmAIAAGRy&#10;cy9kb3ducmV2LnhtbFBLBQYAAAAABAAEAPUAAACMAwAAAAA=&#10;">
                  <v:textbox>
                    <w:txbxContent>
                      <w:p w:rsidR="00467F89" w:rsidRPr="00D5149D" w:rsidRDefault="00467F89" w:rsidP="00DA641A">
                        <w:pPr>
                          <w:rPr>
                            <w:lang w:val="fr-FR"/>
                          </w:rPr>
                        </w:pPr>
                        <w:r>
                          <w:rPr>
                            <w:lang w:val="fr-FR"/>
                          </w:rPr>
                          <w:t>LRBG</w:t>
                        </w:r>
                      </w:p>
                    </w:txbxContent>
                  </v:textbox>
                </v:shape>
                <w10:anchorlock/>
              </v:group>
            </w:pict>
          </mc:Fallback>
        </mc:AlternateContent>
      </w:r>
    </w:p>
    <w:p w:rsidR="001F52C2" w:rsidRDefault="001F52C2" w:rsidP="00F54EFE">
      <w:pPr>
        <w:pStyle w:val="Textkrper"/>
        <w:ind w:left="851" w:hanging="851"/>
      </w:pPr>
    </w:p>
    <w:p w:rsidR="00C3295C" w:rsidRPr="00740F57" w:rsidRDefault="00C3295C" w:rsidP="00F54EFE">
      <w:pPr>
        <w:pStyle w:val="Figure"/>
        <w:ind w:left="851" w:hanging="851"/>
      </w:pPr>
      <w:r>
        <w:rPr>
          <w:rStyle w:val="Fett"/>
        </w:rPr>
        <w:t>Database of “EVC”</w:t>
      </w:r>
    </w:p>
    <w:p w:rsidR="001F52C2" w:rsidRDefault="001F52C2" w:rsidP="00F54EFE">
      <w:pPr>
        <w:pStyle w:val="Textkrper"/>
        <w:ind w:left="851" w:hanging="851"/>
      </w:pPr>
    </w:p>
    <w:p w:rsidR="001F52C2" w:rsidRDefault="00C3295C" w:rsidP="00F54EFE">
      <w:pPr>
        <w:pStyle w:val="Textkrper"/>
        <w:ind w:left="851" w:hanging="851"/>
      </w:pPr>
      <w:r>
        <w:lastRenderedPageBreak/>
        <w:t>Comments :</w:t>
      </w:r>
    </w:p>
    <w:p w:rsidR="00526D4F" w:rsidRDefault="00526D4F" w:rsidP="00F54EFE">
      <w:pPr>
        <w:pStyle w:val="Textkrper"/>
        <w:ind w:left="851" w:hanging="851"/>
      </w:pPr>
    </w:p>
    <w:p w:rsidR="001105F7" w:rsidRDefault="001105F7" w:rsidP="00F54EFE">
      <w:pPr>
        <w:pStyle w:val="Textkrper"/>
        <w:numPr>
          <w:ilvl w:val="0"/>
          <w:numId w:val="24"/>
        </w:numPr>
        <w:ind w:left="851" w:hanging="851"/>
      </w:pPr>
      <w:r>
        <w:t>Assuming the hereunder matrix, the convention is :</w:t>
      </w:r>
    </w:p>
    <w:p w:rsidR="001105F7" w:rsidRDefault="001105F7" w:rsidP="00F54EFE">
      <w:pPr>
        <w:pStyle w:val="Textkrper"/>
        <w:numPr>
          <w:ilvl w:val="1"/>
          <w:numId w:val="24"/>
        </w:numPr>
        <w:ind w:left="851" w:hanging="851"/>
      </w:pPr>
      <w:r>
        <w:t xml:space="preserve">Direction of travel is top to </w:t>
      </w:r>
      <w:r w:rsidR="00526D4F">
        <w:t>d</w:t>
      </w:r>
      <w:r>
        <w:t>own,</w:t>
      </w:r>
      <w:r w:rsidR="00526D4F">
        <w:t xml:space="preserve"> whatever is the direction of travel or orientation,</w:t>
      </w:r>
    </w:p>
    <w:p w:rsidR="00526D4F" w:rsidRDefault="001105F7" w:rsidP="00F54EFE">
      <w:pPr>
        <w:pStyle w:val="Textkrper"/>
        <w:numPr>
          <w:ilvl w:val="1"/>
          <w:numId w:val="24"/>
        </w:numPr>
        <w:ind w:left="851" w:hanging="851"/>
      </w:pPr>
      <w:r>
        <w:t xml:space="preserve">Dimension is enough to keep in memory </w:t>
      </w:r>
      <w:r w:rsidR="00526D4F">
        <w:t>:</w:t>
      </w:r>
    </w:p>
    <w:p w:rsidR="00526D4F" w:rsidRDefault="001105F7" w:rsidP="00F77C31">
      <w:pPr>
        <w:pStyle w:val="Textkrper"/>
        <w:numPr>
          <w:ilvl w:val="3"/>
          <w:numId w:val="24"/>
        </w:numPr>
      </w:pPr>
      <w:r>
        <w:t>the data related to the last 8 passed balises</w:t>
      </w:r>
      <w:r w:rsidR="00526D4F">
        <w:t>,</w:t>
      </w:r>
    </w:p>
    <w:p w:rsidR="001D7E66" w:rsidRDefault="001105F7" w:rsidP="00F77C31">
      <w:pPr>
        <w:pStyle w:val="Textkrper"/>
        <w:numPr>
          <w:ilvl w:val="3"/>
          <w:numId w:val="24"/>
        </w:numPr>
      </w:pPr>
      <w:r>
        <w:t xml:space="preserve">and the data related </w:t>
      </w:r>
      <w:r w:rsidR="00526D4F">
        <w:t xml:space="preserve">to </w:t>
      </w:r>
      <w:r>
        <w:t>8 linked balises</w:t>
      </w:r>
      <w:r w:rsidR="00526D4F">
        <w:t xml:space="preserve"> </w:t>
      </w:r>
      <w:r>
        <w:t>as anticipation</w:t>
      </w:r>
      <w:r w:rsidR="001D7E66">
        <w:t>,</w:t>
      </w:r>
    </w:p>
    <w:p w:rsidR="001105F7" w:rsidRDefault="001D7E66" w:rsidP="00F77C31">
      <w:pPr>
        <w:pStyle w:val="Textkrper"/>
        <w:numPr>
          <w:ilvl w:val="3"/>
          <w:numId w:val="24"/>
        </w:numPr>
      </w:pPr>
      <w:r>
        <w:t>only packets in correct orientation are stored</w:t>
      </w:r>
      <w:r w:rsidR="00526D4F">
        <w:t>.</w:t>
      </w:r>
    </w:p>
    <w:p w:rsidR="0020024C" w:rsidRDefault="0020024C" w:rsidP="00F54EFE">
      <w:pPr>
        <w:pStyle w:val="Textkrper"/>
        <w:numPr>
          <w:ilvl w:val="1"/>
          <w:numId w:val="24"/>
        </w:numPr>
        <w:ind w:left="851" w:hanging="851"/>
      </w:pPr>
      <w:r>
        <w:t>The 3 first columns are filled by packet  data :</w:t>
      </w:r>
    </w:p>
    <w:p w:rsidR="0020024C" w:rsidRDefault="0020024C" w:rsidP="00F77C31">
      <w:pPr>
        <w:pStyle w:val="Textkrper"/>
        <w:numPr>
          <w:ilvl w:val="3"/>
          <w:numId w:val="24"/>
        </w:numPr>
      </w:pPr>
      <w:r>
        <w:t>Type is packet  identity,</w:t>
      </w:r>
    </w:p>
    <w:p w:rsidR="0020024C" w:rsidRDefault="0020024C" w:rsidP="00F77C31">
      <w:pPr>
        <w:pStyle w:val="Textkrper"/>
        <w:numPr>
          <w:ilvl w:val="3"/>
          <w:numId w:val="24"/>
        </w:numPr>
      </w:pPr>
      <w:r>
        <w:t xml:space="preserve">Position is distance from </w:t>
      </w:r>
      <w:r w:rsidR="001D7E66">
        <w:t xml:space="preserve">related </w:t>
      </w:r>
      <w:r>
        <w:t>LRBG,</w:t>
      </w:r>
    </w:p>
    <w:p w:rsidR="0020024C" w:rsidRDefault="0020024C" w:rsidP="00F77C31">
      <w:pPr>
        <w:pStyle w:val="Textkrper"/>
        <w:numPr>
          <w:ilvl w:val="3"/>
          <w:numId w:val="24"/>
        </w:numPr>
      </w:pPr>
      <w:r>
        <w:t>Value is data related to the type,</w:t>
      </w:r>
    </w:p>
    <w:p w:rsidR="00812A12" w:rsidRDefault="0020024C" w:rsidP="00F77C31">
      <w:pPr>
        <w:pStyle w:val="Textkrper"/>
        <w:numPr>
          <w:ilvl w:val="3"/>
          <w:numId w:val="24"/>
        </w:numPr>
      </w:pPr>
      <w:r>
        <w:t xml:space="preserve">In case of iteration, as much lines as necessary are filled up, </w:t>
      </w:r>
    </w:p>
    <w:p w:rsidR="00812A12" w:rsidRDefault="00812A12" w:rsidP="00F77C31">
      <w:pPr>
        <w:pStyle w:val="Textkrper"/>
        <w:numPr>
          <w:ilvl w:val="3"/>
          <w:numId w:val="24"/>
        </w:numPr>
      </w:pPr>
      <w:r>
        <w:t>Line are classified by increasing p</w:t>
      </w:r>
      <w:r w:rsidR="001D7E66">
        <w:t>osition in relation with orientation</w:t>
      </w:r>
      <w:r>
        <w:t>.</w:t>
      </w:r>
    </w:p>
    <w:p w:rsidR="00812A12" w:rsidRDefault="00812A12" w:rsidP="00F54EFE">
      <w:pPr>
        <w:pStyle w:val="Textkrper"/>
        <w:numPr>
          <w:ilvl w:val="1"/>
          <w:numId w:val="24"/>
        </w:numPr>
        <w:ind w:left="851" w:hanging="851"/>
      </w:pPr>
      <w:r>
        <w:t>The 3 other columns are computed once classification is achieved :</w:t>
      </w:r>
    </w:p>
    <w:p w:rsidR="00DE6427" w:rsidRDefault="00C516F9" w:rsidP="00F77C31">
      <w:pPr>
        <w:pStyle w:val="Textkrper"/>
        <w:numPr>
          <w:ilvl w:val="3"/>
          <w:numId w:val="24"/>
        </w:numPr>
      </w:pPr>
      <w:r>
        <w:t>Asafe</w:t>
      </w:r>
      <w:r w:rsidR="00DE6427">
        <w:t xml:space="preserve"> : emergency brake deceleration, can be a function of speed (which speed ?) and other data (adhesion factor),</w:t>
      </w:r>
    </w:p>
    <w:p w:rsidR="00DE6427" w:rsidRDefault="00DE6427" w:rsidP="00F77C31">
      <w:pPr>
        <w:pStyle w:val="Textkrper"/>
        <w:numPr>
          <w:ilvl w:val="3"/>
          <w:numId w:val="24"/>
        </w:numPr>
      </w:pPr>
      <w:r>
        <w:t>Grd : gravitation acceleration or deceleration, depend on related packet (gradient),</w:t>
      </w:r>
    </w:p>
    <w:p w:rsidR="00DE6427" w:rsidRDefault="00DE6427" w:rsidP="00F77C31">
      <w:pPr>
        <w:pStyle w:val="Textkrper"/>
        <w:numPr>
          <w:ilvl w:val="3"/>
          <w:numId w:val="24"/>
        </w:numPr>
      </w:pPr>
      <w:r>
        <w:t>Mrsp : depends on numerous packet.</w:t>
      </w:r>
    </w:p>
    <w:p w:rsidR="00F77C31" w:rsidRDefault="00DE6427" w:rsidP="00F77C31">
      <w:pPr>
        <w:pStyle w:val="Textkrper"/>
        <w:numPr>
          <w:ilvl w:val="1"/>
          <w:numId w:val="24"/>
        </w:numPr>
        <w:ind w:left="851" w:hanging="851"/>
      </w:pPr>
      <w:r>
        <w:t>Other columns can be added for energy computation.</w:t>
      </w:r>
      <w:r w:rsidR="0020024C">
        <w:t xml:space="preserve"> </w:t>
      </w:r>
    </w:p>
    <w:p w:rsidR="00F77C31" w:rsidRDefault="00F77C31" w:rsidP="00F77C31">
      <w:pPr>
        <w:pStyle w:val="Textkrper"/>
        <w:ind w:left="851"/>
      </w:pPr>
    </w:p>
    <w:p w:rsidR="001F52C2" w:rsidRDefault="00D5149D" w:rsidP="00F77C31">
      <w:pPr>
        <w:pStyle w:val="Textkrper"/>
        <w:numPr>
          <w:ilvl w:val="1"/>
          <w:numId w:val="24"/>
        </w:numPr>
        <w:ind w:left="851" w:hanging="851"/>
      </w:pPr>
      <w:r>
        <w:t xml:space="preserve">Assuming </w:t>
      </w:r>
      <w:r w:rsidR="001105F7">
        <w:t xml:space="preserve">that </w:t>
      </w:r>
      <w:r>
        <w:t xml:space="preserve">message received through BG_n </w:t>
      </w:r>
      <w:r w:rsidR="00267FF3">
        <w:t xml:space="preserve">is </w:t>
      </w:r>
      <w:r>
        <w:t>acting as LRBG :</w:t>
      </w:r>
    </w:p>
    <w:p w:rsidR="00D5149D" w:rsidRDefault="00D5149D" w:rsidP="00F77C31">
      <w:pPr>
        <w:pStyle w:val="Textkrper"/>
        <w:numPr>
          <w:ilvl w:val="2"/>
          <w:numId w:val="24"/>
        </w:numPr>
      </w:pPr>
      <w:r>
        <w:t>Link</w:t>
      </w:r>
      <w:r w:rsidR="00E308B5">
        <w:t>ing</w:t>
      </w:r>
      <w:r>
        <w:t xml:space="preserve"> packet</w:t>
      </w:r>
      <w:r w:rsidR="00E308B5">
        <w:t xml:space="preserve">  is covering 3 BG (BG_n+1, BG_n+2, BG_n+3),</w:t>
      </w:r>
    </w:p>
    <w:p w:rsidR="00E308B5" w:rsidRDefault="00E308B5" w:rsidP="00F77C31">
      <w:pPr>
        <w:pStyle w:val="Textkrper"/>
        <w:numPr>
          <w:ilvl w:val="2"/>
          <w:numId w:val="24"/>
        </w:numPr>
      </w:pPr>
      <w:r>
        <w:t>MA packet defines an EOA close to BG_n+2</w:t>
      </w:r>
    </w:p>
    <w:p w:rsidR="00E308B5" w:rsidRDefault="00E308B5" w:rsidP="00F77C31">
      <w:pPr>
        <w:pStyle w:val="Textkrper"/>
        <w:numPr>
          <w:ilvl w:val="2"/>
          <w:numId w:val="24"/>
        </w:numPr>
      </w:pPr>
      <w:r>
        <w:t>BG_n+3 is in reverse orientation, meaning a possible change of track,</w:t>
      </w:r>
    </w:p>
    <w:p w:rsidR="00E308B5" w:rsidRDefault="00991939" w:rsidP="00F77C31">
      <w:pPr>
        <w:pStyle w:val="Textkrper"/>
        <w:numPr>
          <w:ilvl w:val="2"/>
          <w:numId w:val="24"/>
        </w:numPr>
      </w:pPr>
      <w:r>
        <w:t>SSP and Gradient packet</w:t>
      </w:r>
      <w:r w:rsidR="001105F7">
        <w:t>s</w:t>
      </w:r>
      <w:r>
        <w:t xml:space="preserve"> are enough to cover the track over the EOA</w:t>
      </w:r>
      <w:r w:rsidR="00267FF3">
        <w:t xml:space="preserve"> (consistency criteria)</w:t>
      </w:r>
      <w:r>
        <w:t>,</w:t>
      </w:r>
    </w:p>
    <w:p w:rsidR="00991939" w:rsidRDefault="00991939" w:rsidP="00F77C31">
      <w:pPr>
        <w:pStyle w:val="Textkrper"/>
        <w:numPr>
          <w:ilvl w:val="2"/>
          <w:numId w:val="24"/>
        </w:numPr>
      </w:pPr>
      <w:r>
        <w:t>EOA indicate</w:t>
      </w:r>
      <w:r w:rsidR="00267FF3">
        <w:t>s</w:t>
      </w:r>
      <w:r>
        <w:t xml:space="preserve"> that</w:t>
      </w:r>
      <w:r w:rsidR="001105F7">
        <w:t xml:space="preserve"> route signal is at stop.</w:t>
      </w:r>
    </w:p>
    <w:p w:rsidR="00267FF3" w:rsidRDefault="001105F7" w:rsidP="00F77C31">
      <w:pPr>
        <w:pStyle w:val="Textkrper"/>
        <w:numPr>
          <w:ilvl w:val="2"/>
          <w:numId w:val="24"/>
        </w:numPr>
      </w:pPr>
      <w:r>
        <w:t>Assuming later on</w:t>
      </w:r>
      <w:r w:rsidR="00267FF3">
        <w:t>,</w:t>
      </w:r>
      <w:r>
        <w:t xml:space="preserve"> </w:t>
      </w:r>
      <w:r w:rsidR="00267FF3">
        <w:t>when overpassing the BG_n+1 acting as new LRBG :</w:t>
      </w:r>
    </w:p>
    <w:p w:rsidR="00D5149D" w:rsidRDefault="00267FF3" w:rsidP="00F54EFE">
      <w:pPr>
        <w:pStyle w:val="Textkrper"/>
        <w:numPr>
          <w:ilvl w:val="1"/>
          <w:numId w:val="24"/>
        </w:numPr>
        <w:ind w:left="851" w:hanging="851"/>
      </w:pPr>
      <w:r>
        <w:t>Linking is verified</w:t>
      </w:r>
      <w:r w:rsidR="0020024C">
        <w:t xml:space="preserve"> by Identity and P</w:t>
      </w:r>
      <w:r>
        <w:t>osition regarding the permitted window,</w:t>
      </w:r>
    </w:p>
    <w:p w:rsidR="00D5149D" w:rsidRDefault="00D5149D" w:rsidP="00F54EFE">
      <w:pPr>
        <w:pStyle w:val="Textkrper"/>
        <w:ind w:left="851" w:hanging="851"/>
      </w:pPr>
    </w:p>
    <w:p w:rsidR="00D64F98" w:rsidRDefault="00D113CE" w:rsidP="00F54EFE">
      <w:pPr>
        <w:pStyle w:val="berschrift2"/>
        <w:ind w:left="851" w:hanging="851"/>
      </w:pPr>
      <w:r>
        <w:br w:type="page"/>
      </w:r>
      <w:bookmarkStart w:id="71" w:name="_Toc388370150"/>
      <w:r w:rsidR="00D64F98">
        <w:lastRenderedPageBreak/>
        <w:t>To Position Train</w:t>
      </w:r>
      <w:bookmarkEnd w:id="71"/>
    </w:p>
    <w:p w:rsidR="00DE6427" w:rsidRDefault="00267FF3" w:rsidP="00F54EFE">
      <w:pPr>
        <w:ind w:left="851" w:hanging="851"/>
        <w:jc w:val="left"/>
      </w:pPr>
      <w:r>
        <w:t>To see what is done by other partners…</w:t>
      </w:r>
    </w:p>
    <w:p w:rsidR="00D113CE" w:rsidRDefault="00D113CE" w:rsidP="00F54EFE">
      <w:pPr>
        <w:ind w:left="851" w:hanging="851"/>
        <w:jc w:val="left"/>
      </w:pPr>
    </w:p>
    <w:p w:rsidR="00D113CE" w:rsidRDefault="00D113CE" w:rsidP="00F54EFE">
      <w:pPr>
        <w:ind w:left="851" w:hanging="851"/>
        <w:jc w:val="left"/>
      </w:pPr>
    </w:p>
    <w:p w:rsidR="00D113CE" w:rsidRDefault="00D113CE" w:rsidP="00F54EFE">
      <w:pPr>
        <w:ind w:left="851" w:hanging="851"/>
        <w:jc w:val="left"/>
      </w:pPr>
      <w:r>
        <w:t>A proposed draft is given hereafter :</w:t>
      </w:r>
    </w:p>
    <w:p w:rsidR="00D113CE" w:rsidRDefault="00D113CE" w:rsidP="00F54EFE">
      <w:pPr>
        <w:ind w:left="851" w:hanging="851"/>
        <w:jc w:val="left"/>
      </w:pPr>
    </w:p>
    <w:p w:rsidR="00D113CE" w:rsidRDefault="00D113CE" w:rsidP="00F54EFE">
      <w:pPr>
        <w:ind w:left="851" w:hanging="851"/>
        <w:jc w:val="left"/>
      </w:pPr>
    </w:p>
    <w:p w:rsidR="00D113CE" w:rsidRDefault="005B06C9" w:rsidP="00F54EFE">
      <w:pPr>
        <w:ind w:left="851" w:hanging="851"/>
        <w:jc w:val="left"/>
      </w:pPr>
      <w:r>
        <w:rPr>
          <w:noProof/>
          <w:lang w:val="en-US" w:eastAsia="en-US"/>
        </w:rPr>
        <mc:AlternateContent>
          <mc:Choice Requires="wpc">
            <w:drawing>
              <wp:inline distT="0" distB="0" distL="0" distR="0">
                <wp:extent cx="6286500" cy="5922645"/>
                <wp:effectExtent l="19050" t="19050" r="19050" b="11430"/>
                <wp:docPr id="1062" name="Zeichenbereich 106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8064A2"/>
                          </a:solidFill>
                          <a:prstDash val="solid"/>
                          <a:miter lim="800000"/>
                          <a:headEnd type="none" w="med" len="med"/>
                          <a:tailEnd type="none" w="med" len="med"/>
                        </a:ln>
                      </wpc:whole>
                      <wps:wsp>
                        <wps:cNvPr id="472" name="AutoShape 1134"/>
                        <wps:cNvCnPr>
                          <a:cxnSpLocks noChangeShapeType="1"/>
                          <a:stCxn id="475" idx="3"/>
                          <a:endCxn id="916" idx="1"/>
                        </wps:cNvCnPr>
                        <wps:spPr bwMode="auto">
                          <a:xfrm flipV="1">
                            <a:off x="188595" y="985798"/>
                            <a:ext cx="1386523" cy="435794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473" name="Text Box 1065"/>
                        <wps:cNvSpPr txBox="1">
                          <a:spLocks noChangeArrowheads="1"/>
                        </wps:cNvSpPr>
                        <wps:spPr bwMode="auto">
                          <a:xfrm>
                            <a:off x="1402239" y="109145"/>
                            <a:ext cx="3553619" cy="278538"/>
                          </a:xfrm>
                          <a:prstGeom prst="rect">
                            <a:avLst/>
                          </a:prstGeom>
                          <a:solidFill>
                            <a:srgbClr val="FFFFFF"/>
                          </a:solidFill>
                          <a:ln w="9525">
                            <a:solidFill>
                              <a:srgbClr val="000000"/>
                            </a:solidFill>
                            <a:miter lim="800000"/>
                            <a:headEnd/>
                            <a:tailEnd/>
                          </a:ln>
                        </wps:spPr>
                        <wps:txbx>
                          <w:txbxContent>
                            <w:p w:rsidR="00467F89" w:rsidRPr="00A8674E" w:rsidRDefault="00467F89" w:rsidP="004F3255">
                              <w:pPr>
                                <w:pStyle w:val="Textkrper2"/>
                                <w:rPr>
                                  <w:lang w:val="fr-FR" w:eastAsia="fr-FR"/>
                                </w:rPr>
                              </w:pPr>
                              <w:r w:rsidRPr="00A8674E">
                                <w:rPr>
                                  <w:lang w:val="fr-FR" w:eastAsia="fr-FR"/>
                                </w:rPr>
                                <w:t>To Position Train</w:t>
                              </w:r>
                            </w:p>
                          </w:txbxContent>
                        </wps:txbx>
                        <wps:bodyPr rot="0" vert="horz" wrap="square" lIns="91440" tIns="45720" rIns="91440" bIns="45720" anchor="t" anchorCtr="0" upright="1">
                          <a:noAutofit/>
                        </wps:bodyPr>
                      </wps:wsp>
                      <wpg:wgp>
                        <wpg:cNvPr id="474" name="Group 1067"/>
                        <wpg:cNvGrpSpPr>
                          <a:grpSpLocks/>
                        </wpg:cNvGrpSpPr>
                        <wpg:grpSpPr bwMode="auto">
                          <a:xfrm>
                            <a:off x="0" y="5263409"/>
                            <a:ext cx="188595" cy="160661"/>
                            <a:chOff x="3098" y="765"/>
                            <a:chExt cx="218" cy="184"/>
                          </a:xfrm>
                        </wpg:grpSpPr>
                        <wps:wsp>
                          <wps:cNvPr id="475" name="Rectangle 106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76" name="AutoShape 1069"/>
                          <wps:cNvCnPr>
                            <a:cxnSpLocks noChangeShapeType="1"/>
                            <a:stCxn id="475" idx="1"/>
                            <a:endCxn id="47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77" name="AutoShape 1073"/>
                        <wps:cNvCnPr>
                          <a:cxnSpLocks noChangeShapeType="1"/>
                        </wps:cNvCnPr>
                        <wps:spPr bwMode="auto">
                          <a:xfrm>
                            <a:off x="4194493" y="3193147"/>
                            <a:ext cx="1903413" cy="17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478" name="Group 1074"/>
                        <wpg:cNvGrpSpPr>
                          <a:grpSpLocks/>
                        </wpg:cNvGrpSpPr>
                        <wpg:grpSpPr bwMode="auto">
                          <a:xfrm>
                            <a:off x="6097905" y="3148615"/>
                            <a:ext cx="188595" cy="158915"/>
                            <a:chOff x="3098" y="765"/>
                            <a:chExt cx="218" cy="184"/>
                          </a:xfrm>
                        </wpg:grpSpPr>
                        <wps:wsp>
                          <wps:cNvPr id="479" name="Rectangle 1075"/>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96" name="AutoShape 1076"/>
                          <wps:cNvCnPr>
                            <a:cxnSpLocks noChangeShapeType="1"/>
                            <a:stCxn id="479" idx="1"/>
                            <a:endCxn id="47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97" name="AutoShape 1085"/>
                        <wps:cNvCnPr>
                          <a:cxnSpLocks noChangeShapeType="1"/>
                          <a:stCxn id="920" idx="3"/>
                        </wps:cNvCnPr>
                        <wps:spPr bwMode="auto">
                          <a:xfrm flipV="1">
                            <a:off x="188595" y="1002388"/>
                            <a:ext cx="1386523" cy="32132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8" name="Text Box 1091"/>
                        <wps:cNvSpPr txBox="1">
                          <a:spLocks noChangeArrowheads="1"/>
                        </wps:cNvSpPr>
                        <wps:spPr bwMode="auto">
                          <a:xfrm>
                            <a:off x="4925298" y="2874443"/>
                            <a:ext cx="1082675" cy="1955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4F3255">
                              <w:pPr>
                                <w:spacing w:line="240" w:lineRule="auto"/>
                                <w:jc w:val="right"/>
                                <w:rPr>
                                  <w:rFonts w:ascii="Alstom" w:hAnsi="Alstom"/>
                                  <w:sz w:val="16"/>
                                  <w:szCs w:val="16"/>
                                  <w:lang w:val="fr-FR"/>
                                </w:rPr>
                              </w:pPr>
                              <w:r>
                                <w:rPr>
                                  <w:rFonts w:ascii="Alstom" w:hAnsi="Alstom"/>
                                  <w:sz w:val="16"/>
                                  <w:szCs w:val="16"/>
                                  <w:lang w:val="fr-FR"/>
                                </w:rPr>
                                <w:t>Train Position &amp; Speed</w:t>
                              </w:r>
                            </w:p>
                          </w:txbxContent>
                        </wps:txbx>
                        <wps:bodyPr rot="0" vert="horz" wrap="square" lIns="91440" tIns="45720" rIns="91440" bIns="45720" anchor="t" anchorCtr="0" upright="1">
                          <a:noAutofit/>
                        </wps:bodyPr>
                      </wps:wsp>
                      <wps:wsp>
                        <wps:cNvPr id="899" name="Text Box 1092"/>
                        <wps:cNvSpPr txBox="1">
                          <a:spLocks noChangeArrowheads="1"/>
                        </wps:cNvSpPr>
                        <wps:spPr bwMode="auto">
                          <a:xfrm>
                            <a:off x="1510506" y="1323711"/>
                            <a:ext cx="1045131" cy="195588"/>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4F3255">
                              <w:pPr>
                                <w:spacing w:line="240" w:lineRule="auto"/>
                                <w:jc w:val="right"/>
                                <w:rPr>
                                  <w:rFonts w:ascii="Alstom" w:hAnsi="Alstom"/>
                                  <w:sz w:val="16"/>
                                  <w:szCs w:val="16"/>
                                  <w:lang w:val="fr-FR"/>
                                </w:rPr>
                              </w:pPr>
                              <w:r>
                                <w:rPr>
                                  <w:rFonts w:ascii="Alstom" w:hAnsi="Alstom"/>
                                  <w:sz w:val="16"/>
                                  <w:szCs w:val="16"/>
                                  <w:lang w:val="fr-FR"/>
                                </w:rPr>
                                <w:t>Synchro Odo / Balise</w:t>
                              </w:r>
                            </w:p>
                          </w:txbxContent>
                        </wps:txbx>
                        <wps:bodyPr rot="0" vert="horz" wrap="square" lIns="91440" tIns="45720" rIns="91440" bIns="45720" anchor="t" anchorCtr="0" upright="1">
                          <a:noAutofit/>
                        </wps:bodyPr>
                      </wps:wsp>
                      <wps:wsp>
                        <wps:cNvPr id="900" name="AutoShape 1093"/>
                        <wps:cNvCnPr>
                          <a:cxnSpLocks noChangeShapeType="1"/>
                        </wps:cNvCnPr>
                        <wps:spPr bwMode="auto">
                          <a:xfrm flipH="1" flipV="1">
                            <a:off x="0" y="460155"/>
                            <a:ext cx="6286500"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1" name="Text Box 1096"/>
                        <wps:cNvSpPr txBox="1">
                          <a:spLocks noChangeArrowheads="1"/>
                        </wps:cNvSpPr>
                        <wps:spPr bwMode="auto">
                          <a:xfrm>
                            <a:off x="249714" y="1615346"/>
                            <a:ext cx="822484" cy="3527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Default="00467F89" w:rsidP="004F3255">
                              <w:pPr>
                                <w:spacing w:line="240" w:lineRule="auto"/>
                                <w:jc w:val="center"/>
                                <w:rPr>
                                  <w:rFonts w:ascii="Alstom" w:hAnsi="Alstom"/>
                                  <w:sz w:val="16"/>
                                  <w:szCs w:val="16"/>
                                  <w:lang w:val="fr-FR"/>
                                </w:rPr>
                              </w:pPr>
                              <w:r>
                                <w:rPr>
                                  <w:rFonts w:ascii="Alstom" w:hAnsi="Alstom"/>
                                  <w:sz w:val="16"/>
                                  <w:szCs w:val="16"/>
                                  <w:lang w:val="fr-FR"/>
                                </w:rPr>
                                <w:t>Linking and</w:t>
                              </w:r>
                            </w:p>
                            <w:p w:rsidR="00467F89" w:rsidRPr="0086649D" w:rsidRDefault="00467F89" w:rsidP="004F3255">
                              <w:pPr>
                                <w:spacing w:line="240" w:lineRule="auto"/>
                                <w:jc w:val="center"/>
                                <w:rPr>
                                  <w:rFonts w:ascii="Alstom" w:hAnsi="Alstom"/>
                                  <w:sz w:val="16"/>
                                  <w:szCs w:val="16"/>
                                  <w:lang w:val="fr-FR"/>
                                </w:rPr>
                              </w:pPr>
                              <w:r>
                                <w:rPr>
                                  <w:rFonts w:ascii="Alstom" w:hAnsi="Alstom"/>
                                  <w:sz w:val="16"/>
                                  <w:szCs w:val="16"/>
                                  <w:lang w:val="fr-FR"/>
                                </w:rPr>
                                <w:t>re-positionning</w:t>
                              </w:r>
                            </w:p>
                          </w:txbxContent>
                        </wps:txbx>
                        <wps:bodyPr rot="0" vert="horz" wrap="square" lIns="91440" tIns="45720" rIns="91440" bIns="45720" anchor="t" anchorCtr="0" upright="1">
                          <a:noAutofit/>
                        </wps:bodyPr>
                      </wps:wsp>
                      <wpg:wgp>
                        <wpg:cNvPr id="902" name="Group 1103"/>
                        <wpg:cNvGrpSpPr>
                          <a:grpSpLocks/>
                        </wpg:cNvGrpSpPr>
                        <wpg:grpSpPr bwMode="auto">
                          <a:xfrm>
                            <a:off x="0" y="1898250"/>
                            <a:ext cx="188595" cy="160661"/>
                            <a:chOff x="3098" y="765"/>
                            <a:chExt cx="218" cy="184"/>
                          </a:xfrm>
                        </wpg:grpSpPr>
                        <wps:wsp>
                          <wps:cNvPr id="903" name="Rectangle 110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04" name="AutoShape 1105"/>
                          <wps:cNvCnPr>
                            <a:cxnSpLocks noChangeShapeType="1"/>
                            <a:stCxn id="903" idx="1"/>
                            <a:endCxn id="90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905" name="AutoShape 1106"/>
                        <wps:cNvCnPr>
                          <a:cxnSpLocks noChangeShapeType="1"/>
                          <a:stCxn id="903" idx="3"/>
                          <a:endCxn id="908" idx="1"/>
                        </wps:cNvCnPr>
                        <wps:spPr bwMode="auto">
                          <a:xfrm>
                            <a:off x="188595" y="1978581"/>
                            <a:ext cx="2180193" cy="76314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6" name="Text Box 1107"/>
                        <wps:cNvSpPr txBox="1">
                          <a:spLocks noChangeArrowheads="1"/>
                        </wps:cNvSpPr>
                        <wps:spPr bwMode="auto">
                          <a:xfrm>
                            <a:off x="1431925" y="1679960"/>
                            <a:ext cx="1201420" cy="877526"/>
                          </a:xfrm>
                          <a:prstGeom prst="rect">
                            <a:avLst/>
                          </a:prstGeom>
                          <a:solidFill>
                            <a:srgbClr val="FFFFFF"/>
                          </a:solidFill>
                          <a:ln w="9525">
                            <a:solidFill>
                              <a:srgbClr val="00B0F0"/>
                            </a:solidFill>
                            <a:miter lim="800000"/>
                            <a:headEnd/>
                            <a:tailEnd/>
                          </a:ln>
                        </wps:spPr>
                        <wps:txbx>
                          <w:txbxContent>
                            <w:p w:rsidR="00467F89" w:rsidRPr="004B718B" w:rsidRDefault="00467F89" w:rsidP="004F3255">
                              <w:pPr>
                                <w:spacing w:line="240" w:lineRule="auto"/>
                                <w:jc w:val="left"/>
                                <w:rPr>
                                  <w:rFonts w:ascii="Alstom" w:hAnsi="Alstom"/>
                                  <w:b/>
                                  <w:sz w:val="16"/>
                                  <w:szCs w:val="16"/>
                                </w:rPr>
                              </w:pPr>
                              <w:r w:rsidRPr="004B718B">
                                <w:rPr>
                                  <w:rFonts w:ascii="Alstom" w:hAnsi="Alstom"/>
                                  <w:b/>
                                  <w:sz w:val="16"/>
                                  <w:szCs w:val="16"/>
                                </w:rPr>
                                <w:t xml:space="preserve">Linking </w:t>
                              </w:r>
                              <w:r>
                                <w:rPr>
                                  <w:rFonts w:ascii="Alstom" w:hAnsi="Alstom"/>
                                  <w:b/>
                                  <w:sz w:val="16"/>
                                  <w:szCs w:val="16"/>
                                </w:rPr>
                                <w:t xml:space="preserve">(input) </w:t>
                              </w:r>
                              <w:r w:rsidRPr="004B718B">
                                <w:rPr>
                                  <w:rFonts w:ascii="Alstom" w:hAnsi="Alstom"/>
                                  <w:b/>
                                  <w:sz w:val="16"/>
                                  <w:szCs w:val="16"/>
                                </w:rPr>
                                <w:t>:</w:t>
                              </w:r>
                            </w:p>
                            <w:p w:rsidR="00467F89" w:rsidRDefault="00467F89" w:rsidP="004F3255">
                              <w:pPr>
                                <w:spacing w:line="240" w:lineRule="auto"/>
                                <w:jc w:val="left"/>
                                <w:rPr>
                                  <w:rFonts w:ascii="Alstom" w:hAnsi="Alstom"/>
                                  <w:sz w:val="16"/>
                                  <w:szCs w:val="16"/>
                                </w:rPr>
                              </w:pPr>
                              <w:r>
                                <w:rPr>
                                  <w:rFonts w:ascii="Alstom" w:hAnsi="Alstom"/>
                                  <w:sz w:val="16"/>
                                  <w:szCs w:val="16"/>
                                </w:rPr>
                                <w:t>Id of next</w:t>
                              </w:r>
                              <w:r w:rsidRPr="00172A83">
                                <w:rPr>
                                  <w:rFonts w:ascii="Alstom" w:hAnsi="Alstom"/>
                                  <w:sz w:val="16"/>
                                  <w:szCs w:val="16"/>
                                </w:rPr>
                                <w:t xml:space="preserve"> BG</w:t>
                              </w:r>
                            </w:p>
                            <w:p w:rsidR="00467F89" w:rsidRDefault="00467F89"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to next</w:t>
                              </w:r>
                              <w:r w:rsidRPr="00172A83">
                                <w:rPr>
                                  <w:rFonts w:ascii="Alstom" w:hAnsi="Alstom"/>
                                  <w:sz w:val="16"/>
                                  <w:szCs w:val="16"/>
                                </w:rPr>
                                <w:t xml:space="preserve"> BG</w:t>
                              </w:r>
                            </w:p>
                            <w:p w:rsidR="00467F89" w:rsidRDefault="00467F89" w:rsidP="004F3255">
                              <w:pPr>
                                <w:spacing w:line="240" w:lineRule="auto"/>
                                <w:jc w:val="left"/>
                                <w:rPr>
                                  <w:rFonts w:ascii="Alstom" w:hAnsi="Alstom"/>
                                  <w:sz w:val="16"/>
                                  <w:szCs w:val="16"/>
                                </w:rPr>
                              </w:pPr>
                              <w:r>
                                <w:rPr>
                                  <w:rFonts w:ascii="Alstom" w:hAnsi="Alstom"/>
                                  <w:sz w:val="16"/>
                                  <w:szCs w:val="16"/>
                                </w:rPr>
                                <w:t>Orientation of next BG</w:t>
                              </w:r>
                            </w:p>
                            <w:p w:rsidR="00467F89" w:rsidRDefault="00467F89" w:rsidP="004F3255">
                              <w:pPr>
                                <w:spacing w:line="240" w:lineRule="auto"/>
                                <w:jc w:val="left"/>
                                <w:rPr>
                                  <w:rFonts w:ascii="Alstom" w:hAnsi="Alstom"/>
                                  <w:sz w:val="16"/>
                                  <w:szCs w:val="16"/>
                                </w:rPr>
                              </w:pPr>
                              <w:r>
                                <w:rPr>
                                  <w:rFonts w:ascii="Alstom" w:hAnsi="Alstom"/>
                                  <w:sz w:val="16"/>
                                  <w:szCs w:val="16"/>
                                </w:rPr>
                                <w:t>(Q_LINKORIENTATION)</w:t>
                              </w:r>
                            </w:p>
                            <w:p w:rsidR="00467F89" w:rsidRPr="00172A83" w:rsidRDefault="00467F89" w:rsidP="004F3255">
                              <w:pPr>
                                <w:spacing w:line="240" w:lineRule="auto"/>
                                <w:jc w:val="left"/>
                                <w:rPr>
                                  <w:rFonts w:ascii="Alstom" w:hAnsi="Alstom"/>
                                  <w:sz w:val="16"/>
                                  <w:szCs w:val="16"/>
                                </w:rPr>
                              </w:pPr>
                              <w:r>
                                <w:rPr>
                                  <w:rFonts w:ascii="Alstom" w:hAnsi="Alstom"/>
                                  <w:sz w:val="16"/>
                                  <w:szCs w:val="16"/>
                                </w:rPr>
                                <w:t>Inaccuracy of next BG</w:t>
                              </w:r>
                            </w:p>
                          </w:txbxContent>
                        </wps:txbx>
                        <wps:bodyPr rot="0" vert="horz" wrap="square" lIns="91440" tIns="45720" rIns="91440" bIns="45720" anchor="t" anchorCtr="0" upright="1">
                          <a:noAutofit/>
                        </wps:bodyPr>
                      </wps:wsp>
                      <wps:wsp>
                        <wps:cNvPr id="907" name="Text Box 1109"/>
                        <wps:cNvSpPr txBox="1">
                          <a:spLocks noChangeArrowheads="1"/>
                        </wps:cNvSpPr>
                        <wps:spPr bwMode="auto">
                          <a:xfrm>
                            <a:off x="4390073" y="3889055"/>
                            <a:ext cx="1860629" cy="1455558"/>
                          </a:xfrm>
                          <a:prstGeom prst="rect">
                            <a:avLst/>
                          </a:prstGeom>
                          <a:solidFill>
                            <a:srgbClr val="FFFFFF"/>
                          </a:solidFill>
                          <a:ln w="9525">
                            <a:solidFill>
                              <a:srgbClr val="0070C0"/>
                            </a:solidFill>
                            <a:miter lim="800000"/>
                            <a:headEnd/>
                            <a:tailEnd/>
                          </a:ln>
                        </wps:spPr>
                        <wps:txbx>
                          <w:txbxContent>
                            <w:p w:rsidR="00467F89" w:rsidRPr="004B718B" w:rsidRDefault="00467F89" w:rsidP="004F3255">
                              <w:pPr>
                                <w:spacing w:line="240" w:lineRule="auto"/>
                                <w:jc w:val="left"/>
                                <w:rPr>
                                  <w:rFonts w:ascii="Alstom" w:hAnsi="Alstom"/>
                                  <w:b/>
                                  <w:sz w:val="16"/>
                                  <w:szCs w:val="16"/>
                                </w:rPr>
                              </w:pPr>
                              <w:r w:rsidRPr="004B718B">
                                <w:rPr>
                                  <w:rFonts w:ascii="Alstom" w:hAnsi="Alstom"/>
                                  <w:b/>
                                  <w:sz w:val="16"/>
                                  <w:szCs w:val="16"/>
                                </w:rPr>
                                <w:t xml:space="preserve">Positioning </w:t>
                              </w:r>
                              <w:r>
                                <w:rPr>
                                  <w:rFonts w:ascii="Alstom" w:hAnsi="Alstom"/>
                                  <w:b/>
                                  <w:sz w:val="16"/>
                                  <w:szCs w:val="16"/>
                                </w:rPr>
                                <w:t xml:space="preserve">(output) </w:t>
                              </w:r>
                              <w:r w:rsidRPr="004B718B">
                                <w:rPr>
                                  <w:rFonts w:ascii="Alstom" w:hAnsi="Alstom"/>
                                  <w:b/>
                                  <w:sz w:val="16"/>
                                  <w:szCs w:val="16"/>
                                </w:rPr>
                                <w:t>:</w:t>
                              </w:r>
                            </w:p>
                            <w:p w:rsidR="00467F89" w:rsidRPr="00172A83" w:rsidRDefault="00467F89" w:rsidP="004F3255">
                              <w:pPr>
                                <w:spacing w:line="240" w:lineRule="auto"/>
                                <w:jc w:val="left"/>
                                <w:rPr>
                                  <w:rFonts w:ascii="Alstom" w:hAnsi="Alstom"/>
                                  <w:sz w:val="16"/>
                                  <w:szCs w:val="16"/>
                                </w:rPr>
                              </w:pPr>
                              <w:r w:rsidRPr="00172A83">
                                <w:rPr>
                                  <w:rFonts w:ascii="Alstom" w:hAnsi="Alstom"/>
                                  <w:sz w:val="16"/>
                                  <w:szCs w:val="16"/>
                                </w:rPr>
                                <w:t>Id of last BG</w:t>
                              </w:r>
                              <w:r>
                                <w:rPr>
                                  <w:rFonts w:ascii="Alstom" w:hAnsi="Alstom"/>
                                  <w:sz w:val="16"/>
                                  <w:szCs w:val="16"/>
                                </w:rPr>
                                <w:t xml:space="preserve"> (NID_LRBG)</w:t>
                              </w:r>
                            </w:p>
                            <w:p w:rsidR="00467F89" w:rsidRDefault="00467F89"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since LR</w:t>
                              </w:r>
                              <w:r w:rsidRPr="00172A83">
                                <w:rPr>
                                  <w:rFonts w:ascii="Alstom" w:hAnsi="Alstom"/>
                                  <w:sz w:val="16"/>
                                  <w:szCs w:val="16"/>
                                </w:rPr>
                                <w:t>BG</w:t>
                              </w:r>
                              <w:r>
                                <w:rPr>
                                  <w:rFonts w:ascii="Alstom" w:hAnsi="Alstom"/>
                                  <w:sz w:val="16"/>
                                  <w:szCs w:val="16"/>
                                </w:rPr>
                                <w:t xml:space="preserve"> (D_LRBG)</w:t>
                              </w:r>
                            </w:p>
                            <w:p w:rsidR="00467F89" w:rsidRDefault="00467F89" w:rsidP="004F3255">
                              <w:pPr>
                                <w:spacing w:line="240" w:lineRule="auto"/>
                                <w:jc w:val="left"/>
                                <w:rPr>
                                  <w:rFonts w:ascii="Alstom" w:hAnsi="Alstom"/>
                                  <w:sz w:val="16"/>
                                  <w:szCs w:val="16"/>
                                </w:rPr>
                              </w:pPr>
                              <w:r>
                                <w:rPr>
                                  <w:rFonts w:ascii="Alstom" w:hAnsi="Alstom"/>
                                  <w:sz w:val="16"/>
                                  <w:szCs w:val="16"/>
                                </w:rPr>
                                <w:t>Orientation of LR BG (Q_DIRLRBG)</w:t>
                              </w:r>
                            </w:p>
                            <w:p w:rsidR="00467F89" w:rsidRDefault="00467F89" w:rsidP="004F3255">
                              <w:pPr>
                                <w:spacing w:line="240" w:lineRule="auto"/>
                                <w:jc w:val="left"/>
                                <w:rPr>
                                  <w:rFonts w:ascii="Alstom" w:hAnsi="Alstom"/>
                                  <w:sz w:val="16"/>
                                  <w:szCs w:val="16"/>
                                </w:rPr>
                              </w:pPr>
                              <w:r>
                                <w:rPr>
                                  <w:rFonts w:ascii="Alstom" w:hAnsi="Alstom"/>
                                  <w:sz w:val="16"/>
                                  <w:szCs w:val="16"/>
                                </w:rPr>
                                <w:t>Train Position   related LRBG (Q_DLRBG)</w:t>
                              </w:r>
                            </w:p>
                            <w:p w:rsidR="00467F89" w:rsidRDefault="00467F89" w:rsidP="004F3255">
                              <w:pPr>
                                <w:spacing w:line="240" w:lineRule="auto"/>
                                <w:jc w:val="left"/>
                                <w:rPr>
                                  <w:rFonts w:ascii="Alstom" w:hAnsi="Alstom"/>
                                  <w:sz w:val="16"/>
                                  <w:szCs w:val="16"/>
                                </w:rPr>
                              </w:pPr>
                              <w:r>
                                <w:rPr>
                                  <w:rFonts w:ascii="Alstom" w:hAnsi="Alstom"/>
                                  <w:sz w:val="16"/>
                                  <w:szCs w:val="16"/>
                                </w:rPr>
                                <w:t>L_DOUBTOVER</w:t>
                              </w:r>
                            </w:p>
                            <w:p w:rsidR="00467F89" w:rsidRDefault="00467F89" w:rsidP="004F3255">
                              <w:pPr>
                                <w:spacing w:line="240" w:lineRule="auto"/>
                                <w:jc w:val="left"/>
                                <w:rPr>
                                  <w:rFonts w:ascii="Alstom" w:hAnsi="Alstom"/>
                                  <w:sz w:val="16"/>
                                  <w:szCs w:val="16"/>
                                </w:rPr>
                              </w:pPr>
                              <w:r>
                                <w:rPr>
                                  <w:rFonts w:ascii="Alstom" w:hAnsi="Alstom"/>
                                  <w:sz w:val="16"/>
                                  <w:szCs w:val="16"/>
                                </w:rPr>
                                <w:t>L_DOUBTUNDER</w:t>
                              </w:r>
                            </w:p>
                            <w:p w:rsidR="00467F89" w:rsidRDefault="00467F89" w:rsidP="004F3255">
                              <w:pPr>
                                <w:spacing w:line="240" w:lineRule="auto"/>
                                <w:jc w:val="left"/>
                                <w:rPr>
                                  <w:rFonts w:ascii="Alstom" w:hAnsi="Alstom"/>
                                  <w:sz w:val="16"/>
                                  <w:szCs w:val="16"/>
                                </w:rPr>
                              </w:pPr>
                              <w:r>
                                <w:rPr>
                                  <w:rFonts w:ascii="Alstom" w:hAnsi="Alstom"/>
                                  <w:sz w:val="16"/>
                                  <w:szCs w:val="16"/>
                                </w:rPr>
                                <w:t>V_TRAIN</w:t>
                              </w:r>
                            </w:p>
                            <w:p w:rsidR="00467F89" w:rsidRDefault="00467F89" w:rsidP="004F3255">
                              <w:pPr>
                                <w:spacing w:line="240" w:lineRule="auto"/>
                                <w:jc w:val="left"/>
                                <w:rPr>
                                  <w:rFonts w:ascii="Alstom" w:hAnsi="Alstom"/>
                                  <w:sz w:val="16"/>
                                  <w:szCs w:val="16"/>
                                </w:rPr>
                              </w:pPr>
                              <w:r>
                                <w:rPr>
                                  <w:rFonts w:ascii="Alstom" w:hAnsi="Alstom"/>
                                  <w:sz w:val="16"/>
                                  <w:szCs w:val="16"/>
                                </w:rPr>
                                <w:t>Train Running related LRBG</w:t>
                              </w:r>
                            </w:p>
                            <w:p w:rsidR="00467F89" w:rsidRDefault="00467F89" w:rsidP="004F3255">
                              <w:pPr>
                                <w:spacing w:line="240" w:lineRule="auto"/>
                                <w:jc w:val="left"/>
                                <w:rPr>
                                  <w:rFonts w:ascii="Alstom" w:hAnsi="Alstom"/>
                                  <w:sz w:val="16"/>
                                  <w:szCs w:val="16"/>
                                </w:rPr>
                              </w:pPr>
                              <w:r>
                                <w:rPr>
                                  <w:rFonts w:ascii="Alstom" w:hAnsi="Alstom"/>
                                  <w:sz w:val="16"/>
                                  <w:szCs w:val="16"/>
                                </w:rPr>
                                <w:t xml:space="preserve">    (Q_DIRTRAIN)</w:t>
                              </w:r>
                            </w:p>
                            <w:p w:rsidR="00467F89" w:rsidRPr="00172A83" w:rsidRDefault="00467F89" w:rsidP="004F3255">
                              <w:pPr>
                                <w:spacing w:line="240" w:lineRule="auto"/>
                                <w:jc w:val="left"/>
                                <w:rPr>
                                  <w:rFonts w:ascii="Alstom" w:hAnsi="Alstom"/>
                                  <w:sz w:val="16"/>
                                  <w:szCs w:val="16"/>
                                </w:rPr>
                              </w:pPr>
                            </w:p>
                          </w:txbxContent>
                        </wps:txbx>
                        <wps:bodyPr rot="0" vert="horz" wrap="square" lIns="91440" tIns="45720" rIns="91440" bIns="45720" anchor="t" anchorCtr="0" upright="1">
                          <a:noAutofit/>
                        </wps:bodyPr>
                      </wps:wsp>
                      <wps:wsp>
                        <wps:cNvPr id="908" name="Text Box 1113"/>
                        <wps:cNvSpPr txBox="1">
                          <a:spLocks noChangeArrowheads="1"/>
                        </wps:cNvSpPr>
                        <wps:spPr bwMode="auto">
                          <a:xfrm>
                            <a:off x="2368788" y="2412541"/>
                            <a:ext cx="1424940" cy="659236"/>
                          </a:xfrm>
                          <a:prstGeom prst="rect">
                            <a:avLst/>
                          </a:prstGeom>
                          <a:solidFill>
                            <a:srgbClr val="FFFFFF"/>
                          </a:solidFill>
                          <a:ln w="12700">
                            <a:solidFill>
                              <a:srgbClr val="000000"/>
                            </a:solidFill>
                            <a:miter lim="800000"/>
                            <a:headEnd/>
                            <a:tailEnd/>
                          </a:ln>
                        </wps:spPr>
                        <wps:txbx>
                          <w:txbxContent>
                            <w:p w:rsidR="00467F89" w:rsidRPr="00D162C8" w:rsidRDefault="00467F89" w:rsidP="004F3255">
                              <w:pPr>
                                <w:pStyle w:val="Textkrper2"/>
                                <w:rPr>
                                  <w:lang w:eastAsia="fr-FR"/>
                                </w:rPr>
                              </w:pPr>
                              <w:r>
                                <w:rPr>
                                  <w:lang w:eastAsia="fr-FR"/>
                                </w:rPr>
                                <w:t>To Up-date</w:t>
                              </w:r>
                              <w:r w:rsidRPr="00D162C8">
                                <w:rPr>
                                  <w:lang w:eastAsia="fr-FR"/>
                                </w:rPr>
                                <w:t xml:space="preserve"> when overpassing linked balise</w:t>
                              </w:r>
                            </w:p>
                          </w:txbxContent>
                        </wps:txbx>
                        <wps:bodyPr rot="0" vert="horz" wrap="square" lIns="91440" tIns="45720" rIns="91440" bIns="45720" anchor="t" anchorCtr="0" upright="1">
                          <a:noAutofit/>
                        </wps:bodyPr>
                      </wps:wsp>
                      <wps:wsp>
                        <wps:cNvPr id="909" name="AutoShape 1115"/>
                        <wps:cNvCnPr>
                          <a:cxnSpLocks noChangeShapeType="1"/>
                          <a:stCxn id="912" idx="1"/>
                          <a:endCxn id="475" idx="3"/>
                        </wps:cNvCnPr>
                        <wps:spPr bwMode="auto">
                          <a:xfrm flipH="1">
                            <a:off x="188595" y="5094016"/>
                            <a:ext cx="2085023" cy="2497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0" name="Text Box 1116"/>
                        <wps:cNvSpPr txBox="1">
                          <a:spLocks noChangeArrowheads="1"/>
                        </wps:cNvSpPr>
                        <wps:spPr bwMode="auto">
                          <a:xfrm>
                            <a:off x="2315528" y="3552015"/>
                            <a:ext cx="1424940" cy="747425"/>
                          </a:xfrm>
                          <a:prstGeom prst="rect">
                            <a:avLst/>
                          </a:prstGeom>
                          <a:solidFill>
                            <a:srgbClr val="FFFFFF"/>
                          </a:solidFill>
                          <a:ln w="12700">
                            <a:solidFill>
                              <a:srgbClr val="000000"/>
                            </a:solidFill>
                            <a:miter lim="800000"/>
                            <a:headEnd/>
                            <a:tailEnd/>
                          </a:ln>
                        </wps:spPr>
                        <wps:txbx>
                          <w:txbxContent>
                            <w:p w:rsidR="00467F89" w:rsidRPr="00D162C8" w:rsidRDefault="00467F89" w:rsidP="004F3255">
                              <w:pPr>
                                <w:pStyle w:val="Textkrper2"/>
                                <w:rPr>
                                  <w:lang w:eastAsia="fr-FR"/>
                                </w:rPr>
                              </w:pPr>
                              <w:r>
                                <w:rPr>
                                  <w:lang w:eastAsia="fr-FR"/>
                                </w:rPr>
                                <w:t>To Up-date</w:t>
                              </w:r>
                              <w:r w:rsidRPr="00D162C8">
                                <w:rPr>
                                  <w:lang w:eastAsia="fr-FR"/>
                                </w:rPr>
                                <w:t xml:space="preserve"> when overpassing re-positioning balise</w:t>
                              </w:r>
                            </w:p>
                          </w:txbxContent>
                        </wps:txbx>
                        <wps:bodyPr rot="0" vert="horz" wrap="square" lIns="91440" tIns="45720" rIns="91440" bIns="45720" anchor="t" anchorCtr="0" upright="1">
                          <a:noAutofit/>
                        </wps:bodyPr>
                      </wps:wsp>
                      <wps:wsp>
                        <wps:cNvPr id="911" name="AutoShape 1117"/>
                        <wps:cNvCnPr>
                          <a:cxnSpLocks noChangeShapeType="1"/>
                          <a:endCxn id="907" idx="0"/>
                        </wps:cNvCnPr>
                        <wps:spPr bwMode="auto">
                          <a:xfrm flipH="1">
                            <a:off x="5320824" y="3195766"/>
                            <a:ext cx="105648" cy="69328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2" name="Text Box 1118"/>
                        <wps:cNvSpPr txBox="1">
                          <a:spLocks noChangeArrowheads="1"/>
                        </wps:cNvSpPr>
                        <wps:spPr bwMode="auto">
                          <a:xfrm>
                            <a:off x="2273618" y="4763962"/>
                            <a:ext cx="1424940" cy="660109"/>
                          </a:xfrm>
                          <a:prstGeom prst="rect">
                            <a:avLst/>
                          </a:prstGeom>
                          <a:solidFill>
                            <a:srgbClr val="FFFFFF"/>
                          </a:solidFill>
                          <a:ln w="12700">
                            <a:solidFill>
                              <a:srgbClr val="000000"/>
                            </a:solidFill>
                            <a:miter lim="800000"/>
                            <a:headEnd/>
                            <a:tailEnd/>
                          </a:ln>
                        </wps:spPr>
                        <wps:txbx>
                          <w:txbxContent>
                            <w:p w:rsidR="00467F89" w:rsidRPr="00D162C8" w:rsidRDefault="00467F89" w:rsidP="004F3255">
                              <w:pPr>
                                <w:pStyle w:val="Textkrper2"/>
                                <w:rPr>
                                  <w:lang w:eastAsia="fr-FR"/>
                                </w:rPr>
                              </w:pPr>
                              <w:r>
                                <w:rPr>
                                  <w:lang w:eastAsia="fr-FR"/>
                                </w:rPr>
                                <w:t>To Up-date</w:t>
                              </w:r>
                              <w:r w:rsidRPr="00D162C8">
                                <w:rPr>
                                  <w:lang w:eastAsia="fr-FR"/>
                                </w:rPr>
                                <w:t xml:space="preserve"> </w:t>
                              </w:r>
                              <w:r>
                                <w:rPr>
                                  <w:lang w:eastAsia="fr-FR"/>
                                </w:rPr>
                                <w:t>at every real time cycle</w:t>
                              </w:r>
                            </w:p>
                          </w:txbxContent>
                        </wps:txbx>
                        <wps:bodyPr rot="0" vert="horz" wrap="square" lIns="91440" tIns="45720" rIns="91440" bIns="45720" anchor="t" anchorCtr="0" upright="1">
                          <a:noAutofit/>
                        </wps:bodyPr>
                      </wps:wsp>
                      <wps:wsp>
                        <wps:cNvPr id="914" name="AutoShape 1119"/>
                        <wps:cNvCnPr>
                          <a:cxnSpLocks noChangeShapeType="1"/>
                          <a:stCxn id="903" idx="3"/>
                          <a:endCxn id="910" idx="1"/>
                        </wps:cNvCnPr>
                        <wps:spPr bwMode="auto">
                          <a:xfrm>
                            <a:off x="188595" y="1978581"/>
                            <a:ext cx="2126933" cy="19480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5" name="AutoShape 1120"/>
                        <wps:cNvCnPr>
                          <a:cxnSpLocks noChangeShapeType="1"/>
                        </wps:cNvCnPr>
                        <wps:spPr bwMode="auto">
                          <a:xfrm>
                            <a:off x="3887153" y="2747835"/>
                            <a:ext cx="30035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16" name="Text Box 1121"/>
                        <wps:cNvSpPr txBox="1">
                          <a:spLocks noChangeArrowheads="1"/>
                        </wps:cNvSpPr>
                        <wps:spPr bwMode="auto">
                          <a:xfrm>
                            <a:off x="1575118" y="729089"/>
                            <a:ext cx="1424940" cy="513418"/>
                          </a:xfrm>
                          <a:prstGeom prst="rect">
                            <a:avLst/>
                          </a:prstGeom>
                          <a:solidFill>
                            <a:srgbClr val="FFFFFF"/>
                          </a:solidFill>
                          <a:ln w="12700">
                            <a:solidFill>
                              <a:srgbClr val="000000"/>
                            </a:solidFill>
                            <a:miter lim="800000"/>
                            <a:headEnd/>
                            <a:tailEnd/>
                          </a:ln>
                        </wps:spPr>
                        <wps:txbx>
                          <w:txbxContent>
                            <w:p w:rsidR="00467F89" w:rsidRPr="00D162C8" w:rsidRDefault="00467F89" w:rsidP="004F3255">
                              <w:pPr>
                                <w:pStyle w:val="Textkrper2"/>
                                <w:rPr>
                                  <w:lang w:eastAsia="fr-FR"/>
                                </w:rPr>
                              </w:pPr>
                              <w:r w:rsidRPr="00D162C8">
                                <w:rPr>
                                  <w:lang w:eastAsia="fr-FR"/>
                                </w:rPr>
                                <w:t>To Position when overpassing balise</w:t>
                              </w:r>
                            </w:p>
                          </w:txbxContent>
                        </wps:txbx>
                        <wps:bodyPr rot="0" vert="horz" wrap="square" lIns="91440" tIns="45720" rIns="91440" bIns="45720" anchor="t" anchorCtr="0" upright="1">
                          <a:noAutofit/>
                        </wps:bodyPr>
                      </wps:wsp>
                      <wps:wsp>
                        <wps:cNvPr id="917" name="Text Box 1112"/>
                        <wps:cNvSpPr txBox="1">
                          <a:spLocks noChangeArrowheads="1"/>
                        </wps:cNvSpPr>
                        <wps:spPr bwMode="auto">
                          <a:xfrm>
                            <a:off x="883603" y="3552015"/>
                            <a:ext cx="1243330" cy="628675"/>
                          </a:xfrm>
                          <a:prstGeom prst="rect">
                            <a:avLst/>
                          </a:prstGeom>
                          <a:solidFill>
                            <a:srgbClr val="FFFFFF"/>
                          </a:solidFill>
                          <a:ln w="9525">
                            <a:solidFill>
                              <a:srgbClr val="0070C0"/>
                            </a:solidFill>
                            <a:miter lim="800000"/>
                            <a:headEnd/>
                            <a:tailEnd/>
                          </a:ln>
                        </wps:spPr>
                        <wps:txbx>
                          <w:txbxContent>
                            <w:p w:rsidR="00467F89" w:rsidRPr="004B718B" w:rsidRDefault="00467F89" w:rsidP="004F3255">
                              <w:pPr>
                                <w:spacing w:line="240" w:lineRule="auto"/>
                                <w:jc w:val="left"/>
                                <w:rPr>
                                  <w:rFonts w:ascii="Alstom" w:hAnsi="Alstom"/>
                                  <w:b/>
                                  <w:sz w:val="16"/>
                                  <w:szCs w:val="16"/>
                                </w:rPr>
                              </w:pPr>
                              <w:r>
                                <w:rPr>
                                  <w:rFonts w:ascii="Alstom" w:hAnsi="Alstom"/>
                                  <w:b/>
                                  <w:sz w:val="16"/>
                                  <w:szCs w:val="16"/>
                                </w:rPr>
                                <w:t>Re-</w:t>
                              </w:r>
                              <w:r w:rsidRPr="004B718B">
                                <w:rPr>
                                  <w:rFonts w:ascii="Alstom" w:hAnsi="Alstom"/>
                                  <w:b/>
                                  <w:sz w:val="16"/>
                                  <w:szCs w:val="16"/>
                                </w:rPr>
                                <w:t xml:space="preserve">Positioning </w:t>
                              </w:r>
                              <w:r>
                                <w:rPr>
                                  <w:rFonts w:ascii="Alstom" w:hAnsi="Alstom"/>
                                  <w:b/>
                                  <w:sz w:val="16"/>
                                  <w:szCs w:val="16"/>
                                </w:rPr>
                                <w:t xml:space="preserve">(input) </w:t>
                              </w:r>
                              <w:r w:rsidRPr="004B718B">
                                <w:rPr>
                                  <w:rFonts w:ascii="Alstom" w:hAnsi="Alstom"/>
                                  <w:b/>
                                  <w:sz w:val="16"/>
                                  <w:szCs w:val="16"/>
                                </w:rPr>
                                <w:t>:</w:t>
                              </w:r>
                            </w:p>
                            <w:p w:rsidR="00467F89" w:rsidRPr="00172A83" w:rsidRDefault="00467F89" w:rsidP="004F3255">
                              <w:pPr>
                                <w:spacing w:line="240" w:lineRule="auto"/>
                                <w:jc w:val="left"/>
                                <w:rPr>
                                  <w:rFonts w:ascii="Alstom" w:hAnsi="Alstom"/>
                                  <w:sz w:val="16"/>
                                  <w:szCs w:val="16"/>
                                </w:rPr>
                              </w:pPr>
                              <w:r>
                                <w:rPr>
                                  <w:rFonts w:ascii="Alstom" w:hAnsi="Alstom"/>
                                  <w:sz w:val="16"/>
                                  <w:szCs w:val="16"/>
                                </w:rPr>
                                <w:t xml:space="preserve">Id of </w:t>
                              </w:r>
                              <w:r w:rsidRPr="00172A83">
                                <w:rPr>
                                  <w:rFonts w:ascii="Alstom" w:hAnsi="Alstom"/>
                                  <w:sz w:val="16"/>
                                  <w:szCs w:val="16"/>
                                </w:rPr>
                                <w:t>BG</w:t>
                              </w:r>
                            </w:p>
                            <w:p w:rsidR="00467F89" w:rsidRDefault="00467F89"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to next</w:t>
                              </w:r>
                              <w:r w:rsidRPr="00172A83">
                                <w:rPr>
                                  <w:rFonts w:ascii="Alstom" w:hAnsi="Alstom"/>
                                  <w:sz w:val="16"/>
                                  <w:szCs w:val="16"/>
                                </w:rPr>
                                <w:t xml:space="preserve"> BG</w:t>
                              </w:r>
                            </w:p>
                            <w:p w:rsidR="00467F89" w:rsidRPr="00172A83" w:rsidRDefault="00467F89" w:rsidP="004F3255">
                              <w:pPr>
                                <w:spacing w:line="240" w:lineRule="auto"/>
                                <w:jc w:val="left"/>
                                <w:rPr>
                                  <w:rFonts w:ascii="Alstom" w:hAnsi="Alstom"/>
                                  <w:sz w:val="16"/>
                                  <w:szCs w:val="16"/>
                                </w:rPr>
                              </w:pPr>
                              <w:r>
                                <w:rPr>
                                  <w:rFonts w:ascii="Alstom" w:hAnsi="Alstom"/>
                                  <w:sz w:val="16"/>
                                  <w:szCs w:val="16"/>
                                </w:rPr>
                                <w:t>Orientation of next BG</w:t>
                              </w:r>
                            </w:p>
                          </w:txbxContent>
                        </wps:txbx>
                        <wps:bodyPr rot="0" vert="horz" wrap="square" lIns="91440" tIns="45720" rIns="91440" bIns="45720" anchor="t" anchorCtr="0" upright="1">
                          <a:noAutofit/>
                        </wps:bodyPr>
                      </wps:wsp>
                      <wps:wsp>
                        <wps:cNvPr id="918" name="Text Box 1066"/>
                        <wps:cNvSpPr txBox="1">
                          <a:spLocks noChangeArrowheads="1"/>
                        </wps:cNvSpPr>
                        <wps:spPr bwMode="auto">
                          <a:xfrm>
                            <a:off x="389414" y="4299440"/>
                            <a:ext cx="1405731" cy="873160"/>
                          </a:xfrm>
                          <a:prstGeom prst="rect">
                            <a:avLst/>
                          </a:prstGeom>
                          <a:solidFill>
                            <a:srgbClr val="FFFFFF"/>
                          </a:solidFill>
                          <a:ln w="9525">
                            <a:solidFill>
                              <a:srgbClr val="0070C0"/>
                            </a:solidFill>
                            <a:miter lim="800000"/>
                            <a:headEnd/>
                            <a:tailEnd/>
                          </a:ln>
                        </wps:spPr>
                        <wps:txbx>
                          <w:txbxContent>
                            <w:p w:rsidR="00467F89" w:rsidRDefault="00467F89" w:rsidP="004F3255">
                              <w:pPr>
                                <w:spacing w:line="240" w:lineRule="auto"/>
                                <w:jc w:val="left"/>
                                <w:rPr>
                                  <w:rFonts w:ascii="Alstom" w:hAnsi="Alstom"/>
                                  <w:b/>
                                  <w:sz w:val="16"/>
                                  <w:szCs w:val="16"/>
                                  <w:lang w:val="fr-FR"/>
                                </w:rPr>
                              </w:pPr>
                              <w:r w:rsidRPr="006D75E5">
                                <w:rPr>
                                  <w:rFonts w:ascii="Alstom" w:hAnsi="Alstom"/>
                                  <w:b/>
                                  <w:sz w:val="16"/>
                                  <w:szCs w:val="16"/>
                                  <w:lang w:val="fr-FR"/>
                                </w:rPr>
                                <w:t>Odometry (Input) :</w:t>
                              </w:r>
                            </w:p>
                            <w:p w:rsidR="00467F89" w:rsidRPr="006D75E5" w:rsidRDefault="00467F89" w:rsidP="004F3255">
                              <w:pPr>
                                <w:spacing w:line="240" w:lineRule="auto"/>
                                <w:jc w:val="left"/>
                                <w:rPr>
                                  <w:rFonts w:ascii="Alstom" w:hAnsi="Alstom"/>
                                  <w:sz w:val="16"/>
                                  <w:szCs w:val="16"/>
                                </w:rPr>
                              </w:pPr>
                              <w:r w:rsidRPr="006D75E5">
                                <w:rPr>
                                  <w:rFonts w:ascii="Alstom" w:hAnsi="Alstom"/>
                                  <w:sz w:val="16"/>
                                  <w:szCs w:val="16"/>
                                </w:rPr>
                                <w:t>Counter Increasing</w:t>
                              </w:r>
                            </w:p>
                            <w:p w:rsidR="00467F89" w:rsidRPr="006D75E5" w:rsidRDefault="00467F89" w:rsidP="004F3255">
                              <w:pPr>
                                <w:spacing w:line="240" w:lineRule="auto"/>
                                <w:jc w:val="left"/>
                                <w:rPr>
                                  <w:rFonts w:ascii="Alstom" w:hAnsi="Alstom"/>
                                  <w:sz w:val="16"/>
                                  <w:szCs w:val="16"/>
                                </w:rPr>
                              </w:pPr>
                              <w:r w:rsidRPr="006D75E5">
                                <w:rPr>
                                  <w:rFonts w:ascii="Alstom" w:hAnsi="Alstom"/>
                                  <w:sz w:val="16"/>
                                  <w:szCs w:val="16"/>
                                </w:rPr>
                                <w:t>Counter decreasing</w:t>
                              </w:r>
                            </w:p>
                            <w:p w:rsidR="00467F89" w:rsidRDefault="00467F89" w:rsidP="004F3255">
                              <w:pPr>
                                <w:spacing w:line="240" w:lineRule="auto"/>
                                <w:jc w:val="left"/>
                                <w:rPr>
                                  <w:rFonts w:ascii="Alstom" w:hAnsi="Alstom"/>
                                  <w:sz w:val="16"/>
                                  <w:szCs w:val="16"/>
                                </w:rPr>
                              </w:pPr>
                              <w:r w:rsidRPr="006D75E5">
                                <w:rPr>
                                  <w:rFonts w:ascii="Alstom" w:hAnsi="Alstom"/>
                                  <w:sz w:val="16"/>
                                  <w:szCs w:val="16"/>
                                </w:rPr>
                                <w:t>Counter stand</w:t>
                              </w:r>
                              <w:r>
                                <w:rPr>
                                  <w:rFonts w:ascii="Alstom" w:hAnsi="Alstom"/>
                                  <w:sz w:val="16"/>
                                  <w:szCs w:val="16"/>
                                </w:rPr>
                                <w:t>still</w:t>
                              </w:r>
                            </w:p>
                            <w:p w:rsidR="00467F89" w:rsidRDefault="00467F89" w:rsidP="004F3255">
                              <w:pPr>
                                <w:spacing w:line="240" w:lineRule="auto"/>
                                <w:jc w:val="left"/>
                                <w:rPr>
                                  <w:rFonts w:ascii="Alstom" w:hAnsi="Alstom"/>
                                  <w:sz w:val="16"/>
                                  <w:szCs w:val="16"/>
                                </w:rPr>
                              </w:pPr>
                              <w:r>
                                <w:rPr>
                                  <w:rFonts w:ascii="Alstom" w:hAnsi="Alstom"/>
                                  <w:sz w:val="16"/>
                                  <w:szCs w:val="16"/>
                                </w:rPr>
                                <w:t>Counter value</w:t>
                              </w:r>
                            </w:p>
                            <w:p w:rsidR="00467F89" w:rsidRPr="006D75E5" w:rsidRDefault="00467F89" w:rsidP="004F3255">
                              <w:pPr>
                                <w:spacing w:line="240" w:lineRule="auto"/>
                                <w:jc w:val="left"/>
                                <w:rPr>
                                  <w:rFonts w:ascii="Alstom" w:hAnsi="Alstom"/>
                                  <w:sz w:val="16"/>
                                  <w:szCs w:val="16"/>
                                </w:rPr>
                              </w:pPr>
                              <w:r>
                                <w:rPr>
                                  <w:rFonts w:ascii="Alstom" w:hAnsi="Alstom"/>
                                  <w:sz w:val="16"/>
                                  <w:szCs w:val="16"/>
                                </w:rPr>
                                <w:t>Speed (V_TRAIN)</w:t>
                              </w:r>
                            </w:p>
                          </w:txbxContent>
                        </wps:txbx>
                        <wps:bodyPr rot="0" vert="horz" wrap="square" lIns="91440" tIns="45720" rIns="91440" bIns="45720" anchor="t" anchorCtr="0" upright="1">
                          <a:noAutofit/>
                        </wps:bodyPr>
                      </wps:wsp>
                      <wpg:wgp>
                        <wpg:cNvPr id="919" name="Group 1122"/>
                        <wpg:cNvGrpSpPr>
                          <a:grpSpLocks/>
                        </wpg:cNvGrpSpPr>
                        <wpg:grpSpPr bwMode="auto">
                          <a:xfrm>
                            <a:off x="0" y="1242507"/>
                            <a:ext cx="188595" cy="160661"/>
                            <a:chOff x="3098" y="765"/>
                            <a:chExt cx="218" cy="184"/>
                          </a:xfrm>
                        </wpg:grpSpPr>
                        <wps:wsp>
                          <wps:cNvPr id="920" name="Rectangle 112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1" name="AutoShape 1124"/>
                          <wps:cNvCnPr>
                            <a:cxnSpLocks noChangeShapeType="1"/>
                            <a:stCxn id="920" idx="1"/>
                            <a:endCxn id="92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922" name="Text Box 1078"/>
                        <wps:cNvSpPr txBox="1">
                          <a:spLocks noChangeArrowheads="1"/>
                        </wps:cNvSpPr>
                        <wps:spPr bwMode="auto">
                          <a:xfrm>
                            <a:off x="188595" y="502940"/>
                            <a:ext cx="1132443" cy="629548"/>
                          </a:xfrm>
                          <a:prstGeom prst="rect">
                            <a:avLst/>
                          </a:prstGeom>
                          <a:solidFill>
                            <a:srgbClr val="FFFFFF"/>
                          </a:solidFill>
                          <a:ln w="9525">
                            <a:solidFill>
                              <a:srgbClr val="0070C0"/>
                            </a:solidFill>
                            <a:miter lim="800000"/>
                            <a:headEnd/>
                            <a:tailEnd/>
                          </a:ln>
                        </wps:spPr>
                        <wps:txbx>
                          <w:txbxContent>
                            <w:p w:rsidR="00467F89" w:rsidRPr="004B718B" w:rsidRDefault="00467F89" w:rsidP="004F3255">
                              <w:pPr>
                                <w:spacing w:line="240" w:lineRule="auto"/>
                                <w:jc w:val="left"/>
                                <w:rPr>
                                  <w:rFonts w:ascii="Alstom" w:hAnsi="Alstom"/>
                                  <w:b/>
                                  <w:sz w:val="16"/>
                                  <w:szCs w:val="16"/>
                                </w:rPr>
                              </w:pPr>
                              <w:r w:rsidRPr="004B718B">
                                <w:rPr>
                                  <w:rFonts w:ascii="Alstom" w:hAnsi="Alstom"/>
                                  <w:b/>
                                  <w:sz w:val="16"/>
                                  <w:szCs w:val="16"/>
                                </w:rPr>
                                <w:t xml:space="preserve">Positioning </w:t>
                              </w:r>
                              <w:r>
                                <w:rPr>
                                  <w:rFonts w:ascii="Alstom" w:hAnsi="Alstom"/>
                                  <w:b/>
                                  <w:sz w:val="16"/>
                                  <w:szCs w:val="16"/>
                                </w:rPr>
                                <w:t xml:space="preserve">(input) </w:t>
                              </w:r>
                              <w:r w:rsidRPr="004B718B">
                                <w:rPr>
                                  <w:rFonts w:ascii="Alstom" w:hAnsi="Alstom"/>
                                  <w:b/>
                                  <w:sz w:val="16"/>
                                  <w:szCs w:val="16"/>
                                </w:rPr>
                                <w:t>:</w:t>
                              </w:r>
                            </w:p>
                            <w:p w:rsidR="00467F89" w:rsidRPr="00172A83" w:rsidRDefault="00467F89" w:rsidP="004F3255">
                              <w:pPr>
                                <w:spacing w:line="240" w:lineRule="auto"/>
                                <w:jc w:val="left"/>
                                <w:rPr>
                                  <w:rFonts w:ascii="Alstom" w:hAnsi="Alstom"/>
                                  <w:sz w:val="16"/>
                                  <w:szCs w:val="16"/>
                                </w:rPr>
                              </w:pPr>
                              <w:r w:rsidRPr="00172A83">
                                <w:rPr>
                                  <w:rFonts w:ascii="Alstom" w:hAnsi="Alstom"/>
                                  <w:sz w:val="16"/>
                                  <w:szCs w:val="16"/>
                                </w:rPr>
                                <w:t>Id of last BG</w:t>
                              </w:r>
                            </w:p>
                            <w:p w:rsidR="00467F89" w:rsidRDefault="00467F89"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since</w:t>
                              </w:r>
                              <w:r w:rsidRPr="00172A83">
                                <w:rPr>
                                  <w:rFonts w:ascii="Alstom" w:hAnsi="Alstom"/>
                                  <w:sz w:val="16"/>
                                  <w:szCs w:val="16"/>
                                </w:rPr>
                                <w:t xml:space="preserve"> last BG</w:t>
                              </w:r>
                            </w:p>
                            <w:p w:rsidR="00467F89" w:rsidRPr="00172A83" w:rsidRDefault="00467F89" w:rsidP="004F3255">
                              <w:pPr>
                                <w:spacing w:line="240" w:lineRule="auto"/>
                                <w:jc w:val="left"/>
                                <w:rPr>
                                  <w:rFonts w:ascii="Alstom" w:hAnsi="Alstom"/>
                                  <w:sz w:val="16"/>
                                  <w:szCs w:val="16"/>
                                </w:rPr>
                              </w:pPr>
                              <w:r>
                                <w:rPr>
                                  <w:rFonts w:ascii="Alstom" w:hAnsi="Alstom"/>
                                  <w:sz w:val="16"/>
                                  <w:szCs w:val="16"/>
                                </w:rPr>
                                <w:t>Orientation of last BG</w:t>
                              </w:r>
                            </w:p>
                          </w:txbxContent>
                        </wps:txbx>
                        <wps:bodyPr rot="0" vert="horz" wrap="square" lIns="91440" tIns="45720" rIns="91440" bIns="45720" anchor="t" anchorCtr="0" upright="1">
                          <a:noAutofit/>
                        </wps:bodyPr>
                      </wps:wsp>
                      <wpg:wgp>
                        <wpg:cNvPr id="923" name="Group 1100"/>
                        <wpg:cNvGrpSpPr>
                          <a:grpSpLocks/>
                        </wpg:cNvGrpSpPr>
                        <wpg:grpSpPr bwMode="auto">
                          <a:xfrm>
                            <a:off x="2943304" y="890623"/>
                            <a:ext cx="188595" cy="157169"/>
                            <a:chOff x="8992" y="2769"/>
                            <a:chExt cx="217" cy="183"/>
                          </a:xfrm>
                        </wpg:grpSpPr>
                        <wps:wsp>
                          <wps:cNvPr id="924" name="Rectangle 1101"/>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5" name="AutoShape 1102"/>
                          <wps:cNvCnPr>
                            <a:cxnSpLocks noChangeShapeType="1"/>
                            <a:stCxn id="924" idx="1"/>
                            <a:endCxn id="924"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926" name="Group 1125"/>
                        <wpg:cNvGrpSpPr>
                          <a:grpSpLocks/>
                        </wpg:cNvGrpSpPr>
                        <wpg:grpSpPr bwMode="auto">
                          <a:xfrm>
                            <a:off x="3605133" y="5002334"/>
                            <a:ext cx="188595" cy="156296"/>
                            <a:chOff x="8992" y="2769"/>
                            <a:chExt cx="217" cy="183"/>
                          </a:xfrm>
                        </wpg:grpSpPr>
                        <wps:wsp>
                          <wps:cNvPr id="927" name="Rectangle 1126"/>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28" name="AutoShape 1127"/>
                          <wps:cNvCnPr>
                            <a:cxnSpLocks noChangeShapeType="1"/>
                            <a:stCxn id="927" idx="1"/>
                            <a:endCxn id="927"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929" name="Group 1128"/>
                        <wpg:cNvGrpSpPr>
                          <a:grpSpLocks/>
                        </wpg:cNvGrpSpPr>
                        <wpg:grpSpPr bwMode="auto">
                          <a:xfrm>
                            <a:off x="3661013" y="3852382"/>
                            <a:ext cx="188595" cy="158042"/>
                            <a:chOff x="8992" y="2769"/>
                            <a:chExt cx="217" cy="183"/>
                          </a:xfrm>
                        </wpg:grpSpPr>
                        <wps:wsp>
                          <wps:cNvPr id="930" name="Rectangle 1129"/>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1" name="AutoShape 1130"/>
                          <wps:cNvCnPr>
                            <a:cxnSpLocks noChangeShapeType="1"/>
                            <a:stCxn id="930" idx="1"/>
                            <a:endCxn id="930"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932" name="Group 1131"/>
                        <wpg:cNvGrpSpPr>
                          <a:grpSpLocks/>
                        </wpg:cNvGrpSpPr>
                        <wpg:grpSpPr bwMode="auto">
                          <a:xfrm>
                            <a:off x="3698558" y="2670124"/>
                            <a:ext cx="188595" cy="157169"/>
                            <a:chOff x="8992" y="2769"/>
                            <a:chExt cx="217" cy="183"/>
                          </a:xfrm>
                        </wpg:grpSpPr>
                        <wps:wsp>
                          <wps:cNvPr id="933" name="Rectangle 1132"/>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4" name="AutoShape 1133"/>
                          <wps:cNvCnPr>
                            <a:cxnSpLocks noChangeShapeType="1"/>
                            <a:stCxn id="933" idx="1"/>
                            <a:endCxn id="933"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935" name="AutoShape 1135"/>
                        <wps:cNvCnPr>
                          <a:cxnSpLocks noChangeShapeType="1"/>
                        </wps:cNvCnPr>
                        <wps:spPr bwMode="auto">
                          <a:xfrm flipH="1">
                            <a:off x="4187508" y="970081"/>
                            <a:ext cx="6985" cy="4110838"/>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936" name="AutoShape 1136"/>
                        <wps:cNvCnPr>
                          <a:cxnSpLocks noChangeShapeType="1"/>
                          <a:stCxn id="924" idx="3"/>
                        </wps:cNvCnPr>
                        <wps:spPr bwMode="auto">
                          <a:xfrm>
                            <a:off x="3131899" y="970081"/>
                            <a:ext cx="1055608" cy="1397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7" name="AutoShape 1137"/>
                        <wps:cNvCnPr>
                          <a:cxnSpLocks noChangeShapeType="1"/>
                          <a:stCxn id="927" idx="3"/>
                        </wps:cNvCnPr>
                        <wps:spPr bwMode="auto">
                          <a:xfrm>
                            <a:off x="3793728" y="5080919"/>
                            <a:ext cx="400764"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38" name="AutoShape 1138"/>
                        <wps:cNvCnPr>
                          <a:cxnSpLocks noChangeShapeType="1"/>
                        </wps:cNvCnPr>
                        <wps:spPr bwMode="auto">
                          <a:xfrm>
                            <a:off x="3793728" y="3925728"/>
                            <a:ext cx="39377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c:wpc>
                  </a:graphicData>
                </a:graphic>
              </wp:inline>
            </w:drawing>
          </mc:Choice>
          <mc:Fallback>
            <w:pict>
              <v:group id="Zeichenbereich 1062" o:spid="_x0000_s1281" editas="canvas" style="width:495pt;height:466.35pt;mso-position-horizontal-relative:char;mso-position-vertical-relative:line" coordsize="62865,59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">
                <v:shape id="_x0000_s1282" type="#_x0000_t75" style="position:absolute;width:62865;height:59226;visibility:visible;mso-wrap-style:square" stroked="t" strokecolor="#8064a2">
                  <v:fill o:detectmouseclick="t"/>
                  <v:path o:connecttype="none"/>
                </v:shape>
                <v:shape id="AutoShape 1134" o:spid="_x0000_s1283" type="#_x0000_t32" style="position:absolute;left:1885;top:9857;width:13866;height:4358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FiOwsMAAADcAAAADwAAAGRycy9kb3ducmV2LnhtbESPQWsCMRSE7wX/Q3iCt5pVbJXVKFYQ&#10;pJdSFfT42Dx3g5uXZZNu1n9vCoUeh5n5hllteluLjlpvHCuYjDMQxIXThksF59P+dQHCB2SNtWNS&#10;8CAPm/XgZYW5dpG/qTuGUiQI+xwVVCE0uZS+qMiiH7uGOHk311oMSbal1C3GBLe1nGbZu7RoOC1U&#10;2NCuouJ+/LEKTPwyXXPYxY/Py9XrSObx5oxSo2G/XYII1If/8F/7oBXM5lP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xYjsLDAAAA3AAAAA8AAAAAAAAAAAAA&#10;AAAAoQIAAGRycy9kb3ducmV2LnhtbFBLBQYAAAAABAAEAPkAAACRAwAAAAA=&#10;">
                  <v:stroke endarrow="block"/>
                </v:shape>
                <v:shape id="Text Box 1065" o:spid="_x0000_s1284" type="#_x0000_t202" style="position:absolute;left:14022;top:1091;width:35536;height:27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pyqMUA&#10;AADcAAAADwAAAGRycy9kb3ducmV2LnhtbESPT2sCMRTE70K/Q3iFXkSzVlG7GqUULPbmP+z1sXnu&#10;Lm5e1iSu229vhILHYWZ+w8yXralEQ86XlhUM+gkI4szqknMFh/2qNwXhA7LGyjIp+CMPy8VLZ46p&#10;tjfeUrMLuYgQ9ikqKEKoUyl9VpBB37c1cfRO1hkMUbpcaoe3CDeVfE+SsTRYclwosKavgrLz7moU&#10;TEfr5tf/DDfHbHyqPkJ30nxfnFJvr+3nDESgNjzD/+21VjCaDOFxJh4Bubg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anKoxQAAANwAAAAPAAAAAAAAAAAAAAAAAJgCAABkcnMv&#10;ZG93bnJldi54bWxQSwUGAAAAAAQABAD1AAAAigMAAAAA&#10;">
                  <v:textbox>
                    <w:txbxContent>
                      <w:p w:rsidR="00467F89" w:rsidRPr="00A8674E" w:rsidRDefault="00467F89" w:rsidP="004F3255">
                        <w:pPr>
                          <w:pStyle w:val="Textkrper2"/>
                          <w:rPr>
                            <w:lang w:val="fr-FR" w:eastAsia="fr-FR"/>
                          </w:rPr>
                        </w:pPr>
                        <w:r w:rsidRPr="00A8674E">
                          <w:rPr>
                            <w:lang w:val="fr-FR" w:eastAsia="fr-FR"/>
                          </w:rPr>
                          <w:t>To Position Train</w:t>
                        </w:r>
                      </w:p>
                    </w:txbxContent>
                  </v:textbox>
                </v:shape>
                <v:group id="Group 1067" o:spid="_x0000_s1285" style="position:absolute;top:52634;width:1885;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Bl0ymxgAAANwA&#10;AAAPAAAAAAAAAAAAAAAAAKoCAABkcnMvZG93bnJldi54bWxQSwUGAAAAAAQABAD6AAAAnQMAAAAA&#10;">
                  <v:rect id="Rectangle 1068" o:spid="_x0000_s1286"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AM88QA&#10;AADcAAAADwAAAGRycy9kb3ducmV2LnhtbESPwW7CMBBE70j8g7VI3MABWloCBiEqKjhCuPS2jZck&#10;EK+j2EDK12OkShxHM/NGM1s0phRXql1hWcGgH4EgTq0uOFNwSNa9TxDOI2ssLZOCP3KwmLdbM4y1&#10;vfGOrnufiQBhF6OC3PsqltKlORl0fVsRB+9oa4M+yDqTusZbgJtSDqNoLA0WHBZyrGiVU3reX4yC&#10;32J4wPsu+Y7MZD3y2yY5XX6+lOp2muUUhKfGv8L/7Y1W8PbxDs8z4QjI+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OwDPPEAAAA3AAAAA8AAAAAAAAAAAAAAAAAmAIAAGRycy9k&#10;b3ducmV2LnhtbFBLBQYAAAAABAAEAPUAAACJAwAAAAA=&#10;"/>
                  <v:shape id="AutoShape 1069" o:spid="_x0000_s1287"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nLDgsYAAADcAAAADwAAAGRycy9kb3ducmV2LnhtbESPQWvCQBSE74X+h+UVvNWNIrbGbKQI&#10;SrF4qJagt0f2mYRm34bdVWN/fVco9DjMzDdMtuhNKy7kfGNZwWiYgCAurW64UvC1Xz2/gvABWWNr&#10;mRTcyMMif3zIMNX2yp902YVKRAj7FBXUIXSplL6syaAf2o44eifrDIYoXSW1w2uEm1aOk2QqDTYc&#10;F2rsaFlT+b07GwWHj9m5uBVb2hSj2eaIzvif/VqpwVP/NgcRqA//4b/2u1YweZnC/Uw8AjL/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Jyw4LGAAAA3AAAAA8AAAAAAAAA&#10;AAAAAAAAoQIAAGRycy9kb3ducmV2LnhtbFBLBQYAAAAABAAEAPkAAACUAwAAAAA=&#10;">
                    <v:stroke endarrow="block"/>
                  </v:shape>
                </v:group>
                <v:shape id="AutoShape 1073" o:spid="_x0000_s1288" type="#_x0000_t32" style="position:absolute;left:41944;top:31931;width:19035;height:1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OnKTsYAAADcAAAADwAAAGRycy9kb3ducmV2LnhtbESPQWsCMRSE74L/ITyhF6lZS61lNcpa&#10;EKrgQdven5vXTejmZd1E3f77piB4HGbmG2a+7FwtLtQG61nBeJSBIC69tlwp+PxYP76CCBFZY+2Z&#10;FPxSgOWi35tjrv2V93Q5xEokCIccFZgYm1zKUBpyGEa+IU7et28dxiTbSuoWrwnuavmUZS/SoeW0&#10;YLChN0Plz+HsFOw241VxNHaz3Z/sbrIu6nM1/FLqYdAVMxCRungP39rvWsHzdA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Dpyk7GAAAA3AAAAA8AAAAAAAAA&#10;AAAAAAAAoQIAAGRycy9kb3ducmV2LnhtbFBLBQYAAAAABAAEAPkAAACUAwAAAAA=&#10;"/>
                <v:group id="Group 1074" o:spid="_x0000_s1289" style="position:absolute;left:60979;top:31486;width:1886;height:1589"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DaRqPCAAAA3AAAAA8A&#10;AAAAAAAAAAAAAAAAqgIAAGRycy9kb3ducmV2LnhtbFBLBQYAAAAABAAEAPoAAACZAwAAAAA=&#10;">
                  <v:rect id="Rectangle 1075" o:spid="_x0000_s129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0G9sQA&#10;AADcAAAADwAAAGRycy9kb3ducmV2LnhtbESPT4vCMBTE7wt+h/AEb2vqH3TtGkUURY9aL3t72zzb&#10;avNSmqjVT79ZEDwOM/MbZjpvTCluVLvCsoJeNwJBnFpdcKbgmKw/v0A4j6yxtEwKHuRgPmt9TDHW&#10;9s57uh18JgKEXYwKcu+rWEqX5mTQdW1FHLyTrQ36IOtM6hrvAW5K2Y+ikTRYcFjIsaJlTunlcDUK&#10;fov+EZ/7ZBOZyXrgd01yvv6slOq0m8U3CE+Nf4df7a1WMBxP4P9MOAJy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L9BvbEAAAA3AAAAA8AAAAAAAAAAAAAAAAAmAIAAGRycy9k&#10;b3ducmV2LnhtbFBLBQYAAAAABAAEAPUAAACJAwAAAAA=&#10;"/>
                  <v:shape id="AutoShape 1076" o:spid="_x0000_s129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UsUAAADcAAAADwAAAGRycy9kb3ducmV2LnhtbESPQWvCQBSE7wX/w/KE3pqNHsSkrlIK&#10;ilg8qCW0t0f2mQSzb8PuqtFf7xYKHoeZ+YaZLXrTigs531hWMEpSEMSl1Q1XCr4Py7cpCB+QNbaW&#10;ScGNPCzmg5cZ5tpeeUeXfahEhLDPUUEdQpdL6cuaDPrEdsTRO1pnMETpKqkdXiPctHKcphNpsOG4&#10;UGNHnzWVp/3ZKPj5ys7FrdjSphhlm190xt8PK6Veh/3HO4hAfXiG/9trrWCaTeDvTDwCc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QUsUAAADcAAAADwAAAAAAAAAA&#10;AAAAAAChAgAAZHJzL2Rvd25yZXYueG1sUEsFBgAAAAAEAAQA+QAAAJMDAAAAAA==&#10;">
                    <v:stroke endarrow="block"/>
                  </v:shape>
                </v:group>
                <v:shape id="AutoShape 1085" o:spid="_x0000_s1292" type="#_x0000_t32" style="position:absolute;left:1885;top:10023;width:13866;height:321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Z9cUAAADcAAAADwAAAGRycy9kb3ducmV2LnhtbESPQWvCQBSE7wX/w/KEXkrdxINNo6uU&#10;QkE8CNUcPD52n0kw+zbubmP6712h0OMwM98wq81oOzGQD61jBfksA0GsnWm5VlAdv14LECEiG+wc&#10;k4JfCrBZT55WWBp3428aDrEWCcKhRAVNjH0pZdANWQwz1xMn7+y8xZikr6XxeEtw28l5li2kxZbT&#10;QoM9fTakL4cfq6DdVftqeLlGr4tdfvJ5OJ46rdTzdPxYgog0xv/wX3trFBTvb/A4k46AX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VZ9cUAAADcAAAADwAAAAAAAAAA&#10;AAAAAAChAgAAZHJzL2Rvd25yZXYueG1sUEsFBgAAAAAEAAQA+QAAAJMDAAAAAA==&#10;"/>
                <v:shape id="Text Box 1091" o:spid="_x0000_s1293" type="#_x0000_t202" style="position:absolute;left:49252;top:28744;width:10827;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APr0A&#10;AADcAAAADwAAAGRycy9kb3ducmV2LnhtbERPSwrCMBDdC94hjOBGNFX8VqOooLj1c4CxGdtiMylN&#10;tPX2ZiG4fLz/atOYQrypcrllBcNBBII4sTrnVMHteujPQTiPrLGwTAo+5GCzbrdWGGtb85neF5+K&#10;EMIuRgWZ92UspUsyMugGtiQO3MNWBn2AVSp1hXUIN4UcRdFUGsw5NGRY0j6j5Hl5GQWPU92bLOr7&#10;0d9m5/F0h/nsbj9KdTvNdgnCU+P/4p/7pBXMF2FtOBOOgFx/A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GR+APr0AAADcAAAADwAAAAAAAAAAAAAAAACYAgAAZHJzL2Rvd25yZXYu&#10;eG1sUEsFBgAAAAAEAAQA9QAAAIIDAAAAAA==&#10;" stroked="f">
                  <v:textbox>
                    <w:txbxContent>
                      <w:p w:rsidR="00467F89" w:rsidRPr="0086649D" w:rsidRDefault="00467F89" w:rsidP="004F3255">
                        <w:pPr>
                          <w:spacing w:line="240" w:lineRule="auto"/>
                          <w:jc w:val="right"/>
                          <w:rPr>
                            <w:rFonts w:ascii="Alstom" w:hAnsi="Alstom"/>
                            <w:sz w:val="16"/>
                            <w:szCs w:val="16"/>
                            <w:lang w:val="fr-FR"/>
                          </w:rPr>
                        </w:pPr>
                        <w:r>
                          <w:rPr>
                            <w:rFonts w:ascii="Alstom" w:hAnsi="Alstom"/>
                            <w:sz w:val="16"/>
                            <w:szCs w:val="16"/>
                            <w:lang w:val="fr-FR"/>
                          </w:rPr>
                          <w:t>Train Position &amp; Speed</w:t>
                        </w:r>
                      </w:p>
                    </w:txbxContent>
                  </v:textbox>
                </v:shape>
                <v:shape id="Text Box 1092" o:spid="_x0000_s1294" type="#_x0000_t202" style="position:absolute;left:15105;top:13237;width:10451;height:19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MlpcMA&#10;AADcAAAADwAAAGRycy9kb3ducmV2LnhtbESP3YrCMBSE74V9h3CEvZE13cW/do3iLijeqn2A0+bY&#10;FpuT0kRb394IgpfDzHzDLNe9qcWNWldZVvA9jkAQ51ZXXChIT9uvBQjnkTXWlknBnRysVx+DJSba&#10;dnyg29EXIkDYJaig9L5JpHR5SQbd2DbEwTvb1qAPsi2kbrELcFPLnyiaSYMVh4USG/ovKb8cr0bB&#10;ed+NpnGX7Xw6P0xmf1jNM3tX6nPYb35BeOr9O/xq77WCRRzD80w4AnL1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lMlpcMAAADcAAAADwAAAAAAAAAAAAAAAACYAgAAZHJzL2Rv&#10;d25yZXYueG1sUEsFBgAAAAAEAAQA9QAAAIgDAAAAAA==&#10;" stroked="f">
                  <v:textbox>
                    <w:txbxContent>
                      <w:p w:rsidR="00467F89" w:rsidRPr="0086649D" w:rsidRDefault="00467F89" w:rsidP="004F3255">
                        <w:pPr>
                          <w:spacing w:line="240" w:lineRule="auto"/>
                          <w:jc w:val="right"/>
                          <w:rPr>
                            <w:rFonts w:ascii="Alstom" w:hAnsi="Alstom"/>
                            <w:sz w:val="16"/>
                            <w:szCs w:val="16"/>
                            <w:lang w:val="fr-FR"/>
                          </w:rPr>
                        </w:pPr>
                        <w:r>
                          <w:rPr>
                            <w:rFonts w:ascii="Alstom" w:hAnsi="Alstom"/>
                            <w:sz w:val="16"/>
                            <w:szCs w:val="16"/>
                            <w:lang w:val="fr-FR"/>
                          </w:rPr>
                          <w:t>Synchro Odo / Balise</w:t>
                        </w:r>
                      </w:p>
                    </w:txbxContent>
                  </v:textbox>
                </v:shape>
                <v:shape id="AutoShape 1093" o:spid="_x0000_s1295" type="#_x0000_t32" style="position:absolute;top:4601;width:62865;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YWZMMAAADcAAAADwAAAGRycy9kb3ducmV2LnhtbERPTWvCQBC9F/oflin0IrppoVKjawiW&#10;QgmIJhW8DtkxicnOhuzWpP++exB6fLzvTTKZTtxocI1lBS+LCARxaXXDlYLT9+f8HYTzyBo7y6Tg&#10;lxwk28eHDcbajpzTrfCVCCHsYlRQe9/HUrqyJoNuYXviwF3sYNAHOFRSDziGcNPJ1yhaSoMNh4Ya&#10;e9rVVLbFj1Hg97Ps7ZofDmnB/JEes3Ob7s5KPT9N6RqEp8n/i+/uL61gFYX54Uw4AnL7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WmFmTDAAAA3AAAAA8AAAAAAAAAAAAA&#10;AAAAoQIAAGRycy9kb3ducmV2LnhtbFBLBQYAAAAABAAEAPkAAACRAwAAAAA=&#10;"/>
                <v:shape id="Text Box 1096" o:spid="_x0000_s1296" type="#_x0000_t202" style="position:absolute;left:2497;top:16153;width:8224;height:35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6zucIA&#10;AADcAAAADwAAAGRycy9kb3ducmV2LnhtbESP3arCMBCE7wXfIazgjWiqePypRlFB8dafB1ibtS02&#10;m9JEW9/eCMK5HGbmG2a5bkwhXlS53LKC4SACQZxYnXOq4HrZ92cgnEfWWFgmBW9ysF61W0uMta35&#10;RK+zT0WAsItRQeZ9GUvpkowMuoEtiYN3t5VBH2SVSl1hHeCmkKMomkiDOYeFDEvaZZQ8zk+j4H6s&#10;e3/z+nbw1+lpPNliPr3Zt1LdTrNZgPDU+P/wr33UCubREL5nwhGQq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zrO5wgAAANwAAAAPAAAAAAAAAAAAAAAAAJgCAABkcnMvZG93&#10;bnJldi54bWxQSwUGAAAAAAQABAD1AAAAhwMAAAAA&#10;" stroked="f">
                  <v:textbox>
                    <w:txbxContent>
                      <w:p w:rsidR="00467F89" w:rsidRDefault="00467F89" w:rsidP="004F3255">
                        <w:pPr>
                          <w:spacing w:line="240" w:lineRule="auto"/>
                          <w:jc w:val="center"/>
                          <w:rPr>
                            <w:rFonts w:ascii="Alstom" w:hAnsi="Alstom"/>
                            <w:sz w:val="16"/>
                            <w:szCs w:val="16"/>
                            <w:lang w:val="fr-FR"/>
                          </w:rPr>
                        </w:pPr>
                        <w:r>
                          <w:rPr>
                            <w:rFonts w:ascii="Alstom" w:hAnsi="Alstom"/>
                            <w:sz w:val="16"/>
                            <w:szCs w:val="16"/>
                            <w:lang w:val="fr-FR"/>
                          </w:rPr>
                          <w:t>Linking and</w:t>
                        </w:r>
                      </w:p>
                      <w:p w:rsidR="00467F89" w:rsidRPr="0086649D" w:rsidRDefault="00467F89" w:rsidP="004F3255">
                        <w:pPr>
                          <w:spacing w:line="240" w:lineRule="auto"/>
                          <w:jc w:val="center"/>
                          <w:rPr>
                            <w:rFonts w:ascii="Alstom" w:hAnsi="Alstom"/>
                            <w:sz w:val="16"/>
                            <w:szCs w:val="16"/>
                            <w:lang w:val="fr-FR"/>
                          </w:rPr>
                        </w:pPr>
                        <w:r>
                          <w:rPr>
                            <w:rFonts w:ascii="Alstom" w:hAnsi="Alstom"/>
                            <w:sz w:val="16"/>
                            <w:szCs w:val="16"/>
                            <w:lang w:val="fr-FR"/>
                          </w:rPr>
                          <w:t>re-positionning</w:t>
                        </w:r>
                      </w:p>
                    </w:txbxContent>
                  </v:textbox>
                </v:shape>
                <v:group id="Group 1103" o:spid="_x0000_s1297" style="position:absolute;top:18982;width:188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iRPiDxgAAANwA&#10;AAAPAAAAAAAAAAAAAAAAAKoCAABkcnMvZG93bnJldi54bWxQSwUGAAAAAAQABAD6AAAAnQMAAAAA&#10;">
                  <v:rect id="Rectangle 1104" o:spid="_x0000_s129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GO41sUA&#10;AADcAAAADwAAAGRycy9kb3ducmV2LnhtbESPQWvCQBSE7wX/w/KE3uquEYqmriKWlPao8dLba/aZ&#10;RLNvQ3YT0/76bkHocZiZb5j1drSNGKjztWMN85kCQVw4U3Op4ZRnT0sQPiAbbByThm/ysN1MHtaY&#10;GnfjAw3HUIoIYZ+ihiqENpXSFxVZ9DPXEkfv7DqLIcqulKbDW4TbRiZKPUuLNceFClvaV1Rcj73V&#10;8FUnJ/w55G/KrrJF+BjzS//5qvXjdNy9gAg0hv/wvf1uNKzUAv7OxCMgN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Y7jWxQAAANwAAAAPAAAAAAAAAAAAAAAAAJgCAABkcnMv&#10;ZG93bnJldi54bWxQSwUGAAAAAAQABAD1AAAAigMAAAAA&#10;"/>
                  <v:shape id="AutoShape 1105" o:spid="_x0000_s129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pxpMYAAADcAAAADwAAAGRycy9kb3ducmV2LnhtbESPT2vCQBTE74V+h+UJ3urGIsWkrkEK&#10;FbH04B+CvT2yr0lo9m3YXWP007uFQo/DzPyGWeSDaUVPzjeWFUwnCQji0uqGKwXHw/vTHIQPyBpb&#10;y6TgSh7y5ePDAjNtL7yjfh8qESHsM1RQh9BlUvqyJoN+Yjvi6H1bZzBE6SqpHV4i3LTyOUlepMGG&#10;40KNHb3VVP7sz0bB6SM9F9fik7bFNN1+oTP+dlgrNR4Nq1cQgYbwH/5rb7SCNJnB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6acaTGAAAA3AAAAA8AAAAAAAAA&#10;AAAAAAAAoQIAAGRycy9kb3ducmV2LnhtbFBLBQYAAAAABAAEAPkAAACUAwAAAAA=&#10;">
                    <v:stroke endarrow="block"/>
                  </v:shape>
                </v:group>
                <v:shape id="AutoShape 1106" o:spid="_x0000_s1300" type="#_x0000_t32" style="position:absolute;left:1885;top:19785;width:21802;height:763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F4aMYAAADcAAAADwAAAGRycy9kb3ducmV2LnhtbESPT2sCMRTE7wW/Q3hCL6VmLVh0a5S1&#10;IFTBg396f908N8HNy7qJuv32jVDwOMzMb5jpvHO1uFIbrGcFw0EGgrj02nKl4LBfvo5BhIissfZM&#10;Cn4pwHzWe5pirv2Nt3TdxUokCIccFZgYm1zKUBpyGAa+IU7e0bcOY5JtJXWLtwR3tXzLsnfp0HJa&#10;MNjQp6HytLs4BZvVcFH8GLtab892M1oW9aV6+Vbqud8VHyAidfER/m9/aQWTbAT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wBeGjGAAAA3AAAAA8AAAAAAAAA&#10;AAAAAAAAoQIAAGRycy9kb3ducmV2LnhtbFBLBQYAAAAABAAEAPkAAACUAwAAAAA=&#10;"/>
                <v:shape id="Text Box 1107" o:spid="_x0000_s1301" type="#_x0000_t202" style="position:absolute;left:14319;top:16799;width:12014;height:87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9jNj8UA&#10;AADcAAAADwAAAGRycy9kb3ducmV2LnhtbESPy2rDMBBF94X8g5hAd43ktOThRA4hUNpl67y2gzWx&#10;nVgj11IS9++rQqHLy30c7nLV20bcqPO1Yw3JSIEgLpypudSw274+zUD4gGywcUwavsnDKhs8LDE1&#10;7s6fdMtDKeII+xQ1VCG0qZS+qMiiH7mWOHon11kMUXalNB3e47ht5FipibRYcyRU2NKmouKSX23k&#10;nl82jVofptfk623/sZXP+3x21Ppx2K8XIAL14T/81343GuZqAr9n4hGQ2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D2M2PxQAAANwAAAAPAAAAAAAAAAAAAAAAAJgCAABkcnMv&#10;ZG93bnJldi54bWxQSwUGAAAAAAQABAD1AAAAigMAAAAA&#10;" strokecolor="#00b0f0">
                  <v:textbox>
                    <w:txbxContent>
                      <w:p w:rsidR="00467F89" w:rsidRPr="004B718B" w:rsidRDefault="00467F89" w:rsidP="004F3255">
                        <w:pPr>
                          <w:spacing w:line="240" w:lineRule="auto"/>
                          <w:jc w:val="left"/>
                          <w:rPr>
                            <w:rFonts w:ascii="Alstom" w:hAnsi="Alstom"/>
                            <w:b/>
                            <w:sz w:val="16"/>
                            <w:szCs w:val="16"/>
                          </w:rPr>
                        </w:pPr>
                        <w:r w:rsidRPr="004B718B">
                          <w:rPr>
                            <w:rFonts w:ascii="Alstom" w:hAnsi="Alstom"/>
                            <w:b/>
                            <w:sz w:val="16"/>
                            <w:szCs w:val="16"/>
                          </w:rPr>
                          <w:t xml:space="preserve">Linking </w:t>
                        </w:r>
                        <w:r>
                          <w:rPr>
                            <w:rFonts w:ascii="Alstom" w:hAnsi="Alstom"/>
                            <w:b/>
                            <w:sz w:val="16"/>
                            <w:szCs w:val="16"/>
                          </w:rPr>
                          <w:t xml:space="preserve">(input) </w:t>
                        </w:r>
                        <w:r w:rsidRPr="004B718B">
                          <w:rPr>
                            <w:rFonts w:ascii="Alstom" w:hAnsi="Alstom"/>
                            <w:b/>
                            <w:sz w:val="16"/>
                            <w:szCs w:val="16"/>
                          </w:rPr>
                          <w:t>:</w:t>
                        </w:r>
                      </w:p>
                      <w:p w:rsidR="00467F89" w:rsidRDefault="00467F89" w:rsidP="004F3255">
                        <w:pPr>
                          <w:spacing w:line="240" w:lineRule="auto"/>
                          <w:jc w:val="left"/>
                          <w:rPr>
                            <w:rFonts w:ascii="Alstom" w:hAnsi="Alstom"/>
                            <w:sz w:val="16"/>
                            <w:szCs w:val="16"/>
                          </w:rPr>
                        </w:pPr>
                        <w:r>
                          <w:rPr>
                            <w:rFonts w:ascii="Alstom" w:hAnsi="Alstom"/>
                            <w:sz w:val="16"/>
                            <w:szCs w:val="16"/>
                          </w:rPr>
                          <w:t>Id of next</w:t>
                        </w:r>
                        <w:r w:rsidRPr="00172A83">
                          <w:rPr>
                            <w:rFonts w:ascii="Alstom" w:hAnsi="Alstom"/>
                            <w:sz w:val="16"/>
                            <w:szCs w:val="16"/>
                          </w:rPr>
                          <w:t xml:space="preserve"> BG</w:t>
                        </w:r>
                      </w:p>
                      <w:p w:rsidR="00467F89" w:rsidRDefault="00467F89"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to next</w:t>
                        </w:r>
                        <w:r w:rsidRPr="00172A83">
                          <w:rPr>
                            <w:rFonts w:ascii="Alstom" w:hAnsi="Alstom"/>
                            <w:sz w:val="16"/>
                            <w:szCs w:val="16"/>
                          </w:rPr>
                          <w:t xml:space="preserve"> BG</w:t>
                        </w:r>
                      </w:p>
                      <w:p w:rsidR="00467F89" w:rsidRDefault="00467F89" w:rsidP="004F3255">
                        <w:pPr>
                          <w:spacing w:line="240" w:lineRule="auto"/>
                          <w:jc w:val="left"/>
                          <w:rPr>
                            <w:rFonts w:ascii="Alstom" w:hAnsi="Alstom"/>
                            <w:sz w:val="16"/>
                            <w:szCs w:val="16"/>
                          </w:rPr>
                        </w:pPr>
                        <w:r>
                          <w:rPr>
                            <w:rFonts w:ascii="Alstom" w:hAnsi="Alstom"/>
                            <w:sz w:val="16"/>
                            <w:szCs w:val="16"/>
                          </w:rPr>
                          <w:t>Orientation of next BG</w:t>
                        </w:r>
                      </w:p>
                      <w:p w:rsidR="00467F89" w:rsidRDefault="00467F89" w:rsidP="004F3255">
                        <w:pPr>
                          <w:spacing w:line="240" w:lineRule="auto"/>
                          <w:jc w:val="left"/>
                          <w:rPr>
                            <w:rFonts w:ascii="Alstom" w:hAnsi="Alstom"/>
                            <w:sz w:val="16"/>
                            <w:szCs w:val="16"/>
                          </w:rPr>
                        </w:pPr>
                        <w:r>
                          <w:rPr>
                            <w:rFonts w:ascii="Alstom" w:hAnsi="Alstom"/>
                            <w:sz w:val="16"/>
                            <w:szCs w:val="16"/>
                          </w:rPr>
                          <w:t>(Q_LINKORIENTATION)</w:t>
                        </w:r>
                      </w:p>
                      <w:p w:rsidR="00467F89" w:rsidRPr="00172A83" w:rsidRDefault="00467F89" w:rsidP="004F3255">
                        <w:pPr>
                          <w:spacing w:line="240" w:lineRule="auto"/>
                          <w:jc w:val="left"/>
                          <w:rPr>
                            <w:rFonts w:ascii="Alstom" w:hAnsi="Alstom"/>
                            <w:sz w:val="16"/>
                            <w:szCs w:val="16"/>
                          </w:rPr>
                        </w:pPr>
                        <w:r>
                          <w:rPr>
                            <w:rFonts w:ascii="Alstom" w:hAnsi="Alstom"/>
                            <w:sz w:val="16"/>
                            <w:szCs w:val="16"/>
                          </w:rPr>
                          <w:t>Inaccuracy of next BG</w:t>
                        </w:r>
                      </w:p>
                    </w:txbxContent>
                  </v:textbox>
                </v:shape>
                <v:shape id="Text Box 1109" o:spid="_x0000_s1302" type="#_x0000_t202" style="position:absolute;left:43900;top:38890;width:18607;height:14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fBhcUA&#10;AADcAAAADwAAAGRycy9kb3ducmV2LnhtbESP3WrCQBSE7wt9h+UUvKu7isQ2uoo/FEQQqSm9PmSP&#10;Sdrs2ZBdY3z7riD0cpiZb5j5sre16Kj1lWMNo6ECQZw7U3Gh4Sv7eH0D4QOywdoxabiRh+Xi+WmO&#10;qXFX/qTuFAoRIexT1FCG0KRS+rwki37oGuLonV1rMUTZFtK0eI1wW8uxUom0WHFcKLGhTUn57+li&#10;NRwyZeqf7DvZj9bT461Ldv64nWg9eOlXMxCB+vAffrR3RsO7msL9TDwCc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l8GFxQAAANwAAAAPAAAAAAAAAAAAAAAAAJgCAABkcnMv&#10;ZG93bnJldi54bWxQSwUGAAAAAAQABAD1AAAAigMAAAAA&#10;" strokecolor="#0070c0">
                  <v:textbox>
                    <w:txbxContent>
                      <w:p w:rsidR="00467F89" w:rsidRPr="004B718B" w:rsidRDefault="00467F89" w:rsidP="004F3255">
                        <w:pPr>
                          <w:spacing w:line="240" w:lineRule="auto"/>
                          <w:jc w:val="left"/>
                          <w:rPr>
                            <w:rFonts w:ascii="Alstom" w:hAnsi="Alstom"/>
                            <w:b/>
                            <w:sz w:val="16"/>
                            <w:szCs w:val="16"/>
                          </w:rPr>
                        </w:pPr>
                        <w:r w:rsidRPr="004B718B">
                          <w:rPr>
                            <w:rFonts w:ascii="Alstom" w:hAnsi="Alstom"/>
                            <w:b/>
                            <w:sz w:val="16"/>
                            <w:szCs w:val="16"/>
                          </w:rPr>
                          <w:t xml:space="preserve">Positioning </w:t>
                        </w:r>
                        <w:r>
                          <w:rPr>
                            <w:rFonts w:ascii="Alstom" w:hAnsi="Alstom"/>
                            <w:b/>
                            <w:sz w:val="16"/>
                            <w:szCs w:val="16"/>
                          </w:rPr>
                          <w:t xml:space="preserve">(output) </w:t>
                        </w:r>
                        <w:r w:rsidRPr="004B718B">
                          <w:rPr>
                            <w:rFonts w:ascii="Alstom" w:hAnsi="Alstom"/>
                            <w:b/>
                            <w:sz w:val="16"/>
                            <w:szCs w:val="16"/>
                          </w:rPr>
                          <w:t>:</w:t>
                        </w:r>
                      </w:p>
                      <w:p w:rsidR="00467F89" w:rsidRPr="00172A83" w:rsidRDefault="00467F89" w:rsidP="004F3255">
                        <w:pPr>
                          <w:spacing w:line="240" w:lineRule="auto"/>
                          <w:jc w:val="left"/>
                          <w:rPr>
                            <w:rFonts w:ascii="Alstom" w:hAnsi="Alstom"/>
                            <w:sz w:val="16"/>
                            <w:szCs w:val="16"/>
                          </w:rPr>
                        </w:pPr>
                        <w:r w:rsidRPr="00172A83">
                          <w:rPr>
                            <w:rFonts w:ascii="Alstom" w:hAnsi="Alstom"/>
                            <w:sz w:val="16"/>
                            <w:szCs w:val="16"/>
                          </w:rPr>
                          <w:t>Id of last BG</w:t>
                        </w:r>
                        <w:r>
                          <w:rPr>
                            <w:rFonts w:ascii="Alstom" w:hAnsi="Alstom"/>
                            <w:sz w:val="16"/>
                            <w:szCs w:val="16"/>
                          </w:rPr>
                          <w:t xml:space="preserve"> (NID_LRBG)</w:t>
                        </w:r>
                      </w:p>
                      <w:p w:rsidR="00467F89" w:rsidRDefault="00467F89"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since LR</w:t>
                        </w:r>
                        <w:r w:rsidRPr="00172A83">
                          <w:rPr>
                            <w:rFonts w:ascii="Alstom" w:hAnsi="Alstom"/>
                            <w:sz w:val="16"/>
                            <w:szCs w:val="16"/>
                          </w:rPr>
                          <w:t>BG</w:t>
                        </w:r>
                        <w:r>
                          <w:rPr>
                            <w:rFonts w:ascii="Alstom" w:hAnsi="Alstom"/>
                            <w:sz w:val="16"/>
                            <w:szCs w:val="16"/>
                          </w:rPr>
                          <w:t xml:space="preserve"> (D_LRBG)</w:t>
                        </w:r>
                      </w:p>
                      <w:p w:rsidR="00467F89" w:rsidRDefault="00467F89" w:rsidP="004F3255">
                        <w:pPr>
                          <w:spacing w:line="240" w:lineRule="auto"/>
                          <w:jc w:val="left"/>
                          <w:rPr>
                            <w:rFonts w:ascii="Alstom" w:hAnsi="Alstom"/>
                            <w:sz w:val="16"/>
                            <w:szCs w:val="16"/>
                          </w:rPr>
                        </w:pPr>
                        <w:r>
                          <w:rPr>
                            <w:rFonts w:ascii="Alstom" w:hAnsi="Alstom"/>
                            <w:sz w:val="16"/>
                            <w:szCs w:val="16"/>
                          </w:rPr>
                          <w:t>Orientation of LR BG (Q_DIRLRBG)</w:t>
                        </w:r>
                      </w:p>
                      <w:p w:rsidR="00467F89" w:rsidRDefault="00467F89" w:rsidP="004F3255">
                        <w:pPr>
                          <w:spacing w:line="240" w:lineRule="auto"/>
                          <w:jc w:val="left"/>
                          <w:rPr>
                            <w:rFonts w:ascii="Alstom" w:hAnsi="Alstom"/>
                            <w:sz w:val="16"/>
                            <w:szCs w:val="16"/>
                          </w:rPr>
                        </w:pPr>
                        <w:r>
                          <w:rPr>
                            <w:rFonts w:ascii="Alstom" w:hAnsi="Alstom"/>
                            <w:sz w:val="16"/>
                            <w:szCs w:val="16"/>
                          </w:rPr>
                          <w:t>Train Position   related LRBG (Q_DLRBG)</w:t>
                        </w:r>
                      </w:p>
                      <w:p w:rsidR="00467F89" w:rsidRDefault="00467F89" w:rsidP="004F3255">
                        <w:pPr>
                          <w:spacing w:line="240" w:lineRule="auto"/>
                          <w:jc w:val="left"/>
                          <w:rPr>
                            <w:rFonts w:ascii="Alstom" w:hAnsi="Alstom"/>
                            <w:sz w:val="16"/>
                            <w:szCs w:val="16"/>
                          </w:rPr>
                        </w:pPr>
                        <w:r>
                          <w:rPr>
                            <w:rFonts w:ascii="Alstom" w:hAnsi="Alstom"/>
                            <w:sz w:val="16"/>
                            <w:szCs w:val="16"/>
                          </w:rPr>
                          <w:t>L_DOUBTOVER</w:t>
                        </w:r>
                      </w:p>
                      <w:p w:rsidR="00467F89" w:rsidRDefault="00467F89" w:rsidP="004F3255">
                        <w:pPr>
                          <w:spacing w:line="240" w:lineRule="auto"/>
                          <w:jc w:val="left"/>
                          <w:rPr>
                            <w:rFonts w:ascii="Alstom" w:hAnsi="Alstom"/>
                            <w:sz w:val="16"/>
                            <w:szCs w:val="16"/>
                          </w:rPr>
                        </w:pPr>
                        <w:r>
                          <w:rPr>
                            <w:rFonts w:ascii="Alstom" w:hAnsi="Alstom"/>
                            <w:sz w:val="16"/>
                            <w:szCs w:val="16"/>
                          </w:rPr>
                          <w:t>L_DOUBTUNDER</w:t>
                        </w:r>
                      </w:p>
                      <w:p w:rsidR="00467F89" w:rsidRDefault="00467F89" w:rsidP="004F3255">
                        <w:pPr>
                          <w:spacing w:line="240" w:lineRule="auto"/>
                          <w:jc w:val="left"/>
                          <w:rPr>
                            <w:rFonts w:ascii="Alstom" w:hAnsi="Alstom"/>
                            <w:sz w:val="16"/>
                            <w:szCs w:val="16"/>
                          </w:rPr>
                        </w:pPr>
                        <w:r>
                          <w:rPr>
                            <w:rFonts w:ascii="Alstom" w:hAnsi="Alstom"/>
                            <w:sz w:val="16"/>
                            <w:szCs w:val="16"/>
                          </w:rPr>
                          <w:t>V_TRAIN</w:t>
                        </w:r>
                      </w:p>
                      <w:p w:rsidR="00467F89" w:rsidRDefault="00467F89" w:rsidP="004F3255">
                        <w:pPr>
                          <w:spacing w:line="240" w:lineRule="auto"/>
                          <w:jc w:val="left"/>
                          <w:rPr>
                            <w:rFonts w:ascii="Alstom" w:hAnsi="Alstom"/>
                            <w:sz w:val="16"/>
                            <w:szCs w:val="16"/>
                          </w:rPr>
                        </w:pPr>
                        <w:r>
                          <w:rPr>
                            <w:rFonts w:ascii="Alstom" w:hAnsi="Alstom"/>
                            <w:sz w:val="16"/>
                            <w:szCs w:val="16"/>
                          </w:rPr>
                          <w:t>Train Running related LRBG</w:t>
                        </w:r>
                      </w:p>
                      <w:p w:rsidR="00467F89" w:rsidRDefault="00467F89" w:rsidP="004F3255">
                        <w:pPr>
                          <w:spacing w:line="240" w:lineRule="auto"/>
                          <w:jc w:val="left"/>
                          <w:rPr>
                            <w:rFonts w:ascii="Alstom" w:hAnsi="Alstom"/>
                            <w:sz w:val="16"/>
                            <w:szCs w:val="16"/>
                          </w:rPr>
                        </w:pPr>
                        <w:r>
                          <w:rPr>
                            <w:rFonts w:ascii="Alstom" w:hAnsi="Alstom"/>
                            <w:sz w:val="16"/>
                            <w:szCs w:val="16"/>
                          </w:rPr>
                          <w:t xml:space="preserve">    (Q_DIRTRAIN)</w:t>
                        </w:r>
                      </w:p>
                      <w:p w:rsidR="00467F89" w:rsidRPr="00172A83" w:rsidRDefault="00467F89" w:rsidP="004F3255">
                        <w:pPr>
                          <w:spacing w:line="240" w:lineRule="auto"/>
                          <w:jc w:val="left"/>
                          <w:rPr>
                            <w:rFonts w:ascii="Alstom" w:hAnsi="Alstom"/>
                            <w:sz w:val="16"/>
                            <w:szCs w:val="16"/>
                          </w:rPr>
                        </w:pPr>
                      </w:p>
                    </w:txbxContent>
                  </v:textbox>
                </v:shape>
                <v:shape id="Text Box 1113" o:spid="_x0000_s1303" type="#_x0000_t202" style="position:absolute;left:23687;top:24125;width:14250;height:6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MucMA&#10;AADcAAAADwAAAGRycy9kb3ducmV2LnhtbERPy4rCMBTdC/5DuIKbYUychWjHKOIDdSP4gGF2l+ba&#10;FpubThNr/XuzGHB5OO/pvLWlaKj2hWMNw4ECQZw6U3Cm4XLefI5B+IBssHRMGp7kYT7rdqaYGPfg&#10;IzWnkIkYwj5BDXkIVSKlT3Oy6AeuIo7c1dUWQ4R1Jk2NjxhuS/ml1EhaLDg25FjRMqf0drpbDYfn&#10;D/9t7+ra7Kvx7+V2WK82H2ut+7128Q0iUBve4n/3zmiYqLg2no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r+MucMAAADcAAAADwAAAAAAAAAAAAAAAACYAgAAZHJzL2Rv&#10;d25yZXYueG1sUEsFBgAAAAAEAAQA9QAAAIgDAAAAAA==&#10;" strokeweight="1pt">
                  <v:textbox>
                    <w:txbxContent>
                      <w:p w:rsidR="00467F89" w:rsidRPr="00D162C8" w:rsidRDefault="00467F89" w:rsidP="004F3255">
                        <w:pPr>
                          <w:pStyle w:val="Textkrper2"/>
                          <w:rPr>
                            <w:lang w:eastAsia="fr-FR"/>
                          </w:rPr>
                        </w:pPr>
                        <w:r>
                          <w:rPr>
                            <w:lang w:eastAsia="fr-FR"/>
                          </w:rPr>
                          <w:t>To Up-date</w:t>
                        </w:r>
                        <w:r w:rsidRPr="00D162C8">
                          <w:rPr>
                            <w:lang w:eastAsia="fr-FR"/>
                          </w:rPr>
                          <w:t xml:space="preserve"> when overpassing linked balise</w:t>
                        </w:r>
                      </w:p>
                    </w:txbxContent>
                  </v:textbox>
                </v:shape>
                <v:shape id="AutoShape 1115" o:spid="_x0000_s1304" type="#_x0000_t32" style="position:absolute;left:1885;top:50940;width:20851;height:24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a3yBsQAAADcAAAADwAAAGRycy9kb3ducmV2LnhtbESPQYvCMBSE74L/ITzBi6xpPYh2jSIL&#10;C4uHBbUHj4/k2Rabl5pka/ffbxYEj8PMfMNsdoNtRU8+NI4V5PMMBLF2puFKQXn+fFuBCBHZYOuY&#10;FPxSgN12PNpgYdyDj9SfYiUShEOBCuoYu0LKoGuyGOauI07e1XmLMUlfSePxkeC2lYssW0qLDaeF&#10;Gjv6qEnfTj9WQXMov8t+do9erw75xefhfGm1UtPJsH8HEWmIr/Cz/WUUrLM1/J9JR0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rfIGxAAAANwAAAAPAAAAAAAAAAAA&#10;AAAAAKECAABkcnMvZG93bnJldi54bWxQSwUGAAAAAAQABAD5AAAAkgMAAAAA&#10;"/>
                <v:shape id="Text Box 1116" o:spid="_x0000_s1305" type="#_x0000_t202" style="position:absolute;left:23155;top:35520;width:14249;height:74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AWYsIA&#10;AADcAAAADwAAAGRycy9kb3ducmV2LnhtbERPy4rCMBTdC/5DuIKbQVNdiFONIj5QN8KoIO4uzbUt&#10;Nje1ibX+vVkMuDyc93TemELUVLncsoJBPwJBnFidc6rgfNr0xiCcR9ZYWCYFb3Iwn7VbU4y1ffEf&#10;1UefihDCLkYFmfdlLKVLMjLo+rYkDtzNVgZ9gFUqdYWvEG4KOYyikTSYc2jIsKRlRsn9+DQKDu8L&#10;P7bP6Fbvy/H1fD+sV5uftVLdTrOYgPDU+K/4373TCn4HYX44E46AnH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JEBZiwgAAANwAAAAPAAAAAAAAAAAAAAAAAJgCAABkcnMvZG93&#10;bnJldi54bWxQSwUGAAAAAAQABAD1AAAAhwMAAAAA&#10;" strokeweight="1pt">
                  <v:textbox>
                    <w:txbxContent>
                      <w:p w:rsidR="00467F89" w:rsidRPr="00D162C8" w:rsidRDefault="00467F89" w:rsidP="004F3255">
                        <w:pPr>
                          <w:pStyle w:val="Textkrper2"/>
                          <w:rPr>
                            <w:lang w:eastAsia="fr-FR"/>
                          </w:rPr>
                        </w:pPr>
                        <w:r>
                          <w:rPr>
                            <w:lang w:eastAsia="fr-FR"/>
                          </w:rPr>
                          <w:t>To Up-date</w:t>
                        </w:r>
                        <w:r w:rsidRPr="00D162C8">
                          <w:rPr>
                            <w:lang w:eastAsia="fr-FR"/>
                          </w:rPr>
                          <w:t xml:space="preserve"> when overpassing re-positioning balise</w:t>
                        </w:r>
                      </w:p>
                    </w:txbxContent>
                  </v:textbox>
                </v:shape>
                <v:shape id="AutoShape 1117" o:spid="_x0000_s1306" type="#_x0000_t32" style="position:absolute;left:53208;top:31957;width:1056;height:693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gJo3cQAAADcAAAADwAAAGRycy9kb3ducmV2LnhtbESPQWsCMRSE7wX/Q3hCL6Vm04Po1ihS&#10;KBQPgroHj4/kubu4eVmTdN3++0Yo9DjMzDfMajO6TgwUYutZg5oVIIiNty3XGqrT5+sCREzIFjvP&#10;pOGHImzWk6cVltbf+UDDMdUiQziWqKFJqS+ljKYhh3Hme+LsXXxwmLIMtbQB7xnuOvlWFHPpsOW8&#10;0GBPHw2Z6/HbaWh31b4aXm4pmMVOnYOKp3NntH6ejtt3EInG9B/+a39ZDUul4HEmHw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2AmjdxAAAANwAAAAPAAAAAAAAAAAA&#10;AAAAAKECAABkcnMvZG93bnJldi54bWxQSwUGAAAAAAQABAD5AAAAkgMAAAAA&#10;"/>
                <v:shape id="Text Box 1118" o:spid="_x0000_s1307" type="#_x0000_t202" style="position:absolute;left:22736;top:47639;width:14249;height:66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o4tjsYA&#10;AADcAAAADwAAAGRycy9kb3ducmV2LnhtbESPS4vCQBCE7wv+h6GFvSw60YNodBTxgXoRfIB4azJt&#10;Esz0ZDNjjP/eERb2WFTVV9Rk1phC1FS53LKCXjcCQZxYnXOq4Hxad4YgnEfWWFgmBS9yMJu2viYY&#10;a/vkA9VHn4oAYRejgsz7MpbSJRkZdF1bEgfvZiuDPsgqlbrCZ4CbQvajaCAN5hwWMixpkVFyPz6M&#10;gv3rwr+bR3Srd+Xwer7vV8v1z0qp73YzH4Pw1Pj/8F97qxWMen34nAlHQE7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o4tjsYAAADcAAAADwAAAAAAAAAAAAAAAACYAgAAZHJz&#10;L2Rvd25yZXYueG1sUEsFBgAAAAAEAAQA9QAAAIsDAAAAAA==&#10;" strokeweight="1pt">
                  <v:textbox>
                    <w:txbxContent>
                      <w:p w:rsidR="00467F89" w:rsidRPr="00D162C8" w:rsidRDefault="00467F89" w:rsidP="004F3255">
                        <w:pPr>
                          <w:pStyle w:val="Textkrper2"/>
                          <w:rPr>
                            <w:lang w:eastAsia="fr-FR"/>
                          </w:rPr>
                        </w:pPr>
                        <w:r>
                          <w:rPr>
                            <w:lang w:eastAsia="fr-FR"/>
                          </w:rPr>
                          <w:t>To Up-date</w:t>
                        </w:r>
                        <w:r w:rsidRPr="00D162C8">
                          <w:rPr>
                            <w:lang w:eastAsia="fr-FR"/>
                          </w:rPr>
                          <w:t xml:space="preserve"> </w:t>
                        </w:r>
                        <w:r>
                          <w:rPr>
                            <w:lang w:eastAsia="fr-FR"/>
                          </w:rPr>
                          <w:t>at every real time cycle</w:t>
                        </w:r>
                      </w:p>
                    </w:txbxContent>
                  </v:textbox>
                </v:shape>
                <v:shape id="AutoShape 1119" o:spid="_x0000_s1308" type="#_x0000_t32" style="position:absolute;left:1885;top:19785;width:21270;height:1948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pRLLsYAAADcAAAADwAAAGRycy9kb3ducmV2LnhtbESPT2sCMRTE74V+h/AKvRTNrrRFt0bZ&#10;CkItePDf/XXzugndvGw3Ubff3ghCj8PM/IaZznvXiBN1wXpWkA8zEMSV15ZrBfvdcjAGESKyxsYz&#10;KfijAPPZ/d0UC+3PvKHTNtYiQTgUqMDE2BZShsqQwzD0LXHyvn3nMCbZ1VJ3eE5w18hRlr1Kh5bT&#10;gsGWFoaqn+3RKViv8vfyy9jV5+bXrl+WZXOsnw5KPT705RuISH38D9/aH1rBJH+G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aUSy7GAAAA3AAAAA8AAAAAAAAA&#10;AAAAAAAAoQIAAGRycy9kb3ducmV2LnhtbFBLBQYAAAAABAAEAPkAAACUAwAAAAA=&#10;"/>
                <v:shape id="AutoShape 1120" o:spid="_x0000_s1309" type="#_x0000_t32" style="position:absolute;left:38871;top:27478;width:3004;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jutcYAAADcAAAADwAAAGRycy9kb3ducmV2LnhtbESPQWsCMRSE7wX/Q3hCL0WzW7DU1Shr&#10;QagFD1q9Pzevm9DNy7qJuv33TaHgcZiZb5j5sneNuFIXrGcF+TgDQVx5bblWcPhcj15BhIissfFM&#10;Cn4owHIxeJhjof2Nd3Tdx1okCIcCFZgY20LKUBlyGMa+JU7el+8cxiS7WuoObwnuGvmcZS/SoeW0&#10;YLClN0PV9/7iFGw3+ao8Gbv52J3tdrIum0v9dFTqcdiXMxCR+ngP/7fftYJpPoG/M+kIyM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nY7rXGAAAA3AAAAA8AAAAAAAAA&#10;AAAAAAAAoQIAAGRycy9kb3ducmV2LnhtbFBLBQYAAAAABAAEAPkAAACUAwAAAAA=&#10;"/>
                <v:shape id="Text Box 1121" o:spid="_x0000_s1310" type="#_x0000_t202" style="position:absolute;left:15751;top:7290;width:14249;height:5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bUrjcYA&#10;AADcAAAADwAAAGRycy9kb3ducmV2LnhtbESPQYvCMBSE78L+h/AWvMia6kG0GkV2Fd2LYFcQb4/m&#10;2Rabl9rEWv+9WRA8DjPzDTNbtKYUDdWusKxg0I9AEKdWF5wpOPytv8YgnEfWWFomBQ9ysJh/dGYY&#10;a3vnPTWJz0SAsItRQe59FUvp0pwMur6tiIN3trVBH2SdSV3jPcBNKYdRNJIGCw4LOVb0nVN6SW5G&#10;we5x5OvmFp2b32p8Olx2q591b6VU97NdTkF4av07/GpvtYLJYAT/Z8IRkPMn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bUrjcYAAADcAAAADwAAAAAAAAAAAAAAAACYAgAAZHJz&#10;L2Rvd25yZXYueG1sUEsFBgAAAAAEAAQA9QAAAIsDAAAAAA==&#10;" strokeweight="1pt">
                  <v:textbox>
                    <w:txbxContent>
                      <w:p w:rsidR="00467F89" w:rsidRPr="00D162C8" w:rsidRDefault="00467F89" w:rsidP="004F3255">
                        <w:pPr>
                          <w:pStyle w:val="Textkrper2"/>
                          <w:rPr>
                            <w:lang w:eastAsia="fr-FR"/>
                          </w:rPr>
                        </w:pPr>
                        <w:r w:rsidRPr="00D162C8">
                          <w:rPr>
                            <w:lang w:eastAsia="fr-FR"/>
                          </w:rPr>
                          <w:t>To Position when overpassing balise</w:t>
                        </w:r>
                      </w:p>
                    </w:txbxContent>
                  </v:textbox>
                </v:shape>
                <v:shape id="Text Box 1112" o:spid="_x0000_s1311" type="#_x0000_t202" style="position:absolute;left:8836;top:35520;width:12433;height:628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5XWMUA&#10;AADcAAAADwAAAGRycy9kb3ducmV2LnhtbESPQWvCQBSE7wX/w/IEb3WTUqKm2Yi2CFIoUlN6fmRf&#10;k2j2bciuMf57t1DocZiZb5hsPZpWDNS7xrKCeB6BIC6tbrhS8FXsHpcgnEfW2FomBTdysM4nDxmm&#10;2l75k4ajr0SAsEtRQe19l0rpypoMurntiIP3Y3uDPsi+krrHa4CbVj5FUSINNhwWauzotabyfLwY&#10;BR9FpNtT8Z28x9vF4TYke3d4e1ZqNh03LyA8jf4//NfeawWreAG/Z8IRk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TldYxQAAANwAAAAPAAAAAAAAAAAAAAAAAJgCAABkcnMv&#10;ZG93bnJldi54bWxQSwUGAAAAAAQABAD1AAAAigMAAAAA&#10;" strokecolor="#0070c0">
                  <v:textbox>
                    <w:txbxContent>
                      <w:p w:rsidR="00467F89" w:rsidRPr="004B718B" w:rsidRDefault="00467F89" w:rsidP="004F3255">
                        <w:pPr>
                          <w:spacing w:line="240" w:lineRule="auto"/>
                          <w:jc w:val="left"/>
                          <w:rPr>
                            <w:rFonts w:ascii="Alstom" w:hAnsi="Alstom"/>
                            <w:b/>
                            <w:sz w:val="16"/>
                            <w:szCs w:val="16"/>
                          </w:rPr>
                        </w:pPr>
                        <w:r>
                          <w:rPr>
                            <w:rFonts w:ascii="Alstom" w:hAnsi="Alstom"/>
                            <w:b/>
                            <w:sz w:val="16"/>
                            <w:szCs w:val="16"/>
                          </w:rPr>
                          <w:t>Re-</w:t>
                        </w:r>
                        <w:r w:rsidRPr="004B718B">
                          <w:rPr>
                            <w:rFonts w:ascii="Alstom" w:hAnsi="Alstom"/>
                            <w:b/>
                            <w:sz w:val="16"/>
                            <w:szCs w:val="16"/>
                          </w:rPr>
                          <w:t xml:space="preserve">Positioning </w:t>
                        </w:r>
                        <w:r>
                          <w:rPr>
                            <w:rFonts w:ascii="Alstom" w:hAnsi="Alstom"/>
                            <w:b/>
                            <w:sz w:val="16"/>
                            <w:szCs w:val="16"/>
                          </w:rPr>
                          <w:t xml:space="preserve">(input) </w:t>
                        </w:r>
                        <w:r w:rsidRPr="004B718B">
                          <w:rPr>
                            <w:rFonts w:ascii="Alstom" w:hAnsi="Alstom"/>
                            <w:b/>
                            <w:sz w:val="16"/>
                            <w:szCs w:val="16"/>
                          </w:rPr>
                          <w:t>:</w:t>
                        </w:r>
                      </w:p>
                      <w:p w:rsidR="00467F89" w:rsidRPr="00172A83" w:rsidRDefault="00467F89" w:rsidP="004F3255">
                        <w:pPr>
                          <w:spacing w:line="240" w:lineRule="auto"/>
                          <w:jc w:val="left"/>
                          <w:rPr>
                            <w:rFonts w:ascii="Alstom" w:hAnsi="Alstom"/>
                            <w:sz w:val="16"/>
                            <w:szCs w:val="16"/>
                          </w:rPr>
                        </w:pPr>
                        <w:r>
                          <w:rPr>
                            <w:rFonts w:ascii="Alstom" w:hAnsi="Alstom"/>
                            <w:sz w:val="16"/>
                            <w:szCs w:val="16"/>
                          </w:rPr>
                          <w:t xml:space="preserve">Id of </w:t>
                        </w:r>
                        <w:r w:rsidRPr="00172A83">
                          <w:rPr>
                            <w:rFonts w:ascii="Alstom" w:hAnsi="Alstom"/>
                            <w:sz w:val="16"/>
                            <w:szCs w:val="16"/>
                          </w:rPr>
                          <w:t>BG</w:t>
                        </w:r>
                      </w:p>
                      <w:p w:rsidR="00467F89" w:rsidRDefault="00467F89"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to next</w:t>
                        </w:r>
                        <w:r w:rsidRPr="00172A83">
                          <w:rPr>
                            <w:rFonts w:ascii="Alstom" w:hAnsi="Alstom"/>
                            <w:sz w:val="16"/>
                            <w:szCs w:val="16"/>
                          </w:rPr>
                          <w:t xml:space="preserve"> BG</w:t>
                        </w:r>
                      </w:p>
                      <w:p w:rsidR="00467F89" w:rsidRPr="00172A83" w:rsidRDefault="00467F89" w:rsidP="004F3255">
                        <w:pPr>
                          <w:spacing w:line="240" w:lineRule="auto"/>
                          <w:jc w:val="left"/>
                          <w:rPr>
                            <w:rFonts w:ascii="Alstom" w:hAnsi="Alstom"/>
                            <w:sz w:val="16"/>
                            <w:szCs w:val="16"/>
                          </w:rPr>
                        </w:pPr>
                        <w:r>
                          <w:rPr>
                            <w:rFonts w:ascii="Alstom" w:hAnsi="Alstom"/>
                            <w:sz w:val="16"/>
                            <w:szCs w:val="16"/>
                          </w:rPr>
                          <w:t>Orientation of next BG</w:t>
                        </w:r>
                      </w:p>
                    </w:txbxContent>
                  </v:textbox>
                </v:shape>
                <v:shape id="Text Box 1066" o:spid="_x0000_s1312" type="#_x0000_t202" style="position:absolute;left:3894;top:42994;width:14057;height:87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HDKsIA&#10;AADcAAAADwAAAGRycy9kb3ducmV2LnhtbERPTWvCQBC9F/wPywi91U2KpG10E7QiiFCkpvQ8ZMck&#10;mp0N2W2M/949CD0+3vcyH00rBupdY1lBPItAEJdWN1wp+Cm2L+8gnEfW2FomBTdykGeTpyWm2l75&#10;m4ajr0QIYZeigtr7LpXSlTUZdDPbEQfuZHuDPsC+krrHawg3rXyNokQabDg01NjRZ03l5fhnFHwV&#10;kW7PxW+yj9dvh9uQ7NxhM1fqeTquFiA8jf5f/HDvtIKPOKwNZ8IRk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0cMqwgAAANwAAAAPAAAAAAAAAAAAAAAAAJgCAABkcnMvZG93&#10;bnJldi54bWxQSwUGAAAAAAQABAD1AAAAhwMAAAAA&#10;" strokecolor="#0070c0">
                  <v:textbox>
                    <w:txbxContent>
                      <w:p w:rsidR="00467F89" w:rsidRDefault="00467F89" w:rsidP="004F3255">
                        <w:pPr>
                          <w:spacing w:line="240" w:lineRule="auto"/>
                          <w:jc w:val="left"/>
                          <w:rPr>
                            <w:rFonts w:ascii="Alstom" w:hAnsi="Alstom"/>
                            <w:b/>
                            <w:sz w:val="16"/>
                            <w:szCs w:val="16"/>
                            <w:lang w:val="fr-FR"/>
                          </w:rPr>
                        </w:pPr>
                        <w:r w:rsidRPr="006D75E5">
                          <w:rPr>
                            <w:rFonts w:ascii="Alstom" w:hAnsi="Alstom"/>
                            <w:b/>
                            <w:sz w:val="16"/>
                            <w:szCs w:val="16"/>
                            <w:lang w:val="fr-FR"/>
                          </w:rPr>
                          <w:t>Odometry (Input) :</w:t>
                        </w:r>
                      </w:p>
                      <w:p w:rsidR="00467F89" w:rsidRPr="006D75E5" w:rsidRDefault="00467F89" w:rsidP="004F3255">
                        <w:pPr>
                          <w:spacing w:line="240" w:lineRule="auto"/>
                          <w:jc w:val="left"/>
                          <w:rPr>
                            <w:rFonts w:ascii="Alstom" w:hAnsi="Alstom"/>
                            <w:sz w:val="16"/>
                            <w:szCs w:val="16"/>
                          </w:rPr>
                        </w:pPr>
                        <w:r w:rsidRPr="006D75E5">
                          <w:rPr>
                            <w:rFonts w:ascii="Alstom" w:hAnsi="Alstom"/>
                            <w:sz w:val="16"/>
                            <w:szCs w:val="16"/>
                          </w:rPr>
                          <w:t>Counter Increasing</w:t>
                        </w:r>
                      </w:p>
                      <w:p w:rsidR="00467F89" w:rsidRPr="006D75E5" w:rsidRDefault="00467F89" w:rsidP="004F3255">
                        <w:pPr>
                          <w:spacing w:line="240" w:lineRule="auto"/>
                          <w:jc w:val="left"/>
                          <w:rPr>
                            <w:rFonts w:ascii="Alstom" w:hAnsi="Alstom"/>
                            <w:sz w:val="16"/>
                            <w:szCs w:val="16"/>
                          </w:rPr>
                        </w:pPr>
                        <w:r w:rsidRPr="006D75E5">
                          <w:rPr>
                            <w:rFonts w:ascii="Alstom" w:hAnsi="Alstom"/>
                            <w:sz w:val="16"/>
                            <w:szCs w:val="16"/>
                          </w:rPr>
                          <w:t>Counter decreasing</w:t>
                        </w:r>
                      </w:p>
                      <w:p w:rsidR="00467F89" w:rsidRDefault="00467F89" w:rsidP="004F3255">
                        <w:pPr>
                          <w:spacing w:line="240" w:lineRule="auto"/>
                          <w:jc w:val="left"/>
                          <w:rPr>
                            <w:rFonts w:ascii="Alstom" w:hAnsi="Alstom"/>
                            <w:sz w:val="16"/>
                            <w:szCs w:val="16"/>
                          </w:rPr>
                        </w:pPr>
                        <w:r w:rsidRPr="006D75E5">
                          <w:rPr>
                            <w:rFonts w:ascii="Alstom" w:hAnsi="Alstom"/>
                            <w:sz w:val="16"/>
                            <w:szCs w:val="16"/>
                          </w:rPr>
                          <w:t>Counter stand</w:t>
                        </w:r>
                        <w:r>
                          <w:rPr>
                            <w:rFonts w:ascii="Alstom" w:hAnsi="Alstom"/>
                            <w:sz w:val="16"/>
                            <w:szCs w:val="16"/>
                          </w:rPr>
                          <w:t>still</w:t>
                        </w:r>
                      </w:p>
                      <w:p w:rsidR="00467F89" w:rsidRDefault="00467F89" w:rsidP="004F3255">
                        <w:pPr>
                          <w:spacing w:line="240" w:lineRule="auto"/>
                          <w:jc w:val="left"/>
                          <w:rPr>
                            <w:rFonts w:ascii="Alstom" w:hAnsi="Alstom"/>
                            <w:sz w:val="16"/>
                            <w:szCs w:val="16"/>
                          </w:rPr>
                        </w:pPr>
                        <w:r>
                          <w:rPr>
                            <w:rFonts w:ascii="Alstom" w:hAnsi="Alstom"/>
                            <w:sz w:val="16"/>
                            <w:szCs w:val="16"/>
                          </w:rPr>
                          <w:t>Counter value</w:t>
                        </w:r>
                      </w:p>
                      <w:p w:rsidR="00467F89" w:rsidRPr="006D75E5" w:rsidRDefault="00467F89" w:rsidP="004F3255">
                        <w:pPr>
                          <w:spacing w:line="240" w:lineRule="auto"/>
                          <w:jc w:val="left"/>
                          <w:rPr>
                            <w:rFonts w:ascii="Alstom" w:hAnsi="Alstom"/>
                            <w:sz w:val="16"/>
                            <w:szCs w:val="16"/>
                          </w:rPr>
                        </w:pPr>
                        <w:r>
                          <w:rPr>
                            <w:rFonts w:ascii="Alstom" w:hAnsi="Alstom"/>
                            <w:sz w:val="16"/>
                            <w:szCs w:val="16"/>
                          </w:rPr>
                          <w:t>Speed (V_TRAIN)</w:t>
                        </w:r>
                      </w:p>
                    </w:txbxContent>
                  </v:textbox>
                </v:shape>
                <v:group id="Group 1122" o:spid="_x0000_s1313" style="position:absolute;top:12425;width:1885;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aTn8L8QAAADcAAAA&#10;DwAAAAAAAAAAAAAAAACqAgAAZHJzL2Rvd25yZXYueG1sUEsFBgAAAAAEAAQA+gAAAJsDAAAAAA==&#10;">
                  <v:rect id="Rectangle 1123" o:spid="_x0000_s1314"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wR6wcEA&#10;AADcAAAADwAAAGRycy9kb3ducmV2LnhtbERPTYvCMBC9L/gfwgje1tQKslbTIoqiR62Xvc02Y1tt&#10;JqWJWv31m8PCHh/ve5n1phEP6lxtWcFkHIEgLqyuuVRwzrefXyCcR9bYWCYFL3KQpYOPJSbaPvlI&#10;j5MvRQhhl6CCyvs2kdIVFRl0Y9sSB+5iO4M+wK6UusNnCDeNjKNoJg3WHBoqbGldUXE73Y2Cnzo+&#10;4/uY7yIz3079oc+v9++NUqNhv1qA8NT7f/Gfe68VzOMwP5wJR0Cm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EesHBAAAA3AAAAA8AAAAAAAAAAAAAAAAAmAIAAGRycy9kb3du&#10;cmV2LnhtbFBLBQYAAAAABAAEAPUAAACGAwAAAAA=&#10;"/>
                  <v:shape id="AutoShape 1124" o:spid="_x0000_s1315"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ViOXMYAAADcAAAADwAAAGRycy9kb3ducmV2LnhtbESPT2vCQBTE74LfYXkFb7qJB2lSVykF&#10;S7H04B9CvT2yzyQ0+zbsrhr76V1B8DjMzG+Y+bI3rTiT841lBekkAUFcWt1wpWC/W41fQfiArLG1&#10;TAqu5GG5GA7mmGt74Q2dt6ESEcI+RwV1CF0upS9rMugntiOO3tE6gyFKV0nt8BLhppXTJJlJgw3H&#10;hRo7+qip/NuejILf7+xUXIsfWhdptj6gM/5/96nU6KV/fwMRqA/P8KP9pRVk0xTuZ+IRkIsb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YjlzGAAAA3AAAAA8AAAAAAAAA&#10;AAAAAAAAoQIAAGRycy9kb3ducmV2LnhtbFBLBQYAAAAABAAEAPkAAACUAwAAAAA=&#10;">
                    <v:stroke endarrow="block"/>
                  </v:shape>
                </v:group>
                <v:shape id="Text Box 1078" o:spid="_x0000_s1316" type="#_x0000_t202" style="position:absolute;left:1885;top:5029;width:11325;height:6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U+fcUA&#10;AADcAAAADwAAAGRycy9kb3ducmV2LnhtbESP3WrCQBSE7wu+w3KE3tWNoaSauoo/FEQQ0ZReH7Kn&#10;STR7NmS3Mb69KxS8HGbmG2a26E0tOmpdZVnBeBSBIM6trrhQ8J19vU1AOI+ssbZMCm7kYDEfvMww&#10;1fbKR+pOvhABwi5FBaX3TSqly0sy6Ea2IQ7er20N+iDbQuoWrwFuahlHUSINVhwWSmxoXVJ+Of0Z&#10;Bfss0vU5+0l249XH4dYlW3fYvCv1OuyXnyA89f4Z/m9vtYJpHMPjTDgCcn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vVT59xQAAANwAAAAPAAAAAAAAAAAAAAAAAJgCAABkcnMv&#10;ZG93bnJldi54bWxQSwUGAAAAAAQABAD1AAAAigMAAAAA&#10;" strokecolor="#0070c0">
                  <v:textbox>
                    <w:txbxContent>
                      <w:p w:rsidR="00467F89" w:rsidRPr="004B718B" w:rsidRDefault="00467F89" w:rsidP="004F3255">
                        <w:pPr>
                          <w:spacing w:line="240" w:lineRule="auto"/>
                          <w:jc w:val="left"/>
                          <w:rPr>
                            <w:rFonts w:ascii="Alstom" w:hAnsi="Alstom"/>
                            <w:b/>
                            <w:sz w:val="16"/>
                            <w:szCs w:val="16"/>
                          </w:rPr>
                        </w:pPr>
                        <w:r w:rsidRPr="004B718B">
                          <w:rPr>
                            <w:rFonts w:ascii="Alstom" w:hAnsi="Alstom"/>
                            <w:b/>
                            <w:sz w:val="16"/>
                            <w:szCs w:val="16"/>
                          </w:rPr>
                          <w:t xml:space="preserve">Positioning </w:t>
                        </w:r>
                        <w:r>
                          <w:rPr>
                            <w:rFonts w:ascii="Alstom" w:hAnsi="Alstom"/>
                            <w:b/>
                            <w:sz w:val="16"/>
                            <w:szCs w:val="16"/>
                          </w:rPr>
                          <w:t xml:space="preserve">(input) </w:t>
                        </w:r>
                        <w:r w:rsidRPr="004B718B">
                          <w:rPr>
                            <w:rFonts w:ascii="Alstom" w:hAnsi="Alstom"/>
                            <w:b/>
                            <w:sz w:val="16"/>
                            <w:szCs w:val="16"/>
                          </w:rPr>
                          <w:t>:</w:t>
                        </w:r>
                      </w:p>
                      <w:p w:rsidR="00467F89" w:rsidRPr="00172A83" w:rsidRDefault="00467F89" w:rsidP="004F3255">
                        <w:pPr>
                          <w:spacing w:line="240" w:lineRule="auto"/>
                          <w:jc w:val="left"/>
                          <w:rPr>
                            <w:rFonts w:ascii="Alstom" w:hAnsi="Alstom"/>
                            <w:sz w:val="16"/>
                            <w:szCs w:val="16"/>
                          </w:rPr>
                        </w:pPr>
                        <w:r w:rsidRPr="00172A83">
                          <w:rPr>
                            <w:rFonts w:ascii="Alstom" w:hAnsi="Alstom"/>
                            <w:sz w:val="16"/>
                            <w:szCs w:val="16"/>
                          </w:rPr>
                          <w:t>Id of last BG</w:t>
                        </w:r>
                      </w:p>
                      <w:p w:rsidR="00467F89" w:rsidRDefault="00467F89" w:rsidP="004F3255">
                        <w:pPr>
                          <w:spacing w:line="240" w:lineRule="auto"/>
                          <w:jc w:val="left"/>
                          <w:rPr>
                            <w:rFonts w:ascii="Alstom" w:hAnsi="Alstom"/>
                            <w:sz w:val="16"/>
                            <w:szCs w:val="16"/>
                          </w:rPr>
                        </w:pPr>
                        <w:r>
                          <w:rPr>
                            <w:rFonts w:ascii="Alstom" w:hAnsi="Alstom"/>
                            <w:sz w:val="16"/>
                            <w:szCs w:val="16"/>
                          </w:rPr>
                          <w:t xml:space="preserve">Distance </w:t>
                        </w:r>
                        <w:r w:rsidRPr="00172A83">
                          <w:rPr>
                            <w:rFonts w:ascii="Alstom" w:hAnsi="Alstom"/>
                            <w:sz w:val="16"/>
                            <w:szCs w:val="16"/>
                          </w:rPr>
                          <w:t xml:space="preserve"> </w:t>
                        </w:r>
                        <w:r>
                          <w:rPr>
                            <w:rFonts w:ascii="Alstom" w:hAnsi="Alstom"/>
                            <w:sz w:val="16"/>
                            <w:szCs w:val="16"/>
                          </w:rPr>
                          <w:t>since</w:t>
                        </w:r>
                        <w:r w:rsidRPr="00172A83">
                          <w:rPr>
                            <w:rFonts w:ascii="Alstom" w:hAnsi="Alstom"/>
                            <w:sz w:val="16"/>
                            <w:szCs w:val="16"/>
                          </w:rPr>
                          <w:t xml:space="preserve"> last BG</w:t>
                        </w:r>
                      </w:p>
                      <w:p w:rsidR="00467F89" w:rsidRPr="00172A83" w:rsidRDefault="00467F89" w:rsidP="004F3255">
                        <w:pPr>
                          <w:spacing w:line="240" w:lineRule="auto"/>
                          <w:jc w:val="left"/>
                          <w:rPr>
                            <w:rFonts w:ascii="Alstom" w:hAnsi="Alstom"/>
                            <w:sz w:val="16"/>
                            <w:szCs w:val="16"/>
                          </w:rPr>
                        </w:pPr>
                        <w:r>
                          <w:rPr>
                            <w:rFonts w:ascii="Alstom" w:hAnsi="Alstom"/>
                            <w:sz w:val="16"/>
                            <w:szCs w:val="16"/>
                          </w:rPr>
                          <w:t>Orientation of last BG</w:t>
                        </w:r>
                      </w:p>
                    </w:txbxContent>
                  </v:textbox>
                </v:shape>
                <v:group id="Group 1100" o:spid="_x0000_s1317" style="position:absolute;left:29433;top:8906;width:1885;height:1571"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r0BeMYAAADcAAAADwAAAGRycy9kb3ducmV2LnhtbESPT2vCQBTE7wW/w/IK&#10;vdXNHyw1dQ0itngQoSqU3h7ZZxKSfRuy2yR++25B6HGYmd8wq3wyrRiod7VlBfE8AkFcWF1zqeBy&#10;fn9+BeE8ssbWMim4kYN8PXtYYabtyJ80nHwpAoRdhgoq77tMSldUZNDNbUccvKvtDfog+1LqHscA&#10;N61MouhFGqw5LFTY0baiojn9GAUfI46bNN4Nh+a6vX2fF8evQ0xKPT1OmzcQnib/H76391rBMkn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GvQF4xgAAANwA&#10;AAAPAAAAAAAAAAAAAAAAAKoCAABkcnMvZG93bnJldi54bWxQSwUGAAAAAAQABAD6AAAAnQMAAAAA&#10;">
                  <v:rect id="Rectangle 1101" o:spid="_x0000_s1318"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98wsQA&#10;AADcAAAADwAAAGRycy9kb3ducmV2LnhtbESPQYvCMBSE74L/IbyFvWm6XVm0GkUURY9aL96ezbPt&#10;bvNSmqjVX2+EBY/DzHzDTGatqcSVGldaVvDVj0AQZ1aXnCs4pKveEITzyBory6TgTg5m025ngom2&#10;N97Rde9zESDsElRQeF8nUrqsIIOub2vi4J1tY9AH2eRSN3gLcFPJOIp+pMGSw0KBNS0Kyv72F6Pg&#10;VMYHfOzSdWRGq2+/bdPfy3Gp1OdHOx+D8NT6d/i/vdEKRvEA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Q/fMLEAAAA3AAAAA8AAAAAAAAAAAAAAAAAmAIAAGRycy9k&#10;b3ducmV2LnhtbFBLBQYAAAAABAAEAPUAAACJAwAAAAA=&#10;"/>
                  <v:shape id="AutoShape 1102" o:spid="_x0000_s1319"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GHBsUAAADcAAAADwAAAGRycy9kb3ducmV2LnhtbESPQWvCQBSE7wX/w/KE3sxGIcWmriKi&#10;WCgqjc39kX0mwezbkF019dd3BaHHYWa+YWaL3jTiSp2rLSsYRzEI4sLqmksFP8fNaArCeWSNjWVS&#10;8EsOFvPBywxTbW/8TdfMlyJA2KWooPK+TaV0RUUGXWRb4uCdbGfQB9mVUnd4C3DTyEkcv0mDNYeF&#10;CltaVVScs4tRcN9t6bjD0/2wzvL9V7IdJ/s8V+p12C8/QHjq/X/42f7UCt4nCTzOhCMg5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GHBsUAAADcAAAADwAAAAAAAAAA&#10;AAAAAAChAgAAZHJzL2Rvd25yZXYueG1sUEsFBgAAAAAEAAQA+QAAAJMDAAAAAA==&#10;">
                    <v:stroke startarrow="block" endarrow="block"/>
                  </v:shape>
                </v:group>
                <v:group id="Group 1125" o:spid="_x0000_s1320" style="position:absolute;left:36051;top:50023;width:1886;height:1563"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sqi4MYAAADcAAAADwAAAGRycy9kb3ducmV2LnhtbESPQWvCQBSE7wX/w/KE&#10;3ppNLA01ZhURKx5CoSqU3h7ZZxLMvg3ZbRL/fbdQ6HGYmW+YfDOZVgzUu8aygiSKQRCXVjdcKbic&#10;355eQTiPrLG1TAru5GCznj3kmGk78gcNJ1+JAGGXoYLa+y6T0pU1GXSR7YiDd7W9QR9kX0nd4xjg&#10;ppWLOE6lwYbDQo0d7Woqb6dvo+Aw4rh9TvZDcbvu7l/nl/fPIiGlHufTdgXC0+T/w3/to1awXKT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WyqLgxgAAANwA&#10;AAAPAAAAAAAAAAAAAAAAAKoCAABkcnMvZG93bnJldi54bWxQSwUGAAAAAAQABAD6AAAAnQMAAAAA&#10;">
                  <v:rect id="Rectangle 1126" o:spid="_x0000_s1321"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O3itcQA&#10;AADcAAAADwAAAGRycy9kb3ducmV2LnhtbESPQYvCMBSE74L/IbyFvWm6XXC1GkUURY9aL96ezbPt&#10;bvNSmqjVX2+EBY/DzHzDTGatqcSVGldaVvDVj0AQZ1aXnCs4pKveEITzyBory6TgTg5m025ngom2&#10;N97Rde9zESDsElRQeF8nUrqsIIOub2vi4J1tY9AH2eRSN3gLcFPJOIoG0mDJYaHAmhYFZX/7i1Fw&#10;KuMDPnbpOjKj1bfftunv5bhU6vOjnY9BeGr9O/zf3mgFo/gHXmfCEZDT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Tt4rXEAAAA3AAAAA8AAAAAAAAAAAAAAAAAmAIAAGRycy9k&#10;b3ducmV2LnhtbFBLBQYAAAAABAAEAPUAAACJAwAAAAA=&#10;"/>
                  <v:shape id="AutoShape 1127" o:spid="_x0000_s1322"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cAomMMAAADcAAAADwAAAGRycy9kb3ducmV2LnhtbERPTWvCQBC9F/oflin01mwUIm10lVJa&#10;FETF2NyH7JgEs7Mhu01ifn33UOjx8b5Xm9E0oqfO1ZYVzKIYBHFhdc2lgu/L18srCOeRNTaWScGd&#10;HGzWjw8rTLUd+Ex95ksRQtilqKDyvk2ldEVFBl1kW+LAXW1n0AfYlVJ3OIRw08h5HC+kwZpDQ4Ut&#10;fVRU3LIfo2A6bOlywOt0+szy4z7ZzpJjniv1/DS+L0F4Gv2/+M+90wre5mFtOBOOgF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3AKJjDAAAA3AAAAA8AAAAAAAAAAAAA&#10;AAAAoQIAAGRycy9kb3ducmV2LnhtbFBLBQYAAAAABAAEAPkAAACRAwAAAAA=&#10;">
                    <v:stroke startarrow="block" endarrow="block"/>
                  </v:shape>
                </v:group>
                <v:group id="Group 1128" o:spid="_x0000_s1323" style="position:absolute;left:36610;top:38523;width:1886;height:1581"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dVNpLFAAAA3AAA&#10;AA8AAAAAAAAAAAAAAAAAqgIAAGRycy9kb3ducmV2LnhtbFBLBQYAAAAABAAEAPoAAACcAwAAAAA=&#10;">
                  <v:rect id="Rectangle 1129" o:spid="_x0000_s1324"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3sHMIA&#10;AADcAAAADwAAAGRycy9kb3ducmV2LnhtbERPPW/CMBDdK/EfrEPqVhyCVJUUE1WgoHaEZGG7xkcS&#10;Gp+j2AG3v74eKnV8et+bPJhe3Gh0nWUFy0UCgri2uuNGQVUWTy8gnEfW2FsmBd/kIN/OHjaYaXvn&#10;I91OvhExhF2GClrvh0xKV7dk0C3sQBy5ix0N+gjHRuoR7zHc9DJNkmdpsOPY0OJAu5bqr9NkFHx2&#10;aYU/x/KQmHWx8h+hvE7nvVKP8/D2CsJT8P/iP/e7VrBexfn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ewcwgAAANwAAAAPAAAAAAAAAAAAAAAAAJgCAABkcnMvZG93&#10;bnJldi54bWxQSwUGAAAAAAQABAD1AAAAhwMAAAAA&#10;"/>
                  <v:shape id="AutoShape 1130" o:spid="_x0000_s1325"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X2MUAAADcAAAADwAAAGRycy9kb3ducmV2LnhtbESPQWvCQBSE70L/w/KE3uomLRaNrlJK&#10;i4KoGM39kX0mwezbkF01+uu7BcHjMDPfMNN5Z2pxodZVlhXEgwgEcW51xYWCw/73bQTCeWSNtWVS&#10;cCMH89lLb4qJtlfe0SX1hQgQdgkqKL1vEildXpJBN7ANcfCOtjXog2wLqVu8Brip5XsUfUqDFYeF&#10;Ehv6Lik/pWej4L5e0H6Nx/v2J802q+EiHm6yTKnXfvc1AeGp88/wo73UCsYfMfyfCUdA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X2MUAAADcAAAADwAAAAAAAAAA&#10;AAAAAAChAgAAZHJzL2Rvd25yZXYueG1sUEsFBgAAAAAEAAQA+QAAAJMDAAAAAA==&#10;">
                    <v:stroke startarrow="block" endarrow="block"/>
                  </v:shape>
                </v:group>
                <v:group id="Group 1131" o:spid="_x0000_s1326" style="position:absolute;left:36985;top:26701;width:1886;height:1571"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CgyPsYAAADcAAAADwAAAGRycy9kb3ducmV2LnhtbESPT2vCQBTE7wW/w/IK&#10;vdXNHyw1dQ0itngQoSqU3h7ZZxKSfRuy2yR++25B6HGYmd8wq3wyrRiod7VlBfE8AkFcWF1zqeBy&#10;fn9+BeE8ssbWMim4kYN8PXtYYabtyJ80nHwpAoRdhgoq77tMSldUZNDNbUccvKvtDfog+1LqHscA&#10;N61MouhFGqw5LFTY0baiojn9GAUfI46bNN4Nh+a6vX2fF8evQ0xKPT1OmzcQnib/H76391rBMk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sKDI+xgAAANwA&#10;AAAPAAAAAAAAAAAAAAAAAKoCAABkcnMvZG93bnJldi54bWxQSwUGAAAAAAQABAD6AAAAnQMAAAAA&#10;">
                  <v:rect id="Rectangle 1132" o:spid="_x0000_s1327"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9ya8MA&#10;AADcAAAADwAAAGRycy9kb3ducmV2LnhtbESPQYvCMBSE74L/ITzBm6ZaEO0aRVxc9Kj14u1t87bt&#10;2ryUJmr11xtB8DjMzDfMfNmaSlypcaVlBaNhBII4s7rkXMEx3QymIJxH1lhZJgV3crBcdDtzTLS9&#10;8Z6uB5+LAGGXoILC+zqR0mUFGXRDWxMH7882Bn2QTS51g7cAN5UcR9FEGiw5LBRY07qg7Hy4GAW/&#10;5fiIj336E5nZJva7Nv2/nL6V6vfa1RcIT63/hN/trVYwi2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9ya8MAAADcAAAADwAAAAAAAAAAAAAAAACYAgAAZHJzL2Rv&#10;d25yZXYueG1sUEsFBgAAAAAEAAQA9QAAAIgDAAAAAA==&#10;"/>
                  <v:shape id="AutoShape 1133" o:spid="_x0000_s1328"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VS0QMYAAADcAAAADwAAAGRycy9kb3ducmV2LnhtbESPQWvCQBSE74X+h+UJ3uomWksbXYOU&#10;ioJoaWzuj+wzCc2+DdlVU3+9WxB6HGbmG2ae9qYRZ+pcbVlBPIpAEBdW11wq+D6snl5BOI+ssbFM&#10;Cn7JQbp4fJhjou2Fv+ic+VIECLsEFVTet4mUrqjIoBvZljh4R9sZ9EF2pdQdXgLcNHIcRS/SYM1h&#10;ocKW3isqfrKTUXDdremww+P18yPL99vpOp7u81yp4aBfzkB46v1/+N7eaAVvk2f4O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lUtEDGAAAA3AAAAA8AAAAAAAAA&#10;AAAAAAAAoQIAAGRycy9kb3ducmV2LnhtbFBLBQYAAAAABAAEAPkAAACUAwAAAAA=&#10;">
                    <v:stroke startarrow="block" endarrow="block"/>
                  </v:shape>
                </v:group>
                <v:shape id="AutoShape 1135" o:spid="_x0000_s1329" type="#_x0000_t32" style="position:absolute;left:41875;top:9700;width:69;height:4110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onZzsMAAADcAAAADwAAAGRycy9kb3ducmV2LnhtbESPT4vCMBTE78J+h/AWvGmqsv6pRlkE&#10;xatV8Pponk3d5qVtona//WZB8DjMzG+Y1aazlXhQ60vHCkbDBARx7nTJhYLzaTeYg/ABWWPlmBT8&#10;kofN+qO3wlS7Jx/pkYVCRAj7FBWYEOpUSp8bsuiHriaO3tW1FkOUbSF1i88It5UcJ8lUWiw5Lhis&#10;aWso/8nuVsHkfGtOyWU2uuwb0+zx7g9ZM1eq/9l9L0EE6sI7/GoftILF5Av+z8QjIN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J2c7DAAAA3AAAAA8AAAAAAAAAAAAA&#10;AAAAoQIAAGRycy9kb3ducmV2LnhtbFBLBQYAAAAABAAEAPkAAACRAwAAAAA=&#10;" strokeweight="1.5pt"/>
                <v:shape id="AutoShape 1136" o:spid="_x0000_s1330" type="#_x0000_t32" style="position:absolute;left:31318;top:9700;width:10557;height:1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8sosYAAADcAAAADwAAAGRycy9kb3ducmV2LnhtbESPQWsCMRSE74L/ITyhF6lZW5R2Ncpa&#10;EKrgQdven5vXTejmZd1E3f77piB4HGbmG2a+7FwtLtQG61nBeJSBIC69tlwp+PxYP76ACBFZY+2Z&#10;FPxSgOWi35tjrv2V93Q5xEokCIccFZgYm1zKUBpyGEa+IU7et28dxiTbSuoWrwnuavmUZVPp0HJa&#10;MNjQm6Hy53B2Cnab8ao4GrvZ7k92N1kX9bkafin1MOiKGYhIXbyHb+13reD1eQr/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LKLGAAAA3AAAAA8AAAAAAAAA&#10;AAAAAAAAoQIAAGRycy9kb3ducmV2LnhtbFBLBQYAAAAABAAEAPkAAACUAwAAAAA=&#10;"/>
                <v:shape id="AutoShape 1137" o:spid="_x0000_s1331" type="#_x0000_t32" style="position:absolute;left:37937;top:50809;width:4007;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OJOccAAADcAAAADwAAAGRycy9kb3ducmV2LnhtbESPT2sCMRTE74V+h/AKXopmVWzt1ihb&#10;QagFD/7p/XXzugndvGw3Ubff3ghCj8PM/IaZLTpXixO1wXpWMBxkIIhLry1XCg77VX8KIkRkjbVn&#10;UvBHARbz+7sZ5tqfeUunXaxEgnDIUYGJscmlDKUhh2HgG+LkffvWYUyyraRu8ZzgrpajLHuSDi2n&#10;BYMNLQ2VP7ujU7BZD9+KL2PXH9tfu5msivpYPX4q1XvoilcQkbr4H76137WCl/EzXM+k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t84k5xwAAANwAAAAPAAAAAAAA&#10;AAAAAAAAAKECAABkcnMvZG93bnJldi54bWxQSwUGAAAAAAQABAD5AAAAlQMAAAAA&#10;"/>
                <v:shape id="AutoShape 1138" o:spid="_x0000_s1332" type="#_x0000_t32" style="position:absolute;left:37937;top:39257;width:3938;height: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GwdS8MAAADcAAAADwAAAGRycy9kb3ducmV2LnhtbERPy2oCMRTdF/oP4RbcFM2otNjRKKMg&#10;aMGFj+6vk9tJ6ORmnEQd/75ZFLo8nPds0bla3KgN1rOC4SADQVx6bblScDqu+xMQISJrrD2TggcF&#10;WMyfn2aYa3/nPd0OsRIphEOOCkyMTS5lKA05DAPfECfu27cOY4JtJXWL9xTuajnKsnfp0HJqMNjQ&#10;ylD5c7g6BbvtcFmcjd1+7i9297Yu6mv1+qVU76UrpiAidfFf/OfeaAUf47Q2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xsHUvDAAAA3AAAAA8AAAAAAAAAAAAA&#10;AAAAoQIAAGRycy9kb3ducmV2LnhtbFBLBQYAAAAABAAEAPkAAACRAwAAAAA=&#10;"/>
                <w10:anchorlock/>
              </v:group>
            </w:pict>
          </mc:Fallback>
        </mc:AlternateContent>
      </w:r>
    </w:p>
    <w:p w:rsidR="00D113CE" w:rsidRDefault="00D113CE" w:rsidP="00F54EFE">
      <w:pPr>
        <w:pStyle w:val="Figure"/>
        <w:ind w:left="851" w:hanging="851"/>
        <w:rPr>
          <w:rStyle w:val="Fett"/>
        </w:rPr>
      </w:pPr>
    </w:p>
    <w:p w:rsidR="00D113CE" w:rsidRDefault="00D113CE" w:rsidP="00F54EFE">
      <w:pPr>
        <w:pStyle w:val="Figure"/>
        <w:ind w:left="851" w:hanging="851"/>
        <w:rPr>
          <w:rStyle w:val="Fett"/>
        </w:rPr>
      </w:pPr>
      <w:r>
        <w:rPr>
          <w:rStyle w:val="Fett"/>
        </w:rPr>
        <w:t>“To Position Train”</w:t>
      </w:r>
    </w:p>
    <w:p w:rsidR="00D113CE" w:rsidRDefault="00D113CE" w:rsidP="00F54EFE">
      <w:pPr>
        <w:pStyle w:val="Figure"/>
        <w:ind w:left="851" w:hanging="851"/>
        <w:rPr>
          <w:rStyle w:val="Fett"/>
        </w:rPr>
      </w:pPr>
    </w:p>
    <w:p w:rsidR="003A3EFE" w:rsidRDefault="003A3EFE" w:rsidP="00F54EFE">
      <w:pPr>
        <w:pStyle w:val="Figure"/>
        <w:ind w:left="851" w:hanging="851"/>
        <w:jc w:val="both"/>
      </w:pPr>
    </w:p>
    <w:p w:rsidR="00D113CE" w:rsidRDefault="003A3EFE" w:rsidP="00F54EFE">
      <w:pPr>
        <w:pStyle w:val="Figure"/>
        <w:ind w:left="851" w:hanging="851"/>
        <w:jc w:val="both"/>
      </w:pPr>
      <w:r>
        <w:t>Comments :</w:t>
      </w:r>
    </w:p>
    <w:p w:rsidR="003A3EFE" w:rsidRDefault="003A3EFE" w:rsidP="003A3EFE"/>
    <w:p w:rsidR="003A3EFE" w:rsidRDefault="003A3EFE" w:rsidP="002F2A5F">
      <w:pPr>
        <w:pStyle w:val="Textkrper2"/>
        <w:numPr>
          <w:ilvl w:val="0"/>
          <w:numId w:val="24"/>
        </w:numPr>
        <w:jc w:val="left"/>
        <w:rPr>
          <w:lang w:eastAsia="fr-FR"/>
        </w:rPr>
      </w:pPr>
      <w:r>
        <w:rPr>
          <w:lang w:eastAsia="fr-FR"/>
        </w:rPr>
        <w:lastRenderedPageBreak/>
        <w:t>To Up-date</w:t>
      </w:r>
      <w:r w:rsidRPr="00D162C8">
        <w:rPr>
          <w:lang w:eastAsia="fr-FR"/>
        </w:rPr>
        <w:t xml:space="preserve"> </w:t>
      </w:r>
      <w:r>
        <w:rPr>
          <w:lang w:eastAsia="fr-FR"/>
        </w:rPr>
        <w:t xml:space="preserve">at every </w:t>
      </w:r>
      <w:r w:rsidRPr="00AD4EF4">
        <w:rPr>
          <w:b/>
          <w:lang w:eastAsia="fr-FR"/>
        </w:rPr>
        <w:t>real time cycle</w:t>
      </w:r>
      <w:r w:rsidR="002F2A5F">
        <w:rPr>
          <w:lang w:eastAsia="fr-FR"/>
        </w:rPr>
        <w:t xml:space="preserve"> :</w:t>
      </w:r>
    </w:p>
    <w:p w:rsidR="007855A8" w:rsidRDefault="007855A8" w:rsidP="002F2A5F">
      <w:pPr>
        <w:pStyle w:val="Textkrper2"/>
        <w:numPr>
          <w:ilvl w:val="1"/>
          <w:numId w:val="24"/>
        </w:numPr>
        <w:jc w:val="left"/>
        <w:rPr>
          <w:lang w:eastAsia="fr-FR"/>
        </w:rPr>
      </w:pPr>
      <w:r>
        <w:rPr>
          <w:lang w:eastAsia="fr-FR"/>
        </w:rPr>
        <w:t>Input are:</w:t>
      </w:r>
    </w:p>
    <w:p w:rsidR="007855A8" w:rsidRDefault="007855A8" w:rsidP="007855A8">
      <w:pPr>
        <w:pStyle w:val="Textkrper2"/>
        <w:numPr>
          <w:ilvl w:val="2"/>
          <w:numId w:val="24"/>
        </w:numPr>
        <w:jc w:val="left"/>
        <w:rPr>
          <w:lang w:eastAsia="fr-FR"/>
        </w:rPr>
      </w:pPr>
      <w:r>
        <w:rPr>
          <w:lang w:eastAsia="fr-FR"/>
        </w:rPr>
        <w:t>Counter of odometry including :</w:t>
      </w:r>
    </w:p>
    <w:p w:rsidR="007855A8" w:rsidRDefault="007855A8" w:rsidP="007855A8">
      <w:pPr>
        <w:pStyle w:val="Textkrper2"/>
        <w:numPr>
          <w:ilvl w:val="3"/>
          <w:numId w:val="24"/>
        </w:numPr>
        <w:jc w:val="left"/>
        <w:rPr>
          <w:lang w:eastAsia="fr-FR"/>
        </w:rPr>
      </w:pPr>
      <w:r>
        <w:rPr>
          <w:lang w:eastAsia="fr-FR"/>
        </w:rPr>
        <w:t>Value, Increasing, Decreasing, Standstill</w:t>
      </w:r>
      <w:r w:rsidR="000E14BF">
        <w:rPr>
          <w:lang w:eastAsia="fr-FR"/>
        </w:rPr>
        <w:t>,</w:t>
      </w:r>
    </w:p>
    <w:p w:rsidR="000E14BF" w:rsidRDefault="000E14BF" w:rsidP="007855A8">
      <w:pPr>
        <w:pStyle w:val="Textkrper2"/>
        <w:numPr>
          <w:ilvl w:val="3"/>
          <w:numId w:val="24"/>
        </w:numPr>
        <w:jc w:val="left"/>
        <w:rPr>
          <w:lang w:eastAsia="fr-FR"/>
        </w:rPr>
      </w:pPr>
      <w:r>
        <w:rPr>
          <w:lang w:eastAsia="fr-FR"/>
        </w:rPr>
        <w:t>Speed.</w:t>
      </w:r>
    </w:p>
    <w:p w:rsidR="002F2A5F" w:rsidRDefault="007855A8" w:rsidP="002F2A5F">
      <w:pPr>
        <w:pStyle w:val="Textkrper2"/>
        <w:numPr>
          <w:ilvl w:val="1"/>
          <w:numId w:val="24"/>
        </w:numPr>
        <w:jc w:val="left"/>
        <w:rPr>
          <w:lang w:eastAsia="fr-FR"/>
        </w:rPr>
      </w:pPr>
      <w:r>
        <w:rPr>
          <w:lang w:eastAsia="fr-FR"/>
        </w:rPr>
        <w:t>Output are</w:t>
      </w:r>
      <w:r w:rsidR="002F2A5F">
        <w:rPr>
          <w:lang w:eastAsia="fr-FR"/>
        </w:rPr>
        <w:t xml:space="preserve"> up-dated by :</w:t>
      </w:r>
    </w:p>
    <w:p w:rsidR="002F2A5F" w:rsidRDefault="002F2A5F" w:rsidP="002F2A5F">
      <w:pPr>
        <w:pStyle w:val="Textkrper2"/>
        <w:numPr>
          <w:ilvl w:val="2"/>
          <w:numId w:val="24"/>
        </w:numPr>
        <w:jc w:val="left"/>
        <w:rPr>
          <w:lang w:eastAsia="fr-FR"/>
        </w:rPr>
      </w:pPr>
      <w:r>
        <w:rPr>
          <w:lang w:eastAsia="fr-FR"/>
        </w:rPr>
        <w:t>D_LRBG = ( Counter – Counter0 ) * Qualibration</w:t>
      </w:r>
    </w:p>
    <w:p w:rsidR="002F2A5F" w:rsidRDefault="002F2A5F" w:rsidP="002F2A5F">
      <w:pPr>
        <w:pStyle w:val="Textkrper2"/>
        <w:numPr>
          <w:ilvl w:val="3"/>
          <w:numId w:val="24"/>
        </w:numPr>
        <w:jc w:val="left"/>
        <w:rPr>
          <w:lang w:eastAsia="fr-FR"/>
        </w:rPr>
      </w:pPr>
      <w:r>
        <w:rPr>
          <w:lang w:eastAsia="fr-FR"/>
        </w:rPr>
        <w:t>Counter is the current counter of odometry,</w:t>
      </w:r>
    </w:p>
    <w:p w:rsidR="00940AD5" w:rsidRDefault="002F2A5F" w:rsidP="002F2A5F">
      <w:pPr>
        <w:pStyle w:val="Textkrper2"/>
        <w:numPr>
          <w:ilvl w:val="3"/>
          <w:numId w:val="24"/>
        </w:numPr>
        <w:jc w:val="left"/>
        <w:rPr>
          <w:lang w:eastAsia="fr-FR"/>
        </w:rPr>
      </w:pPr>
      <w:r>
        <w:rPr>
          <w:lang w:eastAsia="fr-FR"/>
        </w:rPr>
        <w:t xml:space="preserve">Counter0 is the </w:t>
      </w:r>
      <w:r w:rsidR="007855A8">
        <w:rPr>
          <w:lang w:eastAsia="fr-FR"/>
        </w:rPr>
        <w:t>counter value when</w:t>
      </w:r>
      <w:r>
        <w:rPr>
          <w:lang w:eastAsia="fr-FR"/>
        </w:rPr>
        <w:t xml:space="preserve"> over</w:t>
      </w:r>
      <w:r w:rsidR="007855A8">
        <w:rPr>
          <w:lang w:eastAsia="fr-FR"/>
        </w:rPr>
        <w:t>-</w:t>
      </w:r>
      <w:r>
        <w:rPr>
          <w:lang w:eastAsia="fr-FR"/>
        </w:rPr>
        <w:t>passing LRBG.</w:t>
      </w:r>
    </w:p>
    <w:p w:rsidR="00940AD5" w:rsidRDefault="00940AD5" w:rsidP="00940AD5">
      <w:pPr>
        <w:pStyle w:val="Textkrper2"/>
        <w:numPr>
          <w:ilvl w:val="2"/>
          <w:numId w:val="24"/>
        </w:numPr>
        <w:jc w:val="left"/>
        <w:rPr>
          <w:lang w:eastAsia="fr-FR"/>
        </w:rPr>
      </w:pPr>
      <w:r>
        <w:rPr>
          <w:lang w:eastAsia="fr-FR"/>
        </w:rPr>
        <w:t>NID_LRBG = unchanged,</w:t>
      </w:r>
    </w:p>
    <w:p w:rsidR="00940AD5" w:rsidRDefault="00940AD5" w:rsidP="00940AD5">
      <w:pPr>
        <w:pStyle w:val="Textkrper2"/>
        <w:numPr>
          <w:ilvl w:val="2"/>
          <w:numId w:val="24"/>
        </w:numPr>
        <w:jc w:val="left"/>
        <w:rPr>
          <w:lang w:eastAsia="fr-FR"/>
        </w:rPr>
      </w:pPr>
      <w:r>
        <w:rPr>
          <w:lang w:eastAsia="fr-FR"/>
        </w:rPr>
        <w:t>Q_DIRLRBG = unchanged,</w:t>
      </w:r>
    </w:p>
    <w:p w:rsidR="00940AD5" w:rsidRDefault="00940AD5" w:rsidP="00940AD5">
      <w:pPr>
        <w:pStyle w:val="Textkrper2"/>
        <w:numPr>
          <w:ilvl w:val="2"/>
          <w:numId w:val="24"/>
        </w:numPr>
        <w:jc w:val="left"/>
        <w:rPr>
          <w:lang w:eastAsia="fr-FR"/>
        </w:rPr>
      </w:pPr>
      <w:r>
        <w:rPr>
          <w:lang w:eastAsia="fr-FR"/>
        </w:rPr>
        <w:t>Q_DLRBG = inverted if D_LRBG changes of sign,</w:t>
      </w:r>
    </w:p>
    <w:p w:rsidR="002F2A5F" w:rsidRDefault="00940AD5" w:rsidP="00940AD5">
      <w:pPr>
        <w:pStyle w:val="Textkrper2"/>
        <w:numPr>
          <w:ilvl w:val="2"/>
          <w:numId w:val="24"/>
        </w:numPr>
        <w:jc w:val="left"/>
        <w:rPr>
          <w:lang w:eastAsia="fr-FR"/>
        </w:rPr>
      </w:pPr>
      <w:r>
        <w:rPr>
          <w:lang w:eastAsia="fr-FR"/>
        </w:rPr>
        <w:t xml:space="preserve">Q_DIRTRAIN = inverted if </w:t>
      </w:r>
      <w:r w:rsidR="002F2A5F">
        <w:rPr>
          <w:lang w:eastAsia="fr-FR"/>
        </w:rPr>
        <w:t xml:space="preserve"> </w:t>
      </w:r>
      <w:r w:rsidR="0025665A">
        <w:rPr>
          <w:lang w:eastAsia="fr-FR"/>
        </w:rPr>
        <w:t>D_LRBG changes of variation sign,</w:t>
      </w:r>
    </w:p>
    <w:p w:rsidR="0025665A" w:rsidRDefault="0025665A" w:rsidP="00940AD5">
      <w:pPr>
        <w:pStyle w:val="Textkrper2"/>
        <w:numPr>
          <w:ilvl w:val="2"/>
          <w:numId w:val="24"/>
        </w:numPr>
        <w:jc w:val="left"/>
        <w:rPr>
          <w:lang w:eastAsia="fr-FR"/>
        </w:rPr>
      </w:pPr>
      <w:r>
        <w:rPr>
          <w:lang w:eastAsia="fr-FR"/>
        </w:rPr>
        <w:t>L_DOUBTOVER = LRBG_Inaccuracy + (</w:t>
      </w:r>
      <w:r w:rsidR="007855A8">
        <w:rPr>
          <w:lang w:eastAsia="fr-FR"/>
        </w:rPr>
        <w:t xml:space="preserve"> |</w:t>
      </w:r>
      <w:r>
        <w:rPr>
          <w:lang w:eastAsia="fr-FR"/>
        </w:rPr>
        <w:t xml:space="preserve"> D_LRBG</w:t>
      </w:r>
      <w:r w:rsidR="007855A8">
        <w:rPr>
          <w:lang w:eastAsia="fr-FR"/>
        </w:rPr>
        <w:t xml:space="preserve"> |</w:t>
      </w:r>
      <w:r>
        <w:rPr>
          <w:lang w:eastAsia="fr-FR"/>
        </w:rPr>
        <w:t xml:space="preserve"> * 5% )</w:t>
      </w:r>
      <w:r w:rsidR="007855A8">
        <w:rPr>
          <w:lang w:eastAsia="fr-FR"/>
        </w:rPr>
        <w:t>,</w:t>
      </w:r>
    </w:p>
    <w:p w:rsidR="007855A8" w:rsidRDefault="007855A8" w:rsidP="00940AD5">
      <w:pPr>
        <w:pStyle w:val="Textkrper2"/>
        <w:numPr>
          <w:ilvl w:val="2"/>
          <w:numId w:val="24"/>
        </w:numPr>
        <w:jc w:val="left"/>
        <w:rPr>
          <w:lang w:eastAsia="fr-FR"/>
        </w:rPr>
      </w:pPr>
      <w:r>
        <w:rPr>
          <w:lang w:eastAsia="fr-FR"/>
        </w:rPr>
        <w:t>L_DOUBTUNDER = LRBG_Inaccuracy - ( | D_LRBG | * 5% ),</w:t>
      </w:r>
    </w:p>
    <w:p w:rsidR="000E14BF" w:rsidRPr="00D162C8" w:rsidRDefault="000E14BF" w:rsidP="00940AD5">
      <w:pPr>
        <w:pStyle w:val="Textkrper2"/>
        <w:numPr>
          <w:ilvl w:val="2"/>
          <w:numId w:val="24"/>
        </w:numPr>
        <w:jc w:val="left"/>
        <w:rPr>
          <w:lang w:eastAsia="fr-FR"/>
        </w:rPr>
      </w:pPr>
      <w:r>
        <w:rPr>
          <w:lang w:eastAsia="fr-FR"/>
        </w:rPr>
        <w:t>V_TRAIN = Speed + 5%</w:t>
      </w:r>
    </w:p>
    <w:p w:rsidR="003A3EFE" w:rsidRDefault="003A3EFE" w:rsidP="003A3EFE">
      <w:pPr>
        <w:pStyle w:val="Textkrper2"/>
        <w:jc w:val="left"/>
        <w:rPr>
          <w:lang w:eastAsia="fr-FR"/>
        </w:rPr>
      </w:pPr>
    </w:p>
    <w:p w:rsidR="003A3EFE" w:rsidRDefault="003A3EFE" w:rsidP="000E14BF">
      <w:pPr>
        <w:pStyle w:val="Textkrper2"/>
        <w:numPr>
          <w:ilvl w:val="0"/>
          <w:numId w:val="24"/>
        </w:numPr>
        <w:jc w:val="left"/>
        <w:rPr>
          <w:lang w:eastAsia="fr-FR"/>
        </w:rPr>
      </w:pPr>
      <w:r w:rsidRPr="00D162C8">
        <w:rPr>
          <w:lang w:eastAsia="fr-FR"/>
        </w:rPr>
        <w:t>To Position when overpassing balise</w:t>
      </w:r>
      <w:r w:rsidR="000E14BF">
        <w:rPr>
          <w:lang w:eastAsia="fr-FR"/>
        </w:rPr>
        <w:t xml:space="preserve"> :</w:t>
      </w:r>
    </w:p>
    <w:p w:rsidR="00A94E1D" w:rsidRDefault="00A94E1D" w:rsidP="00A94E1D">
      <w:pPr>
        <w:pStyle w:val="Textkrper2"/>
        <w:ind w:left="720"/>
        <w:jc w:val="left"/>
        <w:rPr>
          <w:lang w:eastAsia="fr-FR"/>
        </w:rPr>
      </w:pPr>
    </w:p>
    <w:p w:rsidR="00C86535" w:rsidRDefault="00C86535" w:rsidP="000E14BF">
      <w:pPr>
        <w:pStyle w:val="Textkrper2"/>
        <w:numPr>
          <w:ilvl w:val="1"/>
          <w:numId w:val="24"/>
        </w:numPr>
        <w:jc w:val="left"/>
        <w:rPr>
          <w:lang w:eastAsia="fr-FR"/>
        </w:rPr>
      </w:pPr>
      <w:r>
        <w:rPr>
          <w:lang w:eastAsia="fr-FR"/>
        </w:rPr>
        <w:t xml:space="preserve">If balise is </w:t>
      </w:r>
      <w:r w:rsidRPr="00AD4EF4">
        <w:rPr>
          <w:b/>
          <w:lang w:eastAsia="fr-FR"/>
        </w:rPr>
        <w:t>“</w:t>
      </w:r>
      <w:r w:rsidR="00AD4EF4" w:rsidRPr="00AD4EF4">
        <w:rPr>
          <w:b/>
          <w:lang w:eastAsia="fr-FR"/>
        </w:rPr>
        <w:t>Re-posit</w:t>
      </w:r>
      <w:r w:rsidRPr="00AD4EF4">
        <w:rPr>
          <w:b/>
          <w:lang w:eastAsia="fr-FR"/>
        </w:rPr>
        <w:t>ioning”,</w:t>
      </w:r>
      <w:r>
        <w:rPr>
          <w:lang w:eastAsia="fr-FR"/>
        </w:rPr>
        <w:t xml:space="preserve"> only</w:t>
      </w:r>
      <w:r w:rsidR="00AD4EF4">
        <w:rPr>
          <w:lang w:eastAsia="fr-FR"/>
        </w:rPr>
        <w:t xml:space="preserve"> D_LRBG is updated by :</w:t>
      </w:r>
    </w:p>
    <w:p w:rsidR="00A94E1D" w:rsidRDefault="00A94E1D" w:rsidP="00A94E1D">
      <w:pPr>
        <w:pStyle w:val="Textkrper2"/>
        <w:numPr>
          <w:ilvl w:val="2"/>
          <w:numId w:val="24"/>
        </w:numPr>
        <w:jc w:val="left"/>
        <w:rPr>
          <w:lang w:eastAsia="fr-FR"/>
        </w:rPr>
      </w:pPr>
      <w:r>
        <w:rPr>
          <w:lang w:eastAsia="fr-FR"/>
        </w:rPr>
        <w:t>D_LRBG = D_LINK – L_SECTION</w:t>
      </w:r>
    </w:p>
    <w:p w:rsidR="00AD4EF4" w:rsidRDefault="00AD4EF4" w:rsidP="00AD3000">
      <w:pPr>
        <w:pStyle w:val="Textkrper2"/>
        <w:ind w:left="1440"/>
        <w:jc w:val="left"/>
        <w:rPr>
          <w:lang w:eastAsia="fr-FR"/>
        </w:rPr>
      </w:pPr>
    </w:p>
    <w:p w:rsidR="0089351B" w:rsidRDefault="0089351B" w:rsidP="000E14BF">
      <w:pPr>
        <w:pStyle w:val="Textkrper2"/>
        <w:numPr>
          <w:ilvl w:val="1"/>
          <w:numId w:val="24"/>
        </w:numPr>
        <w:jc w:val="left"/>
        <w:rPr>
          <w:lang w:eastAsia="fr-FR"/>
        </w:rPr>
      </w:pPr>
      <w:r>
        <w:rPr>
          <w:lang w:eastAsia="fr-FR"/>
        </w:rPr>
        <w:t xml:space="preserve">If balise is </w:t>
      </w:r>
      <w:r w:rsidRPr="00AD4EF4">
        <w:rPr>
          <w:b/>
          <w:lang w:eastAsia="fr-FR"/>
        </w:rPr>
        <w:t>linked</w:t>
      </w:r>
      <w:r>
        <w:rPr>
          <w:lang w:eastAsia="fr-FR"/>
        </w:rPr>
        <w:t xml:space="preserve"> with previous one, checking </w:t>
      </w:r>
      <w:r w:rsidR="00C86535">
        <w:rPr>
          <w:lang w:eastAsia="fr-FR"/>
        </w:rPr>
        <w:t xml:space="preserve">with parameters in red </w:t>
      </w:r>
      <w:r>
        <w:rPr>
          <w:lang w:eastAsia="fr-FR"/>
        </w:rPr>
        <w:t>must be true :</w:t>
      </w:r>
    </w:p>
    <w:p w:rsidR="0089351B" w:rsidRDefault="0089351B" w:rsidP="0089351B">
      <w:pPr>
        <w:pStyle w:val="Textkrper2"/>
        <w:numPr>
          <w:ilvl w:val="2"/>
          <w:numId w:val="24"/>
        </w:numPr>
        <w:jc w:val="left"/>
        <w:rPr>
          <w:lang w:eastAsia="fr-FR"/>
        </w:rPr>
      </w:pPr>
      <w:r>
        <w:rPr>
          <w:lang w:eastAsia="fr-FR"/>
        </w:rPr>
        <w:t xml:space="preserve">| </w:t>
      </w:r>
      <w:r w:rsidR="00C86535">
        <w:rPr>
          <w:lang w:eastAsia="fr-FR"/>
        </w:rPr>
        <w:t xml:space="preserve">( </w:t>
      </w:r>
      <w:r>
        <w:rPr>
          <w:lang w:eastAsia="fr-FR"/>
        </w:rPr>
        <w:t xml:space="preserve">D_LRBG – </w:t>
      </w:r>
      <w:r w:rsidR="00A94E1D">
        <w:rPr>
          <w:lang w:eastAsia="fr-FR"/>
        </w:rPr>
        <w:t>L_DOUBTOVER</w:t>
      </w:r>
      <w:r w:rsidR="00A94E1D" w:rsidRPr="00C86535">
        <w:rPr>
          <w:color w:val="FF0000"/>
          <w:lang w:eastAsia="fr-FR"/>
        </w:rPr>
        <w:t xml:space="preserve"> </w:t>
      </w:r>
      <w:r w:rsidR="00A94E1D">
        <w:rPr>
          <w:color w:val="FF0000"/>
          <w:lang w:eastAsia="fr-FR"/>
        </w:rPr>
        <w:t xml:space="preserve"> &lt;  </w:t>
      </w:r>
      <w:r w:rsidRPr="00C86535">
        <w:rPr>
          <w:color w:val="FF0000"/>
          <w:lang w:eastAsia="fr-FR"/>
        </w:rPr>
        <w:t>D_LINK</w:t>
      </w:r>
      <w:r w:rsidR="00A94E1D">
        <w:rPr>
          <w:lang w:eastAsia="fr-FR"/>
        </w:rPr>
        <w:t xml:space="preserve"> </w:t>
      </w:r>
      <w:r w:rsidR="00C86535">
        <w:rPr>
          <w:lang w:eastAsia="fr-FR"/>
        </w:rPr>
        <w:t>,</w:t>
      </w:r>
    </w:p>
    <w:p w:rsidR="00C86535" w:rsidRDefault="00C86535" w:rsidP="00C86535">
      <w:pPr>
        <w:pStyle w:val="Textkrper2"/>
        <w:numPr>
          <w:ilvl w:val="2"/>
          <w:numId w:val="24"/>
        </w:numPr>
        <w:jc w:val="left"/>
        <w:rPr>
          <w:lang w:eastAsia="fr-FR"/>
        </w:rPr>
      </w:pPr>
      <w:r>
        <w:rPr>
          <w:lang w:eastAsia="fr-FR"/>
        </w:rPr>
        <w:t xml:space="preserve">| ( D_LRBG </w:t>
      </w:r>
      <w:r w:rsidR="00A94E1D">
        <w:rPr>
          <w:lang w:eastAsia="fr-FR"/>
        </w:rPr>
        <w:t xml:space="preserve">+ L_DOUBTUNDER  </w:t>
      </w:r>
      <w:r w:rsidR="00A94E1D">
        <w:rPr>
          <w:sz w:val="20"/>
          <w:lang w:eastAsia="fr-FR"/>
        </w:rPr>
        <w:t>&gt;</w:t>
      </w:r>
      <w:r>
        <w:rPr>
          <w:lang w:eastAsia="fr-FR"/>
        </w:rPr>
        <w:t xml:space="preserve"> </w:t>
      </w:r>
      <w:r w:rsidRPr="00C86535">
        <w:rPr>
          <w:color w:val="FF0000"/>
          <w:lang w:eastAsia="fr-FR"/>
        </w:rPr>
        <w:t>D_LINK</w:t>
      </w:r>
      <w:r w:rsidR="00A94E1D">
        <w:rPr>
          <w:lang w:eastAsia="fr-FR"/>
        </w:rPr>
        <w:t xml:space="preserve"> )</w:t>
      </w:r>
      <w:r>
        <w:rPr>
          <w:lang w:eastAsia="fr-FR"/>
        </w:rPr>
        <w:t>,</w:t>
      </w:r>
    </w:p>
    <w:p w:rsidR="00C86535" w:rsidRDefault="00C86535" w:rsidP="0089351B">
      <w:pPr>
        <w:pStyle w:val="Textkrper2"/>
        <w:numPr>
          <w:ilvl w:val="2"/>
          <w:numId w:val="24"/>
        </w:numPr>
        <w:jc w:val="left"/>
        <w:rPr>
          <w:lang w:eastAsia="fr-FR"/>
        </w:rPr>
      </w:pPr>
      <w:r>
        <w:rPr>
          <w:lang w:eastAsia="fr-FR"/>
        </w:rPr>
        <w:t xml:space="preserve">NID_LRBG = </w:t>
      </w:r>
      <w:r w:rsidRPr="00C86535">
        <w:rPr>
          <w:color w:val="FF0000"/>
          <w:lang w:eastAsia="fr-FR"/>
        </w:rPr>
        <w:t>NID_BG</w:t>
      </w:r>
      <w:r>
        <w:rPr>
          <w:lang w:eastAsia="fr-FR"/>
        </w:rPr>
        <w:t>,</w:t>
      </w:r>
    </w:p>
    <w:p w:rsidR="00C86535" w:rsidRDefault="00C86535" w:rsidP="0089351B">
      <w:pPr>
        <w:pStyle w:val="Textkrper2"/>
        <w:numPr>
          <w:ilvl w:val="2"/>
          <w:numId w:val="24"/>
        </w:numPr>
        <w:jc w:val="left"/>
        <w:rPr>
          <w:lang w:eastAsia="fr-FR"/>
        </w:rPr>
      </w:pPr>
      <w:r>
        <w:rPr>
          <w:lang w:eastAsia="fr-FR"/>
        </w:rPr>
        <w:t xml:space="preserve">Q_DIRLRBG = </w:t>
      </w:r>
      <w:r w:rsidRPr="00C86535">
        <w:rPr>
          <w:color w:val="FF0000"/>
          <w:lang w:eastAsia="fr-FR"/>
        </w:rPr>
        <w:t>Q_LINKORIENTATION</w:t>
      </w:r>
      <w:r>
        <w:rPr>
          <w:lang w:eastAsia="fr-FR"/>
        </w:rPr>
        <w:t>.</w:t>
      </w:r>
    </w:p>
    <w:p w:rsidR="00A94E1D" w:rsidRDefault="00A94E1D" w:rsidP="00A94E1D">
      <w:pPr>
        <w:pStyle w:val="Textkrper2"/>
        <w:ind w:left="1800"/>
        <w:jc w:val="left"/>
        <w:rPr>
          <w:lang w:eastAsia="fr-FR"/>
        </w:rPr>
      </w:pPr>
    </w:p>
    <w:p w:rsidR="000E14BF" w:rsidRDefault="000E14BF" w:rsidP="000E14BF">
      <w:pPr>
        <w:pStyle w:val="Textkrper2"/>
        <w:numPr>
          <w:ilvl w:val="1"/>
          <w:numId w:val="24"/>
        </w:numPr>
        <w:jc w:val="left"/>
        <w:rPr>
          <w:lang w:eastAsia="fr-FR"/>
        </w:rPr>
      </w:pPr>
      <w:r>
        <w:rPr>
          <w:lang w:eastAsia="fr-FR"/>
        </w:rPr>
        <w:t>Output are estimated by :</w:t>
      </w:r>
    </w:p>
    <w:p w:rsidR="000E14BF" w:rsidRDefault="000E14BF" w:rsidP="000E14BF">
      <w:pPr>
        <w:pStyle w:val="Textkrper2"/>
        <w:numPr>
          <w:ilvl w:val="2"/>
          <w:numId w:val="24"/>
        </w:numPr>
        <w:jc w:val="left"/>
        <w:rPr>
          <w:lang w:eastAsia="fr-FR"/>
        </w:rPr>
      </w:pPr>
      <w:r>
        <w:rPr>
          <w:lang w:eastAsia="fr-FR"/>
        </w:rPr>
        <w:t>Counter0 = Counter,</w:t>
      </w:r>
    </w:p>
    <w:p w:rsidR="000E14BF" w:rsidRDefault="000E14BF" w:rsidP="000E14BF">
      <w:pPr>
        <w:pStyle w:val="Textkrper2"/>
        <w:numPr>
          <w:ilvl w:val="2"/>
          <w:numId w:val="24"/>
        </w:numPr>
        <w:jc w:val="left"/>
        <w:rPr>
          <w:lang w:eastAsia="fr-FR"/>
        </w:rPr>
      </w:pPr>
      <w:r>
        <w:rPr>
          <w:lang w:eastAsia="fr-FR"/>
        </w:rPr>
        <w:t>D_LRBG = 0,</w:t>
      </w:r>
      <w:r w:rsidR="00782CFA">
        <w:rPr>
          <w:lang w:eastAsia="fr-FR"/>
        </w:rPr>
        <w:t xml:space="preserve"> </w:t>
      </w:r>
      <w:r w:rsidR="00782CFA">
        <w:rPr>
          <w:lang w:eastAsia="fr-FR"/>
        </w:rPr>
        <w:tab/>
      </w:r>
      <w:r w:rsidR="00782CFA">
        <w:rPr>
          <w:lang w:eastAsia="fr-FR"/>
        </w:rPr>
        <w:tab/>
      </w:r>
    </w:p>
    <w:p w:rsidR="000E14BF" w:rsidRDefault="000E14BF" w:rsidP="000E14BF">
      <w:pPr>
        <w:pStyle w:val="Textkrper2"/>
        <w:numPr>
          <w:ilvl w:val="2"/>
          <w:numId w:val="24"/>
        </w:numPr>
        <w:jc w:val="left"/>
        <w:rPr>
          <w:lang w:eastAsia="fr-FR"/>
        </w:rPr>
      </w:pPr>
      <w:r>
        <w:rPr>
          <w:lang w:eastAsia="fr-FR"/>
        </w:rPr>
        <w:t>NID_LRBG = new,</w:t>
      </w:r>
      <w:r w:rsidR="00782CFA">
        <w:rPr>
          <w:lang w:eastAsia="fr-FR"/>
        </w:rPr>
        <w:t xml:space="preserve"> </w:t>
      </w:r>
      <w:r w:rsidR="00782CFA">
        <w:rPr>
          <w:lang w:eastAsia="fr-FR"/>
        </w:rPr>
        <w:tab/>
      </w:r>
    </w:p>
    <w:p w:rsidR="000E14BF" w:rsidRDefault="000E14BF" w:rsidP="000E14BF">
      <w:pPr>
        <w:pStyle w:val="Textkrper2"/>
        <w:numPr>
          <w:ilvl w:val="2"/>
          <w:numId w:val="24"/>
        </w:numPr>
        <w:jc w:val="left"/>
        <w:rPr>
          <w:lang w:eastAsia="fr-FR"/>
        </w:rPr>
      </w:pPr>
      <w:r>
        <w:rPr>
          <w:lang w:eastAsia="fr-FR"/>
        </w:rPr>
        <w:t>Q_DIRLRBG = new,</w:t>
      </w:r>
      <w:r w:rsidR="00782CFA">
        <w:rPr>
          <w:lang w:eastAsia="fr-FR"/>
        </w:rPr>
        <w:tab/>
      </w:r>
    </w:p>
    <w:p w:rsidR="000E14BF" w:rsidRDefault="000E14BF" w:rsidP="000E14BF">
      <w:pPr>
        <w:pStyle w:val="Textkrper2"/>
        <w:numPr>
          <w:ilvl w:val="2"/>
          <w:numId w:val="24"/>
        </w:numPr>
        <w:jc w:val="left"/>
        <w:rPr>
          <w:lang w:eastAsia="fr-FR"/>
        </w:rPr>
      </w:pPr>
      <w:r>
        <w:rPr>
          <w:lang w:eastAsia="fr-FR"/>
        </w:rPr>
        <w:t>Q_DLRBG = inverted if D_LRBG changes of sign,</w:t>
      </w:r>
    </w:p>
    <w:p w:rsidR="000E14BF" w:rsidRDefault="000E14BF" w:rsidP="000E14BF">
      <w:pPr>
        <w:pStyle w:val="Textkrper2"/>
        <w:numPr>
          <w:ilvl w:val="2"/>
          <w:numId w:val="24"/>
        </w:numPr>
        <w:jc w:val="left"/>
        <w:rPr>
          <w:lang w:eastAsia="fr-FR"/>
        </w:rPr>
      </w:pPr>
      <w:r>
        <w:rPr>
          <w:lang w:eastAsia="fr-FR"/>
        </w:rPr>
        <w:t xml:space="preserve">Q_DIRTRAIN = </w:t>
      </w:r>
      <w:r w:rsidR="00AF5FD6">
        <w:rPr>
          <w:lang w:eastAsia="fr-FR"/>
        </w:rPr>
        <w:t>Q</w:t>
      </w:r>
      <w:r>
        <w:rPr>
          <w:lang w:eastAsia="fr-FR"/>
        </w:rPr>
        <w:t>_</w:t>
      </w:r>
      <w:r w:rsidR="00AF5FD6">
        <w:rPr>
          <w:lang w:eastAsia="fr-FR"/>
        </w:rPr>
        <w:t>DIRLRBG</w:t>
      </w:r>
      <w:r>
        <w:rPr>
          <w:lang w:eastAsia="fr-FR"/>
        </w:rPr>
        <w:t>,</w:t>
      </w:r>
    </w:p>
    <w:p w:rsidR="000E14BF" w:rsidRDefault="000E14BF" w:rsidP="000E14BF">
      <w:pPr>
        <w:pStyle w:val="Textkrper2"/>
        <w:numPr>
          <w:ilvl w:val="2"/>
          <w:numId w:val="24"/>
        </w:numPr>
        <w:jc w:val="left"/>
        <w:rPr>
          <w:lang w:eastAsia="fr-FR"/>
        </w:rPr>
      </w:pPr>
      <w:r>
        <w:rPr>
          <w:lang w:eastAsia="fr-FR"/>
        </w:rPr>
        <w:t>L_DOUBTOVER = LRBG_Inaccuracy,</w:t>
      </w:r>
    </w:p>
    <w:p w:rsidR="000E14BF" w:rsidRDefault="000E14BF" w:rsidP="000E14BF">
      <w:pPr>
        <w:pStyle w:val="Textkrper2"/>
        <w:numPr>
          <w:ilvl w:val="2"/>
          <w:numId w:val="24"/>
        </w:numPr>
        <w:jc w:val="left"/>
        <w:rPr>
          <w:lang w:eastAsia="fr-FR"/>
        </w:rPr>
      </w:pPr>
      <w:r>
        <w:rPr>
          <w:lang w:eastAsia="fr-FR"/>
        </w:rPr>
        <w:t>L_DOUBTUNDER = LRBG_Inaccuracy ,</w:t>
      </w:r>
    </w:p>
    <w:p w:rsidR="000E14BF" w:rsidRPr="00D162C8" w:rsidRDefault="000E14BF" w:rsidP="000E14BF">
      <w:pPr>
        <w:pStyle w:val="Textkrper2"/>
        <w:numPr>
          <w:ilvl w:val="2"/>
          <w:numId w:val="24"/>
        </w:numPr>
        <w:jc w:val="left"/>
        <w:rPr>
          <w:lang w:eastAsia="fr-FR"/>
        </w:rPr>
      </w:pPr>
      <w:r>
        <w:rPr>
          <w:lang w:eastAsia="fr-FR"/>
        </w:rPr>
        <w:t>V_TRAIN = Speed + 5%</w:t>
      </w:r>
    </w:p>
    <w:p w:rsidR="003A3EFE" w:rsidRDefault="003A3EFE" w:rsidP="003A3EFE"/>
    <w:p w:rsidR="003A3EFE" w:rsidRPr="003A3EFE" w:rsidRDefault="003A3EFE" w:rsidP="003A3EFE">
      <w:pPr>
        <w:pStyle w:val="Textkrper"/>
      </w:pPr>
    </w:p>
    <w:p w:rsidR="00D64F98" w:rsidRDefault="00856C97" w:rsidP="00F54EFE">
      <w:pPr>
        <w:pStyle w:val="berschrift2"/>
        <w:ind w:left="851" w:hanging="851"/>
      </w:pPr>
      <w:r>
        <w:br w:type="page"/>
      </w:r>
      <w:bookmarkStart w:id="72" w:name="_Toc388370151"/>
      <w:r w:rsidR="00D64F98">
        <w:lastRenderedPageBreak/>
        <w:t>To Achieve Processes</w:t>
      </w:r>
      <w:bookmarkEnd w:id="72"/>
    </w:p>
    <w:p w:rsidR="00892489" w:rsidRDefault="00FF1784" w:rsidP="00F54EFE">
      <w:pPr>
        <w:pStyle w:val="Textkrper"/>
        <w:ind w:left="851" w:hanging="851"/>
      </w:pPr>
      <w:r>
        <w:t>See SyML IBD draft hereafter.</w:t>
      </w:r>
    </w:p>
    <w:p w:rsidR="003A4AB7" w:rsidRDefault="003A4AB7" w:rsidP="00F54EFE">
      <w:pPr>
        <w:ind w:left="851" w:hanging="851"/>
      </w:pPr>
    </w:p>
    <w:p w:rsidR="003A4AB7" w:rsidRDefault="005B06C9" w:rsidP="00F54EFE">
      <w:pPr>
        <w:ind w:left="851" w:hanging="851"/>
      </w:pPr>
      <w:r>
        <w:rPr>
          <w:noProof/>
          <w:lang w:val="en-US" w:eastAsia="en-US"/>
        </w:rPr>
        <mc:AlternateContent>
          <mc:Choice Requires="wpc">
            <w:drawing>
              <wp:inline distT="0" distB="0" distL="0" distR="0">
                <wp:extent cx="6286500" cy="7145020"/>
                <wp:effectExtent l="19050" t="19050" r="19050" b="8255"/>
                <wp:docPr id="913" name="Zeichenbereich 91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70C0"/>
                          </a:solidFill>
                          <a:prstDash val="solid"/>
                          <a:miter lim="800000"/>
                          <a:headEnd type="none" w="med" len="med"/>
                          <a:tailEnd type="none" w="med" len="med"/>
                        </a:ln>
                      </wpc:whole>
                      <wps:wsp>
                        <wps:cNvPr id="370" name="Text Box 914"/>
                        <wps:cNvSpPr txBox="1">
                          <a:spLocks noChangeArrowheads="1"/>
                        </wps:cNvSpPr>
                        <wps:spPr bwMode="auto">
                          <a:xfrm>
                            <a:off x="5095558" y="4898993"/>
                            <a:ext cx="667068" cy="33358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FF1784">
                              <w:pPr>
                                <w:spacing w:line="240" w:lineRule="auto"/>
                                <w:jc w:val="center"/>
                                <w:rPr>
                                  <w:rFonts w:ascii="Alstom" w:hAnsi="Alstom"/>
                                  <w:sz w:val="16"/>
                                  <w:szCs w:val="16"/>
                                  <w:lang w:val="fr-FR"/>
                                </w:rPr>
                              </w:pPr>
                              <w:r>
                                <w:rPr>
                                  <w:rFonts w:ascii="Alstom" w:hAnsi="Alstom"/>
                                  <w:sz w:val="16"/>
                                  <w:szCs w:val="16"/>
                                  <w:lang w:val="fr-FR"/>
                                </w:rPr>
                                <w:t>Command / Control</w:t>
                              </w:r>
                            </w:p>
                          </w:txbxContent>
                        </wps:txbx>
                        <wps:bodyPr rot="0" vert="horz" wrap="square" lIns="91440" tIns="45720" rIns="91440" bIns="45720" anchor="t" anchorCtr="0" upright="1">
                          <a:noAutofit/>
                        </wps:bodyPr>
                      </wps:wsp>
                      <wps:wsp>
                        <wps:cNvPr id="371" name="Text Box 915"/>
                        <wps:cNvSpPr txBox="1">
                          <a:spLocks noChangeArrowheads="1"/>
                        </wps:cNvSpPr>
                        <wps:spPr bwMode="auto">
                          <a:xfrm>
                            <a:off x="2021284" y="70734"/>
                            <a:ext cx="2223849" cy="300402"/>
                          </a:xfrm>
                          <a:prstGeom prst="rect">
                            <a:avLst/>
                          </a:prstGeom>
                          <a:solidFill>
                            <a:srgbClr val="FFFFFF"/>
                          </a:solidFill>
                          <a:ln>
                            <a:noFill/>
                          </a:ln>
                          <a:extLst>
                            <a:ext uri="{91240B29-F687-4F45-9708-019B960494DF}">
                              <a14:hiddenLine xmlns:a14="http://schemas.microsoft.com/office/drawing/2010/main" w="19050">
                                <a:solidFill>
                                  <a:srgbClr val="000000"/>
                                </a:solidFill>
                                <a:miter lim="800000"/>
                                <a:headEnd/>
                                <a:tailEnd/>
                              </a14:hiddenLine>
                            </a:ext>
                          </a:extLst>
                        </wps:spPr>
                        <wps:txbx>
                          <w:txbxContent>
                            <w:p w:rsidR="00467F89" w:rsidRPr="00DA2EF9" w:rsidRDefault="00467F89" w:rsidP="00FF1784">
                              <w:pPr>
                                <w:pStyle w:val="Figure"/>
                                <w:rPr>
                                  <w:lang w:val="fr-FR"/>
                                </w:rPr>
                              </w:pPr>
                              <w:r w:rsidRPr="00DA2EF9">
                                <w:rPr>
                                  <w:lang w:val="fr-FR"/>
                                </w:rPr>
                                <w:t>To Achieve Processes</w:t>
                              </w:r>
                            </w:p>
                          </w:txbxContent>
                        </wps:txbx>
                        <wps:bodyPr rot="0" vert="horz" wrap="square" lIns="91440" tIns="45720" rIns="91440" bIns="45720" anchor="t" anchorCtr="0" upright="1">
                          <a:noAutofit/>
                        </wps:bodyPr>
                      </wps:wsp>
                      <wpg:wgp>
                        <wpg:cNvPr id="372" name="Group 917"/>
                        <wpg:cNvGrpSpPr>
                          <a:grpSpLocks/>
                        </wpg:cNvGrpSpPr>
                        <wpg:grpSpPr bwMode="auto">
                          <a:xfrm>
                            <a:off x="6069965" y="5186296"/>
                            <a:ext cx="188595" cy="159807"/>
                            <a:chOff x="8992" y="2769"/>
                            <a:chExt cx="217" cy="183"/>
                          </a:xfrm>
                        </wpg:grpSpPr>
                        <wps:wsp>
                          <wps:cNvPr id="373" name="Rectangle 918"/>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74" name="AutoShape 919"/>
                          <wps:cNvCnPr>
                            <a:cxnSpLocks noChangeShapeType="1"/>
                            <a:stCxn id="373" idx="1"/>
                            <a:endCxn id="373"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375" name="AutoShape 920"/>
                        <wps:cNvCnPr>
                          <a:cxnSpLocks noChangeShapeType="1"/>
                        </wps:cNvCnPr>
                        <wps:spPr bwMode="auto">
                          <a:xfrm flipH="1">
                            <a:off x="1011952" y="713454"/>
                            <a:ext cx="8731" cy="6080515"/>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76" name="AutoShape 921"/>
                        <wps:cNvCnPr>
                          <a:cxnSpLocks noChangeShapeType="1"/>
                        </wps:cNvCnPr>
                        <wps:spPr bwMode="auto">
                          <a:xfrm flipH="1">
                            <a:off x="1019810" y="711708"/>
                            <a:ext cx="37631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77" name="AutoShape 922"/>
                        <wps:cNvCnPr>
                          <a:cxnSpLocks noChangeShapeType="1"/>
                          <a:stCxn id="373" idx="1"/>
                        </wps:cNvCnPr>
                        <wps:spPr bwMode="auto">
                          <a:xfrm flipH="1">
                            <a:off x="4335066" y="5265763"/>
                            <a:ext cx="1734899" cy="873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78" name="Group 927"/>
                        <wpg:cNvGrpSpPr>
                          <a:grpSpLocks/>
                        </wpg:cNvGrpSpPr>
                        <wpg:grpSpPr bwMode="auto">
                          <a:xfrm>
                            <a:off x="17463" y="1543925"/>
                            <a:ext cx="188595" cy="158933"/>
                            <a:chOff x="8992" y="2769"/>
                            <a:chExt cx="217" cy="183"/>
                          </a:xfrm>
                        </wpg:grpSpPr>
                        <wps:wsp>
                          <wps:cNvPr id="379" name="Rectangle 928"/>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0" name="AutoShape 929"/>
                          <wps:cNvCnPr>
                            <a:cxnSpLocks noChangeShapeType="1"/>
                            <a:stCxn id="379" idx="1"/>
                            <a:endCxn id="379"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g:wgp>
                        <wpg:cNvPr id="381" name="Group 930"/>
                        <wpg:cNvGrpSpPr>
                          <a:grpSpLocks/>
                        </wpg:cNvGrpSpPr>
                        <wpg:grpSpPr bwMode="auto">
                          <a:xfrm>
                            <a:off x="17463" y="904698"/>
                            <a:ext cx="188595" cy="160680"/>
                            <a:chOff x="3098" y="765"/>
                            <a:chExt cx="218" cy="184"/>
                          </a:xfrm>
                        </wpg:grpSpPr>
                        <wps:wsp>
                          <wps:cNvPr id="382" name="Rectangle 93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83" name="AutoShape 932"/>
                          <wps:cNvCnPr>
                            <a:cxnSpLocks noChangeShapeType="1"/>
                            <a:stCxn id="382" idx="1"/>
                            <a:endCxn id="38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224" name="Group 933"/>
                        <wpg:cNvGrpSpPr>
                          <a:grpSpLocks/>
                        </wpg:cNvGrpSpPr>
                        <wpg:grpSpPr bwMode="auto">
                          <a:xfrm>
                            <a:off x="6097905" y="1914188"/>
                            <a:ext cx="188595" cy="158933"/>
                            <a:chOff x="8992" y="2769"/>
                            <a:chExt cx="217" cy="183"/>
                          </a:xfrm>
                        </wpg:grpSpPr>
                        <wps:wsp>
                          <wps:cNvPr id="225" name="Rectangle 934"/>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26" name="AutoShape 935"/>
                          <wps:cNvCnPr>
                            <a:cxnSpLocks noChangeShapeType="1"/>
                            <a:stCxn id="225" idx="1"/>
                            <a:endCxn id="225"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227" name="Text Box 936"/>
                        <wps:cNvSpPr txBox="1">
                          <a:spLocks noChangeArrowheads="1"/>
                        </wps:cNvSpPr>
                        <wps:spPr bwMode="auto">
                          <a:xfrm>
                            <a:off x="5095558" y="1742155"/>
                            <a:ext cx="845185" cy="19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Orders / Display</w:t>
                              </w:r>
                            </w:p>
                          </w:txbxContent>
                        </wps:txbx>
                        <wps:bodyPr rot="0" vert="horz" wrap="square" lIns="91440" tIns="45720" rIns="91440" bIns="45720" anchor="t" anchorCtr="0" upright="1">
                          <a:noAutofit/>
                        </wps:bodyPr>
                      </wps:wsp>
                      <wps:wsp>
                        <wps:cNvPr id="228" name="Text Box 937"/>
                        <wps:cNvSpPr txBox="1">
                          <a:spLocks noChangeArrowheads="1"/>
                        </wps:cNvSpPr>
                        <wps:spPr bwMode="auto">
                          <a:xfrm>
                            <a:off x="82074" y="4544449"/>
                            <a:ext cx="602456" cy="19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Messages</w:t>
                              </w:r>
                            </w:p>
                          </w:txbxContent>
                        </wps:txbx>
                        <wps:bodyPr rot="0" vert="horz" wrap="square" lIns="91440" tIns="45720" rIns="91440" bIns="45720" anchor="t" anchorCtr="0" upright="1">
                          <a:noAutofit/>
                        </wps:bodyPr>
                      </wps:wsp>
                      <wps:wsp>
                        <wps:cNvPr id="229" name="Text Box 938"/>
                        <wps:cNvSpPr txBox="1">
                          <a:spLocks noChangeArrowheads="1"/>
                        </wps:cNvSpPr>
                        <wps:spPr bwMode="auto">
                          <a:xfrm>
                            <a:off x="206058" y="1837341"/>
                            <a:ext cx="733425" cy="3388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Default="00467F89" w:rsidP="00FF1784">
                              <w:pPr>
                                <w:spacing w:line="240" w:lineRule="auto"/>
                                <w:jc w:val="center"/>
                                <w:rPr>
                                  <w:rFonts w:ascii="Alstom" w:hAnsi="Alstom"/>
                                  <w:sz w:val="16"/>
                                  <w:szCs w:val="16"/>
                                  <w:lang w:val="fr-FR"/>
                                </w:rPr>
                              </w:pPr>
                              <w:r>
                                <w:rPr>
                                  <w:rFonts w:ascii="Alstom" w:hAnsi="Alstom"/>
                                  <w:sz w:val="16"/>
                                  <w:szCs w:val="16"/>
                                  <w:lang w:val="fr-FR"/>
                                </w:rPr>
                                <w:t>Train Position</w:t>
                              </w:r>
                            </w:p>
                            <w:p w:rsidR="00467F89" w:rsidRPr="0086649D" w:rsidRDefault="00467F89" w:rsidP="00FF1784">
                              <w:pPr>
                                <w:spacing w:line="240" w:lineRule="auto"/>
                                <w:jc w:val="center"/>
                                <w:rPr>
                                  <w:rFonts w:ascii="Alstom" w:hAnsi="Alstom"/>
                                  <w:sz w:val="16"/>
                                  <w:szCs w:val="16"/>
                                  <w:lang w:val="fr-FR"/>
                                </w:rPr>
                              </w:pPr>
                              <w:r>
                                <w:rPr>
                                  <w:rFonts w:ascii="Alstom" w:hAnsi="Alstom"/>
                                  <w:sz w:val="16"/>
                                  <w:szCs w:val="16"/>
                                  <w:lang w:val="fr-FR"/>
                                </w:rPr>
                                <w:t>&amp; Speed</w:t>
                              </w:r>
                            </w:p>
                          </w:txbxContent>
                        </wps:txbx>
                        <wps:bodyPr rot="0" vert="horz" wrap="square" lIns="91440" tIns="45720" rIns="91440" bIns="45720" anchor="t" anchorCtr="0" upright="1">
                          <a:noAutofit/>
                        </wps:bodyPr>
                      </wps:wsp>
                      <wps:wsp>
                        <wps:cNvPr id="230" name="Text Box 939"/>
                        <wps:cNvSpPr txBox="1">
                          <a:spLocks noChangeArrowheads="1"/>
                        </wps:cNvSpPr>
                        <wps:spPr bwMode="auto">
                          <a:xfrm>
                            <a:off x="99536" y="694242"/>
                            <a:ext cx="767477" cy="19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System Data</w:t>
                              </w:r>
                            </w:p>
                          </w:txbxContent>
                        </wps:txbx>
                        <wps:bodyPr rot="0" vert="horz" wrap="square" lIns="91440" tIns="45720" rIns="91440" bIns="45720" anchor="t" anchorCtr="0" upright="1">
                          <a:noAutofit/>
                        </wps:bodyPr>
                      </wps:wsp>
                      <wps:wsp>
                        <wps:cNvPr id="231" name="Text Box 940"/>
                        <wps:cNvSpPr txBox="1">
                          <a:spLocks noChangeArrowheads="1"/>
                        </wps:cNvSpPr>
                        <wps:spPr bwMode="auto">
                          <a:xfrm>
                            <a:off x="1752362" y="1118647"/>
                            <a:ext cx="1080056" cy="523083"/>
                          </a:xfrm>
                          <a:prstGeom prst="rect">
                            <a:avLst/>
                          </a:prstGeom>
                          <a:solidFill>
                            <a:srgbClr val="FFFFFF"/>
                          </a:solidFill>
                          <a:ln w="19050">
                            <a:solidFill>
                              <a:srgbClr val="000000"/>
                            </a:solidFill>
                            <a:miter lim="800000"/>
                            <a:headEnd/>
                            <a:tailEnd/>
                          </a:ln>
                        </wps:spPr>
                        <wps:txbx>
                          <w:txbxContent>
                            <w:p w:rsidR="00467F89" w:rsidRDefault="00467F89" w:rsidP="00FF1784">
                              <w:pPr>
                                <w:jc w:val="center"/>
                                <w:rPr>
                                  <w:lang w:val="fr-FR"/>
                                </w:rPr>
                              </w:pPr>
                              <w:r>
                                <w:rPr>
                                  <w:lang w:val="fr-FR"/>
                                </w:rPr>
                                <w:t>MRSP</w:t>
                              </w:r>
                            </w:p>
                            <w:p w:rsidR="00467F89" w:rsidRPr="00B21D2B" w:rsidRDefault="00467F89" w:rsidP="00FF1784">
                              <w:pPr>
                                <w:jc w:val="center"/>
                                <w:rPr>
                                  <w:lang w:val="fr-FR"/>
                                </w:rPr>
                              </w:pPr>
                              <w:r>
                                <w:rPr>
                                  <w:lang w:val="fr-FR"/>
                                </w:rPr>
                                <w:t>Computation</w:t>
                              </w:r>
                            </w:p>
                          </w:txbxContent>
                        </wps:txbx>
                        <wps:bodyPr rot="0" vert="horz" wrap="square" lIns="91440" tIns="45720" rIns="91440" bIns="45720" anchor="t" anchorCtr="0" upright="1">
                          <a:noAutofit/>
                        </wps:bodyPr>
                      </wps:wsp>
                      <wpg:wgp>
                        <wpg:cNvPr id="232" name="Group 941"/>
                        <wpg:cNvGrpSpPr>
                          <a:grpSpLocks/>
                        </wpg:cNvGrpSpPr>
                        <wpg:grpSpPr bwMode="auto">
                          <a:xfrm>
                            <a:off x="0" y="4740060"/>
                            <a:ext cx="188595" cy="158933"/>
                            <a:chOff x="8992" y="2769"/>
                            <a:chExt cx="217" cy="183"/>
                          </a:xfrm>
                        </wpg:grpSpPr>
                        <wps:wsp>
                          <wps:cNvPr id="233" name="Rectangle 942"/>
                          <wps:cNvSpPr>
                            <a:spLocks noChangeArrowheads="1"/>
                          </wps:cNvSpPr>
                          <wps:spPr bwMode="auto">
                            <a:xfrm>
                              <a:off x="8992" y="2769"/>
                              <a:ext cx="217" cy="18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34" name="AutoShape 943"/>
                          <wps:cNvCnPr>
                            <a:cxnSpLocks noChangeShapeType="1"/>
                            <a:stCxn id="233" idx="1"/>
                            <a:endCxn id="233" idx="3"/>
                          </wps:cNvCnPr>
                          <wps:spPr bwMode="auto">
                            <a:xfrm>
                              <a:off x="8992" y="2861"/>
                              <a:ext cx="217" cy="1"/>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wpg:wgp>
                      <wps:wsp>
                        <wps:cNvPr id="235" name="Text Box 944"/>
                        <wps:cNvSpPr txBox="1">
                          <a:spLocks noChangeArrowheads="1"/>
                        </wps:cNvSpPr>
                        <wps:spPr bwMode="auto">
                          <a:xfrm>
                            <a:off x="1397000" y="473307"/>
                            <a:ext cx="1079183" cy="512604"/>
                          </a:xfrm>
                          <a:prstGeom prst="rect">
                            <a:avLst/>
                          </a:prstGeom>
                          <a:solidFill>
                            <a:srgbClr val="FFFFFF"/>
                          </a:solidFill>
                          <a:ln w="19050">
                            <a:solidFill>
                              <a:srgbClr val="000000"/>
                            </a:solidFill>
                            <a:miter lim="800000"/>
                            <a:headEnd/>
                            <a:tailEnd/>
                          </a:ln>
                        </wps:spPr>
                        <wps:txbx>
                          <w:txbxContent>
                            <w:p w:rsidR="00467F89" w:rsidRDefault="00467F89" w:rsidP="00FF1784">
                              <w:pPr>
                                <w:jc w:val="center"/>
                                <w:rPr>
                                  <w:lang w:val="fr-FR"/>
                                </w:rPr>
                              </w:pPr>
                              <w:r>
                                <w:rPr>
                                  <w:lang w:val="fr-FR"/>
                                </w:rPr>
                                <w:t>Asafe</w:t>
                              </w:r>
                            </w:p>
                            <w:p w:rsidR="00467F89" w:rsidRPr="00B21D2B" w:rsidRDefault="00467F89" w:rsidP="00FF1784">
                              <w:pPr>
                                <w:jc w:val="center"/>
                                <w:rPr>
                                  <w:lang w:val="fr-FR"/>
                                </w:rPr>
                              </w:pPr>
                              <w:r>
                                <w:rPr>
                                  <w:lang w:val="fr-FR"/>
                                </w:rPr>
                                <w:t>Computation</w:t>
                              </w:r>
                            </w:p>
                          </w:txbxContent>
                        </wps:txbx>
                        <wps:bodyPr rot="0" vert="horz" wrap="square" lIns="91440" tIns="45720" rIns="91440" bIns="45720" anchor="t" anchorCtr="0" upright="1">
                          <a:noAutofit/>
                        </wps:bodyPr>
                      </wps:wsp>
                      <wps:wsp>
                        <wps:cNvPr id="236" name="Text Box 948"/>
                        <wps:cNvSpPr txBox="1">
                          <a:spLocks noChangeArrowheads="1"/>
                        </wps:cNvSpPr>
                        <wps:spPr bwMode="auto">
                          <a:xfrm>
                            <a:off x="2189798" y="2661699"/>
                            <a:ext cx="1366441" cy="510858"/>
                          </a:xfrm>
                          <a:prstGeom prst="rect">
                            <a:avLst/>
                          </a:prstGeom>
                          <a:solidFill>
                            <a:srgbClr val="FFFFFF"/>
                          </a:solidFill>
                          <a:ln w="19050">
                            <a:solidFill>
                              <a:srgbClr val="000000"/>
                            </a:solidFill>
                            <a:miter lim="800000"/>
                            <a:headEnd/>
                            <a:tailEnd/>
                          </a:ln>
                        </wps:spPr>
                        <wps:txbx>
                          <w:txbxContent>
                            <w:p w:rsidR="00467F89" w:rsidRPr="00B21D2B" w:rsidRDefault="00467F89" w:rsidP="00FF1784">
                              <w:pPr>
                                <w:jc w:val="center"/>
                                <w:rPr>
                                  <w:lang w:val="fr-FR"/>
                                </w:rPr>
                              </w:pPr>
                              <w:r>
                                <w:rPr>
                                  <w:lang w:val="fr-FR"/>
                                </w:rPr>
                                <w:t>Supervision Limits Computation</w:t>
                              </w:r>
                            </w:p>
                          </w:txbxContent>
                        </wps:txbx>
                        <wps:bodyPr rot="0" vert="horz" wrap="square" lIns="91440" tIns="45720" rIns="91440" bIns="45720" anchor="t" anchorCtr="0" upright="1">
                          <a:noAutofit/>
                        </wps:bodyPr>
                      </wps:wsp>
                      <wps:wsp>
                        <wps:cNvPr id="237" name="Text Box 952"/>
                        <wps:cNvSpPr txBox="1">
                          <a:spLocks noChangeArrowheads="1"/>
                        </wps:cNvSpPr>
                        <wps:spPr bwMode="auto">
                          <a:xfrm>
                            <a:off x="1797764" y="1914188"/>
                            <a:ext cx="1397000" cy="498632"/>
                          </a:xfrm>
                          <a:prstGeom prst="rect">
                            <a:avLst/>
                          </a:prstGeom>
                          <a:solidFill>
                            <a:srgbClr val="FFFFFF"/>
                          </a:solidFill>
                          <a:ln w="19050">
                            <a:solidFill>
                              <a:srgbClr val="000000"/>
                            </a:solidFill>
                            <a:miter lim="800000"/>
                            <a:headEnd/>
                            <a:tailEnd/>
                          </a:ln>
                        </wps:spPr>
                        <wps:txbx>
                          <w:txbxContent>
                            <w:p w:rsidR="00467F89" w:rsidRPr="00B21D2B" w:rsidRDefault="00467F89" w:rsidP="00FF1784">
                              <w:pPr>
                                <w:jc w:val="center"/>
                                <w:rPr>
                                  <w:lang w:val="fr-FR"/>
                                </w:rPr>
                              </w:pPr>
                              <w:r>
                                <w:rPr>
                                  <w:lang w:val="fr-FR"/>
                                </w:rPr>
                                <w:t>Target and Curves Computation</w:t>
                              </w:r>
                            </w:p>
                          </w:txbxContent>
                        </wps:txbx>
                        <wps:bodyPr rot="0" vert="horz" wrap="square" lIns="91440" tIns="45720" rIns="91440" bIns="45720" anchor="t" anchorCtr="0" upright="1">
                          <a:noAutofit/>
                        </wps:bodyPr>
                      </wps:wsp>
                      <wps:wsp>
                        <wps:cNvPr id="238" name="AutoShape 953"/>
                        <wps:cNvCnPr>
                          <a:cxnSpLocks noChangeShapeType="1"/>
                        </wps:cNvCnPr>
                        <wps:spPr bwMode="auto">
                          <a:xfrm flipH="1">
                            <a:off x="3555365" y="720440"/>
                            <a:ext cx="873" cy="107760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39" name="AutoShape 954"/>
                        <wps:cNvCnPr>
                          <a:cxnSpLocks noChangeShapeType="1"/>
                        </wps:cNvCnPr>
                        <wps:spPr bwMode="auto">
                          <a:xfrm flipH="1" flipV="1">
                            <a:off x="0" y="371136"/>
                            <a:ext cx="6258560" cy="873"/>
                          </a:xfrm>
                          <a:prstGeom prst="straightConnector1">
                            <a:avLst/>
                          </a:prstGeom>
                          <a:noFill/>
                          <a:ln w="12700">
                            <a:solidFill>
                              <a:srgbClr val="002060"/>
                            </a:solidFill>
                            <a:round/>
                            <a:headEnd/>
                            <a:tailEnd/>
                          </a:ln>
                          <a:extLst>
                            <a:ext uri="{909E8E84-426E-40DD-AFC4-6F175D3DCCD1}">
                              <a14:hiddenFill xmlns:a14="http://schemas.microsoft.com/office/drawing/2010/main">
                                <a:noFill/>
                              </a14:hiddenFill>
                            </a:ext>
                          </a:extLst>
                        </wps:spPr>
                        <wps:bodyPr/>
                      </wps:wsp>
                      <wps:wsp>
                        <wps:cNvPr id="240" name="AutoShape 955"/>
                        <wps:cNvCnPr>
                          <a:cxnSpLocks noChangeShapeType="1"/>
                        </wps:cNvCnPr>
                        <wps:spPr bwMode="auto">
                          <a:xfrm flipH="1">
                            <a:off x="2570480" y="719567"/>
                            <a:ext cx="985758"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41" name="Text Box 959"/>
                        <wps:cNvSpPr txBox="1">
                          <a:spLocks noChangeArrowheads="1"/>
                        </wps:cNvSpPr>
                        <wps:spPr bwMode="auto">
                          <a:xfrm>
                            <a:off x="206058" y="1314258"/>
                            <a:ext cx="617299" cy="19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F45BE6" w:rsidRDefault="00467F89" w:rsidP="00FF1784">
                              <w:pPr>
                                <w:spacing w:line="240" w:lineRule="auto"/>
                                <w:jc w:val="right"/>
                                <w:rPr>
                                  <w:rFonts w:ascii="Alstom" w:hAnsi="Alstom"/>
                                  <w:b/>
                                  <w:sz w:val="16"/>
                                  <w:szCs w:val="16"/>
                                  <w:lang w:val="fr-FR"/>
                                </w:rPr>
                              </w:pPr>
                              <w:r w:rsidRPr="00F45BE6">
                                <w:rPr>
                                  <w:rFonts w:ascii="Alstom" w:hAnsi="Alstom"/>
                                  <w:b/>
                                  <w:sz w:val="16"/>
                                  <w:szCs w:val="16"/>
                                  <w:lang w:val="fr-FR"/>
                                </w:rPr>
                                <w:t>Database</w:t>
                              </w:r>
                            </w:p>
                          </w:txbxContent>
                        </wps:txbx>
                        <wps:bodyPr rot="0" vert="horz" wrap="square" lIns="91440" tIns="45720" rIns="91440" bIns="45720" anchor="t" anchorCtr="0" upright="1">
                          <a:noAutofit/>
                        </wps:bodyPr>
                      </wps:wsp>
                      <wpg:wgp>
                        <wpg:cNvPr id="242" name="Group 924"/>
                        <wpg:cNvGrpSpPr>
                          <a:grpSpLocks/>
                        </wpg:cNvGrpSpPr>
                        <wpg:grpSpPr bwMode="auto">
                          <a:xfrm>
                            <a:off x="0" y="2176166"/>
                            <a:ext cx="188595" cy="160680"/>
                            <a:chOff x="3098" y="765"/>
                            <a:chExt cx="218" cy="184"/>
                          </a:xfrm>
                        </wpg:grpSpPr>
                        <wps:wsp>
                          <wps:cNvPr id="243" name="Rectangle 925"/>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44" name="AutoShape 926"/>
                          <wps:cNvCnPr>
                            <a:cxnSpLocks noChangeShapeType="1"/>
                            <a:stCxn id="243" idx="1"/>
                            <a:endCxn id="24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245" name="Text Box 960"/>
                        <wps:cNvSpPr txBox="1">
                          <a:spLocks noChangeArrowheads="1"/>
                        </wps:cNvSpPr>
                        <wps:spPr bwMode="auto">
                          <a:xfrm>
                            <a:off x="2945051" y="4168074"/>
                            <a:ext cx="1081802" cy="523956"/>
                          </a:xfrm>
                          <a:prstGeom prst="rect">
                            <a:avLst/>
                          </a:prstGeom>
                          <a:solidFill>
                            <a:srgbClr val="FFFFFF"/>
                          </a:solidFill>
                          <a:ln w="19050">
                            <a:solidFill>
                              <a:srgbClr val="000000"/>
                            </a:solidFill>
                            <a:miter lim="800000"/>
                            <a:headEnd/>
                            <a:tailEnd/>
                          </a:ln>
                        </wps:spPr>
                        <wps:txbx>
                          <w:txbxContent>
                            <w:p w:rsidR="00467F89" w:rsidRPr="00B21D2B" w:rsidRDefault="00467F89" w:rsidP="00FF1784">
                              <w:pPr>
                                <w:jc w:val="center"/>
                                <w:rPr>
                                  <w:lang w:val="fr-FR"/>
                                </w:rPr>
                              </w:pPr>
                              <w:r>
                                <w:rPr>
                                  <w:lang w:val="fr-FR"/>
                                </w:rPr>
                                <w:t>Mode and Level</w:t>
                              </w:r>
                            </w:p>
                          </w:txbxContent>
                        </wps:txbx>
                        <wps:bodyPr rot="0" vert="horz" wrap="square" lIns="91440" tIns="45720" rIns="91440" bIns="45720" anchor="t" anchorCtr="0" upright="1">
                          <a:noAutofit/>
                        </wps:bodyPr>
                      </wps:wsp>
                      <wps:wsp>
                        <wps:cNvPr id="246" name="Text Box 961"/>
                        <wps:cNvSpPr txBox="1">
                          <a:spLocks noChangeArrowheads="1"/>
                        </wps:cNvSpPr>
                        <wps:spPr bwMode="auto">
                          <a:xfrm>
                            <a:off x="2685733" y="3414450"/>
                            <a:ext cx="1080056" cy="513477"/>
                          </a:xfrm>
                          <a:prstGeom prst="rect">
                            <a:avLst/>
                          </a:prstGeom>
                          <a:solidFill>
                            <a:srgbClr val="FFFFFF"/>
                          </a:solidFill>
                          <a:ln w="19050">
                            <a:solidFill>
                              <a:srgbClr val="000000"/>
                            </a:solidFill>
                            <a:miter lim="800000"/>
                            <a:headEnd/>
                            <a:tailEnd/>
                          </a:ln>
                        </wps:spPr>
                        <wps:txbx>
                          <w:txbxContent>
                            <w:p w:rsidR="00467F89" w:rsidRPr="00B21D2B" w:rsidRDefault="00467F89" w:rsidP="00FF1784">
                              <w:pPr>
                                <w:jc w:val="center"/>
                                <w:rPr>
                                  <w:lang w:val="fr-FR"/>
                                </w:rPr>
                              </w:pPr>
                              <w:r>
                                <w:rPr>
                                  <w:lang w:val="fr-FR"/>
                                </w:rPr>
                                <w:t>Protection</w:t>
                              </w:r>
                            </w:p>
                          </w:txbxContent>
                        </wps:txbx>
                        <wps:bodyPr rot="0" vert="horz" wrap="square" lIns="91440" tIns="45720" rIns="91440" bIns="45720" anchor="t" anchorCtr="0" upright="1">
                          <a:noAutofit/>
                        </wps:bodyPr>
                      </wps:wsp>
                      <wps:wsp>
                        <wps:cNvPr id="247" name="Text Box 962"/>
                        <wps:cNvSpPr txBox="1">
                          <a:spLocks noChangeArrowheads="1"/>
                        </wps:cNvSpPr>
                        <wps:spPr bwMode="auto">
                          <a:xfrm>
                            <a:off x="3135392" y="5049194"/>
                            <a:ext cx="1081802" cy="535309"/>
                          </a:xfrm>
                          <a:prstGeom prst="rect">
                            <a:avLst/>
                          </a:prstGeom>
                          <a:solidFill>
                            <a:srgbClr val="FFFFFF"/>
                          </a:solidFill>
                          <a:ln w="19050">
                            <a:solidFill>
                              <a:srgbClr val="000000"/>
                            </a:solidFill>
                            <a:miter lim="800000"/>
                            <a:headEnd/>
                            <a:tailEnd/>
                          </a:ln>
                        </wps:spPr>
                        <wps:txbx>
                          <w:txbxContent>
                            <w:p w:rsidR="00467F89" w:rsidRPr="00B21D2B" w:rsidRDefault="00467F89" w:rsidP="00FF1784">
                              <w:pPr>
                                <w:jc w:val="center"/>
                                <w:rPr>
                                  <w:lang w:val="fr-FR"/>
                                </w:rPr>
                              </w:pPr>
                              <w:r>
                                <w:rPr>
                                  <w:lang w:val="fr-FR"/>
                                </w:rPr>
                                <w:t>Brake Handling</w:t>
                              </w:r>
                            </w:p>
                          </w:txbxContent>
                        </wps:txbx>
                        <wps:bodyPr rot="0" vert="horz" wrap="square" lIns="91440" tIns="45720" rIns="91440" bIns="45720" anchor="t" anchorCtr="0" upright="1">
                          <a:noAutofit/>
                        </wps:bodyPr>
                      </wps:wsp>
                      <wps:wsp>
                        <wps:cNvPr id="248" name="Text Box 963"/>
                        <wps:cNvSpPr txBox="1">
                          <a:spLocks noChangeArrowheads="1"/>
                        </wps:cNvSpPr>
                        <wps:spPr bwMode="auto">
                          <a:xfrm>
                            <a:off x="3639185" y="6550329"/>
                            <a:ext cx="1081802" cy="523956"/>
                          </a:xfrm>
                          <a:prstGeom prst="rect">
                            <a:avLst/>
                          </a:prstGeom>
                          <a:solidFill>
                            <a:srgbClr val="FFFFFF"/>
                          </a:solidFill>
                          <a:ln w="19050">
                            <a:solidFill>
                              <a:srgbClr val="000000"/>
                            </a:solidFill>
                            <a:miter lim="800000"/>
                            <a:headEnd/>
                            <a:tailEnd/>
                          </a:ln>
                        </wps:spPr>
                        <wps:txbx>
                          <w:txbxContent>
                            <w:p w:rsidR="00467F89" w:rsidRPr="00B21D2B" w:rsidRDefault="00467F89" w:rsidP="00FF1784">
                              <w:pPr>
                                <w:jc w:val="center"/>
                                <w:rPr>
                                  <w:lang w:val="fr-FR"/>
                                </w:rPr>
                              </w:pPr>
                              <w:r>
                                <w:rPr>
                                  <w:lang w:val="fr-FR"/>
                                </w:rPr>
                                <w:t>Version Management</w:t>
                              </w:r>
                            </w:p>
                          </w:txbxContent>
                        </wps:txbx>
                        <wps:bodyPr rot="0" vert="horz" wrap="square" lIns="91440" tIns="45720" rIns="91440" bIns="45720" anchor="t" anchorCtr="0" upright="1">
                          <a:noAutofit/>
                        </wps:bodyPr>
                      </wps:wsp>
                      <wps:wsp>
                        <wps:cNvPr id="250" name="Text Box 964"/>
                        <wps:cNvSpPr txBox="1">
                          <a:spLocks noChangeArrowheads="1"/>
                        </wps:cNvSpPr>
                        <wps:spPr bwMode="auto">
                          <a:xfrm>
                            <a:off x="3326606" y="5841242"/>
                            <a:ext cx="1080056" cy="514351"/>
                          </a:xfrm>
                          <a:prstGeom prst="rect">
                            <a:avLst/>
                          </a:prstGeom>
                          <a:solidFill>
                            <a:srgbClr val="FFFFFF"/>
                          </a:solidFill>
                          <a:ln w="19050">
                            <a:solidFill>
                              <a:srgbClr val="000000"/>
                            </a:solidFill>
                            <a:miter lim="800000"/>
                            <a:headEnd/>
                            <a:tailEnd/>
                          </a:ln>
                        </wps:spPr>
                        <wps:txbx>
                          <w:txbxContent>
                            <w:p w:rsidR="00467F89" w:rsidRPr="00B21D2B" w:rsidRDefault="00467F89" w:rsidP="00FF1784">
                              <w:pPr>
                                <w:jc w:val="center"/>
                                <w:rPr>
                                  <w:lang w:val="fr-FR"/>
                                </w:rPr>
                              </w:pPr>
                              <w:r>
                                <w:rPr>
                                  <w:lang w:val="fr-FR"/>
                                </w:rPr>
                                <w:t>Special Function</w:t>
                              </w:r>
                            </w:p>
                          </w:txbxContent>
                        </wps:txbx>
                        <wps:bodyPr rot="0" vert="horz" wrap="square" lIns="91440" tIns="45720" rIns="91440" bIns="45720" anchor="t" anchorCtr="0" upright="1">
                          <a:noAutofit/>
                        </wps:bodyPr>
                      </wps:wsp>
                      <wps:wsp>
                        <wps:cNvPr id="251" name="AutoShape 965"/>
                        <wps:cNvCnPr>
                          <a:cxnSpLocks noChangeShapeType="1"/>
                        </wps:cNvCnPr>
                        <wps:spPr bwMode="auto">
                          <a:xfrm flipH="1">
                            <a:off x="1020683" y="4445771"/>
                            <a:ext cx="1924368"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2" name="AutoShape 966"/>
                        <wps:cNvCnPr>
                          <a:cxnSpLocks noChangeShapeType="1"/>
                          <a:stCxn id="236" idx="1"/>
                        </wps:cNvCnPr>
                        <wps:spPr bwMode="auto">
                          <a:xfrm flipH="1">
                            <a:off x="1020683" y="2917564"/>
                            <a:ext cx="1159510"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3" name="AutoShape 967"/>
                        <wps:cNvCnPr>
                          <a:cxnSpLocks noChangeShapeType="1"/>
                          <a:stCxn id="237" idx="1"/>
                        </wps:cNvCnPr>
                        <wps:spPr bwMode="auto">
                          <a:xfrm flipH="1">
                            <a:off x="1020683" y="2163067"/>
                            <a:ext cx="767477" cy="13972"/>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4" name="AutoShape 968"/>
                        <wps:cNvCnPr>
                          <a:cxnSpLocks noChangeShapeType="1"/>
                        </wps:cNvCnPr>
                        <wps:spPr bwMode="auto">
                          <a:xfrm flipH="1">
                            <a:off x="1020683" y="1364907"/>
                            <a:ext cx="73167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255" name="AutoShape 969"/>
                        <wps:cNvCnPr>
                          <a:cxnSpLocks noChangeShapeType="1"/>
                          <a:stCxn id="246" idx="1"/>
                        </wps:cNvCnPr>
                        <wps:spPr bwMode="auto">
                          <a:xfrm flipH="1" flipV="1">
                            <a:off x="1020683" y="3664202"/>
                            <a:ext cx="1655445" cy="698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4" name="AutoShape 970"/>
                        <wps:cNvCnPr>
                          <a:cxnSpLocks noChangeShapeType="1"/>
                        </wps:cNvCnPr>
                        <wps:spPr bwMode="auto">
                          <a:xfrm flipH="1">
                            <a:off x="206058" y="1643477"/>
                            <a:ext cx="81375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5" name="AutoShape 971"/>
                        <wps:cNvCnPr>
                          <a:cxnSpLocks noChangeShapeType="1"/>
                        </wps:cNvCnPr>
                        <wps:spPr bwMode="auto">
                          <a:xfrm flipH="1">
                            <a:off x="188595" y="2259126"/>
                            <a:ext cx="83121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6" name="AutoShape 972"/>
                        <wps:cNvCnPr>
                          <a:cxnSpLocks noChangeShapeType="1"/>
                        </wps:cNvCnPr>
                        <wps:spPr bwMode="auto">
                          <a:xfrm flipH="1">
                            <a:off x="206058" y="983292"/>
                            <a:ext cx="813753"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7" name="AutoShape 973"/>
                        <wps:cNvCnPr>
                          <a:cxnSpLocks noChangeShapeType="1"/>
                        </wps:cNvCnPr>
                        <wps:spPr bwMode="auto">
                          <a:xfrm flipH="1">
                            <a:off x="1020683" y="5305059"/>
                            <a:ext cx="211208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88" name="AutoShape 974"/>
                        <wps:cNvCnPr>
                          <a:cxnSpLocks noChangeShapeType="1"/>
                        </wps:cNvCnPr>
                        <wps:spPr bwMode="auto">
                          <a:xfrm flipH="1">
                            <a:off x="206058" y="4831752"/>
                            <a:ext cx="813753" cy="873"/>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389" name="AutoShape 975"/>
                        <wps:cNvCnPr>
                          <a:cxnSpLocks noChangeShapeType="1"/>
                          <a:stCxn id="250" idx="1"/>
                        </wps:cNvCnPr>
                        <wps:spPr bwMode="auto">
                          <a:xfrm flipH="1">
                            <a:off x="1011079" y="6098854"/>
                            <a:ext cx="230592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90" name="AutoShape 976"/>
                        <wps:cNvCnPr>
                          <a:cxnSpLocks noChangeShapeType="1"/>
                        </wps:cNvCnPr>
                        <wps:spPr bwMode="auto">
                          <a:xfrm flipH="1">
                            <a:off x="991870" y="6792223"/>
                            <a:ext cx="2647315"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391" name="Group 977"/>
                        <wpg:cNvGrpSpPr>
                          <a:grpSpLocks/>
                        </wpg:cNvGrpSpPr>
                        <wpg:grpSpPr bwMode="auto">
                          <a:xfrm>
                            <a:off x="2381885" y="627001"/>
                            <a:ext cx="188595" cy="160680"/>
                            <a:chOff x="3098" y="765"/>
                            <a:chExt cx="218" cy="184"/>
                          </a:xfrm>
                        </wpg:grpSpPr>
                        <wps:wsp>
                          <wps:cNvPr id="392" name="Rectangle 97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3" name="AutoShape 979"/>
                          <wps:cNvCnPr>
                            <a:cxnSpLocks noChangeShapeType="1"/>
                            <a:stCxn id="392" idx="1"/>
                            <a:endCxn id="39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94" name="Group 980"/>
                        <wpg:cNvGrpSpPr>
                          <a:grpSpLocks/>
                        </wpg:cNvGrpSpPr>
                        <wpg:grpSpPr bwMode="auto">
                          <a:xfrm>
                            <a:off x="2756456" y="1241777"/>
                            <a:ext cx="188595" cy="160680"/>
                            <a:chOff x="3098" y="765"/>
                            <a:chExt cx="218" cy="184"/>
                          </a:xfrm>
                        </wpg:grpSpPr>
                        <wps:wsp>
                          <wps:cNvPr id="395" name="Rectangle 98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6" name="AutoShape 982"/>
                          <wps:cNvCnPr>
                            <a:cxnSpLocks noChangeShapeType="1"/>
                            <a:stCxn id="395" idx="1"/>
                            <a:endCxn id="39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397" name="Group 983"/>
                        <wpg:cNvGrpSpPr>
                          <a:grpSpLocks/>
                        </wpg:cNvGrpSpPr>
                        <wpg:grpSpPr bwMode="auto">
                          <a:xfrm>
                            <a:off x="3097848" y="2163067"/>
                            <a:ext cx="188595" cy="160680"/>
                            <a:chOff x="3098" y="765"/>
                            <a:chExt cx="218" cy="184"/>
                          </a:xfrm>
                        </wpg:grpSpPr>
                        <wps:wsp>
                          <wps:cNvPr id="398" name="Rectangle 98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99" name="AutoShape 985"/>
                          <wps:cNvCnPr>
                            <a:cxnSpLocks noChangeShapeType="1"/>
                            <a:stCxn id="398" idx="1"/>
                            <a:endCxn id="39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00" name="Group 986"/>
                        <wpg:cNvGrpSpPr>
                          <a:grpSpLocks/>
                        </wpg:cNvGrpSpPr>
                        <wpg:grpSpPr bwMode="auto">
                          <a:xfrm>
                            <a:off x="3478530" y="2757758"/>
                            <a:ext cx="188595" cy="160680"/>
                            <a:chOff x="3098" y="765"/>
                            <a:chExt cx="218" cy="184"/>
                          </a:xfrm>
                        </wpg:grpSpPr>
                        <wps:wsp>
                          <wps:cNvPr id="401" name="Rectangle 987"/>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2" name="AutoShape 988"/>
                          <wps:cNvCnPr>
                            <a:cxnSpLocks noChangeShapeType="1"/>
                            <a:stCxn id="401" idx="1"/>
                            <a:endCxn id="401"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03" name="Group 989"/>
                        <wpg:cNvGrpSpPr>
                          <a:grpSpLocks/>
                        </wpg:cNvGrpSpPr>
                        <wpg:grpSpPr bwMode="auto">
                          <a:xfrm>
                            <a:off x="3667125" y="3568144"/>
                            <a:ext cx="188595" cy="160680"/>
                            <a:chOff x="3098" y="765"/>
                            <a:chExt cx="218" cy="184"/>
                          </a:xfrm>
                        </wpg:grpSpPr>
                        <wps:wsp>
                          <wps:cNvPr id="404" name="Rectangle 99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5" name="AutoShape 991"/>
                          <wps:cNvCnPr>
                            <a:cxnSpLocks noChangeShapeType="1"/>
                            <a:stCxn id="404" idx="1"/>
                            <a:endCxn id="40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06" name="Group 992"/>
                        <wpg:cNvGrpSpPr>
                          <a:grpSpLocks/>
                        </wpg:cNvGrpSpPr>
                        <wpg:grpSpPr bwMode="auto">
                          <a:xfrm>
                            <a:off x="3926443" y="4445771"/>
                            <a:ext cx="188595" cy="160680"/>
                            <a:chOff x="3098" y="765"/>
                            <a:chExt cx="218" cy="184"/>
                          </a:xfrm>
                        </wpg:grpSpPr>
                        <wps:wsp>
                          <wps:cNvPr id="407" name="Rectangle 99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08" name="AutoShape 994"/>
                          <wps:cNvCnPr>
                            <a:cxnSpLocks noChangeShapeType="1"/>
                            <a:stCxn id="407" idx="1"/>
                            <a:endCxn id="407"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09" name="Group 995"/>
                        <wpg:cNvGrpSpPr>
                          <a:grpSpLocks/>
                        </wpg:cNvGrpSpPr>
                        <wpg:grpSpPr bwMode="auto">
                          <a:xfrm>
                            <a:off x="4146471" y="5186296"/>
                            <a:ext cx="188595" cy="160680"/>
                            <a:chOff x="3098" y="765"/>
                            <a:chExt cx="218" cy="184"/>
                          </a:xfrm>
                        </wpg:grpSpPr>
                        <wps:wsp>
                          <wps:cNvPr id="410" name="Rectangle 99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1" name="AutoShape 997"/>
                          <wps:cNvCnPr>
                            <a:cxnSpLocks noChangeShapeType="1"/>
                            <a:stCxn id="410" idx="1"/>
                            <a:endCxn id="41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12" name="Group 998"/>
                        <wpg:cNvGrpSpPr>
                          <a:grpSpLocks/>
                        </wpg:cNvGrpSpPr>
                        <wpg:grpSpPr bwMode="auto">
                          <a:xfrm>
                            <a:off x="4627563" y="6697037"/>
                            <a:ext cx="188595" cy="160680"/>
                            <a:chOff x="3098" y="765"/>
                            <a:chExt cx="218" cy="184"/>
                          </a:xfrm>
                        </wpg:grpSpPr>
                        <wps:wsp>
                          <wps:cNvPr id="413" name="Rectangle 999"/>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4" name="AutoShape 1000"/>
                          <wps:cNvCnPr>
                            <a:cxnSpLocks noChangeShapeType="1"/>
                            <a:stCxn id="413" idx="1"/>
                            <a:endCxn id="41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15" name="Group 1001"/>
                        <wpg:cNvGrpSpPr>
                          <a:grpSpLocks/>
                        </wpg:cNvGrpSpPr>
                        <wpg:grpSpPr bwMode="auto">
                          <a:xfrm>
                            <a:off x="4325461" y="5980963"/>
                            <a:ext cx="188595" cy="160680"/>
                            <a:chOff x="3098" y="765"/>
                            <a:chExt cx="218" cy="184"/>
                          </a:xfrm>
                        </wpg:grpSpPr>
                        <wps:wsp>
                          <wps:cNvPr id="416" name="Rectangle 1002"/>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7" name="AutoShape 1003"/>
                          <wps:cNvCnPr>
                            <a:cxnSpLocks noChangeShapeType="1"/>
                            <a:stCxn id="416" idx="1"/>
                            <a:endCxn id="41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18" name="AutoShape 1004"/>
                        <wps:cNvCnPr>
                          <a:cxnSpLocks noChangeShapeType="1"/>
                        </wps:cNvCnPr>
                        <wps:spPr bwMode="auto">
                          <a:xfrm flipH="1">
                            <a:off x="2945051" y="1312511"/>
                            <a:ext cx="409496"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19" name="AutoShape 1005"/>
                        <wps:cNvCnPr>
                          <a:cxnSpLocks noChangeShapeType="1"/>
                        </wps:cNvCnPr>
                        <wps:spPr bwMode="auto">
                          <a:xfrm>
                            <a:off x="3364151" y="1312511"/>
                            <a:ext cx="873" cy="39034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0" name="AutoShape 1006"/>
                        <wps:cNvCnPr>
                          <a:cxnSpLocks noChangeShapeType="1"/>
                        </wps:cNvCnPr>
                        <wps:spPr bwMode="auto">
                          <a:xfrm flipH="1">
                            <a:off x="1670288" y="1798044"/>
                            <a:ext cx="188507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1" name="AutoShape 1007"/>
                        <wps:cNvCnPr>
                          <a:cxnSpLocks noChangeShapeType="1"/>
                        </wps:cNvCnPr>
                        <wps:spPr bwMode="auto">
                          <a:xfrm flipH="1">
                            <a:off x="1479074" y="1701985"/>
                            <a:ext cx="1885950"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2" name="AutoShape 1008"/>
                        <wps:cNvCnPr>
                          <a:cxnSpLocks noChangeShapeType="1"/>
                        </wps:cNvCnPr>
                        <wps:spPr bwMode="auto">
                          <a:xfrm flipH="1" flipV="1">
                            <a:off x="1479074" y="2097572"/>
                            <a:ext cx="273288" cy="65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3" name="AutoShape 1009"/>
                        <wps:cNvCnPr>
                          <a:cxnSpLocks noChangeShapeType="1"/>
                        </wps:cNvCnPr>
                        <wps:spPr bwMode="auto">
                          <a:xfrm>
                            <a:off x="1670288" y="1798044"/>
                            <a:ext cx="873" cy="20958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4" name="AutoShape 1010"/>
                        <wps:cNvCnPr>
                          <a:cxnSpLocks noChangeShapeType="1"/>
                        </wps:cNvCnPr>
                        <wps:spPr bwMode="auto">
                          <a:xfrm>
                            <a:off x="1478201" y="1701985"/>
                            <a:ext cx="873" cy="3938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5" name="AutoShape 1011"/>
                        <wps:cNvCnPr>
                          <a:cxnSpLocks noChangeShapeType="1"/>
                          <a:stCxn id="237" idx="1"/>
                        </wps:cNvCnPr>
                        <wps:spPr bwMode="auto">
                          <a:xfrm flipH="1" flipV="1">
                            <a:off x="1671161" y="2018979"/>
                            <a:ext cx="116999" cy="1440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6" name="AutoShape 1012"/>
                        <wps:cNvCnPr>
                          <a:cxnSpLocks noChangeShapeType="1"/>
                        </wps:cNvCnPr>
                        <wps:spPr bwMode="auto">
                          <a:xfrm flipH="1">
                            <a:off x="3248025" y="2241661"/>
                            <a:ext cx="408623" cy="174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7" name="AutoShape 1013"/>
                        <wps:cNvCnPr>
                          <a:cxnSpLocks noChangeShapeType="1"/>
                        </wps:cNvCnPr>
                        <wps:spPr bwMode="auto">
                          <a:xfrm flipH="1">
                            <a:off x="3656648" y="2241661"/>
                            <a:ext cx="10478" cy="28730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8" name="AutoShape 1014"/>
                        <wps:cNvCnPr>
                          <a:cxnSpLocks noChangeShapeType="1"/>
                        </wps:cNvCnPr>
                        <wps:spPr bwMode="auto">
                          <a:xfrm flipH="1">
                            <a:off x="1905159" y="2528963"/>
                            <a:ext cx="175148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29" name="AutoShape 1015"/>
                        <wps:cNvCnPr>
                          <a:cxnSpLocks noChangeShapeType="1"/>
                        </wps:cNvCnPr>
                        <wps:spPr bwMode="auto">
                          <a:xfrm flipH="1" flipV="1">
                            <a:off x="1905159" y="2852070"/>
                            <a:ext cx="273288" cy="65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0" name="AutoShape 1016"/>
                        <wps:cNvCnPr>
                          <a:cxnSpLocks noChangeShapeType="1"/>
                        </wps:cNvCnPr>
                        <wps:spPr bwMode="auto">
                          <a:xfrm>
                            <a:off x="1906032" y="2528963"/>
                            <a:ext cx="873" cy="321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431" name="Group 1017"/>
                        <wpg:cNvGrpSpPr>
                          <a:grpSpLocks/>
                        </wpg:cNvGrpSpPr>
                        <wpg:grpSpPr bwMode="auto">
                          <a:xfrm>
                            <a:off x="3478530" y="2953368"/>
                            <a:ext cx="188595" cy="161553"/>
                            <a:chOff x="3098" y="765"/>
                            <a:chExt cx="218" cy="184"/>
                          </a:xfrm>
                        </wpg:grpSpPr>
                        <wps:wsp>
                          <wps:cNvPr id="432" name="Rectangle 101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3" name="AutoShape 1019"/>
                          <wps:cNvCnPr>
                            <a:cxnSpLocks noChangeShapeType="1"/>
                            <a:stCxn id="432" idx="1"/>
                            <a:endCxn id="43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434" name="Group 1020"/>
                        <wpg:cNvGrpSpPr>
                          <a:grpSpLocks/>
                        </wpg:cNvGrpSpPr>
                        <wpg:grpSpPr bwMode="auto">
                          <a:xfrm>
                            <a:off x="3097848" y="1937766"/>
                            <a:ext cx="188595" cy="159807"/>
                            <a:chOff x="3098" y="765"/>
                            <a:chExt cx="218" cy="184"/>
                          </a:xfrm>
                        </wpg:grpSpPr>
                        <wps:wsp>
                          <wps:cNvPr id="435" name="Rectangle 102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36" name="AutoShape 1022"/>
                          <wps:cNvCnPr>
                            <a:cxnSpLocks noChangeShapeType="1"/>
                            <a:stCxn id="435" idx="1"/>
                            <a:endCxn id="43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37" name="AutoShape 1023"/>
                        <wps:cNvCnPr>
                          <a:cxnSpLocks noChangeShapeType="1"/>
                        </wps:cNvCnPr>
                        <wps:spPr bwMode="auto">
                          <a:xfrm flipH="1" flipV="1">
                            <a:off x="3286443" y="2018106"/>
                            <a:ext cx="2811463"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8" name="AutoShape 1024"/>
                        <wps:cNvCnPr>
                          <a:cxnSpLocks noChangeShapeType="1"/>
                        </wps:cNvCnPr>
                        <wps:spPr bwMode="auto">
                          <a:xfrm flipH="1">
                            <a:off x="3855720" y="3645864"/>
                            <a:ext cx="191214"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39" name="AutoShape 1025"/>
                        <wps:cNvCnPr>
                          <a:cxnSpLocks noChangeShapeType="1"/>
                        </wps:cNvCnPr>
                        <wps:spPr bwMode="auto">
                          <a:xfrm flipH="1">
                            <a:off x="4036457" y="3649357"/>
                            <a:ext cx="10478" cy="38248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0" name="AutoShape 1026"/>
                        <wps:cNvCnPr>
                          <a:cxnSpLocks noChangeShapeType="1"/>
                        </wps:cNvCnPr>
                        <wps:spPr bwMode="auto">
                          <a:xfrm flipH="1">
                            <a:off x="2654300" y="4029225"/>
                            <a:ext cx="1382157"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1" name="AutoShape 1027"/>
                        <wps:cNvCnPr>
                          <a:cxnSpLocks noChangeShapeType="1"/>
                        </wps:cNvCnPr>
                        <wps:spPr bwMode="auto">
                          <a:xfrm flipH="1" flipV="1">
                            <a:off x="2654300" y="4351459"/>
                            <a:ext cx="274161" cy="66368"/>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2" name="AutoShape 1028"/>
                        <wps:cNvCnPr>
                          <a:cxnSpLocks noChangeShapeType="1"/>
                        </wps:cNvCnPr>
                        <wps:spPr bwMode="auto">
                          <a:xfrm>
                            <a:off x="2656046" y="4029225"/>
                            <a:ext cx="873" cy="3213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3" name="AutoShape 1029"/>
                        <wps:cNvCnPr>
                          <a:cxnSpLocks noChangeShapeType="1"/>
                        </wps:cNvCnPr>
                        <wps:spPr bwMode="auto">
                          <a:xfrm flipH="1">
                            <a:off x="4117658" y="4532224"/>
                            <a:ext cx="218281"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4" name="AutoShape 1030"/>
                        <wps:cNvCnPr>
                          <a:cxnSpLocks noChangeShapeType="1"/>
                        </wps:cNvCnPr>
                        <wps:spPr bwMode="auto">
                          <a:xfrm>
                            <a:off x="4335066" y="4529604"/>
                            <a:ext cx="873" cy="276824"/>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5" name="AutoShape 1031"/>
                        <wps:cNvCnPr>
                          <a:cxnSpLocks noChangeShapeType="1"/>
                        </wps:cNvCnPr>
                        <wps:spPr bwMode="auto">
                          <a:xfrm flipH="1">
                            <a:off x="2862104" y="4802934"/>
                            <a:ext cx="1473835"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6" name="AutoShape 1032"/>
                        <wps:cNvCnPr>
                          <a:cxnSpLocks noChangeShapeType="1"/>
                        </wps:cNvCnPr>
                        <wps:spPr bwMode="auto">
                          <a:xfrm flipH="1" flipV="1">
                            <a:off x="2862104" y="5209001"/>
                            <a:ext cx="273288" cy="6549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7" name="AutoShape 1033"/>
                        <wps:cNvCnPr>
                          <a:cxnSpLocks noChangeShapeType="1"/>
                        </wps:cNvCnPr>
                        <wps:spPr bwMode="auto">
                          <a:xfrm>
                            <a:off x="2865596" y="4802934"/>
                            <a:ext cx="873" cy="4043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8" name="AutoShape 1034"/>
                        <wps:cNvCnPr>
                          <a:cxnSpLocks noChangeShapeType="1"/>
                        </wps:cNvCnPr>
                        <wps:spPr bwMode="auto">
                          <a:xfrm flipH="1">
                            <a:off x="3619103" y="3033708"/>
                            <a:ext cx="407749" cy="262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49" name="AutoShape 1035"/>
                        <wps:cNvCnPr>
                          <a:cxnSpLocks noChangeShapeType="1"/>
                        </wps:cNvCnPr>
                        <wps:spPr bwMode="auto">
                          <a:xfrm flipH="1">
                            <a:off x="4016375" y="3033708"/>
                            <a:ext cx="10478" cy="28817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0" name="AutoShape 1036"/>
                        <wps:cNvCnPr>
                          <a:cxnSpLocks noChangeShapeType="1"/>
                        </wps:cNvCnPr>
                        <wps:spPr bwMode="auto">
                          <a:xfrm flipH="1">
                            <a:off x="2275364" y="3321884"/>
                            <a:ext cx="1751489"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1" name="AutoShape 1037"/>
                        <wps:cNvCnPr>
                          <a:cxnSpLocks noChangeShapeType="1"/>
                          <a:stCxn id="245" idx="1"/>
                        </wps:cNvCnPr>
                        <wps:spPr bwMode="auto">
                          <a:xfrm flipH="1" flipV="1">
                            <a:off x="2275364" y="4339233"/>
                            <a:ext cx="660083" cy="9081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2" name="AutoShape 1038"/>
                        <wps:cNvCnPr>
                          <a:cxnSpLocks noChangeShapeType="1"/>
                        </wps:cNvCnPr>
                        <wps:spPr bwMode="auto">
                          <a:xfrm>
                            <a:off x="2272744" y="3322757"/>
                            <a:ext cx="873" cy="28555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3" name="AutoShape 1039"/>
                        <wps:cNvCnPr>
                          <a:cxnSpLocks noChangeShapeType="1"/>
                        </wps:cNvCnPr>
                        <wps:spPr bwMode="auto">
                          <a:xfrm>
                            <a:off x="2275364" y="3728824"/>
                            <a:ext cx="1746" cy="607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454" name="Group 1040"/>
                        <wpg:cNvGrpSpPr>
                          <a:grpSpLocks/>
                        </wpg:cNvGrpSpPr>
                        <wpg:grpSpPr bwMode="auto">
                          <a:xfrm>
                            <a:off x="3915093" y="4250160"/>
                            <a:ext cx="188595" cy="160680"/>
                            <a:chOff x="3098" y="765"/>
                            <a:chExt cx="218" cy="184"/>
                          </a:xfrm>
                        </wpg:grpSpPr>
                        <wps:wsp>
                          <wps:cNvPr id="455" name="Rectangle 104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6" name="AutoShape 1042"/>
                          <wps:cNvCnPr>
                            <a:cxnSpLocks noChangeShapeType="1"/>
                            <a:stCxn id="455" idx="1"/>
                            <a:endCxn id="45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57" name="AutoShape 1043"/>
                        <wps:cNvCnPr>
                          <a:cxnSpLocks noChangeShapeType="1"/>
                        </wps:cNvCnPr>
                        <wps:spPr bwMode="auto">
                          <a:xfrm flipH="1">
                            <a:off x="4106307" y="4330500"/>
                            <a:ext cx="870506" cy="6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8" name="AutoShape 1044"/>
                        <wps:cNvCnPr>
                          <a:cxnSpLocks noChangeShapeType="1"/>
                        </wps:cNvCnPr>
                        <wps:spPr bwMode="auto">
                          <a:xfrm flipH="1">
                            <a:off x="3656648" y="2838098"/>
                            <a:ext cx="1261666" cy="87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59" name="AutoShape 1045"/>
                        <wps:cNvCnPr>
                          <a:cxnSpLocks noChangeShapeType="1"/>
                          <a:endCxn id="225" idx="1"/>
                        </wps:cNvCnPr>
                        <wps:spPr bwMode="auto">
                          <a:xfrm flipV="1">
                            <a:off x="4918313" y="1993654"/>
                            <a:ext cx="1179592" cy="84444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0" name="AutoShape 1046"/>
                        <wps:cNvCnPr>
                          <a:cxnSpLocks noChangeShapeType="1"/>
                          <a:endCxn id="225" idx="1"/>
                        </wps:cNvCnPr>
                        <wps:spPr bwMode="auto">
                          <a:xfrm flipV="1">
                            <a:off x="4976813" y="1993654"/>
                            <a:ext cx="1121093" cy="233684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1" name="AutoShape 1047"/>
                        <wps:cNvCnPr>
                          <a:cxnSpLocks noChangeShapeType="1"/>
                        </wps:cNvCnPr>
                        <wps:spPr bwMode="auto">
                          <a:xfrm flipH="1">
                            <a:off x="4526280" y="6056064"/>
                            <a:ext cx="870506" cy="5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2" name="AutoShape 1048"/>
                        <wps:cNvCnPr>
                          <a:cxnSpLocks noChangeShapeType="1"/>
                        </wps:cNvCnPr>
                        <wps:spPr bwMode="auto">
                          <a:xfrm flipH="1">
                            <a:off x="4816158" y="6772138"/>
                            <a:ext cx="870506" cy="6113"/>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463" name="Text Box 1049"/>
                        <wps:cNvSpPr txBox="1">
                          <a:spLocks noChangeArrowheads="1"/>
                        </wps:cNvSpPr>
                        <wps:spPr bwMode="auto">
                          <a:xfrm>
                            <a:off x="3681095" y="2217209"/>
                            <a:ext cx="845185" cy="19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Curves &amp; Target</w:t>
                              </w:r>
                            </w:p>
                          </w:txbxContent>
                        </wps:txbx>
                        <wps:bodyPr rot="0" vert="horz" wrap="square" lIns="91440" tIns="45720" rIns="91440" bIns="45720" anchor="t" anchorCtr="0" upright="1">
                          <a:noAutofit/>
                        </wps:bodyPr>
                      </wps:wsp>
                      <wps:wsp>
                        <wps:cNvPr id="464" name="Text Box 1051"/>
                        <wps:cNvSpPr txBox="1">
                          <a:spLocks noChangeArrowheads="1"/>
                        </wps:cNvSpPr>
                        <wps:spPr bwMode="auto">
                          <a:xfrm>
                            <a:off x="3000058" y="1046166"/>
                            <a:ext cx="478473" cy="19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MRSP</w:t>
                              </w:r>
                            </w:p>
                          </w:txbxContent>
                        </wps:txbx>
                        <wps:bodyPr rot="0" vert="horz" wrap="square" lIns="91440" tIns="45720" rIns="91440" bIns="45720" anchor="t" anchorCtr="0" upright="1">
                          <a:noAutofit/>
                        </wps:bodyPr>
                      </wps:wsp>
                      <wps:wsp>
                        <wps:cNvPr id="465" name="Text Box 1053"/>
                        <wps:cNvSpPr txBox="1">
                          <a:spLocks noChangeArrowheads="1"/>
                        </wps:cNvSpPr>
                        <wps:spPr bwMode="auto">
                          <a:xfrm>
                            <a:off x="4899104" y="2661699"/>
                            <a:ext cx="845185" cy="19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Orders / Display</w:t>
                              </w:r>
                            </w:p>
                          </w:txbxContent>
                        </wps:txbx>
                        <wps:bodyPr rot="0" vert="horz" wrap="square" lIns="91440" tIns="45720" rIns="91440" bIns="45720" anchor="t" anchorCtr="0" upright="1">
                          <a:noAutofit/>
                        </wps:bodyPr>
                      </wps:wsp>
                      <wps:wsp>
                        <wps:cNvPr id="466" name="Text Box 1054"/>
                        <wps:cNvSpPr txBox="1">
                          <a:spLocks noChangeArrowheads="1"/>
                        </wps:cNvSpPr>
                        <wps:spPr bwMode="auto">
                          <a:xfrm>
                            <a:off x="3097848" y="473307"/>
                            <a:ext cx="458391" cy="19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Asafe</w:t>
                              </w:r>
                            </w:p>
                          </w:txbxContent>
                        </wps:txbx>
                        <wps:bodyPr rot="0" vert="horz" wrap="square" lIns="91440" tIns="45720" rIns="91440" bIns="45720" anchor="t" anchorCtr="0" upright="1">
                          <a:noAutofit/>
                        </wps:bodyPr>
                      </wps:wsp>
                      <wps:wsp>
                        <wps:cNvPr id="467" name="Text Box 1055"/>
                        <wps:cNvSpPr txBox="1">
                          <a:spLocks noChangeArrowheads="1"/>
                        </wps:cNvSpPr>
                        <wps:spPr bwMode="auto">
                          <a:xfrm>
                            <a:off x="4046934" y="2957734"/>
                            <a:ext cx="904558" cy="45671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Default="00467F89" w:rsidP="00FF1784">
                              <w:pPr>
                                <w:spacing w:line="240" w:lineRule="auto"/>
                                <w:jc w:val="left"/>
                                <w:rPr>
                                  <w:rFonts w:ascii="Alstom" w:hAnsi="Alstom"/>
                                  <w:sz w:val="16"/>
                                  <w:szCs w:val="16"/>
                                  <w:lang w:val="fr-FR"/>
                                </w:rPr>
                              </w:pPr>
                              <w:r>
                                <w:rPr>
                                  <w:rFonts w:ascii="Alstom" w:hAnsi="Alstom"/>
                                  <w:sz w:val="16"/>
                                  <w:szCs w:val="16"/>
                                  <w:lang w:val="fr-FR"/>
                                </w:rPr>
                                <w:t>SvL</w:t>
                              </w:r>
                            </w:p>
                            <w:p w:rsidR="00467F89" w:rsidRDefault="00467F89" w:rsidP="00FF1784">
                              <w:pPr>
                                <w:spacing w:line="240" w:lineRule="auto"/>
                                <w:jc w:val="left"/>
                                <w:rPr>
                                  <w:rFonts w:ascii="Alstom" w:hAnsi="Alstom"/>
                                  <w:sz w:val="16"/>
                                  <w:szCs w:val="16"/>
                                  <w:lang w:val="fr-FR"/>
                                </w:rPr>
                              </w:pPr>
                              <w:r>
                                <w:rPr>
                                  <w:rFonts w:ascii="Alstom" w:hAnsi="Alstom"/>
                                  <w:sz w:val="16"/>
                                  <w:szCs w:val="16"/>
                                  <w:lang w:val="fr-FR"/>
                                </w:rPr>
                                <w:t>&amp; over speed</w:t>
                              </w:r>
                            </w:p>
                            <w:p w:rsidR="00467F89" w:rsidRPr="0086649D" w:rsidRDefault="00467F89" w:rsidP="00FF1784">
                              <w:pPr>
                                <w:spacing w:line="240" w:lineRule="auto"/>
                                <w:jc w:val="left"/>
                                <w:rPr>
                                  <w:rFonts w:ascii="Alstom" w:hAnsi="Alstom"/>
                                  <w:sz w:val="16"/>
                                  <w:szCs w:val="16"/>
                                  <w:lang w:val="fr-FR"/>
                                </w:rPr>
                              </w:pPr>
                              <w:r>
                                <w:rPr>
                                  <w:rFonts w:ascii="Alstom" w:hAnsi="Alstom"/>
                                  <w:sz w:val="16"/>
                                  <w:szCs w:val="16"/>
                                  <w:lang w:val="fr-FR"/>
                                </w:rPr>
                                <w:t>&amp; overide</w:t>
                              </w:r>
                            </w:p>
                          </w:txbxContent>
                        </wps:txbx>
                        <wps:bodyPr rot="0" vert="horz" wrap="square" lIns="91440" tIns="45720" rIns="91440" bIns="45720" anchor="t" anchorCtr="0" upright="1">
                          <a:noAutofit/>
                        </wps:bodyPr>
                      </wps:wsp>
                      <wps:wsp>
                        <wps:cNvPr id="468" name="Text Box 1056"/>
                        <wps:cNvSpPr txBox="1">
                          <a:spLocks noChangeArrowheads="1"/>
                        </wps:cNvSpPr>
                        <wps:spPr bwMode="auto">
                          <a:xfrm>
                            <a:off x="4103688" y="3645864"/>
                            <a:ext cx="845185" cy="38336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Default="00467F89" w:rsidP="00FF1784">
                              <w:pPr>
                                <w:spacing w:line="240" w:lineRule="auto"/>
                                <w:jc w:val="left"/>
                                <w:rPr>
                                  <w:rFonts w:ascii="Alstom" w:hAnsi="Alstom"/>
                                  <w:sz w:val="16"/>
                                  <w:szCs w:val="16"/>
                                  <w:lang w:val="fr-FR"/>
                                </w:rPr>
                              </w:pPr>
                              <w:r>
                                <w:rPr>
                                  <w:rFonts w:ascii="Alstom" w:hAnsi="Alstom"/>
                                  <w:sz w:val="16"/>
                                  <w:szCs w:val="16"/>
                                  <w:lang w:val="fr-FR"/>
                                </w:rPr>
                                <w:t xml:space="preserve">Mode request </w:t>
                              </w:r>
                            </w:p>
                            <w:p w:rsidR="00467F89" w:rsidRPr="0086649D" w:rsidRDefault="00467F89" w:rsidP="00FF1784">
                              <w:pPr>
                                <w:spacing w:line="240" w:lineRule="auto"/>
                                <w:jc w:val="left"/>
                                <w:rPr>
                                  <w:rFonts w:ascii="Alstom" w:hAnsi="Alstom"/>
                                  <w:sz w:val="16"/>
                                  <w:szCs w:val="16"/>
                                  <w:lang w:val="fr-FR"/>
                                </w:rPr>
                              </w:pPr>
                              <w:r>
                                <w:rPr>
                                  <w:rFonts w:ascii="Alstom" w:hAnsi="Alstom"/>
                                  <w:sz w:val="16"/>
                                  <w:szCs w:val="16"/>
                                  <w:lang w:val="fr-FR"/>
                                </w:rPr>
                                <w:t>&amp; EB request</w:t>
                              </w:r>
                            </w:p>
                          </w:txbxContent>
                        </wps:txbx>
                        <wps:bodyPr rot="0" vert="horz" wrap="square" lIns="91440" tIns="45720" rIns="91440" bIns="45720" anchor="t" anchorCtr="0" upright="1">
                          <a:noAutofit/>
                        </wps:bodyPr>
                      </wps:wsp>
                      <wps:wsp>
                        <wps:cNvPr id="469" name="Text Box 1058"/>
                        <wps:cNvSpPr txBox="1">
                          <a:spLocks noChangeArrowheads="1"/>
                        </wps:cNvSpPr>
                        <wps:spPr bwMode="auto">
                          <a:xfrm>
                            <a:off x="4406662" y="4533097"/>
                            <a:ext cx="779701" cy="19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FF1784">
                              <w:pPr>
                                <w:spacing w:line="240" w:lineRule="auto"/>
                                <w:jc w:val="left"/>
                                <w:rPr>
                                  <w:rFonts w:ascii="Alstom" w:hAnsi="Alstom"/>
                                  <w:sz w:val="16"/>
                                  <w:szCs w:val="16"/>
                                  <w:lang w:val="fr-FR"/>
                                </w:rPr>
                              </w:pPr>
                              <w:r>
                                <w:rPr>
                                  <w:rFonts w:ascii="Alstom" w:hAnsi="Alstom"/>
                                  <w:sz w:val="16"/>
                                  <w:szCs w:val="16"/>
                                  <w:lang w:val="fr-FR"/>
                                </w:rPr>
                                <w:t>Mode &amp; Level</w:t>
                              </w:r>
                            </w:p>
                          </w:txbxContent>
                        </wps:txbx>
                        <wps:bodyPr rot="0" vert="horz" wrap="square" lIns="91440" tIns="45720" rIns="91440" bIns="45720" anchor="t" anchorCtr="0" upright="1">
                          <a:noAutofit/>
                        </wps:bodyPr>
                      </wps:wsp>
                      <wps:wsp>
                        <wps:cNvPr id="470" name="Text Box 1059"/>
                        <wps:cNvSpPr txBox="1">
                          <a:spLocks noChangeArrowheads="1"/>
                        </wps:cNvSpPr>
                        <wps:spPr bwMode="auto">
                          <a:xfrm>
                            <a:off x="5186363" y="5785353"/>
                            <a:ext cx="457518" cy="19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TBD</w:t>
                              </w:r>
                            </w:p>
                          </w:txbxContent>
                        </wps:txbx>
                        <wps:bodyPr rot="0" vert="horz" wrap="square" lIns="91440" tIns="45720" rIns="91440" bIns="45720" anchor="t" anchorCtr="0" upright="1">
                          <a:noAutofit/>
                        </wps:bodyPr>
                      </wps:wsp>
                      <wps:wsp>
                        <wps:cNvPr id="471" name="Text Box 1060"/>
                        <wps:cNvSpPr txBox="1">
                          <a:spLocks noChangeArrowheads="1"/>
                        </wps:cNvSpPr>
                        <wps:spPr bwMode="auto">
                          <a:xfrm>
                            <a:off x="5347891" y="6456890"/>
                            <a:ext cx="454025" cy="1956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FF1784">
                              <w:pPr>
                                <w:spacing w:line="240" w:lineRule="auto"/>
                                <w:jc w:val="left"/>
                                <w:rPr>
                                  <w:rFonts w:ascii="Alstom" w:hAnsi="Alstom"/>
                                  <w:sz w:val="16"/>
                                  <w:szCs w:val="16"/>
                                  <w:lang w:val="fr-FR"/>
                                </w:rPr>
                              </w:pPr>
                              <w:r>
                                <w:rPr>
                                  <w:rFonts w:ascii="Alstom" w:hAnsi="Alstom"/>
                                  <w:sz w:val="16"/>
                                  <w:szCs w:val="16"/>
                                  <w:lang w:val="fr-FR"/>
                                </w:rPr>
                                <w:t>TBD</w:t>
                              </w:r>
                            </w:p>
                          </w:txbxContent>
                        </wps:txbx>
                        <wps:bodyPr rot="0" vert="horz" wrap="square" lIns="91440" tIns="45720" rIns="91440" bIns="45720" anchor="t" anchorCtr="0" upright="1">
                          <a:noAutofit/>
                        </wps:bodyPr>
                      </wps:wsp>
                    </wpc:wpc>
                  </a:graphicData>
                </a:graphic>
              </wp:inline>
            </w:drawing>
          </mc:Choice>
          <mc:Fallback>
            <w:pict>
              <v:group id="Zeichenbereich 913" o:spid="_x0000_s1333" editas="canvas" style="width:495pt;height:562.6pt;mso-position-horizontal-relative:char;mso-position-vertical-relative:line" coordsize="62865,714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">
                <v:shape id="_x0000_s1334" type="#_x0000_t75" style="position:absolute;width:62865;height:71450;visibility:visible;mso-wrap-style:square" stroked="t" strokecolor="#0070c0">
                  <v:fill o:detectmouseclick="t"/>
                  <v:path o:connecttype="none"/>
                </v:shape>
                <v:shape id="Text Box 914" o:spid="_x0000_s1335" type="#_x0000_t202" style="position:absolute;left:50955;top:48989;width:6671;height:33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5Sjb8A&#10;AADcAAAADwAAAGRycy9kb3ducmV2LnhtbERPy4rCMBTdC/MP4Q64kTH1Wa1GUUFxq+MHXJtrW2xu&#10;ShNt/XuzEFweznu5bk0pnlS7wrKCQT8CQZxaXXCm4PK//5uBcB5ZY2mZFLzIwXr101liom3DJ3qe&#10;fSZCCLsEFeTeV4mULs3JoOvbijhwN1sb9AHWmdQ1NiHclHIYRVNpsODQkGNFu5zS+/lhFNyOTW8y&#10;b64Hf4lP4+kWi/hqX0p1f9vNAoSn1n/FH/dRKxjFYX44E46AXL0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6XlKNvwAAANwAAAAPAAAAAAAAAAAAAAAAAJgCAABkcnMvZG93bnJl&#10;di54bWxQSwUGAAAAAAQABAD1AAAAhAMAAAAA&#10;" stroked="f">
                  <v:textbox>
                    <w:txbxContent>
                      <w:p w:rsidR="00467F89" w:rsidRPr="0086649D" w:rsidRDefault="00467F89" w:rsidP="00FF1784">
                        <w:pPr>
                          <w:spacing w:line="240" w:lineRule="auto"/>
                          <w:jc w:val="center"/>
                          <w:rPr>
                            <w:rFonts w:ascii="Alstom" w:hAnsi="Alstom"/>
                            <w:sz w:val="16"/>
                            <w:szCs w:val="16"/>
                            <w:lang w:val="fr-FR"/>
                          </w:rPr>
                        </w:pPr>
                        <w:r>
                          <w:rPr>
                            <w:rFonts w:ascii="Alstom" w:hAnsi="Alstom"/>
                            <w:sz w:val="16"/>
                            <w:szCs w:val="16"/>
                            <w:lang w:val="fr-FR"/>
                          </w:rPr>
                          <w:t>Command / Control</w:t>
                        </w:r>
                      </w:p>
                    </w:txbxContent>
                  </v:textbox>
                </v:shape>
                <v:shape id="Text Box 915" o:spid="_x0000_s1336" type="#_x0000_t202" style="position:absolute;left:20212;top:707;width:22239;height:30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Nl5b8A&#10;AADcAAAADwAAAGRycy9kb3ducmV2LnhtbERP24rCMBR8X/AfwhF8W1MVvFSjyMKCrCBY/YBDc2yD&#10;zUlJota/NwuCbzPMjVltOtuIO/lgHCsYDTMQxKXThisF59Pv9xxEiMgaG8ek4EkBNuve1wpz7R58&#10;pHsRK5FKOOSooI6xzaUMZU0Ww9C1xEm7OG8xJuorqT0+Urlt5DjLptKi4bRQY0s/NZXX4mYV+L9m&#10;cSi623lcmf0kS9gdjVFq0O+2SxCRuvgxv9M7rWAyG8H/mXQE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Y2XlvwAAANwAAAAPAAAAAAAAAAAAAAAAAJgCAABkcnMvZG93bnJl&#10;di54bWxQSwUGAAAAAAQABAD1AAAAhAMAAAAA&#10;" stroked="f" strokeweight="1.5pt">
                  <v:textbox>
                    <w:txbxContent>
                      <w:p w:rsidR="00467F89" w:rsidRPr="00DA2EF9" w:rsidRDefault="00467F89" w:rsidP="00FF1784">
                        <w:pPr>
                          <w:pStyle w:val="Figure"/>
                          <w:rPr>
                            <w:lang w:val="fr-FR"/>
                          </w:rPr>
                        </w:pPr>
                        <w:r w:rsidRPr="00DA2EF9">
                          <w:rPr>
                            <w:lang w:val="fr-FR"/>
                          </w:rPr>
                          <w:t>To Achieve Processes</w:t>
                        </w:r>
                      </w:p>
                    </w:txbxContent>
                  </v:textbox>
                </v:shape>
                <v:group id="Group 917" o:spid="_x0000_s1337" style="position:absolute;left:60699;top:51862;width:1886;height:159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Zi8LMYAAADcAAAADwAAAGRycy9kb3ducmV2LnhtbESPT2vCQBTE7wW/w/IK&#10;vdXNH2wldQ0itngQoSqU3h7ZZxKSfRuy2yR++25B6HGYmd8wq3wyrRiod7VlBfE8AkFcWF1zqeBy&#10;fn9egnAeWWNrmRTcyEG+nj2sMNN25E8aTr4UAcIuQwWV910mpSsqMujmtiMO3tX2Bn2QfSl1j2OA&#10;m1YmUfQiDdYcFirsaFtR0Zx+jIKPEcdNGu+GQ3Pd3r7Pi+PXISalnh6nzRsIT5P/D9/be60gfU3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hmLwsxgAAANwA&#10;AAAPAAAAAAAAAAAAAAAAAKoCAABkcnMvZG93bnJldi54bWxQSwUGAAAAAAQABAD6AAAAnQMAAAAA&#10;">
                  <v:rect id="Rectangle 918" o:spid="_x0000_s1338"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8ecUA&#10;AADcAAAADwAAAGRycy9kb3ducmV2LnhtbESPT2vCQBTE74V+h+UVems2NaBtdJXSYtFj/lx6e2af&#10;SWz2bciumvrpXUHocZiZ3zCL1Wg6caLBtZYVvEYxCOLK6pZrBWWxfnkD4Tyyxs4yKfgjB6vl48MC&#10;U23PnNEp97UIEHYpKmi871MpXdWQQRfZnjh4ezsY9EEOtdQDngPcdHISx1NpsOWw0GBPnw1Vv/nR&#10;KNi1kxIvWfEdm/d14rdjcTj+fCn1/DR+zEF4Gv1/+N7eaAXJL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v/x5xQAAANwAAAAPAAAAAAAAAAAAAAAAAJgCAABkcnMv&#10;ZG93bnJldi54bWxQSwUGAAAAAAQABAD1AAAAigMAAAAA&#10;"/>
                  <v:shape id="AutoShape 919" o:spid="_x0000_s1339"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OQ6UsYAAADcAAAADwAAAGRycy9kb3ducmV2LnhtbESPQWvCQBSE74X+h+UJ3uomWtsSXYOU&#10;ioJoaWzuj+wzCc2+DdlVU3+9WxB6HGbmG2ae9qYRZ+pcbVlBPIpAEBdW11wq+D6snt5AOI+ssbFM&#10;Cn7JQbp4fJhjou2Fv+ic+VIECLsEFVTet4mUrqjIoBvZljh4R9sZ9EF2pdQdXgLcNHIcRS/SYM1h&#10;ocKW3isqfrKTUXDdremww+P18yPL99vpOp7u81yp4aBfzkB46v1/+N7eaAWT12f4O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TkOlLGAAAA3AAAAA8AAAAAAAAA&#10;AAAAAAAAoQIAAGRycy9kb3ducmV2LnhtbFBLBQYAAAAABAAEAPkAAACUAwAAAAA=&#10;">
                    <v:stroke startarrow="block" endarrow="block"/>
                  </v:shape>
                </v:group>
                <v:shape id="AutoShape 920" o:spid="_x0000_s1340" type="#_x0000_t32" style="position:absolute;left:10119;top:7134;width:87;height:608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zlX3MEAAADcAAAADwAAAGRycy9kb3ducmV2LnhtbESPQYvCMBSE7wv+h/AEb2uqsipdo4ig&#10;eN0qeH00b5tq89I2Ueu/N4LgcZj5ZpjFqrOVuFHrS8cKRsMEBHHudMmFguNh+z0H4QOyxsoxKXiQ&#10;h9Wy97XAVLs7/9EtC4WIJexTVGBCqFMpfW7Ioh+6mjh6/661GKJsC6lbvMdyW8lxkkylxZLjgsGa&#10;NobyS3a1CibHc3NITrPRadeYZodXv8+auVKDfrf+BRGoC5/wm97ryM1+4HUmHgG5fA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rOVfcwQAAANwAAAAPAAAAAAAAAAAAAAAA&#10;AKECAABkcnMvZG93bnJldi54bWxQSwUGAAAAAAQABAD5AAAAjwMAAAAA&#10;" strokeweight="1.5pt"/>
                <v:shape id="AutoShape 921" o:spid="_x0000_s1341" type="#_x0000_t32" style="position:absolute;left:10198;top:7117;width:3763;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4i28UAAADcAAAADwAAAGRycy9kb3ducmV2LnhtbESPQWsCMRSE74X+h/AKvRTNbgsqW6OI&#10;IIiHgroHj4/kubt087Imcd3++0YQPA4z8w0zXw62FT350DhWkI8zEMTamYYrBeVxM5qBCBHZYOuY&#10;FPxRgOXi9WWOhXE33lN/iJVIEA4FKqhj7Aopg67JYhi7jjh5Z+ctxiR9JY3HW4LbVn5m2URabDgt&#10;1NjRuib9e7haBc2u/Cn7j0v0erbLTz4Px1OrlXp/G1bfICIN8Rl+tLdGwdd0Av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4i28UAAADcAAAADwAAAAAAAAAA&#10;AAAAAAChAgAAZHJzL2Rvd25yZXYueG1sUEsFBgAAAAAEAAQA+QAAAJMDAAAAAA==&#10;"/>
                <v:shape id="AutoShape 922" o:spid="_x0000_s1342" type="#_x0000_t32" style="position:absolute;left:43350;top:52657;width:17349;height:8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KKHQMUAAADcAAAADwAAAGRycy9kb3ducmV2LnhtbESPQWsCMRSE7wX/Q3hCL0Wzq1BlNUop&#10;FMSDUN2Dx0fy3F3cvKxJum7/vREKPQ4z8w2z3g62FT350DhWkE8zEMTamYYrBeXpa7IEESKywdYx&#10;KfilANvN6GWNhXF3/qb+GCuRIBwKVFDH2BVSBl2TxTB1HXHyLs5bjEn6ShqP9wS3rZxl2bu02HBa&#10;qLGjz5r09fhjFTT78lD2b7fo9XKfn30eTudWK/U6Hj5WICIN8T/8194ZBfPFAp5n0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KKHQMUAAADcAAAADwAAAAAAAAAA&#10;AAAAAAChAgAAZHJzL2Rvd25yZXYueG1sUEsFBgAAAAAEAAQA+QAAAJMDAAAAAA==&#10;"/>
                <v:group id="Group 927" o:spid="_x0000_s1343" style="position:absolute;left:174;top:15439;width:1886;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Bwi8bCAAAA3AAAAA8A&#10;AAAAAAAAAAAAAAAAqgIAAGRycy9kb3ducmV2LnhtbFBLBQYAAAAABAAEAPoAAACZAwAAAAA=&#10;">
                  <v:rect id="Rectangle 928" o:spid="_x0000_s1344"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fLk8UA&#10;AADcAAAADwAAAGRycy9kb3ducmV2LnhtbESPQWvCQBSE74X+h+UVems2KrRNdBWxpLRHTS69PbPP&#10;JJp9G7JrTP31bqHgcZiZb5jFajStGKh3jWUFkygGQVxa3XCloMizl3cQziNrbC2Tgl9ysFo+Piww&#10;1fbCWxp2vhIBwi5FBbX3XSqlK2sy6CLbEQfvYHuDPsi+krrHS4CbVk7j+FUabDgs1NjRpqbytDsb&#10;BftmWuB1m3/GJslm/nvMj+efD6Wen8b1HISn0d/D/+0vrWD2lsD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V8uTxQAAANwAAAAPAAAAAAAAAAAAAAAAAJgCAABkcnMv&#10;ZG93bnJldi54bWxQSwUGAAAAAAQABAD1AAAAigMAAAAA&#10;"/>
                  <v:shape id="AutoShape 929" o:spid="_x0000_s1345"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pMdsEAAADcAAAADwAAAGRycy9kb3ducmV2LnhtbERPTYvCMBC9C/sfwgh701QXl1KNIouL&#10;gqhY7X1oxrbYTEqT1eqvN4cFj4/3PVt0phY3al1lWcFoGIEgzq2uuFBwPv0OYhDOI2usLZOCBzlY&#10;zD96M0y0vfORbqkvRAhhl6CC0vsmkdLlJRl0Q9sQB+5iW4M+wLaQusV7CDe1HEfRtzRYcWgosaGf&#10;kvJr+mcUPHdrOu3w8jys0my/naxHk32WKfXZ75ZTEJ46/xb/uzdawVcc5ocz4QjI+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Ckx2wQAAANwAAAAPAAAAAAAAAAAAAAAA&#10;AKECAABkcnMvZG93bnJldi54bWxQSwUGAAAAAAQABAD5AAAAjwMAAAAA&#10;">
                    <v:stroke startarrow="block" endarrow="block"/>
                  </v:shape>
                </v:group>
                <v:group id="Group 930" o:spid="_x0000_s1346" style="position:absolute;left:174;top:9046;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J9SfMQAAADcAAAA&#10;DwAAAAAAAAAAAAAAAACqAgAAZHJzL2Rvd25yZXYueG1sUEsFBgAAAAAEAAQA+gAAAJsDAAAAAA==&#10;">
                  <v:rect id="Rectangle 931" o:spid="_x0000_s134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YpxcUA&#10;AADcAAAADwAAAGRycy9kb3ducmV2LnhtbESPQWvCQBSE7wX/w/KE3urGBIqmriItlnqMyaW31+xr&#10;kjb7NmTXJPXXdwXB4zAz3zCb3WRaMVDvGssKlosIBHFpdcOVgiI/PK1AOI+ssbVMCv7IwW47e9hg&#10;qu3IGQ0nX4kAYZeigtr7LpXSlTUZdAvbEQfv2/YGfZB9JXWPY4CbVsZR9CwNNhwWauzotaby93Q2&#10;Cr6auMBLlr9HZn1I/HHKf86fb0o9zqf9CwhPk7+Hb+0PrSBZxXA9E46A3P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JinFxQAAANwAAAAPAAAAAAAAAAAAAAAAAJgCAABkcnMv&#10;ZG93bnJldi54bWxQSwUGAAAAAAQABAD1AAAAigMAAAAA&#10;"/>
                  <v:shape id="AutoShape 932" o:spid="_x0000_s134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rdWMYAAADcAAAADwAAAGRycy9kb3ducmV2LnhtbESPQWvCQBSE74X+h+UVvNWNFYrGbKQU&#10;KqL0UCNBb4/saxKafRt2V4399d2C4HGYmW+YbDmYTpzJ+daygsk4AUFcWd1yrWBffDzPQPiArLGz&#10;TAqu5GGZPz5kmGp74S8670ItIoR9igqaEPpUSl81ZNCPbU8cvW/rDIYoXS21w0uEm06+JMmrNNhy&#10;XGiwp/eGqp/dySg4bOen8lp+0qaczDdHdMb/FiulRk/D2wJEoCHcw7f2WiuYzqbwfyYeAZn/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d63VjGAAAA3AAAAA8AAAAAAAAA&#10;AAAAAAAAoQIAAGRycy9kb3ducmV2LnhtbFBLBQYAAAAABAAEAPkAAACUAwAAAAA=&#10;">
                    <v:stroke endarrow="block"/>
                  </v:shape>
                </v:group>
                <v:group id="Group 933" o:spid="_x0000_s1349" style="position:absolute;left:60979;top:19141;width:1886;height:1590"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hQ8UAAADcAAAADwAAAGRycy9kb3ducmV2LnhtbESPT2vCQBTE7wW/w/IE&#10;b3WT2IpEVxFR6UEK/gHx9sg+k2D2bciuSfz23UKhx2FmfsMsVr2pREuNKy0riMcRCOLM6pJzBZfz&#10;7n0GwnlkjZVlUvAiB6vl4G2BqbYdH6k9+VwECLsUFRTe16mULivIoBvbmjh4d9sY9EE2udQNdgFu&#10;KplE0VQaLDksFFjTpqDscXoaBfsOu/Uk3raHx33zup0/v6+HmJQaDfv1HISn3v+H/9pfWkGSfM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RvoUPFAAAA3AAA&#10;AA8AAAAAAAAAAAAAAAAAqgIAAGRycy9kb3ducmV2LnhtbFBLBQYAAAAABAAEAPoAAACcAwAAAAA=&#10;">
                  <v:rect id="Rectangle 934" o:spid="_x0000_s1350"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jhFsUA&#10;AADcAAAADwAAAGRycy9kb3ducmV2LnhtbESPQWvCQBSE7wX/w/IKvTWbplhqdBVRLPZokktvz+wz&#10;SZt9G7KrSf31bqHgcZiZb5jFajStuFDvGssKXqIYBHFpdcOVgiLfPb+DcB5ZY2uZFPySg9Vy8rDA&#10;VNuBD3TJfCUChF2KCmrvu1RKV9Zk0EW2Iw7eyfYGfZB9JXWPQ4CbViZx/CYNNhwWauxoU1P5k52N&#10;gmOTFHg95B+xme1e/eeYf5+/tko9PY7rOQhPo7+H/9t7rSBJpvB3JhwBu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SOEWxQAAANwAAAAPAAAAAAAAAAAAAAAAAJgCAABkcnMv&#10;ZG93bnJldi54bWxQSwUGAAAAAAQABAD1AAAAigMAAAAA&#10;"/>
                  <v:shape id="AutoShape 935" o:spid="_x0000_s1351"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ighPsQAAADcAAAADwAAAGRycy9kb3ducmV2LnhtbESPQYvCMBSE7wv+h/AEb2tqQVmqUUQU&#10;F0QXq70/mmdbbF5Kk9XqrzcLCx6HmfmGmS06U4sbta6yrGA0jEAQ51ZXXCg4nzafXyCcR9ZYWyYF&#10;D3KwmPc+Zphoe+cj3VJfiABhl6CC0vsmkdLlJRl0Q9sQB+9iW4M+yLaQusV7gJtaxlE0kQYrDgsl&#10;NrQqKb+mv0bBc7+l0x4vz591mh124+1ofMgypQb9bjkF4anz7/B/+1sriOMJ/J0JR0DO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KCE+xAAAANwAAAAPAAAAAAAAAAAA&#10;AAAAAKECAABkcnMvZG93bnJldi54bWxQSwUGAAAAAAQABAD5AAAAkgMAAAAA&#10;">
                    <v:stroke startarrow="block" endarrow="block"/>
                  </v:shape>
                </v:group>
                <v:shape id="Text Box 936" o:spid="_x0000_s1352" type="#_x0000_t202" style="position:absolute;left:50955;top:17421;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XqecQA&#10;AADcAAAADwAAAGRycy9kb3ducmV2LnhtbESP3WrCQBSE7wu+w3IEb0rdGFrTRtdghUputT7AMXtM&#10;gtmzIbvNz9t3C0Ivh5n5htlmo2lET52rLStYLSMQxIXVNZcKLt9fL+8gnEfW2FgmBRM5yHazpy2m&#10;2g58ov7sSxEg7FJUUHnfplK6oiKDbmlb4uDdbGfQB9mVUnc4BLhpZBxFa2mw5rBQYUuHior7+cco&#10;uOXD89vHcD36S3J6XX9inVztpNRiPu43IDyN/j/8aOdaQRwn8HcmHAG5+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Dl6nnEAAAA3AAAAA8AAAAAAAAAAAAAAAAAmAIAAGRycy9k&#10;b3ducmV2LnhtbFBLBQYAAAAABAAEAPUAAACJAwAAAAA=&#10;" stroked="f">
                  <v:textbo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Orders / Display</w:t>
                        </w:r>
                      </w:p>
                    </w:txbxContent>
                  </v:textbox>
                </v:shape>
                <v:shape id="Text Box 937" o:spid="_x0000_s1353" type="#_x0000_t202" style="position:absolute;left:820;top:45444;width:602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p+C8AA&#10;AADcAAAADwAAAGRycy9kb3ducmV2LnhtbERPy4rCMBTdC/5DuIIbsallxkc1igozuPXxAbfNtS02&#10;N6WJtv69WQzM8nDem11vavGi1lWWFcyiGARxbnXFhYLb9We6BOE8ssbaMil4k4PddjjYYKptx2d6&#10;XXwhQgi7FBWU3jeplC4vyaCLbEMcuLttDfoA20LqFrsQbmqZxPFcGqw4NJTY0LGk/HF5GgX3Uzf5&#10;XnXZr78tzl/zA1aLzL6VGo/6/RqEp97/i//cJ60gScLacCYcAbn9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Xp+C8AAAADcAAAADwAAAAAAAAAAAAAAAACYAgAAZHJzL2Rvd25y&#10;ZXYueG1sUEsFBgAAAAAEAAQA9QAAAIUDAAAAAA==&#10;" stroked="f">
                  <v:textbo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Messages</w:t>
                        </w:r>
                      </w:p>
                    </w:txbxContent>
                  </v:textbox>
                </v:shape>
                <v:shape id="Text Box 938" o:spid="_x0000_s1354" type="#_x0000_t202" style="position:absolute;left:2060;top:18373;width:7334;height:33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bbkMIA&#10;AADcAAAADwAAAGRycy9kb3ducmV2LnhtbESP3YrCMBSE7xd8h3AEbxZNLa4/1SgqKN768wDH5tgW&#10;m5PSRFvf3gjCXg4z8w2zWLWmFE+qXWFZwXAQgSBOrS44U3A57/pTEM4jaywtk4IXOVgtOz8LTLRt&#10;+EjPk89EgLBLUEHufZVI6dKcDLqBrYiDd7O1QR9knUldYxPgppRxFI2lwYLDQo4VbXNK76eHUXA7&#10;NL9/s+a695fJcTTeYDG52pdSvW67noPw1Pr/8Ld90ArieAafM+EIyOU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NtuQwgAAANwAAAAPAAAAAAAAAAAAAAAAAJgCAABkcnMvZG93&#10;bnJldi54bWxQSwUGAAAAAAQABAD1AAAAhwMAAAAA&#10;" stroked="f">
                  <v:textbox>
                    <w:txbxContent>
                      <w:p w:rsidR="00467F89" w:rsidRDefault="00467F89" w:rsidP="00FF1784">
                        <w:pPr>
                          <w:spacing w:line="240" w:lineRule="auto"/>
                          <w:jc w:val="center"/>
                          <w:rPr>
                            <w:rFonts w:ascii="Alstom" w:hAnsi="Alstom"/>
                            <w:sz w:val="16"/>
                            <w:szCs w:val="16"/>
                            <w:lang w:val="fr-FR"/>
                          </w:rPr>
                        </w:pPr>
                        <w:r>
                          <w:rPr>
                            <w:rFonts w:ascii="Alstom" w:hAnsi="Alstom"/>
                            <w:sz w:val="16"/>
                            <w:szCs w:val="16"/>
                            <w:lang w:val="fr-FR"/>
                          </w:rPr>
                          <w:t>Train Position</w:t>
                        </w:r>
                      </w:p>
                      <w:p w:rsidR="00467F89" w:rsidRPr="0086649D" w:rsidRDefault="00467F89" w:rsidP="00FF1784">
                        <w:pPr>
                          <w:spacing w:line="240" w:lineRule="auto"/>
                          <w:jc w:val="center"/>
                          <w:rPr>
                            <w:rFonts w:ascii="Alstom" w:hAnsi="Alstom"/>
                            <w:sz w:val="16"/>
                            <w:szCs w:val="16"/>
                            <w:lang w:val="fr-FR"/>
                          </w:rPr>
                        </w:pPr>
                        <w:r>
                          <w:rPr>
                            <w:rFonts w:ascii="Alstom" w:hAnsi="Alstom"/>
                            <w:sz w:val="16"/>
                            <w:szCs w:val="16"/>
                            <w:lang w:val="fr-FR"/>
                          </w:rPr>
                          <w:t>&amp; Speed</w:t>
                        </w:r>
                      </w:p>
                    </w:txbxContent>
                  </v:textbox>
                </v:shape>
                <v:shape id="Text Box 939" o:spid="_x0000_s1355" type="#_x0000_t202" style="position:absolute;left:995;top:6942;width:767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Xk0MEA&#10;AADcAAAADwAAAGRycy9kb3ducmV2LnhtbERPyW7CMBC9I/EP1lTqBREHyhowqK1UlGsCHzDEk0WN&#10;x1HskvD39aFSj09vP55H04oH9a6xrGARxSCIC6sbrhTcrl/zHQjnkTW2lknBkxycT9PJERNtB87o&#10;kftKhBB2CSqove8SKV1Rk0EX2Y44cKXtDfoA+0rqHocQblq5jOONNNhwaKixo8+aiu/8xygo02G2&#10;3g/3i79ts9XmA5vt3T6Ven0Z3w8gPI3+X/znTrWC5VuYH86EIyBP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rV5NDBAAAA3AAAAA8AAAAAAAAAAAAAAAAAmAIAAGRycy9kb3du&#10;cmV2LnhtbFBLBQYAAAAABAAEAPUAAACGAwAAAAA=&#10;" stroked="f">
                  <v:textbo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System Data</w:t>
                        </w:r>
                      </w:p>
                    </w:txbxContent>
                  </v:textbox>
                </v:shape>
                <v:shape id="Text Box 940" o:spid="_x0000_s1356" type="#_x0000_t202" style="position:absolute;left:17523;top:11186;width:10801;height:52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VD1sMA&#10;AADcAAAADwAAAGRycy9kb3ducmV2LnhtbESPW4vCMBSE3wX/QziCb5p6WZGuUUSw+Lje2Nezzdmm&#10;2JyUJtb67zeCsI/DzHzDrDadrURLjS8dK5iMExDEudMlFwou5/1oCcIHZI2VY1LwJA+bdb+3wlS7&#10;Bx+pPYVCRAj7FBWYEOpUSp8bsujHriaO3q9rLIYom0LqBh8Rbis5TZKFtFhyXDBY085QfjvdrYIP&#10;//01b58/pSmW10xmnT3Oz5lSw0G3/QQRqAv/4Xf7oBVMZxN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VD1sMAAADcAAAADwAAAAAAAAAAAAAAAACYAgAAZHJzL2Rv&#10;d25yZXYueG1sUEsFBgAAAAAEAAQA9QAAAIgDAAAAAA==&#10;" strokeweight="1.5pt">
                  <v:textbox>
                    <w:txbxContent>
                      <w:p w:rsidR="00467F89" w:rsidRDefault="00467F89" w:rsidP="00FF1784">
                        <w:pPr>
                          <w:jc w:val="center"/>
                          <w:rPr>
                            <w:lang w:val="fr-FR"/>
                          </w:rPr>
                        </w:pPr>
                        <w:r>
                          <w:rPr>
                            <w:lang w:val="fr-FR"/>
                          </w:rPr>
                          <w:t>MRSP</w:t>
                        </w:r>
                      </w:p>
                      <w:p w:rsidR="00467F89" w:rsidRPr="00B21D2B" w:rsidRDefault="00467F89" w:rsidP="00FF1784">
                        <w:pPr>
                          <w:jc w:val="center"/>
                          <w:rPr>
                            <w:lang w:val="fr-FR"/>
                          </w:rPr>
                        </w:pPr>
                        <w:r>
                          <w:rPr>
                            <w:lang w:val="fr-FR"/>
                          </w:rPr>
                          <w:t>Computation</w:t>
                        </w:r>
                      </w:p>
                    </w:txbxContent>
                  </v:textbox>
                </v:shape>
                <v:group id="Group 941" o:spid="_x0000_s1357" style="position:absolute;top:47400;width:1885;height:1589" coordorigin="8992,2769" coordsize="217,18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942" o:spid="_x0000_s1358" style="position:absolute;left:8992;top:2769;width:217;height:1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shape id="AutoShape 943" o:spid="_x0000_s1359" type="#_x0000_t32" style="position:absolute;left:8992;top:2861;width:217;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MD8YAAADcAAAADwAAAGRycy9kb3ducmV2LnhtbESP3WrCQBSE7wt9h+UUelc3Wi0Ss0op&#10;LRGKSqO5P2RPfjB7NmRXjT59tyD0cpiZb5hkNZhWnKl3jWUF41EEgriwuuFKwWH/9TIH4TyyxtYy&#10;KbiSg9Xy8SHBWNsL/9A585UIEHYxKqi972IpXVGTQTeyHXHwStsb9EH2ldQ9XgLctHISRW/SYMNh&#10;ocaOPmoqjtnJKLhtUtpvsLztPrN8+z1Lx7Ntniv1/DS8L0B4Gvx/+N5eawWT1yn8nQlHQC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RvjA/GAAAA3AAAAA8AAAAAAAAA&#10;AAAAAAAAoQIAAGRycy9kb3ducmV2LnhtbFBLBQYAAAAABAAEAPkAAACUAwAAAAA=&#10;">
                    <v:stroke startarrow="block" endarrow="block"/>
                  </v:shape>
                </v:group>
                <v:shape id="Text Box 944" o:spid="_x0000_s1360" type="#_x0000_t202" style="position:absolute;left:13970;top:4733;width:10791;height:512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d5F1cIA&#10;AADcAAAADwAAAGRycy9kb3ducmV2LnhtbESPW4vCMBSE3wX/QziCb5p6RbpGEWHLPnplX882Z5ti&#10;c1KabK3/fiMIPg4z8w2z3na2Ei01vnSsYDJOQBDnTpdcKLicP0crED4ga6wck4IHedhu+r01ptrd&#10;+UjtKRQiQtinqMCEUKdS+tyQRT92NXH0fl1jMUTZFFI3eI9wW8lpkiylxZLjgsGa9oby2+nPKlj4&#10;78O8ffyUplhdM5l19jg/Z0oNB93uA0SgLrzDr/aXVjCdLeB5Jh4B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3kXVwgAAANwAAAAPAAAAAAAAAAAAAAAAAJgCAABkcnMvZG93&#10;bnJldi54bWxQSwUGAAAAAAQABAD1AAAAhwMAAAAA&#10;" strokeweight="1.5pt">
                  <v:textbox>
                    <w:txbxContent>
                      <w:p w:rsidR="00467F89" w:rsidRDefault="00467F89" w:rsidP="00FF1784">
                        <w:pPr>
                          <w:jc w:val="center"/>
                          <w:rPr>
                            <w:lang w:val="fr-FR"/>
                          </w:rPr>
                        </w:pPr>
                        <w:r>
                          <w:rPr>
                            <w:lang w:val="fr-FR"/>
                          </w:rPr>
                          <w:t>Asafe</w:t>
                        </w:r>
                      </w:p>
                      <w:p w:rsidR="00467F89" w:rsidRPr="00B21D2B" w:rsidRDefault="00467F89" w:rsidP="00FF1784">
                        <w:pPr>
                          <w:jc w:val="center"/>
                          <w:rPr>
                            <w:lang w:val="fr-FR"/>
                          </w:rPr>
                        </w:pPr>
                        <w:r>
                          <w:rPr>
                            <w:lang w:val="fr-FR"/>
                          </w:rPr>
                          <w:t>Computation</w:t>
                        </w:r>
                      </w:p>
                    </w:txbxContent>
                  </v:textbox>
                </v:shape>
                <v:shape id="Text Box 948" o:spid="_x0000_s1361" type="#_x0000_t202" style="position:absolute;left:21897;top:26616;width:13665;height:51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zbosMA&#10;AADcAAAADwAAAGRycy9kb3ducmV2LnhtbESPW4vCMBSE3wX/QziCb5p6WZGuUUSw+Lje8PVsc7Yp&#10;25yUJtb67zeCsI/DzHzDrDadrURLjS8dK5iMExDEudMlFwou5/1oCcIHZI2VY1LwJA+bdb+3wlS7&#10;Bx+pPYVCRAj7FBWYEOpUSp8bsujHriaO3o9rLIYom0LqBh8Rbis5TZKFtFhyXDBY085Q/nu6WwUf&#10;/vY1b5/fpSmW10xmnT3Oz5lSw0G3/QQRqAv/4Xf7oBVMZwt4nYlH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QzbosMAAADcAAAADwAAAAAAAAAAAAAAAACYAgAAZHJzL2Rv&#10;d25yZXYueG1sUEsFBgAAAAAEAAQA9QAAAIgDAAAAAA==&#10;" strokeweight="1.5pt">
                  <v:textbox>
                    <w:txbxContent>
                      <w:p w:rsidR="00467F89" w:rsidRPr="00B21D2B" w:rsidRDefault="00467F89" w:rsidP="00FF1784">
                        <w:pPr>
                          <w:jc w:val="center"/>
                          <w:rPr>
                            <w:lang w:val="fr-FR"/>
                          </w:rPr>
                        </w:pPr>
                        <w:r>
                          <w:rPr>
                            <w:lang w:val="fr-FR"/>
                          </w:rPr>
                          <w:t>Supervision Limits Computation</w:t>
                        </w:r>
                      </w:p>
                    </w:txbxContent>
                  </v:textbox>
                </v:shape>
                <v:shape id="Text Box 952" o:spid="_x0000_s1362" type="#_x0000_t202" style="position:absolute;left:17977;top:19141;width:13970;height:4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B+OcQA&#10;AADcAAAADwAAAGRycy9kb3ducmV2LnhtbESPT2vCQBTE74LfYXmCN93UP1VSVymFBo9qKr2+Zl+z&#10;odm3IbuN8du7guBxmJnfMJtdb2vRUesrxwpepgkI4sLpiksFX/nnZA3CB2SNtWNScCUPu+1wsMFU&#10;uwsfqTuFUkQI+xQVmBCaVEpfGLLop64hjt6vay2GKNtS6hYvEW5rOUuSV2mx4rhgsKEPQ8Xf6d8q&#10;WPrvw6K7/lSmXJ8zmfX2uMgzpcaj/v0NRKA+PMOP9l4rmM1XcD8Tj4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AfjnEAAAA3AAAAA8AAAAAAAAAAAAAAAAAmAIAAGRycy9k&#10;b3ducmV2LnhtbFBLBQYAAAAABAAEAPUAAACJAwAAAAA=&#10;" strokeweight="1.5pt">
                  <v:textbox>
                    <w:txbxContent>
                      <w:p w:rsidR="00467F89" w:rsidRPr="00B21D2B" w:rsidRDefault="00467F89" w:rsidP="00FF1784">
                        <w:pPr>
                          <w:jc w:val="center"/>
                          <w:rPr>
                            <w:lang w:val="fr-FR"/>
                          </w:rPr>
                        </w:pPr>
                        <w:r>
                          <w:rPr>
                            <w:lang w:val="fr-FR"/>
                          </w:rPr>
                          <w:t>Target and Curves Computation</w:t>
                        </w:r>
                      </w:p>
                    </w:txbxContent>
                  </v:textbox>
                </v:shape>
                <v:shape id="AutoShape 953" o:spid="_x0000_s1363" type="#_x0000_t32" style="position:absolute;left:35553;top:7204;width:9;height:1077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alb8EAAADcAAAADwAAAGRycy9kb3ducmV2LnhtbERPTYvCMBC9C/6HMIIX0bQKi1SjiLAg&#10;HhbUHjwOydgWm0lNsrX77zeHhT0+3vd2P9hW9ORD41hBvshAEGtnGq4UlLfP+RpEiMgGW8ek4IcC&#10;7Hfj0RYL4958of4aK5FCOBSooI6xK6QMuiaLYeE64sQ9nLcYE/SVNB7fKdy2cpllH9Jiw6mhxo6O&#10;Nenn9dsqaM7lV9nPXtHr9Tm/+zzc7q1WajoZDhsQkYb4L/5zn4yC5Sq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tqVvwQAAANwAAAAPAAAAAAAAAAAAAAAA&#10;AKECAABkcnMvZG93bnJldi54bWxQSwUGAAAAAAQABAD5AAAAjwMAAAAA&#10;"/>
                <v:shape id="AutoShape 954" o:spid="_x0000_s1364" type="#_x0000_t32" style="position:absolute;top:3711;width:62585;height: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lfe8UAAADcAAAADwAAAGRycy9kb3ducmV2LnhtbESP3WrCQBSE7wt9h+UUvNONSkWjqxS1&#10;VBAUf0C8O2aPSWj2bMiuJn17VxB6OczMN8xk1phC3KlyuWUF3U4EgjixOudUwfHw3R6CcB5ZY2GZ&#10;FPyRg9n0/W2CsbY17+i+96kIEHYxKsi8L2MpXZKRQdexJXHwrrYy6IOsUqkrrAPcFLIXRQNpMOew&#10;kGFJ84yS3/3NKKi3zD8ns9w4bdeXFfc/F7dzqVTro/kag/DU+P/wq73SCnr9ETzPhCM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lfe8UAAADcAAAADwAAAAAAAAAA&#10;AAAAAAChAgAAZHJzL2Rvd25yZXYueG1sUEsFBgAAAAAEAAQA+QAAAJMDAAAAAA==&#10;" strokecolor="#002060" strokeweight="1pt"/>
                <v:shape id="AutoShape 955" o:spid="_x0000_s1365" type="#_x0000_t32" style="position:absolute;left:25704;top:7195;width:985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8baFMEAAADcAAAADwAAAGRycy9kb3ducmV2LnhtbERPTYvCMBC9C/6HMIIX0bQii1SjiLAg&#10;HhbUHjwOydgWm0lNsrX77zeHhT0+3vd2P9hW9ORD41hBvshAEGtnGq4UlLfP+RpEiMgGW8ek4IcC&#10;7Hfj0RYL4958of4aK5FCOBSooI6xK6QMuiaLYeE64sQ9nLcYE/SVNB7fKdy2cpllH9Jiw6mhxo6O&#10;Nenn9dsqaM7lV9nPXtHr9Tm/+zzc7q1WajoZDhsQkYb4L/5zn4yC5Sr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toUwQAAANwAAAAPAAAAAAAAAAAAAAAA&#10;AKECAABkcnMvZG93bnJldi54bWxQSwUGAAAAAAQABAD5AAAAjwMAAAAA&#10;"/>
                <v:shape id="Text Box 959" o:spid="_x0000_s1366" type="#_x0000_t202" style="position:absolute;left:2060;top:13142;width:6173;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8yNsIA&#10;AADcAAAADwAAAGRycy9kb3ducmV2LnhtbESP3YrCMBSE7wXfIRzBG9mmir/VKCrs4q2uD3DaHNti&#10;c1KaaOvbm4UFL4eZ+YbZ7DpTiSc1rrSsYBzFIIgzq0vOFVx/v7+WIJxH1lhZJgUvcrDb9nsbTLRt&#10;+UzPi89FgLBLUEHhfZ1I6bKCDLrI1sTBu9nGoA+yyaVusA1wU8lJHM+lwZLDQoE1HQvK7peHUXA7&#10;taPZqk1//HVxns4PWC5S+1JqOOj2axCeOv8J/7dPWsFkOoa/M+EIyO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nzI2wgAAANwAAAAPAAAAAAAAAAAAAAAAAJgCAABkcnMvZG93&#10;bnJldi54bWxQSwUGAAAAAAQABAD1AAAAhwMAAAAA&#10;" stroked="f">
                  <v:textbox>
                    <w:txbxContent>
                      <w:p w:rsidR="00467F89" w:rsidRPr="00F45BE6" w:rsidRDefault="00467F89" w:rsidP="00FF1784">
                        <w:pPr>
                          <w:spacing w:line="240" w:lineRule="auto"/>
                          <w:jc w:val="right"/>
                          <w:rPr>
                            <w:rFonts w:ascii="Alstom" w:hAnsi="Alstom"/>
                            <w:b/>
                            <w:sz w:val="16"/>
                            <w:szCs w:val="16"/>
                            <w:lang w:val="fr-FR"/>
                          </w:rPr>
                        </w:pPr>
                        <w:r w:rsidRPr="00F45BE6">
                          <w:rPr>
                            <w:rFonts w:ascii="Alstom" w:hAnsi="Alstom"/>
                            <w:b/>
                            <w:sz w:val="16"/>
                            <w:szCs w:val="16"/>
                            <w:lang w:val="fr-FR"/>
                          </w:rPr>
                          <w:t>Database</w:t>
                        </w:r>
                      </w:p>
                    </w:txbxContent>
                  </v:textbox>
                </v:shape>
                <v:group id="Group 924" o:spid="_x0000_s1367" style="position:absolute;top:21761;width:188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RV5DMUAAADcAAAADwAAAGRycy9kb3ducmV2LnhtbESPT2vCQBTE7wW/w/IE&#10;b3WT2IpEVxFR6UEK/gHx9sg+k2D2bciuSfz23UKhx2FmfsMsVr2pREuNKy0riMcRCOLM6pJzBZfz&#10;7n0GwnlkjZVlUvAiB6vl4G2BqbYdH6k9+VwECLsUFRTe16mULivIoBvbmjh4d9sY9EE2udQNdgFu&#10;KplE0VQaLDksFFjTpqDscXoaBfsOu/Uk3raHx33zup0/v6+HmJQaDfv1HISn3v+H/9pfWkHykcD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kVeQzFAAAA3AAA&#10;AA8AAAAAAAAAAAAAAAAAqgIAAGRycy9kb3ducmV2LnhtbFBLBQYAAAAABAAEAPoAAACcAwAAAAA=&#10;">
                  <v:rect id="Rectangle 925" o:spid="_x0000_s136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5WcUA&#10;AADcAAAADwAAAGRycy9kb3ducmV2LnhtbESPT2vCQBTE70K/w/IKvenGWKSmriKWlPao8eLtNfua&#10;pGbfhuzmT/30bkHocZiZ3zDr7Whq0VPrKssK5rMIBHFudcWFglOWTl9AOI+ssbZMCn7JwXbzMFlj&#10;ou3AB+qPvhABwi5BBaX3TSKly0sy6Ga2IQ7et20N+iDbQuoWhwA3tYyjaCkNVhwWSmxoX1J+OXZG&#10;wVcVn/B6yN4js0oX/nPMfrrzm1JPj+PuFYSn0f+H7+0PrSB+XsD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MjlZxQAAANwAAAAPAAAAAAAAAAAAAAAAAJgCAABkcnMv&#10;ZG93bnJldi54bWxQSwUGAAAAAAQABAD1AAAAigMAAAAA&#10;"/>
                  <v:shape id="AutoShape 926" o:spid="_x0000_s136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cvwK8YAAADcAAAADwAAAGRycy9kb3ducmV2LnhtbESPT2vCQBTE7wW/w/KE3upGkaIxGxGh&#10;pVh68A9Bb4/sMwlm34bdVWM/fbdQ6HGYmd8w2bI3rbiR841lBeNRAoK4tLrhSsFh//YyA+EDssbW&#10;Mil4kIdlPnjKMNX2zlu67UIlIoR9igrqELpUSl/WZNCPbEccvbN1BkOUrpLa4T3CTSsnSfIqDTYc&#10;F2rsaF1TedldjYLj5/xaPIov2hTj+eaEzvjv/btSz8N+tQARqA//4b/2h1YwmU7h90w8AjL/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XL8CvGAAAA3AAAAA8AAAAAAAAA&#10;AAAAAAAAoQIAAGRycy9kb3ducmV2LnhtbFBLBQYAAAAABAAEAPkAAACUAwAAAAA=&#10;">
                    <v:stroke endarrow="block"/>
                  </v:shape>
                </v:group>
                <v:shape id="Text Box 960" o:spid="_x0000_s1370" type="#_x0000_t202" style="position:absolute;left:29450;top:41680;width:10818;height:52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g2qMIA&#10;AADcAAAADwAAAGRycy9kb3ducmV2LnhtbESPT4vCMBTE78J+h/AW9qbpShWpRpEFyx79y17fNs+m&#10;2LyUJtb67Y0geBxm5jfMYtXbWnTU+sqxgu9RAoK4cLriUsHxsBnOQPiArLF2TAru5GG1/BgsMNPu&#10;xjvq9qEUEcI+QwUmhCaT0heGLPqRa4ijd3atxRBlW0rd4i3CbS3HSTKVFiuOCwYb+jFUXPZXq2Di&#10;/7Zpd/+vTDk75TLv7S495Ep9ffbrOYhAfXiHX+1frWCcTuB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2DaowgAAANwAAAAPAAAAAAAAAAAAAAAAAJgCAABkcnMvZG93&#10;bnJldi54bWxQSwUGAAAAAAQABAD1AAAAhwMAAAAA&#10;" strokeweight="1.5pt">
                  <v:textbox>
                    <w:txbxContent>
                      <w:p w:rsidR="00467F89" w:rsidRPr="00B21D2B" w:rsidRDefault="00467F89" w:rsidP="00FF1784">
                        <w:pPr>
                          <w:jc w:val="center"/>
                          <w:rPr>
                            <w:lang w:val="fr-FR"/>
                          </w:rPr>
                        </w:pPr>
                        <w:r>
                          <w:rPr>
                            <w:lang w:val="fr-FR"/>
                          </w:rPr>
                          <w:t>Mode and Level</w:t>
                        </w:r>
                      </w:p>
                    </w:txbxContent>
                  </v:textbox>
                </v:shape>
                <v:shape id="Text Box 961" o:spid="_x0000_s1371" type="#_x0000_t202" style="position:absolute;left:26857;top:34144;width:10800;height:5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Qqo38IA&#10;AADcAAAADwAAAGRycy9kb3ducmV2LnhtbESPT4vCMBTE78J+h/AW9qbpShWpRpEFyx79y17fNs+m&#10;2LyUJtb67Y0geBxm5jfMYtXbWnTU+sqxgu9RAoK4cLriUsHxsBnOQPiArLF2TAru5GG1/BgsMNPu&#10;xjvq9qEUEcI+QwUmhCaT0heGLPqRa4ijd3atxRBlW0rd4i3CbS3HSTKVFiuOCwYb+jFUXPZXq2Di&#10;/7Zpd/+vTDk75TLv7S495Ep9ffbrOYhAfXiHX+1frWCcTuF5Jh4BuX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CqjfwgAAANwAAAAPAAAAAAAAAAAAAAAAAJgCAABkcnMvZG93&#10;bnJldi54bWxQSwUGAAAAAAQABAD1AAAAhwMAAAAA&#10;" strokeweight="1.5pt">
                  <v:textbox>
                    <w:txbxContent>
                      <w:p w:rsidR="00467F89" w:rsidRPr="00B21D2B" w:rsidRDefault="00467F89" w:rsidP="00FF1784">
                        <w:pPr>
                          <w:jc w:val="center"/>
                          <w:rPr>
                            <w:lang w:val="fr-FR"/>
                          </w:rPr>
                        </w:pPr>
                        <w:r>
                          <w:rPr>
                            <w:lang w:val="fr-FR"/>
                          </w:rPr>
                          <w:t>Protection</w:t>
                        </w:r>
                      </w:p>
                    </w:txbxContent>
                  </v:textbox>
                </v:shape>
                <v:shape id="Text Box 962" o:spid="_x0000_s1372" type="#_x0000_t202" style="position:absolute;left:31353;top:50491;width:10818;height:535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YNRMMA&#10;AADcAAAADwAAAGRycy9kb3ducmV2LnhtbESPT4vCMBTE74LfITzBm6ZKdaVrFFnYskf/rHh927xt&#10;yjYvpYm1fvuNIHgcZuY3zHrb21p01PrKsYLZNAFBXDhdcang+/Q5WYHwAVlj7ZgU3MnDdjMcrDHT&#10;7sYH6o6hFBHCPkMFJoQmk9IXhiz6qWuIo/frWoshyraUusVbhNtazpNkKS1WHBcMNvRhqPg7Xq2C&#10;hb/s0+7+U5lydc5l3ttDesqVGo/63TuIQH14hZ/tL61gnr7B40w8AnLz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YNRMMAAADcAAAADwAAAAAAAAAAAAAAAACYAgAAZHJzL2Rv&#10;d25yZXYueG1sUEsFBgAAAAAEAAQA9QAAAIgDAAAAAA==&#10;" strokeweight="1.5pt">
                  <v:textbox>
                    <w:txbxContent>
                      <w:p w:rsidR="00467F89" w:rsidRPr="00B21D2B" w:rsidRDefault="00467F89" w:rsidP="00FF1784">
                        <w:pPr>
                          <w:jc w:val="center"/>
                          <w:rPr>
                            <w:lang w:val="fr-FR"/>
                          </w:rPr>
                        </w:pPr>
                        <w:r>
                          <w:rPr>
                            <w:lang w:val="fr-FR"/>
                          </w:rPr>
                          <w:t>Brake Handling</w:t>
                        </w:r>
                      </w:p>
                    </w:txbxContent>
                  </v:textbox>
                </v:shape>
                <v:shape id="Text Box 963" o:spid="_x0000_s1373" type="#_x0000_t202" style="position:absolute;left:36391;top:65503;width:10818;height:52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mZNsEA&#10;AADcAAAADwAAAGRycy9kb3ducmV2LnhtbERPz2vCMBS+D/wfwhO8zVTpRKppGcKKx1U3dn1rnk1Z&#10;81KarLb//XIYePz4fh+LyXZipMG3jhVs1gkI4trplhsFH9e35z0IH5A1do5JwUweinzxdMRMuztX&#10;NF5CI2II+wwVmBD6TEpfG7Lo164njtzNDRZDhEMj9YD3GG47uU2SnbTYcmww2NPJUP1z+bUKXvzX&#10;ezrO361p9p+lLCdbpddSqdVyej2ACDSFh/jffdYKtmlcG8/EIyDzP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ZmTbBAAAA3AAAAA8AAAAAAAAAAAAAAAAAmAIAAGRycy9kb3du&#10;cmV2LnhtbFBLBQYAAAAABAAEAPUAAACGAwAAAAA=&#10;" strokeweight="1.5pt">
                  <v:textbox>
                    <w:txbxContent>
                      <w:p w:rsidR="00467F89" w:rsidRPr="00B21D2B" w:rsidRDefault="00467F89" w:rsidP="00FF1784">
                        <w:pPr>
                          <w:jc w:val="center"/>
                          <w:rPr>
                            <w:lang w:val="fr-FR"/>
                          </w:rPr>
                        </w:pPr>
                        <w:r>
                          <w:rPr>
                            <w:lang w:val="fr-FR"/>
                          </w:rPr>
                          <w:t>Version Management</w:t>
                        </w:r>
                      </w:p>
                    </w:txbxContent>
                  </v:textbox>
                </v:shape>
                <v:shape id="Text Box 964" o:spid="_x0000_s1374" type="#_x0000_t202" style="position:absolute;left:33266;top:58412;width:10800;height:514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YD7b8A&#10;AADcAAAADwAAAGRycy9kb3ducmV2LnhtbERPy4rCMBTdC/MP4Q6403SKDlKNZRiY4tInbq/NtSk2&#10;N6WJtf69WQizPJz3Kh9sI3rqfO1Ywdc0AUFcOl1zpeB4+JssQPiArLFxTAqe5CFff4xWmGn34B31&#10;+1CJGMI+QwUmhDaT0peGLPqpa4kjd3WdxRBhV0nd4SOG20amSfItLdYcGwy29GuovO3vVsHcn7ez&#10;/nmpTbU4FbIY7G52KJQafw4/SxCBhvAvfrs3WkE6j/PjmXgE5PoF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wdgPtvwAAANwAAAAPAAAAAAAAAAAAAAAAAJgCAABkcnMvZG93bnJl&#10;di54bWxQSwUGAAAAAAQABAD1AAAAhAMAAAAA&#10;" strokeweight="1.5pt">
                  <v:textbox>
                    <w:txbxContent>
                      <w:p w:rsidR="00467F89" w:rsidRPr="00B21D2B" w:rsidRDefault="00467F89" w:rsidP="00FF1784">
                        <w:pPr>
                          <w:jc w:val="center"/>
                          <w:rPr>
                            <w:lang w:val="fr-FR"/>
                          </w:rPr>
                        </w:pPr>
                        <w:r>
                          <w:rPr>
                            <w:lang w:val="fr-FR"/>
                          </w:rPr>
                          <w:t>Special Function</w:t>
                        </w:r>
                      </w:p>
                    </w:txbxContent>
                  </v:textbox>
                </v:shape>
                <v:shape id="AutoShape 965" o:spid="_x0000_s1375" type="#_x0000_t32" style="position:absolute;left:10206;top:44457;width:19244;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VPpUsQAAADcAAAADwAAAGRycy9kb3ducmV2LnhtbESPQYvCMBSE7wv+h/AEL8uaVliRrlFk&#10;YWHxIKg9eHwkz7bYvNQkW+u/N8KCx2FmvmGW68G2oicfGscK8mkGglg703CloDz+fCxAhIhssHVM&#10;Cu4UYL0avS2xMO7Ge+oPsRIJwqFABXWMXSFl0DVZDFPXESfv7LzFmKSvpPF4S3DbylmWzaXFhtNC&#10;jR1916Qvhz+roNmWu7J/v0avF9v85PNwPLVaqcl42HyBiDTEV/i//WsUzD5z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U+lSxAAAANwAAAAPAAAAAAAAAAAA&#10;AAAAAKECAABkcnMvZG93bnJldi54bWxQSwUGAAAAAAQABAD5AAAAkgMAAAAA&#10;"/>
                <v:shape id="AutoShape 966" o:spid="_x0000_s1376" type="#_x0000_t32" style="position:absolute;left:10206;top:29175;width:11595;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F3JcQAAADcAAAADwAAAGRycy9kb3ducmV2LnhtbESPQWvCQBSE70L/w/IKvUjdJKBI6iql&#10;UBAPgpqDx8fuaxKafZvurjH9964geBxm5htmtRltJwbyoXWsIJ9lIIi1My3XCqrT9/sSRIjIBjvH&#10;pOCfAmzWL5MVlsZd+UDDMdYiQTiUqKCJsS+lDLohi2HmeuLk/ThvMSbpa2k8XhPcdrLIsoW02HJa&#10;aLCnr4b07/FiFbS7al8N07/o9XKXn30eTudOK/X2On5+gIg0xmf40d4aBcW8gPuZdATk+g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9gXclxAAAANwAAAAPAAAAAAAAAAAA&#10;AAAAAKECAABkcnMvZG93bnJldi54bWxQSwUGAAAAAAQABAD5AAAAkgMAAAAA&#10;"/>
                <v:shape id="AutoShape 967" o:spid="_x0000_s1377" type="#_x0000_t32" style="position:absolute;left:10206;top:21630;width:7675;height:14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3SvsUAAADcAAAADwAAAGRycy9kb3ducmV2LnhtbESPQWsCMRSE74X+h/AKXopmV6n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3SvsUAAADcAAAADwAAAAAAAAAA&#10;AAAAAAChAgAAZHJzL2Rvd25yZXYueG1sUEsFBgAAAAAEAAQA+QAAAJMDAAAAAA==&#10;"/>
                <v:shape id="AutoShape 968" o:spid="_x0000_s1378" type="#_x0000_t32" style="position:absolute;left:10206;top:13649;width:7317;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SRKysUAAADcAAAADwAAAGRycy9kb3ducmV2LnhtbESPQWsCMRSE74X+h/AKXopmV6zI1ihS&#10;EMRDQd2Dx0fy3F26eVmTdF3/fSMIPQ4z8w2zXA+2FT350DhWkE8yEMTamYYrBeVpO16ACBHZYOuY&#10;FNwpwHr1+rLEwrgbH6g/xkokCIcCFdQxdoWUQddkMUxcR5y8i/MWY5K+ksbjLcFtK6dZNpcWG04L&#10;NXb0VZP+Of5aBc2+/C7792v0erHPzz4Pp3OrlRq9DZtPEJGG+B9+tndGwfRjB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SRKysUAAADcAAAADwAAAAAAAAAA&#10;AAAAAAChAgAAZHJzL2Rvd25yZXYueG1sUEsFBgAAAAAEAAQA+QAAAJMDAAAAAA==&#10;"/>
                <v:shape id="AutoShape 969" o:spid="_x0000_s1379" type="#_x0000_t32" style="position:absolute;left:10206;top:36642;width:16555;height:6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1mirsYAAADcAAAADwAAAGRycy9kb3ducmV2LnhtbESPQWvCQBSE70L/w/IKXqRuFCIldZWQ&#10;IpRAiaYFr4/sa5KafRuy2xj/fbdQ8DjMzDfMdj+ZTow0uNaygtUyAkFcWd1yreDz4/D0DMJ5ZI2d&#10;ZVJwIwf73cNsi4m2Vz7RWPpaBAi7BBU03veJlK5qyKBb2p44eF92MOiDHGqpB7wGuOnkOoo20mDL&#10;YaHBnrKGqkv5YxT490Uef5+KIi2ZX9Njfr6k2Vmp+eOUvoDwNPl7+L/9phWs4xj+zoQjIH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tZoq7GAAAA3AAAAA8AAAAAAAAA&#10;AAAAAAAAoQIAAGRycy9kb3ducmV2LnhtbFBLBQYAAAAABAAEAPkAAACUAwAAAAA=&#10;"/>
                <v:shape id="AutoShape 970" o:spid="_x0000_s1380" type="#_x0000_t32" style="position:absolute;left:2060;top:16434;width:813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VpEMUAAADcAAAADwAAAGRycy9kb3ducmV2LnhtbESPQWvCQBSE7wX/w/KEXkrdREsJ0VVK&#10;oSAehGoOHh+7zySYfRt3tzH9965Q6HGYmW+Y1Wa0nRjIh9axgnyWgSDWzrRcK6iOX68FiBCRDXaO&#10;ScEvBdisJ08rLI278TcNh1iLBOFQooImxr6UMuiGLIaZ64mTd3beYkzS19J4vCW47eQ8y96lxZbT&#10;QoM9fTakL4cfq6DdVftqeLlGr4tdfvJ5OJ46rdTzdPxYgog0xv/wX3trFCyKN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aVpEMUAAADcAAAADwAAAAAAAAAA&#10;AAAAAAChAgAAZHJzL2Rvd25yZXYueG1sUEsFBgAAAAAEAAQA+QAAAJMDAAAAAA==&#10;"/>
                <v:shape id="AutoShape 971" o:spid="_x0000_s1381" type="#_x0000_t32" style="position:absolute;left:1885;top:22591;width:8313;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Mi8UAAADcAAAADwAAAGRycy9kb3ducmV2LnhtbESPQWvCQBSE7wX/w/KEXkrdRGkJ0VVK&#10;oSAehGoOHh+7zySYfRt3tzH9965Q6HGYmW+Y1Wa0nRjIh9axgnyWgSDWzrRcK6iOX68FiBCRDXaO&#10;ScEvBdisJ08rLI278TcNh1iLBOFQooImxr6UMuiGLIaZ64mTd3beYkzS19J4vCW47eQ8y96lxZbT&#10;QoM9fTakL4cfq6DdVftqeLlGr4tdfvJ5OJ46rdTzdPxYgog0xv/wX3trFCyKN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Mi8UAAADcAAAADwAAAAAAAAAA&#10;AAAAAAChAgAAZHJzL2Rvd25yZXYueG1sUEsFBgAAAAAEAAQA+QAAAJMDAAAAAA==&#10;"/>
                <v:shape id="AutoShape 972" o:spid="_x0000_s1382" type="#_x0000_t32" style="position:absolute;left:2060;top:9832;width:8138;height:2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jtS/MQAAADcAAAADwAAAGRycy9kb3ducmV2LnhtbESPQWvCQBSE7wX/w/IKXopuoiAhukop&#10;FMRDQc3B42P3NQnNvo27a0z/fbcgeBxm5htmsxttJwbyoXWsIJ9nIIi1My3XCqrz56wAESKywc4x&#10;KfilALvt5GWDpXF3PtJwirVIEA4lKmhi7Espg27IYpi7njh5385bjEn6WhqP9wS3nVxk2UpabDkt&#10;NNjTR0P653SzCtpD9VUNb9fodXHILz4P50unlZq+ju9rEJHG+Aw/2nujYFms4P9MOgJy+w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O1L8xAAAANwAAAAPAAAAAAAAAAAA&#10;AAAAAKECAABkcnMvZG93bnJldi54bWxQSwUGAAAAAAQABAD5AAAAkgMAAAAA&#10;"/>
                <v:shape id="AutoShape 973" o:spid="_x0000_s1383" type="#_x0000_t32" style="position:absolute;left:10206;top:53050;width:21121;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Xf3Z8UAAADcAAAADwAAAGRycy9kb3ducmV2LnhtbESPQWvCQBSE7wX/w/KEXkrdRKEN0VVK&#10;oSAehGoOHh+7zySYfRt3tzH9965Q6HGYmW+Y1Wa0nRjIh9axgnyWgSDWzrRcK6iOX68FiBCRDXaO&#10;ScEvBdisJ08rLI278TcNh1iLBOFQooImxr6UMuiGLIaZ64mTd3beYkzS19J4vCW47eQ8y96kxZbT&#10;QoM9fTakL4cfq6DdVftqeLlGr4tdfvJ5OJ46rdTzdPxYgog0xv/wX3trFCyKd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Xf3Z8UAAADcAAAADwAAAAAAAAAA&#10;AAAAAAChAgAAZHJzL2Rvd25yZXYueG1sUEsFBgAAAAAEAAQA+QAAAJMDAAAAAA==&#10;"/>
                <v:shape id="AutoShape 974" o:spid="_x0000_s1384" type="#_x0000_t32" style="position:absolute;left:2060;top:48317;width:813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gsMMAAADcAAAADwAAAGRycy9kb3ducmV2LnhtbERPW2vCMBR+F/YfwhnszaZTEOmMpQpj&#10;ijBQx9jjoTm9bM1JTaLt/v3yMPDx47uv8tF04kbOt5YVPCcpCOLS6pZrBR/n1+kShA/IGjvLpOCX&#10;POTrh8kKM20HPtLtFGoRQ9hnqKAJoc+k9GVDBn1ie+LIVdYZDBG6WmqHQww3nZyl6UIabDk2NNjT&#10;tqHy53Q1Ct788fLpqs2wfy/Kw/d2vhs21ZdST49j8QIi0Bju4n/3TiuYL+PaeCYeAbn+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iEoLDDAAAA3AAAAA8AAAAAAAAAAAAA&#10;AAAAoQIAAGRycy9kb3ducmV2LnhtbFBLBQYAAAAABAAEAPkAAACRAwAAAAA=&#10;">
                  <v:stroke dashstyle="dash"/>
                </v:shape>
                <v:shape id="AutoShape 975" o:spid="_x0000_s1385" type="#_x0000_t32" style="position:absolute;left:10110;top:60988;width:23060;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6TGjsUAAADcAAAADwAAAGRycy9kb3ducmV2LnhtbESPQWvCQBSE7wX/w/KEXkrdRKGk0VVK&#10;oSAehGoOHh+7zySYfRt3tzH9965Q6HGYmW+Y1Wa0nRjIh9axgnyWgSDWzrRcK6iOX68FiBCRDXaO&#10;ScEvBdisJ08rLI278TcNh1iLBOFQooImxr6UMuiGLIaZ64mTd3beYkzS19J4vCW47eQ8y96kxZbT&#10;QoM9fTakL4cfq6DdVftqeLlGr4tdfvJ5OJ46rdTzdPxYgog0xv/wX3trFCyKd3icSUdAr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6TGjsUAAADcAAAADwAAAAAAAAAA&#10;AAAAAAChAgAAZHJzL2Rvd25yZXYueG1sUEsFBgAAAAAEAAQA+QAAAJMDAAAAAA==&#10;"/>
                <v:shape id="AutoShape 976" o:spid="_x0000_s1386" type="#_x0000_t32" style="position:absolute;left:9918;top:67922;width:26473;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0f5zsEAAADcAAAADwAAAGRycy9kb3ducmV2LnhtbERPz2vCMBS+D/wfwhN2GZp2g6HVKCII&#10;4mEw7cHjI3m2xealJrF2//1yEDx+fL+X68G2oicfGscK8mkGglg703CloDztJjMQISIbbB2Tgj8K&#10;sF6N3pZYGPfgX+qPsRIphEOBCuoYu0LKoGuyGKauI07cxXmLMUFfSePxkcJtKz+z7FtabDg11NjR&#10;tiZ9Pd6tguZQ/pT9xy16PTvkZ5+H07nVSr2Ph80CRKQhvsRP994o+Jqn+elMOgJy9Q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vR/nOwQAAANwAAAAPAAAAAAAAAAAAAAAA&#10;AKECAABkcnMvZG93bnJldi54bWxQSwUGAAAAAAQABAD5AAAAjwMAAAAA&#10;"/>
                <v:group id="Group 977" o:spid="_x0000_s1387" style="position:absolute;left:23818;top:6270;width:1886;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bEocYAAADcAAAADwAAAGRycy9kb3ducmV2LnhtbESPT2vCQBTE70K/w/IK&#10;vZlNGiptmlVEaulBCmqh9PbIPpNg9m3Irvnz7V2h4HGYmd8w+Wo0jeipc7VlBUkUgyAurK65VPBz&#10;3M5fQTiPrLGxTAomcrBaPsxyzLQdeE/9wZciQNhlqKDyvs2kdEVFBl1kW+LgnWxn0AfZlVJ3OAS4&#10;aeRzHC+kwZrDQoUtbSoqzoeLUfA54LBOk49+dz5tpr/jy/fvLiGlnh7H9TsIT6O/h//bX1pB+pb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hRsShxgAAANwA&#10;AAAPAAAAAAAAAAAAAAAAAKoCAABkcnMvZG93bnJldi54bWxQSwUGAAAAAAQABAD6AAAAnQMAAAAA&#10;">
                  <v:rect id="Rectangle 978" o:spid="_x0000_s138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GMUA&#10;AADcAAAADwAAAGRycy9kb3ducmV2LnhtbESPQWvCQBSE7wX/w/IKvTWbJiA1ukqxWOpRk0tvz+wz&#10;ic2+DdnVRH+9KxR6HGbmG2axGk0rLtS7xrKCtygGQVxa3XCloMg3r+8gnEfW2FomBVdysFpOnhaY&#10;aTvwji57X4kAYZehgtr7LpPSlTUZdJHtiIN3tL1BH2RfSd3jEOCmlUkcT6XBhsNCjR2tayp/92ej&#10;4NAkBd52+VdsZpvUb8f8dP75VOrlefyYg/A0+v/wX/tbK0hnCTzOhCMgl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78YxQAAANwAAAAPAAAAAAAAAAAAAAAAAJgCAABkcnMv&#10;ZG93bnJldi54bWxQSwUGAAAAAAQABAD1AAAAigMAAAAA&#10;"/>
                  <v:shape id="AutoShape 979" o:spid="_x0000_s138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NLhcUAAADcAAAADwAAAGRycy9kb3ducmV2LnhtbESPQWvCQBSE74L/YXmCN92oIE10lVKo&#10;iOKhWkJ7e2SfSWj2bdhdNfbXdwWhx2FmvmGW68404krO15YVTMYJCOLC6ppLBZ+n99ELCB+QNTaW&#10;ScGdPKxX/d4SM21v/EHXYyhFhLDPUEEVQptJ6YuKDPqxbYmjd7bOYIjSlVI7vEW4aeQ0SebSYM1x&#10;ocKW3ioqfo4Xo+Brn17ye36gXT5Jd9/ojP89bZQaDrrXBYhAXfgPP9tbrWCWzuBxJh4Bufo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qNLhcUAAADcAAAADwAAAAAAAAAA&#10;AAAAAAChAgAAZHJzL2Rvd25yZXYueG1sUEsFBgAAAAAEAAQA+QAAAJMDAAAAAA==&#10;">
                    <v:stroke endarrow="block"/>
                  </v:shape>
                </v:group>
                <v:group id="Group 980" o:spid="_x0000_s1390" style="position:absolute;left:27564;top:12417;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TFnOcUAAADcAAAADwAAAGRycy9kb3ducmV2LnhtbESPQWvCQBSE7wX/w/IE&#10;b7qJWrHRVURUPEihWii9PbLPJJh9G7JrEv+9WxB6HGbmG2a57kwpGqpdYVlBPIpAEKdWF5wp+L7s&#10;h3MQziNrLC2Tggc5WK96b0tMtG35i5qzz0SAsEtQQe59lUjp0pwMupGtiIN3tbVBH2SdSV1jG+Cm&#10;lOMomkmDBYeFHCva5pTeznej4NBiu5nEu+Z0u24fv5f3z59TTEoN+t1mAcJT5//Dr/ZRK5h8TOH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ExZznFAAAA3AAA&#10;AA8AAAAAAAAAAAAAAAAAqgIAAGRycy9kb3ducmV2LnhtbFBLBQYAAAAABAAEAPoAAACcAwAAAAA=&#10;">
                  <v:rect id="Rectangle 981" o:spid="_x0000_s139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xYnbMUA&#10;AADcAAAADwAAAGRycy9kb3ducmV2LnhtbESPQWvCQBSE74X+h+UVems2Ki1NdBWxpLRHTS69PbPP&#10;JJp9G7JrTP31bqHgcZiZb5jFajStGKh3jWUFkygGQVxa3XCloMizl3cQziNrbC2Tgl9ysFo+Piww&#10;1fbCWxp2vhIBwi5FBbX3XSqlK2sy6CLbEQfvYHuDPsi+krrHS4CbVk7j+E0abDgs1NjRpqbytDsb&#10;BftmWuB1m3/GJslm/nvMj+efD6Wen8b1HISn0d/D/+0vrWCWvMLfmXAE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FidsxQAAANwAAAAPAAAAAAAAAAAAAAAAAJgCAABkcnMv&#10;ZG93bnJldi54bWxQSwUGAAAAAAQABAD1AAAAigMAAAAA&#10;"/>
                  <v:shape id="AutoShape 982" o:spid="_x0000_s139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ToHcUAAADcAAAADwAAAGRycy9kb3ducmV2LnhtbESPQWvCQBSE74L/YXlCb7qxBTHRVaTQ&#10;Uiw9qCXo7ZF9JsHs27C7avTXuwWhx2FmvmHmy8404kLO15YVjEcJCOLC6ppLBb+7j+EUhA/IGhvL&#10;pOBGHpaLfm+OmbZX3tBlG0oRIewzVFCF0GZS+qIig35kW+LoHa0zGKJ0pdQOrxFuGvmaJBNpsOa4&#10;UGFL7xUVp+3ZKNh/p+f8lv/QOh+n6wM64++7T6VeBt1qBiJQF/7Dz/aXVvCWTuDvTDwCcvE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tToHcUAAADcAAAADwAAAAAAAAAA&#10;AAAAAAChAgAAZHJzL2Rvd25yZXYueG1sUEsFBgAAAAAEAAQA+QAAAJMDAAAAAA==&#10;">
                    <v:stroke endarrow="block"/>
                  </v:shape>
                </v:group>
                <v:group id="Group 983" o:spid="_x0000_s1393" style="position:absolute;left:30978;top:21630;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Hj+U7FAAAA3AAA&#10;AA8AAAAAAAAAAAAAAAAAqgIAAGRycy9kb3ducmV2LnhtbFBLBQYAAAAABAAEAPoAAACcAwAAAAA=&#10;">
                  <v:rect id="Rectangle 984" o:spid="_x0000_s1394"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eI8sIA&#10;AADcAAAADwAAAGRycy9kb3ducmV2LnhtbERPPW/CMBDdK/EfrEPqVhyCVJUUE1WgoHaEZGG7xkcS&#10;Gp+j2AG3v74eKnV8et+bPJhe3Gh0nWUFy0UCgri2uuNGQVUWTy8gnEfW2FsmBd/kIN/OHjaYaXvn&#10;I91OvhExhF2GClrvh0xKV7dk0C3sQBy5ix0N+gjHRuoR7zHc9DJNkmdpsOPY0OJAu5bqr9NkFHx2&#10;aYU/x/KQmHWx8h+hvE7nvVKP8/D2CsJT8P/iP/e7VrBax7XxTDwCcvs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F4jywgAAANwAAAAPAAAAAAAAAAAAAAAAAJgCAABkcnMvZG93&#10;bnJldi54bWxQSwUGAAAAAAQABAD1AAAAhwMAAAAA&#10;"/>
                  <v:shape id="AutoShape 985" o:spid="_x0000_s1395"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t8b8YAAADcAAAADwAAAGRycy9kb3ducmV2LnhtbESPT2vCQBTE74V+h+UJ3urGCsWkrkEK&#10;FbH04B+CvT2yr0lo9m3YXWP007uFQo/DzPyGWeSDaUVPzjeWFUwnCQji0uqGKwXHw/vTHIQPyBpb&#10;y6TgSh7y5ePDAjNtL7yjfh8qESHsM1RQh9BlUvqyJoN+Yjvi6H1bZzBE6SqpHV4i3LTyOUlepMGG&#10;40KNHb3VVP7sz0bB6SM9F9fik7bFNN1+oTP+dlgrNR4Nq1cQgYbwH/5rb7SCWZrC75l4BOTyD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LfG/GAAAA3AAAAA8AAAAAAAAA&#10;AAAAAAAAoQIAAGRycy9kb3ducmV2LnhtbFBLBQYAAAAABAAEAPkAAACUAwAAAAA=&#10;">
                    <v:stroke endarrow="block"/>
                  </v:shape>
                </v:group>
                <v:group id="Group 986" o:spid="_x0000_s1396" style="position:absolute;left:34785;top:27577;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aqOdjCAAAA3AAAAA8A&#10;AAAAAAAAAAAAAAAAqgIAAGRycy9kb3ducmV2LnhtbFBLBQYAAAAABAAEAPoAAACZAwAAAAA=&#10;">
                  <v:rect id="Rectangle 987" o:spid="_x0000_s139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15jcUA&#10;AADcAAAADwAAAGRycy9kb3ducmV2LnhtbESPQWvCQBSE74L/YXmCN91VS2mjmyCKpT1qcuntmX1N&#10;UrNvQ3bVtL++Wyj0OMzMN8wmG2wrbtT7xrGGxVyBIC6dabjSUOSH2RMIH5ANto5Jwxd5yNLxaIOJ&#10;cXc+0u0UKhEh7BPUUIfQJVL6siaLfu464uh9uN5iiLKvpOnxHuG2lUulHqXFhuNCjR3taiovp6vV&#10;cG6WBX4f8xdlnw+r8Dbkn9f3vdbTybBdgwg0hP/wX/vVaHhQC/g9E4+ATH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jXmNxQAAANwAAAAPAAAAAAAAAAAAAAAAAJgCAABkcnMv&#10;ZG93bnJldi54bWxQSwUGAAAAAAQABAD1AAAAigMAAAAA&#10;"/>
                  <v:shape id="AutoShape 988" o:spid="_x0000_s139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2/MUAAADcAAAADwAAAGRycy9kb3ducmV2LnhtbESPQWvCQBSE74X+h+UVvNWNIqVGVymF&#10;ilg81EjQ2yP7TEKzb8PuqtFf7wqCx2FmvmGm88404kTO15YVDPoJCOLC6ppLBdvs5/0ThA/IGhvL&#10;pOBCHuaz15cpptqe+Y9Om1CKCGGfooIqhDaV0hcVGfR92xJH72CdwRClK6V2eI5w08hhknxIgzXH&#10;hQpb+q6o+N8cjYLd7/iYX/I1rfLBeLVHZ/w1WyjVe+u+JiACdeEZfrSXWsEoGcL9TDwCcn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2/MUAAADcAAAADwAAAAAAAAAA&#10;AAAAAAChAgAAZHJzL2Rvd25yZXYueG1sUEsFBgAAAAAEAAQA+QAAAJMDAAAAAA==&#10;">
                    <v:stroke endarrow="block"/>
                  </v:shape>
                </v:group>
                <v:group id="Group 989" o:spid="_x0000_s1399" style="position:absolute;left:36671;top:35681;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Z4p6/FAAAA3AAA&#10;AA8AAAAAAAAAAAAAAAAAqgIAAGRycy9kb3ducmV2LnhtbFBLBQYAAAAABAAEAPoAAACcAwAAAAA=&#10;">
                  <v:rect id="Rectangle 990" o:spid="_x0000_s140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raFcQA&#10;AADcAAAADwAAAGRycy9kb3ducmV2LnhtbESPQWsCMRSE74X+h/AK3mpSlaKrUUpF0aOuF2/PzXN3&#10;7eZl2URd/fVGKHgcZuYbZjJrbSUu1PjSsYavrgJBnDlTcq5hly4+hyB8QDZYOSYNN/Iwm76/TTAx&#10;7sobumxDLiKEfYIaihDqREqfFWTRd11NHL2jayyGKJtcmgavEW4r2VPqW1osOS4UWNNvQdnf9mw1&#10;HMreDu+bdKnsaNEP6zY9nfdzrTsf7c8YRKA2vML/7ZXRMFADeJ6JR0BO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62hXEAAAA3AAAAA8AAAAAAAAAAAAAAAAAmAIAAGRycy9k&#10;b3ducmV2LnhtbFBLBQYAAAAABAAEAPUAAACJAwAAAAA=&#10;"/>
                  <v:shape id="AutoShape 991" o:spid="_x0000_s140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YuiMcAAADcAAAADwAAAGRycy9kb3ducmV2LnhtbESPT2vCQBTE7wW/w/KE3urG0haNriJC&#10;S7H04B+C3h7ZZxLMvg27axL76buFgsdhZn7DzJe9qUVLzleWFYxHCQji3OqKCwWH/fvTBIQPyBpr&#10;y6TgRh6Wi8HDHFNtO95SuwuFiBD2KSooQ2hSKX1ekkE/sg1x9M7WGQxRukJqh12Em1o+J8mbNFhx&#10;XCixoXVJ+WV3NQqOX9Nrdsu+aZONp5sTOuN/9h9KPQ771QxEoD7cw//tT63gJXmFvzPxCMjF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Kpi6IxwAAANwAAAAPAAAAAAAA&#10;AAAAAAAAAKECAABkcnMvZG93bnJldi54bWxQSwUGAAAAAAQABAD5AAAAlQMAAAAA&#10;">
                    <v:stroke endarrow="block"/>
                  </v:shape>
                </v:group>
                <v:group id="Group 992" o:spid="_x0000_s1402" style="position:absolute;left:39264;top:44457;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MYPBDfFAAAA3AAA&#10;AA8AAAAAAAAAAAAAAAAAqgIAAGRycy9kb3ducmV2LnhtbFBLBQYAAAAABAAEAPoAAACcAwAAAAA=&#10;">
                  <v:rect id="Rectangle 993" o:spid="_x0000_s140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hEYsUA&#10;AADcAAAADwAAAGRycy9kb3ducmV2LnhtbESPzW7CMBCE70i8g7VIvYENrfoTYhCiomqPEC69LfGS&#10;BOJ1FJuQ9ukxUqUeRzPzjSZd9rYWHbW+cqxhOlEgiHNnKi407LPN+BWED8gGa8ek4Yc8LBfDQYqJ&#10;cVfeUrcLhYgQ9glqKENoEil9XpJFP3ENcfSOrrUYomwLaVq8Rrit5UypZ2mx4rhQYkPrkvLz7mI1&#10;HKrZHn+32Yeyb5vH8NVnp8v3u9YPo341BxGoD//hv/an0fCkXuB+Jh4Bubg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kKERixQAAANwAAAAPAAAAAAAAAAAAAAAAAJgCAABkcnMv&#10;ZG93bnJldi54bWxQSwUGAAAAAAQABAD1AAAAigMAAAAA&#10;"/>
                  <v:shape id="AutoShape 994" o:spid="_x0000_s140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eBFsIAAADcAAAADwAAAGRycy9kb3ducmV2LnhtbERPy4rCMBTdC/MP4Q6409RBRKtRhoER&#10;UVz4oOju0txpyzQ3JYla/XqzEFweznu2aE0truR8ZVnBoJ+AIM6trrhQcDz89sYgfEDWWFsmBXfy&#10;sJh/dGaYanvjHV33oRAxhH2KCsoQmlRKn5dk0PdtQxy5P+sMhghdIbXDWww3tfxKkpE0WHFsKLGh&#10;n5Ly//3FKDhtJpfsnm1pnQ0m6zM64x+HpVLdz/Z7CiJQG97il3ulFQyTuDaeiUdAz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eBFsIAAADcAAAADwAAAAAAAAAAAAAA&#10;AAChAgAAZHJzL2Rvd25yZXYueG1sUEsFBgAAAAAEAAQA+QAAAJADAAAAAA==&#10;">
                    <v:stroke endarrow="block"/>
                  </v:shape>
                </v:group>
                <v:group id="Group 995" o:spid="_x0000_s1405" style="position:absolute;left:41464;top:51862;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3kJBFxgAAANwA&#10;AAAPAAAAAAAAAAAAAAAAAKoCAABkcnMvZG93bnJldi54bWxQSwUGAAAAAAQABAD6AAAAnQMAAAAA&#10;">
                  <v:rect id="Rectangle 996" o:spid="_x0000_s1406"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hKy8IA&#10;AADcAAAADwAAAGRycy9kb3ducmV2LnhtbERPTW+CQBC9m/gfNmPSmy7SxrTIYowNTXtUvPQ2ZUeg&#10;ZWcJuyDtr+8eTDy+vO90N5lWjNS7xrKC9SoCQVxa3XCl4Fzky2cQziNrbC2Tgl9ysMvmsxQTba98&#10;pPHkKxFC2CWooPa+S6R0ZU0G3cp2xIG72N6gD7CvpO7xGsJNK+Mo2kiDDYeGGjs61FT+nAaj4KuJ&#10;z/h3LN4i85I/+o+p+B4+X5V6WEz7LQhPk7+Lb+53reBpHeaHM+EIyO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GErLwgAAANwAAAAPAAAAAAAAAAAAAAAAAJgCAABkcnMvZG93&#10;bnJldi54bWxQSwUGAAAAAAQABAD1AAAAhwMAAAAA&#10;"/>
                  <v:shape id="AutoShape 997" o:spid="_x0000_s1407"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S+VsYAAADcAAAADwAAAGRycy9kb3ducmV2LnhtbESPQWvCQBSE7wX/w/IEb3WTIlJT1yBC&#10;RZQeqhLs7ZF9TUKzb8PuGmN/fbdQ6HGYmW+YZT6YVvTkfGNZQTpNQBCXVjdcKTifXh+fQfiArLG1&#10;TAru5CFfjR6WmGl743fqj6ESEcI+QwV1CF0mpS9rMuintiOO3qd1BkOUrpLa4S3CTSufkmQuDTYc&#10;F2rsaFNT+XW8GgWXw+Ja3Is32hfpYv+Bzvjv01apyXhYv4AINIT/8F97pxXM0hR+z8QjIF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BEvlbGAAAA3AAAAA8AAAAAAAAA&#10;AAAAAAAAoQIAAGRycy9kb3ducmV2LnhtbFBLBQYAAAAABAAEAPkAAACUAwAAAAA=&#10;">
                    <v:stroke endarrow="block"/>
                  </v:shape>
                </v:group>
                <v:group id="Group 998" o:spid="_x0000_s1408" style="position:absolute;left:46275;top:66970;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O2U6cQAAADcAAAA&#10;DwAAAAAAAAAAAAAAAACqAgAAZHJzL2Rvd25yZXYueG1sUEsFBgAAAAAEAAQA+gAAAJsDAAAAAA==&#10;">
                  <v:rect id="Rectangle 999" o:spid="_x0000_s140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srUvMYA&#10;AADcAAAADwAAAGRycy9kb3ducmV2LnhtbESPzWrDMBCE74W8g9hAb42cH0rjRAkhxSU9xvalt421&#10;sd1aK2MpttunrwqFHIeZ+YbZ7kfTiJ46V1tWMJ9FIIgLq2suFeRZ8vQCwnlkjY1lUvBNDva7ycMW&#10;Y20HPlOf+lIECLsYFVTet7GUrqjIoJvZljh4V9sZ9EF2pdQdDgFuGrmIomdpsOawUGFLx4qKr/Rm&#10;FFzqRY4/5+wtMutk6d/H7PP28arU43Q8bEB4Gv09/N8+aQWr+RL+zoQjIH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srUvMYAAADcAAAADwAAAAAAAAAAAAAAAACYAgAAZHJz&#10;L2Rvd25yZXYueG1sUEsFBgAAAAAEAAQA9QAAAIsDAAAAAA==&#10;"/>
                  <v:shape id="AutoShape 1000" o:spid="_x0000_s141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MdzsUAAADcAAAADwAAAGRycy9kb3ducmV2LnhtbESPQWvCQBSE7wX/w/IEb3WTIqLRVUqh&#10;RRQPagnt7ZF9JqHZt2F31eivdwWhx2FmvmHmy8404kzO15YVpMMEBHFhdc2lgu/D5+sEhA/IGhvL&#10;pOBKHpaL3sscM20vvKPzPpQiQthnqKAKoc2k9EVFBv3QtsTRO1pnMETpSqkdXiLcNPItScbSYM1x&#10;ocKWPioq/vYno+BnMz3l13xL6zydrn/RGX87fCk16HfvMxCBuvAffrZXWsEoHcH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DMdzsUAAADcAAAADwAAAAAAAAAA&#10;AAAAAAChAgAAZHJzL2Rvd25yZXYueG1sUEsFBgAAAAAEAAQA+QAAAJMDAAAAAA==&#10;">
                    <v:stroke endarrow="block"/>
                  </v:shape>
                </v:group>
                <v:group id="Group 1001" o:spid="_x0000_s1411" style="position:absolute;left:43254;top:59809;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zBAydxgAAANwA&#10;AAAPAAAAAAAAAAAAAAAAAKoCAABkcnMvZG93bnJldi54bWxQSwUGAAAAAAQABAD6AAAAnQMAAAAA&#10;">
                  <v:rect id="Rectangle 1002" o:spid="_x0000_s141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13JMUA&#10;AADcAAAADwAAAGRycy9kb3ducmV2LnhtbESPQWvCQBSE7wX/w/KE3pqNWqTGrCKKxR41Xnp7Zp9J&#10;2uzbkF2T2F/fLRQ8DjPzDZOuB1OLjlpXWVYwiWIQxLnVFRcKztn+5Q2E88gaa8uk4E4O1qvRU4qJ&#10;tj0fqTv5QgQIuwQVlN43iZQuL8mgi2xDHLyrbQ36INtC6hb7ADe1nMbxXBqsOCyU2NC2pPz7dDMK&#10;LtX0jD/H7D02i/3MfwzZ1+1zp9TzeNgsQXga/CP83z5oBa+TO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OvXckxQAAANwAAAAPAAAAAAAAAAAAAAAAAJgCAABkcnMv&#10;ZG93bnJldi54bWxQSwUGAAAAAAQABAD1AAAAigMAAAAA&#10;"/>
                  <v:shape id="AutoShape 1003" o:spid="_x0000_s141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GDucYAAADcAAAADwAAAGRycy9kb3ducmV2LnhtbESPT2vCQBTE7wW/w/KE3uomRVqNriJC&#10;pVh68A9Bb4/sMwlm34bdVWM/fbdQ8DjMzG+Y6bwzjbiS87VlBekgAUFcWF1zqWC/+3gZgfABWWNj&#10;mRTcycN81nuaYqbtjTd03YZSRAj7DBVUIbSZlL6oyKAf2JY4eifrDIYoXSm1w1uEm0a+JsmbNFhz&#10;XKiwpWVFxXl7MQoOX+NLfs+/aZ2n4/URnfE/u5VSz/1uMQERqAuP8H/7UysYpu/wdyYeATn7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Dhg7nGAAAA3AAAAA8AAAAAAAAA&#10;AAAAAAAAoQIAAGRycy9kb3ducmV2LnhtbFBLBQYAAAAABAAEAPkAAACUAwAAAAA=&#10;">
                    <v:stroke endarrow="block"/>
                  </v:shape>
                </v:group>
                <v:shape id="AutoShape 1004" o:spid="_x0000_s1414" type="#_x0000_t32" style="position:absolute;left:29450;top:13125;width:4095;height:1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g798EAAADcAAAADwAAAGRycy9kb3ducmV2LnhtbERPTYvCMBC9L+x/CCPsZdG0yyJSjSKC&#10;IB6E1R48DsnYFptJN4m1/ntzEDw+3vdiNdhW9ORD41hBPslAEGtnGq4UlKfteAYiRGSDrWNS8KAA&#10;q+XnxwIL4+78R/0xViKFcChQQR1jV0gZdE0Ww8R1xIm7OG8xJugraTzeU7ht5U+WTaXFhlNDjR1t&#10;atLX480qaPbloey//6PXs31+9nk4nVut1NdoWM9BRBriW/xy74yC3zytTWfSEZDL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8SDv3wQAAANwAAAAPAAAAAAAAAAAAAAAA&#10;AKECAABkcnMvZG93bnJldi54bWxQSwUGAAAAAAQABAD5AAAAjwMAAAAA&#10;"/>
                <v:shape id="AutoShape 1005" o:spid="_x0000_s1415" type="#_x0000_t32" style="position:absolute;left:33641;top:13125;width:9;height:390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eB8YAAADcAAAADwAAAGRycy9kb3ducmV2LnhtbESPT2sCMRTE74V+h/AKvRTNrrRFt0bZ&#10;CkItePDf/XXzugndvGw3Ubff3ghCj8PM/IaZznvXiBN1wXpWkA8zEMSV15ZrBfvdcjAGESKyxsYz&#10;KfijAPPZ/d0UC+3PvKHTNtYiQTgUqMDE2BZShsqQwzD0LXHyvn3nMCbZ1VJ3eE5w18hRlr1Kh5bT&#10;gsGWFoaqn+3RKViv8vfyy9jV5+bXrl+WZXOsnw5KPT705RuISH38D9/aH1rBcz6B65l0BOTs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PlHgfGAAAA3AAAAA8AAAAAAAAA&#10;AAAAAAAAoQIAAGRycy9kb3ducmV2LnhtbFBLBQYAAAAABAAEAPkAAACUAwAAAAA=&#10;"/>
                <v:shape id="AutoShape 1006" o:spid="_x0000_s1416" type="#_x0000_t32" style="position:absolute;left:16702;top:17980;width:18851;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L9TMEAAADcAAAADwAAAGRycy9kb3ducmV2LnhtbERPTYvCMBC9C/6HMIIX0bQii1SjiLAg&#10;HhbUHjwOydgWm0lNsrX77zeHhT0+3vd2P9hW9ORD41hBvshAEGtnGq4UlLfP+RpEiMgGW8ek4IcC&#10;7Hfj0RYL4958of4aK5FCOBSooI6xK6QMuiaLYeE64sQ9nLcYE/SVNB7fKdy2cpllH9Jiw6mhxo6O&#10;Nenn9dsqaM7lV9nPXtHr9Tm/+zzc7q1WajoZDhsQkYb4L/5zn4yC1TLNT2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MUv1MwQAAANwAAAAPAAAAAAAAAAAAAAAA&#10;AKECAABkcnMvZG93bnJldi54bWxQSwUGAAAAAAQABAD5AAAAjwMAAAAA&#10;"/>
                <v:shape id="AutoShape 1007" o:spid="_x0000_s1417" type="#_x0000_t32" style="position:absolute;left:14790;top:17019;width:18860;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5Y18QAAADcAAAADwAAAGRycy9kb3ducmV2LnhtbESPQYvCMBSE7wv+h/AEL8uaVhaRrlFk&#10;YWHxIKg9eHwkz7bYvNQkW+u/N8KCx2FmvmGW68G2oicfGscK8mkGglg703CloDz+fCxAhIhssHVM&#10;Cu4UYL0avS2xMO7Ge+oPsRIJwqFABXWMXSFl0DVZDFPXESfv7LzFmKSvpPF4S3DbylmWzaXFhtNC&#10;jR1916Qvhz+roNmWu7J/v0avF9v85PNwPLVaqcl42HyBiDTEV/i//WsUfM5yeJ5JR0CuH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HljXxAAAANwAAAAPAAAAAAAAAAAA&#10;AAAAAKECAABkcnMvZG93bnJldi54bWxQSwUGAAAAAAQABAD5AAAAkgMAAAAA&#10;"/>
                <v:shape id="AutoShape 1008" o:spid="_x0000_s1418" type="#_x0000_t32" style="position:absolute;left:14790;top:20975;width:2733;height: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v2LX8UAAADcAAAADwAAAGRycy9kb3ducmV2LnhtbESPQWvCQBSE70L/w/IKvZS6MaiU1FWC&#10;UiiCaGLB6yP7TKLZtyG71fjvXaHgcZiZb5jZojeNuFDnassKRsMIBHFhdc2lgt/998cnCOeRNTaW&#10;ScGNHCzmL4MZJtpeOaNL7ksRIOwSVFB53yZSuqIig25oW+LgHW1n0AfZlVJ3eA1w08g4iqbSYM1h&#10;ocKWlhUV5/zPKPCb9/XklG23ac68SnfrwzldHpR6e+3TLxCeev8M/7d/tIJxHMPjTDgC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v2LX8UAAADcAAAADwAAAAAAAAAA&#10;AAAAAAChAgAAZHJzL2Rvd25yZXYueG1sUEsFBgAAAAAEAAQA+QAAAJMDAAAAAA==&#10;"/>
                <v:shape id="AutoShape 1009" o:spid="_x0000_s1419" type="#_x0000_t32" style="position:absolute;left:16702;top:17980;width:9;height:209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HjUMYAAADcAAAADwAAAGRycy9kb3ducmV2LnhtbESPT2sCMRTE74V+h/CEXopm1SplNcq2&#10;INSCB//dXzfPTXDzst1EXb99Uyj0OMzMb5j5snO1uFIbrGcFw0EGgrj02nKl4LBf9V9BhIissfZM&#10;Cu4UYLl4fJhjrv2Nt3TdxUokCIccFZgYm1zKUBpyGAa+IU7eybcOY5JtJXWLtwR3tRxl2VQ6tJwW&#10;DDb0bqg87y5OwWY9fCu+jF1/br/tZrIq6kv1fFTqqdcVMxCRuvgf/mt/aAUvozH8nklHQC5+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xh41DGAAAA3AAAAA8AAAAAAAAA&#10;AAAAAAAAoQIAAGRycy9kb3ducmV2LnhtbFBLBQYAAAAABAAEAPkAAACUAwAAAAA=&#10;"/>
                <v:shape id="AutoShape 1010" o:spid="_x0000_s1420" type="#_x0000_t32" style="position:absolute;left:14782;top:17019;width:8;height:39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4h7JMUAAADcAAAADwAAAGRycy9kb3ducmV2LnhtbESPT2sCMRTE7wW/Q3iFXopmFRXZGmUt&#10;CLXgwX/35+Z1E7p52W6ibr99UxA8DjPzG2a+7FwtrtQG61nBcJCBIC69tlwpOB7W/RmIEJE11p5J&#10;wS8FWC56T3PMtb/xjq77WIkE4ZCjAhNjk0sZSkMOw8A3xMn78q3DmGRbSd3iLcFdLUdZNpUOLacF&#10;gw29Gyq/9xenYLsZroqzsZvP3Y/dTtZFfaleT0q9PHfFG4hIXXyE7+0PrWA8GsP/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4h7JMUAAADcAAAADwAAAAAAAAAA&#10;AAAAAAChAgAAZHJzL2Rvd25yZXYueG1sUEsFBgAAAAAEAAQA+QAAAJMDAAAAAA==&#10;"/>
                <v:shape id="AutoShape 1011" o:spid="_x0000_s1421" type="#_x0000_t32" style="position:absolute;left:16711;top:20189;width:1170;height:1441;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RQTK8QAAADcAAAADwAAAGRycy9kb3ducmV2LnhtbESPQYvCMBSE78L+h/AWvIimKypLNUpR&#10;BBFE7QpeH82z7dq8lCZq999vBMHjMDPfMLNFaypxp8aVlhV8DSIQxJnVJecKTj/r/jcI55E1VpZJ&#10;wR85WMw/OjOMtX3wke6pz0WAsItRQeF9HUvpsoIMuoGtiYN3sY1BH2STS93gI8BNJYdRNJEGSw4L&#10;Bda0LCi7pjejwO962/Hvcb9PUuZVctier8nyrFT3s02mIDy1/h1+tTdawWg4hueZcAT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lFBMrxAAAANwAAAAPAAAAAAAAAAAA&#10;AAAAAKECAABkcnMvZG93bnJldi54bWxQSwUGAAAAAAQABAD5AAAAkgMAAAAA&#10;"/>
                <v:shape id="AutoShape 1012" o:spid="_x0000_s1422" type="#_x0000_t32" style="position:absolute;left:32480;top:22416;width:4086;height:1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PfAo8QAAADcAAAADwAAAGRycy9kb3ducmV2LnhtbESPQYvCMBSE74L/ITzBi2haWUSqURZB&#10;EA8Lqz14fCTPtmzzUpNYu/9+s7Cwx2FmvmG2+8G2oicfGscK8kUGglg703CloLwe52sQISIbbB2T&#10;gm8KsN+NR1ssjHvxJ/WXWIkE4VCggjrGrpAy6JoshoXriJN3d95iTNJX0nh8Jbht5TLLVtJiw2mh&#10;xo4ONemvy9MqaM7lR9nPHtHr9Tm/+Txcb61WajoZ3jcgIg3xP/zXPhkFb8sV/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98CjxAAAANwAAAAPAAAAAAAAAAAA&#10;AAAAAKECAABkcnMvZG93bnJldi54bWxQSwUGAAAAAAQABAD5AAAAkgMAAAAA&#10;"/>
                <v:shape id="AutoShape 1013" o:spid="_x0000_s1423" type="#_x0000_t32" style="position:absolute;left:36566;top:22416;width:105;height:287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tlOMUAAADcAAAADwAAAGRycy9kb3ducmV2LnhtbESPQWsCMRSE74X+h/AKXopmV6TK1ihS&#10;EMRDQd2Dx0fy3F26eVmTdF3/fSMIPQ4z8w2zXA+2FT350DhWkE8yEMTamYYrBeVpO16ACBHZYOuY&#10;FNwpwHr1+rLEwrgbH6g/xkokCIcCFdQxdoWUQddkMUxcR5y8i/MWY5K+ksbjLcFtK6dZ9iEtNpwW&#10;auzoqyb9c/y1Cpp9+V3279fo9WKfn30eTudWKzV6GzafICIN8T/8bO+Mgtl0Do8z6QjI1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7tlOMUAAADcAAAADwAAAAAAAAAA&#10;AAAAAAChAgAAZHJzL2Rvd25yZXYueG1sUEsFBgAAAAAEAAQA+QAAAJMDAAAAAA==&#10;"/>
                <v:shape id="AutoShape 1014" o:spid="_x0000_s1424" type="#_x0000_t32" style="position:absolute;left:19051;top:25289;width:17515;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iTxSsEAAADcAAAADwAAAGRycy9kb3ducmV2LnhtbERPTYvCMBC9C/6HMIIX0bQii1SjiLAg&#10;HhbUHjwOydgWm0lNsrX77zeHhT0+3vd2P9hW9ORD41hBvshAEGtnGq4UlLfP+RpEiMgGW8ek4IcC&#10;7Hfj0RYL4958of4aK5FCOBSooI6xK6QMuiaLYeE64sQ9nLcYE/SVNB7fKdy2cpllH9Jiw6mhxo6O&#10;Nenn9dsqaM7lV9nPXtHr9Tm/+zzc7q1WajoZDhsQkYb4L/5zn4yC1TKtTWfSEZ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JPFKwQAAANwAAAAPAAAAAAAAAAAAAAAA&#10;AKECAABkcnMvZG93bnJldi54bWxQSwUGAAAAAAQABAD5AAAAjwMAAAAA&#10;"/>
                <v:shape id="AutoShape 1015" o:spid="_x0000_s1425" type="#_x0000_t32" style="position:absolute;left:19051;top:28520;width:2733;height:65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FkZLsYAAADcAAAADwAAAGRycy9kb3ducmV2LnhtbESPQWvCQBSE70L/w/IKXkrdVGypaTYS&#10;lIIIRZMKXh/Z1yQ1+zZktxr/vVsQPA4z8w2TLAbTihP1rrGs4GUSgSAurW64UrD//nx+B+E8ssbW&#10;Mim4kINF+jBKMNb2zDmdCl+JAGEXo4La+y6W0pU1GXQT2xEH78f2Bn2QfSV1j+cAN62cRtGbNNhw&#10;WKixo2VN5bH4Mwr819Pm9TffbrOCeZXtNodjtjwoNX4csg8QngZ/D9/aa61gNp3D/5lwBGR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ZGS7GAAAA3AAAAA8AAAAAAAAA&#10;AAAAAAAAoQIAAGRycy9kb3ducmV2LnhtbFBLBQYAAAAABAAEAPkAAACUAwAAAAA=&#10;"/>
                <v:shape id="AutoShape 1016" o:spid="_x0000_s1426" type="#_x0000_t32" style="position:absolute;left:19060;top:25289;width:9;height:321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Wrr+sMAAADcAAAADwAAAGRycy9kb3ducmV2LnhtbERPy2oCMRTdF/oP4RbcFM2orZTRKKMg&#10;aMGFj+6vk9tJ6ORmnEQd/75ZFLo8nPds0bla3KgN1rOC4SADQVx6bblScDqu+x8gQkTWWHsmBQ8K&#10;sJg/P80w1/7Oe7odYiVSCIccFZgYm1zKUBpyGAa+IU7ct28dxgTbSuoW7ync1XKUZRPp0HJqMNjQ&#10;ylD5c7g6BbvtcFmcjd1+7i92974u6mv1+qVU76UrpiAidfFf/OfeaAVv4zQ/nUlHQM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q6/rDAAAA3AAAAA8AAAAAAAAAAAAA&#10;AAAAoQIAAGRycy9kb3ducmV2LnhtbFBLBQYAAAAABAAEAPkAAACRAwAAAAA=&#10;"/>
                <v:group id="Group 1017" o:spid="_x0000_s1427" style="position:absolute;left:34785;top:29533;width:1886;height:161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ilb+xgAAANwA&#10;AAAPAAAAAAAAAAAAAAAAAKoCAABkcnMvZG93bnJldi54bWxQSwUGAAAAAAQABAD6AAAAnQMAAAAA&#10;">
                  <v:rect id="Rectangle 1018" o:spid="_x0000_s142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MtR8UA&#10;AADcAAAADwAAAGRycy9kb3ducmV2LnhtbESPT2vCQBTE70K/w/IKvenGWKSmriKWlPao8eLtNfua&#10;pGbfhuzmT/30bkHocZiZ3zDr7Whq0VPrKssK5rMIBHFudcWFglOWTl9AOI+ssbZMCn7JwXbzMFlj&#10;ou3AB+qPvhABwi5BBaX3TSKly0sy6Ga2IQ7et20N+iDbQuoWhwA3tYyjaCkNVhwWSmxoX1J+OXZG&#10;wVcVn/B6yN4js0oX/nPMfrrzm1JPj+PuFYSn0f+H7+0PreB5Ec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My1HxQAAANwAAAAPAAAAAAAAAAAAAAAAAJgCAABkcnMv&#10;ZG93bnJldi54bWxQSwUGAAAAAAQABAD1AAAAigMAAAAA&#10;"/>
                  <v:shape id="AutoShape 1019" o:spid="_x0000_s142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G/Z2sYAAADcAAAADwAAAGRycy9kb3ducmV2LnhtbESPQWvCQBSE7wX/w/KE3upGLUXTbESE&#10;lqJ4qEpob4/saxLMvg27q8b+elco9DjMzDdMtuhNK87kfGNZwXiUgCAurW64UnDYvz3NQPiArLG1&#10;TAqu5GGRDx4yTLW98Cedd6ESEcI+RQV1CF0qpS9rMuhHtiOO3o91BkOUrpLa4SXCTSsnSfIiDTYc&#10;F2rsaFVTedydjIKvzfxUXIstrYvxfP2Nzvjf/btSj8N++QoiUB/+w3/tD63geTq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Rv2drGAAAA3AAAAA8AAAAAAAAA&#10;AAAAAAAAoQIAAGRycy9kb3ducmV2LnhtbFBLBQYAAAAABAAEAPkAAACUAwAAAAA=&#10;">
                    <v:stroke endarrow="block"/>
                  </v:shape>
                </v:group>
                <v:group id="Group 1020" o:spid="_x0000_s1430" style="position:absolute;left:30978;top:19377;width:1886;height:1598"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31ZsYAAADcAAAADwAAAGRycy9kb3ducmV2LnhtbESPQWvCQBSE7wX/w/IK&#10;3ppNNC2SZhWRKh5CoSqU3h7ZZxLMvg3ZbRL/fbdQ6HGYmW+YfDOZVgzUu8aygiSKQRCXVjdcKbic&#10;908rEM4ja2wtk4I7OdisZw85ZtqO/EHDyVciQNhlqKD2vsukdGVNBl1kO+LgXW1v0AfZV1L3OAa4&#10;aeUijl+kwYbDQo0d7Woqb6dvo+Aw4rhdJm9Dcbvu7l/n5/fPIiGl5o/T9hWEp8n/h//aR60gXab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X/fVmxgAAANwA&#10;AAAPAAAAAAAAAAAAAAAAAKoCAABkcnMvZG93bnJldi54bWxQSwUGAAAAAAQABAD6AAAAnQMAAAAA&#10;">
                  <v:rect id="Rectangle 1021" o:spid="_x0000_s143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dq1M8QA&#10;AADcAAAADwAAAGRycy9kb3ducmV2LnhtbESPT4vCMBTE74LfITzBm6b+ZbcaRXZR9Kj1sre3zbOt&#10;Ni+liVr99JsFweMwM79h5svGlOJGtSssKxj0IxDEqdUFZwqOybr3AcJ5ZI2lZVLwIAfLRbs1x1jb&#10;O+/pdvCZCBB2MSrIva9iKV2ak0HXtxVx8E62NuiDrDOpa7wHuCnlMIqm0mDBYSHHir5ySi+Hq1Hw&#10;WwyP+Nwnm8h8rkd+1yTn68+3Ut1Os5qB8NT4d/jV3moF49EE/s+EIyA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atTPEAAAA3AAAAA8AAAAAAAAAAAAAAAAAmAIAAGRycy9k&#10;b3ducmV2LnhtbFBLBQYAAAAABAAEAPUAAACJAwAAAAA=&#10;"/>
                  <v:shape id="AutoShape 1022" o:spid="_x0000_s143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Bh6QsYAAADcAAAADwAAAGRycy9kb3ducmV2LnhtbESPQWvCQBSE7wX/w/KE3urGtojGbEQK&#10;LcXSQ1WC3h7ZZxLMvg27q8b+elco9DjMzDdMtuhNK87kfGNZwXiUgCAurW64UrDdvD9NQfiArLG1&#10;TAqu5GGRDx4yTLW98A+d16ESEcI+RQV1CF0qpS9rMuhHtiOO3sE6gyFKV0nt8BLhppXPSTKRBhuO&#10;CzV29FZTeVyfjILd1+xUXItvWhXj2WqPzvjfzYdSj8N+OQcRqA//4b/2p1bw+jK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QYekLGAAAA3AAAAA8AAAAAAAAA&#10;AAAAAAAAoQIAAGRycy9kb3ducmV2LnhtbFBLBQYAAAAABAAEAPkAAACUAwAAAAA=&#10;">
                    <v:stroke endarrow="block"/>
                  </v:shape>
                </v:group>
                <v:shape id="AutoShape 1023" o:spid="_x0000_s1433" type="#_x0000_t32" style="position:absolute;left:32864;top:20181;width:28115;height: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1O+GsYAAADcAAAADwAAAGRycy9kb3ducmV2LnhtbESP3WrCQBSE7wu+w3KE3hTd2NYfoqsE&#10;pVCEokbB20P2mESzZ0N21fTtXaHQy2FmvmFmi9ZU4kaNKy0rGPQjEMSZ1SXnCg77r94EhPPIGivL&#10;pOCXHCzmnZcZxtreeUe31OciQNjFqKDwvo6ldFlBBl3f1sTBO9nGoA+yyaVu8B7gppLvUTSSBksO&#10;CwXWtCwou6RXo8D/vK2H591mk6TMq2S7Pl6S5VGp126bTEF4av1/+K/9rRV8fozheSYcATl/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9TvhrGAAAA3AAAAA8AAAAAAAAA&#10;AAAAAAAAoQIAAGRycy9kb3ducmV2LnhtbFBLBQYAAAAABAAEAPkAAACUAwAAAAA=&#10;"/>
                <v:shape id="AutoShape 1024" o:spid="_x0000_s1434" type="#_x0000_t32" style="position:absolute;left:38557;top:36458;width:1912;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1nl8IAAADcAAAADwAAAGRycy9kb3ducmV2LnhtbERPz2vCMBS+C/sfwhvsIpp2ikg1yhgI&#10;4kHQ9uDxkTzbYvPSJVnt/vvlMNjx4/u93Y+2EwP50DpWkM8zEMTamZZrBVV5mK1BhIhssHNMCn4o&#10;wH73MtliYdyTLzRcYy1SCIcCFTQx9oWUQTdkMcxdT5y4u/MWY4K+lsbjM4XbTr5n2UpabDk1NNjT&#10;Z0P6cf22CtpTda6G6Vf0en3Kbz4P5a3TSr29jh8bEJHG+C/+cx+NguUi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1nl8IAAADcAAAADwAAAAAAAAAAAAAA&#10;AAChAgAAZHJzL2Rvd25yZXYueG1sUEsFBgAAAAAEAAQA+QAAAJADAAAAAA==&#10;"/>
                <v:shape id="AutoShape 1025" o:spid="_x0000_s1435" type="#_x0000_t32" style="position:absolute;left:40364;top:36493;width:105;height:382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HCDMUAAADcAAAADwAAAGRycy9kb3ducmV2LnhtbESPQWvCQBSE70L/w/IEL6Kb2CKaukop&#10;FMRDoTEHj4/d1ySYfZvubmP8991CocdhZr5hdofRdmIgH1rHCvJlBoJYO9NyraA6vy02IEJENtg5&#10;JgV3CnDYP0x2WBh34w8ayliLBOFQoIImxr6QMuiGLIal64mT9+m8xZikr6XxeEtw28lVlq2lxZbT&#10;QoM9vTakr+W3VdCeqvdqmH9Frzen/OLzcL50WqnZdHx5BhFpjP/hv/bRKHh63M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HCDMUAAADcAAAADwAAAAAAAAAA&#10;AAAAAAChAgAAZHJzL2Rvd25yZXYueG1sUEsFBgAAAAAEAAQA+QAAAJMDAAAAAA==&#10;"/>
                <v:shape id="AutoShape 1026" o:spid="_x0000_s1436" type="#_x0000_t32" style="position:absolute;left:26543;top:40292;width:13821;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0Y7MEAAADcAAAADwAAAGRycy9kb3ducmV2LnhtbERPTYvCMBC9L/gfwgheFk0rskg1iggL&#10;4kFY7cHjkIxtsZnUJFvrvzeHhT0+3vd6O9hW9ORD41hBPstAEGtnGq4UlJfv6RJEiMgGW8ek4EUB&#10;tpvRxxoL4578Q/05ViKFcChQQR1jV0gZdE0Ww8x1xIm7OW8xJugraTw+U7ht5TzLvqTFhlNDjR3t&#10;a9L3869V0BzLU9l/PqLXy2N+9Xm4XFut1GQ87FYgIg3xX/znPhgFi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RjRjswQAAANwAAAAPAAAAAAAAAAAAAAAA&#10;AKECAABkcnMvZG93bnJldi54bWxQSwUGAAAAAAQABAD5AAAAjwMAAAAA&#10;"/>
                <v:shape id="AutoShape 1027" o:spid="_x0000_s1437" type="#_x0000_t32" style="position:absolute;left:26543;top:43514;width:2741;height:66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wiMYAAADcAAAADwAAAGRycy9kb3ducmV2LnhtbESPQWvCQBSE7wX/w/KEXopuLGmR6CpB&#10;KRSh2ETB6yP7TKLZtyG7TdJ/3y0Uehxm5htmvR1NI3rqXG1ZwWIegSAurK65VHA+vc2WIJxH1thY&#10;JgXf5GC7mTysMdF24Iz63JciQNglqKDyvk2kdEVFBt3ctsTBu9rOoA+yK6XucAhw08jnKHqVBmsO&#10;CxW2tKuouOdfRoH/eDq83LLjMc2Z9+nn4XJPdxelHqdjugLhafT/4b/2u1YQxwv4PROOgNz8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fw8IjGAAAA3AAAAA8AAAAAAAAA&#10;AAAAAAAAoQIAAGRycy9kb3ducmV2LnhtbFBLBQYAAAAABAAEAPkAAACUAwAAAAA=&#10;"/>
                <v:shape id="AutoShape 1028" o:spid="_x0000_s1438" type="#_x0000_t32" style="position:absolute;left:26560;top:40292;width:9;height:321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Kja8UAAADcAAAADwAAAGRycy9kb3ducmV2LnhtbESPT2sCMRTE7wW/Q3iFXopmFRXZGmUt&#10;CLXgwX/35+Z1E7p52W6ibr99UxA8DjPzG2a+7FwtrtQG61nBcJCBIC69tlwpOB7W/RmIEJE11p5J&#10;wS8FWC56T3PMtb/xjq77WIkE4ZCjAhNjk0sZSkMOw8A3xMn78q3DmGRbSd3iLcFdLUdZNpUOLacF&#10;gw29Gyq/9xenYLsZroqzsZvP3Y/dTtZFfaleT0q9PHfFG4hIXXyE7+0PrWA8HsH/mXQE5OI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Kja8UAAADcAAAADwAAAAAAAAAA&#10;AAAAAAChAgAAZHJzL2Rvd25yZXYueG1sUEsFBgAAAAAEAAQA+QAAAJMDAAAAAA==&#10;"/>
                <v:shape id="AutoShape 1029" o:spid="_x0000_s1439" type="#_x0000_t32" style="position:absolute;left:41176;top:45322;width:2183;height: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Gm8UAAADcAAAADwAAAGRycy9kb3ducmV2LnhtbESPQWsCMRSE74X+h/AKvRTNbisiW6OI&#10;IIiHgroHj4/kubt087Imcd3++0YQPA4z8w0zXw62FT350DhWkI8zEMTamYYrBeVxM5qBCBHZYOuY&#10;FPxRgOXi9WWOhXE33lN/iJVIEA4FKqhj7Aopg67JYhi7jjh5Z+ctxiR9JY3HW4LbVn5m2VRabDgt&#10;1NjRuib9e7haBc2u/Cn7j0v0erbLTz4Px1OrlXp/G1bfICIN8Rl+tLdGwWTyBfcz6QjIx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V+Gm8UAAADcAAAADwAAAAAAAAAA&#10;AAAAAAChAgAAZHJzL2Rvd25yZXYueG1sUEsFBgAAAAAEAAQA+QAAAJMDAAAAAA==&#10;"/>
                <v:shape id="AutoShape 1030" o:spid="_x0000_s1440" type="#_x0000_t32" style="position:absolute;left:43350;top:45296;width:9;height:276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leehMYAAADcAAAADwAAAGRycy9kb3ducmV2LnhtbESPT2sCMRTE70K/Q3iFXkSzlq3IapRt&#10;QagFD/67Pzevm9DNy3YTdfvtm0LB4zAzv2EWq9414kpdsJ4VTMYZCOLKa8u1guNhPZqBCBFZY+OZ&#10;FPxQgNXyYbDAQvsb7+i6j7VIEA4FKjAxtoWUoTLkMIx9S5y8T985jEl2tdQd3hLcNfI5y6bSoeW0&#10;YLClN0PV1/7iFGw3k9fybOzmY/dtty/rsrnUw5NST499OQcRqY/38H/7XSvI8xz+zqQj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5XnoTGAAAA3AAAAA8AAAAAAAAA&#10;AAAAAAAAoQIAAGRycy9kb3ducmV2LnhtbFBLBQYAAAAABAAEAPkAAACUAwAAAAA=&#10;"/>
                <v:shape id="AutoShape 1031" o:spid="_x0000_s1441" type="#_x0000_t32" style="position:absolute;left:28621;top:48029;width:14738;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fq7dMUAAADcAAAADwAAAGRycy9kb3ducmV2LnhtbESPQWsCMRSE7wX/Q3hCL6Vmt6jIahQp&#10;FIoHoboHj4/kdXdx87Im6br+eyMUPA4z8w2z2gy2FT350DhWkE8yEMTamYYrBeXx630BIkRkg61j&#10;UnCjAJv16GWFhXFX/qH+ECuRIBwKVFDH2BVSBl2TxTBxHXHyfp23GJP0lTQerwluW/mRZXNpseG0&#10;UGNHnzXp8+HPKmh25b7s3y7R68UuP/k8HE+tVup1PGyXICIN8Rn+b38bBdPpDB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fq7dMUAAADcAAAADwAAAAAAAAAA&#10;AAAAAAChAgAAZHJzL2Rvd25yZXYueG1sUEsFBgAAAAAEAAQA+QAAAJMDAAAAAA==&#10;"/>
                <v:shape id="AutoShape 1032" o:spid="_x0000_s1442" type="#_x0000_t32" style="position:absolute;left:28621;top:52090;width:2732;height:65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Blo/MYAAADcAAAADwAAAGRycy9kb3ducmV2LnhtbESPQWvCQBSE7wX/w/KEXopuLKlIdJVg&#10;KZRAsYmC10f2mUSzb0N2a9J/3y0Uehxm5htmsxtNK+7Uu8aygsU8AkFcWt1wpeB0fJutQDiPrLG1&#10;TAq+ycFuO3nYYKLtwDndC1+JAGGXoILa+y6R0pU1GXRz2xEH72J7gz7IvpK6xyHATSufo2gpDTYc&#10;FmrsaF9TeSu+jAL/8ZS9XPPDIS2YX9PP7HxL92elHqdjugbhafT/4b/2u1YQx0v4PROOgNz+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gZaPzGAAAA3AAAAA8AAAAAAAAA&#10;AAAAAAAAoQIAAGRycy9kb3ducmV2LnhtbFBLBQYAAAAABAAEAPkAAACUAwAAAAA=&#10;"/>
                <v:shape id="AutoShape 1033" o:spid="_x0000_s1443" type="#_x0000_t32" style="position:absolute;left:28655;top:48029;width:9;height:404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UA88YAAADcAAAADwAAAGRycy9kb3ducmV2LnhtbESPQWsCMRSE7wX/Q3iCl1KzitqyNcoq&#10;CFXwoLb3183rJrh5WTdRt/++KRR6HGbmG2a+7FwtbtQG61nBaJiBIC69tlwpeD9tnl5AhIissfZM&#10;Cr4pwHLRe5hjrv2dD3Q7xkokCIccFZgYm1zKUBpyGIa+IU7el28dxiTbSuoW7wnuajnOspl0aDkt&#10;GGxobag8H69OwX47WhWfxm53h4vdTzdFfa0eP5Qa9LviFUSkLv6H/9pvWsFk8gy/Z9IRkI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FAPPGAAAA3AAAAA8AAAAAAAAA&#10;AAAAAAAAoQIAAGRycy9kb3ducmV2LnhtbFBLBQYAAAAABAAEAPkAAACUAwAAAAA=&#10;"/>
                <v:shape id="AutoShape 1034" o:spid="_x0000_s1444" type="#_x0000_t32" style="position:absolute;left:36191;top:30337;width:4077;height:2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sU6sEAAADcAAAADwAAAGRycy9kb3ducmV2LnhtbERPTYvCMBC9L/gfwgheFk0rskg1iggL&#10;4kFY7cHjkIxtsZnUJFvrvzeHhT0+3vd6O9hW9ORD41hBPstAEGtnGq4UlJfv6RJEiMgGW8ek4EUB&#10;tpvRxxoL4578Q/05ViKFcChQQR1jV0gZdE0Ww8x1xIm7OW8xJugraTw+U7ht5TzLvqTFhlNDjR3t&#10;a9L3869V0BzLU9l/PqLXy2N+9Xm4XFut1GQ87FYgIg3xX/znPhgFi0Vam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v+xTqwQAAANwAAAAPAAAAAAAAAAAAAAAA&#10;AKECAABkcnMvZG93bnJldi54bWxQSwUGAAAAAAQABAD5AAAAjwMAAAAA&#10;"/>
                <v:shape id="AutoShape 1035" o:spid="_x0000_s1445" type="#_x0000_t32" style="position:absolute;left:40163;top:30337;width:105;height:288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exccUAAADcAAAADwAAAGRycy9kb3ducmV2LnhtbESPQWsCMRSE7wX/Q3hCL6Vmt4joahQp&#10;FIoHoboHj4/kdXdx87Im6br+eyMUPA4z8w2z2gy2FT350DhWkE8yEMTamYYrBeXx630OIkRkg61j&#10;UnCjAJv16GWFhXFX/qH+ECuRIBwKVFDH2BVSBl2TxTBxHXHyfp23GJP0lTQerwluW/mRZTNpseG0&#10;UGNHnzXp8+HPKmh25b7s3y7R6/kuP/k8HE+tVup1PGyXICIN8Rn+b38bBdPpAh5n0h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LexccUAAADcAAAADwAAAAAAAAAA&#10;AAAAAAChAgAAZHJzL2Rvd25yZXYueG1sUEsFBgAAAAAEAAQA+QAAAJMDAAAAAA==&#10;"/>
                <v:shape id="AutoShape 1036" o:spid="_x0000_s1446" type="#_x0000_t32" style="position:absolute;left:22753;top:33218;width:17515;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OMcIAAADcAAAADwAAAGRycy9kb3ducmV2LnhtbERPz2vCMBS+C/sfwhvsIpp2qEg1yhgI&#10;4kHQ9uDxkTzbYvPSJVnt/vvlMNjx4/u93Y+2EwP50DpWkM8zEMTamZZrBVV5mK1BhIhssHNMCn4o&#10;wH73MtliYdyTLzRcYy1SCIcCFTQx9oWUQTdkMcxdT5y4u/MWY4K+lsbjM4XbTr5n2UpabDk1NNjT&#10;Z0P6cf22CtpTda6G6Vf0en3Kbz4P5a3TSr29jh8bEJHG+C/+cx+NgsUyzU9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OMcIAAADcAAAADwAAAAAAAAAAAAAA&#10;AAChAgAAZHJzL2Rvd25yZXYueG1sUEsFBgAAAAAEAAQA+QAAAJADAAAAAA==&#10;"/>
                <v:shape id="AutoShape 1037" o:spid="_x0000_s1447" type="#_x0000_t32" style="position:absolute;left:22753;top:43392;width:6601;height:90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lmVcQAAADcAAAADwAAAGRycy9kb3ducmV2LnhtbESPQYvCMBSE78L+h/AWvIimispSjVJc&#10;BBFE7QpeH82z7dq8lCZq999vBMHjMDPfMPNlaypxp8aVlhUMBxEI4szqknMFp591/wuE88gaK8uk&#10;4I8cLBcfnTnG2j74SPfU5yJA2MWooPC+jqV0WUEG3cDWxMG72MagD7LJpW7wEeCmkqMomkqDJYeF&#10;AmtaFZRd05tR4He97eT3uN8nKfN3ctier8nqrFT3s01mIDy1/h1+tTdawXgyhOeZcATk4h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KWZVxAAAANwAAAAPAAAAAAAAAAAA&#10;AAAAAKECAABkcnMvZG93bnJldi54bWxQSwUGAAAAAAQABAD5AAAAkgMAAAAA&#10;"/>
                <v:shape id="AutoShape 1038" o:spid="_x0000_s1448" type="#_x0000_t32" style="position:absolute;left:22727;top:33227;width:9;height:285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s1tsYAAADcAAAADwAAAGRycy9kb3ducmV2LnhtbESPT2sCMRTE70K/Q3gFL1KzipayNcpW&#10;ELTgwT+9v25eN6Gbl3UTdf32jSD0OMzMb5jZonO1uFAbrGcFo2EGgrj02nKl4HhYvbyBCBFZY+2Z&#10;FNwowGL+1Jthrv2Vd3TZx0okCIccFZgYm1zKUBpyGIa+IU7ej28dxiTbSuoWrwnuajnOslfp0HJa&#10;MNjQ0lD5uz87BdvN6KP4NnbzuTvZ7XRV1Odq8KVU/7kr3kFE6uJ/+NFeawWT6RjuZ9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srNbbGAAAA3AAAAA8AAAAAAAAA&#10;AAAAAAAAoQIAAGRycy9kb3ducmV2LnhtbFBLBQYAAAAABAAEAPkAAACUAwAAAAA=&#10;"/>
                <v:shape id="AutoShape 1039" o:spid="_x0000_s1449" type="#_x0000_t32" style="position:absolute;left:22753;top:37288;width:18;height:607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eQLcYAAADcAAAADwAAAGRycy9kb3ducmV2LnhtbESPQWsCMRSE74L/ITyhF6lZWy1lNcpa&#10;EKrgQdven5vXTejmZd1E3f77piB4HGbmG2a+7FwtLtQG61nBeJSBIC69tlwp+PxYP76CCBFZY+2Z&#10;FPxSgOWi35tjrv2V93Q5xEokCIccFZgYm1zKUBpyGEa+IU7et28dxiTbSuoWrwnuavmUZS/SoeW0&#10;YLChN0Plz+HsFOw241VxNHaz3Z/sbrou6nM1/FLqYdAVMxCRungP39rvWsFk+gz/Z9IRkI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RnkC3GAAAA3AAAAA8AAAAAAAAA&#10;AAAAAAAAoQIAAGRycy9kb3ducmV2LnhtbFBLBQYAAAAABAAEAPkAAACUAwAAAAA=&#10;"/>
                <v:group id="Group 1040" o:spid="_x0000_s1450" style="position:absolute;left:39150;top:42501;width:1886;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oiEMbFAAAA3AAA&#10;AA8AAAAAAAAAAAAAAAAAqgIAAGRycy9kb3ducmV2LnhtbFBLBQYAAAAABAAEAPoAAACcAwAAAAA=&#10;">
                  <v:rect id="Rectangle 1041" o:spid="_x0000_s145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VQk8YA&#10;AADcAAAADwAAAGRycy9kb3ducmV2LnhtbESPzW7CMBCE75V4B2srcStOw48gxUSoVVB7hHDhtsTb&#10;JG28jmJD0j59XQmJ42hmvtGs08E04kqdqy0reJ5EIIgLq2suFRzz7GkJwnlkjY1lUvBDDtLN6GGN&#10;ibY97+l68KUIEHYJKqi8bxMpXVGRQTexLXHwPm1n0AfZlVJ32Ae4aWQcRQtpsOawUGFLrxUV34eL&#10;UXCu4yP+7vNdZFbZ1H8M+dfl9KbU+HHYvoDwNPh7+NZ+1wpm8zn8nwlHQG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AVQk8YAAADcAAAADwAAAAAAAAAAAAAAAACYAgAAZHJz&#10;L2Rvd25yZXYueG1sUEsFBgAAAAAEAAQA9QAAAIsDAAAAAA==&#10;"/>
                  <v:shape id="AutoShape 1042" o:spid="_x0000_s145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cef4sYAAADcAAAADwAAAGRycy9kb3ducmV2LnhtbESPQWvCQBSE7wX/w/KE3urG0orGbEQK&#10;LcXSQ1WC3h7ZZxLMvg27q8b+elco9DjMzDdMtuhNK87kfGNZwXiUgCAurW64UrDdvD9NQfiArLG1&#10;TAqu5GGRDx4yTLW98A+d16ESEcI+RQV1CF0qpS9rMuhHtiOO3sE6gyFKV0nt8BLhppXPSTKRBhuO&#10;CzV29FZTeVyfjILd1+xUXItvWhXj2WqPzvjfzYdSj8N+OQcRqA//4b/2p1bw8jqB+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nHn+LGAAAA3AAAAA8AAAAAAAAA&#10;AAAAAAAAoQIAAGRycy9kb3ducmV2LnhtbFBLBQYAAAAABAAEAPkAAACUAwAAAAA=&#10;">
                    <v:stroke endarrow="block"/>
                  </v:shape>
                </v:group>
                <v:shape id="AutoShape 1043" o:spid="_x0000_s1453" type="#_x0000_t32" style="position:absolute;left:41063;top:43305;width:8705;height: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70WRcYAAADcAAAADwAAAGRycy9kb3ducmV2LnhtbESPT2sCMRTE7wW/Q3hCL0WzW+ofVqOI&#10;UCgeCuoePD6S5+7i5mVN0nX77ZtCocdhZn7DrLeDbUVPPjSOFeTTDASxdqbhSkF5fp8sQYSIbLB1&#10;TAq+KcB2M3paY2Hcg4/Un2IlEoRDgQrqGLtCyqBrshimriNO3tV5izFJX0nj8ZHgtpWvWTaXFhtO&#10;CzV2tK9J305fVkFzKD/L/uUevV4e8ovPw/nSaqWex8NuBSLSEP/Df+0Po+BttoDfM+kIyM0P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u9FkXGAAAA3AAAAA8AAAAAAAAA&#10;AAAAAAAAoQIAAGRycy9kb3ducmV2LnhtbFBLBQYAAAAABAAEAPkAAACUAwAAAAA=&#10;"/>
                <v:shape id="AutoShape 1044" o:spid="_x0000_s1454" type="#_x0000_t32" style="position:absolute;left:36566;top:28380;width:12617;height: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KCN8IAAADcAAAADwAAAGRycy9kb3ducmV2LnhtbERPz2vCMBS+C/sfwhvsIpp2qEg1yhgI&#10;4kHQ9uDxkTzbYvPSJVnt/vvlMNjx4/u93Y+2EwP50DpWkM8zEMTamZZrBVV5mK1BhIhssHNMCn4o&#10;wH73MtliYdyTLzRcYy1SCIcCFTQx9oWUQTdkMcxdT5y4u/MWY4K+lsbjM4XbTr5n2UpabDk1NNjT&#10;Z0P6cf22CtpTda6G6Vf0en3Kbz4P5a3TSr29jh8bEJHG+C/+cx+NgsUyrU1n0hGQu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KCN8IAAADcAAAADwAAAAAAAAAAAAAA&#10;AAChAgAAZHJzL2Rvd25yZXYueG1sUEsFBgAAAAAEAAQA+QAAAJADAAAAAA==&#10;"/>
                <v:shape id="AutoShape 1045" o:spid="_x0000_s1455" type="#_x0000_t32" style="position:absolute;left:49183;top:19936;width:11796;height:844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4nrMUAAADcAAAADwAAAGRycy9kb3ducmV2LnhtbESPQWvCQBSE70L/w/IEL6KbSCuaukop&#10;FMRDoTEHj4/d1ySYfZvubmP8991CocdhZr5hdofRdmIgH1rHCvJlBoJYO9NyraA6vy02IEJENtg5&#10;JgV3CnDYP0x2WBh34w8ayliLBOFQoIImxr6QMuiGLIal64mT9+m8xZikr6XxeEtw28lVlq2lxZbT&#10;QoM9vTakr+W3VdCeqvdqmH9Frzen/OLzcL50WqnZdHx5BhFpjP/hv/bRKHh82sLvmXQE5P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W4nrMUAAADcAAAADwAAAAAAAAAA&#10;AAAAAAChAgAAZHJzL2Rvd25yZXYueG1sUEsFBgAAAAAEAAQA+QAAAJMDAAAAAA==&#10;"/>
                <v:shape id="AutoShape 1046" o:spid="_x0000_s1456" type="#_x0000_t32" style="position:absolute;left:49768;top:19936;width:11211;height:233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jhEjMEAAADcAAAADwAAAGRycy9kb3ducmV2LnhtbERPTYvCMBC9L/gfwgheFk0ri0g1iggL&#10;4kFY7cHjkIxtsZnUJFvrvzeHhT0+3vd6O9hW9ORD41hBPstAEGtnGq4UlJfv6RJEiMgGW8ek4EUB&#10;tpvRxxoL4578Q/05ViKFcChQQR1jV0gZdE0Ww8x1xIm7OW8xJugraTw+U7ht5TzLFtJiw6mhxo72&#10;Nen7+dcqaI7lqew/H9Hr5TG/+jxcrq1WajIedisQkYb4L/5zH4yCr0Wan86kIyA3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OESMwQAAANwAAAAPAAAAAAAAAAAAAAAA&#10;AKECAABkcnMvZG93bnJldi54bWxQSwUGAAAAAAQABAD5AAAAjwMAAAAA&#10;"/>
                <v:shape id="AutoShape 1047" o:spid="_x0000_s1457" type="#_x0000_t32" style="position:absolute;left:45262;top:60560;width:8705;height:5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hF8QAAADcAAAADwAAAGRycy9kb3ducmV2LnhtbESPQYvCMBSE74L/ITzBi6xpRUS6RpGF&#10;hcXDgtqDx0fybIvNS02ytfvvNwuCx2FmvmE2u8G2oicfGscK8nkGglg703CloDx/vq1BhIhssHVM&#10;Cn4pwG47Hm2wMO7BR+pPsRIJwqFABXWMXSFl0DVZDHPXESfv6rzFmKSvpPH4SHDbykWWraTFhtNC&#10;jR191KRvpx+roDmU32U/u0ev14f84vNwvrRaqelk2L+DiDTEV/jZ/jIKlqsc/s+kIyC3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dOEXxAAAANwAAAAPAAAAAAAAAAAA&#10;AAAAAKECAABkcnMvZG93bnJldi54bWxQSwUGAAAAAAQABAD5AAAAkgMAAAAA&#10;"/>
                <v:shape id="AutoShape 1048" o:spid="_x0000_s1458" type="#_x0000_t32" style="position:absolute;left:48161;top:67721;width:8705;height:61;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aZ/YMQAAADcAAAADwAAAGRycy9kb3ducmV2LnhtbESPQYvCMBSE74L/ITzBi2haWUSqURZB&#10;EA8Lqz14fCTPtmzzUpNYu/9+s7Cwx2FmvmG2+8G2oicfGscK8kUGglg703CloLwe52sQISIbbB2T&#10;gm8KsN+NR1ssjHvxJ/WXWIkE4VCggjrGrpAy6JoshoXriJN3d95iTNJX0nh8Jbht5TLLVtJiw2mh&#10;xo4ONemvy9MqaM7lR9nPHtHr9Tm/+Txcb61WajoZ3jcgIg3xP/zXPhkFb6sl/J5JR0Duf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Fpn9gxAAAANwAAAAPAAAAAAAAAAAA&#10;AAAAAKECAABkcnMvZG93bnJldi54bWxQSwUGAAAAAAQABAD5AAAAkgMAAAAA&#10;"/>
                <v:shape id="Text Box 1049" o:spid="_x0000_s1459" type="#_x0000_t202" style="position:absolute;left:36810;top:22172;width:8452;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sMA&#10;AADcAAAADwAAAGRycy9kb3ducmV2LnhtbESP0YrCMBRE34X9h3AX9kU03dWtWo2iguJrXT/g2lzb&#10;ss1NaaKtf28EwcdhZs4wi1VnKnGjxpWWFXwPIxDEmdUl5wpOf7vBFITzyBory6TgTg5Wy4/eAhNt&#10;W07pdvS5CBB2CSoovK8TKV1WkEE3tDVx8C62MeiDbHKpG2wD3FTyJ4piabDksFBgTduCsv/j1Si4&#10;HNr+76w97/1pko7jDZaTs70r9fXZrecgPHX+HX61D1rBOB7B80w4AnL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XQsMAAADcAAAADwAAAAAAAAAAAAAAAACYAgAAZHJzL2Rv&#10;d25yZXYueG1sUEsFBgAAAAAEAAQA9QAAAIgDAAAAAA==&#10;" stroked="f">
                  <v:textbo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Curves &amp; Target</w:t>
                        </w:r>
                      </w:p>
                    </w:txbxContent>
                  </v:textbox>
                </v:shape>
                <v:shape id="Text Box 1051" o:spid="_x0000_s1460" type="#_x0000_t202" style="position:absolute;left:30000;top:10461;width:478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PNsMA&#10;AADcAAAADwAAAGRycy9kb3ducmV2LnhtbESP0YrCMBRE3wX/IVxhX0RTl1p3q1HcBcXXqh9wba5t&#10;sbkpTdbWv98Igo/DzJxhVpve1OJOrassK5hNIxDEudUVFwrOp93kC4TzyBpry6TgQQ426+Fgham2&#10;HWd0P/pCBAi7FBWU3jeplC4vyaCb2oY4eFfbGvRBtoXULXYBbmr5GUWJNFhxWCixod+S8tvxzyi4&#10;Hrrx/Lu77P15kcXJD1aLi30o9THqt0sQnnr/Dr/aB60gTmJ4nglHQK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PNsMAAADcAAAADwAAAAAAAAAAAAAAAACYAgAAZHJzL2Rv&#10;d25yZXYueG1sUEsFBgAAAAAEAAQA9QAAAIgDAAAAAA==&#10;" stroked="f">
                  <v:textbo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MRSP</w:t>
                        </w:r>
                      </w:p>
                    </w:txbxContent>
                  </v:textbox>
                </v:shape>
                <v:shape id="Text Box 1053" o:spid="_x0000_s1461" type="#_x0000_t202" style="position:absolute;left:48991;top:26616;width:8451;height: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1qqrcQA&#10;AADcAAAADwAAAGRycy9kb3ducmV2LnhtbESP0WqDQBRE3wP9h+UW+hLq2mK0MdmEtNDiaxI/4Ore&#10;qNS9K+4mmr/vFgp9HGbmDLPdz6YXNxpdZ1nBSxSDIK6t7rhRUJ4/n99AOI+ssbdMCu7kYL97WGwx&#10;13biI91OvhEBwi5HBa33Qy6lq1sy6CI7EAfvYkeDPsixkXrEKcBNL1/jOJUGOw4LLQ700VL9fboa&#10;BZdiWq7WU/Xly+yYpO/YZZW9K/X0OB82IDzN/j/81y60giRdwe+ZcATk7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9aqq3EAAAA3AAAAA8AAAAAAAAAAAAAAAAAmAIAAGRycy9k&#10;b3ducmV2LnhtbFBLBQYAAAAABAAEAPUAAACJAwAAAAA=&#10;" stroked="f">
                  <v:textbo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Orders / Display</w:t>
                        </w:r>
                      </w:p>
                    </w:txbxContent>
                  </v:textbox>
                </v:shape>
                <v:shape id="Text Box 1054" o:spid="_x0000_s1462" type="#_x0000_t202" style="position:absolute;left:30978;top:4733;width:4584;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4g02sQA&#10;AADcAAAADwAAAGRycy9kb3ducmV2LnhtbESP3WrCQBSE74W+w3IKvRHdWNKo0U2wQktu/XmAY/aY&#10;BLNnQ3Zr4tu7hUIvh5n5htnmo2nFnXrXWFawmEcgiEurG64UnE9fsxUI55E1tpZJwYMc5NnLZIup&#10;tgMf6H70lQgQdikqqL3vUildWZNBN7cdcfCutjfog+wrqXscAty08j2KEmmw4bBQY0f7msrb8cco&#10;uBbD9GM9XL79eXmIk09slhf7UOrtddxtQHga/X/4r11oBXGSwO+ZcARk9g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INNrEAAAA3AAAAA8AAAAAAAAAAAAAAAAAmAIAAGRycy9k&#10;b3ducmV2LnhtbFBLBQYAAAAABAAEAPUAAACJAwAAAAA=&#10;" stroked="f">
                  <v:textbo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Asafe</w:t>
                        </w:r>
                      </w:p>
                    </w:txbxContent>
                  </v:textbox>
                </v:shape>
                <v:shape id="Text Box 1055" o:spid="_x0000_s1463" type="#_x0000_t202" style="position:absolute;left:40469;top:29577;width:9045;height:45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SRQcQA&#10;AADcAAAADwAAAGRycy9kb3ducmV2LnhtbESP0WqDQBRE3wP9h+UW+hKatcVoa7IJbSHFV60fcOPe&#10;qMS9K+42mr/vBgp5HGbmDLPdz6YXFxpdZ1nByyoCQVxb3XGjoPo5PL+BcB5ZY2+ZFFzJwX73sNhi&#10;pu3EBV1K34gAYZehgtb7IZPS1S0ZdCs7EAfvZEeDPsixkXrEKcBNL1+jKJEGOw4LLQ701VJ9Ln+N&#10;glM+Ldfv0/HbV2kRJ5/YpUd7Verpcf7YgPA0+3v4v51rBXGSwu1MOAJy9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DEkUHEAAAA3AAAAA8AAAAAAAAAAAAAAAAAmAIAAGRycy9k&#10;b3ducmV2LnhtbFBLBQYAAAAABAAEAPUAAACJAwAAAAA=&#10;" stroked="f">
                  <v:textbox>
                    <w:txbxContent>
                      <w:p w:rsidR="00467F89" w:rsidRDefault="00467F89" w:rsidP="00FF1784">
                        <w:pPr>
                          <w:spacing w:line="240" w:lineRule="auto"/>
                          <w:jc w:val="left"/>
                          <w:rPr>
                            <w:rFonts w:ascii="Alstom" w:hAnsi="Alstom"/>
                            <w:sz w:val="16"/>
                            <w:szCs w:val="16"/>
                            <w:lang w:val="fr-FR"/>
                          </w:rPr>
                        </w:pPr>
                        <w:r>
                          <w:rPr>
                            <w:rFonts w:ascii="Alstom" w:hAnsi="Alstom"/>
                            <w:sz w:val="16"/>
                            <w:szCs w:val="16"/>
                            <w:lang w:val="fr-FR"/>
                          </w:rPr>
                          <w:t>SvL</w:t>
                        </w:r>
                      </w:p>
                      <w:p w:rsidR="00467F89" w:rsidRDefault="00467F89" w:rsidP="00FF1784">
                        <w:pPr>
                          <w:spacing w:line="240" w:lineRule="auto"/>
                          <w:jc w:val="left"/>
                          <w:rPr>
                            <w:rFonts w:ascii="Alstom" w:hAnsi="Alstom"/>
                            <w:sz w:val="16"/>
                            <w:szCs w:val="16"/>
                            <w:lang w:val="fr-FR"/>
                          </w:rPr>
                        </w:pPr>
                        <w:r>
                          <w:rPr>
                            <w:rFonts w:ascii="Alstom" w:hAnsi="Alstom"/>
                            <w:sz w:val="16"/>
                            <w:szCs w:val="16"/>
                            <w:lang w:val="fr-FR"/>
                          </w:rPr>
                          <w:t>&amp; over speed</w:t>
                        </w:r>
                      </w:p>
                      <w:p w:rsidR="00467F89" w:rsidRPr="0086649D" w:rsidRDefault="00467F89" w:rsidP="00FF1784">
                        <w:pPr>
                          <w:spacing w:line="240" w:lineRule="auto"/>
                          <w:jc w:val="left"/>
                          <w:rPr>
                            <w:rFonts w:ascii="Alstom" w:hAnsi="Alstom"/>
                            <w:sz w:val="16"/>
                            <w:szCs w:val="16"/>
                            <w:lang w:val="fr-FR"/>
                          </w:rPr>
                        </w:pPr>
                        <w:r>
                          <w:rPr>
                            <w:rFonts w:ascii="Alstom" w:hAnsi="Alstom"/>
                            <w:sz w:val="16"/>
                            <w:szCs w:val="16"/>
                            <w:lang w:val="fr-FR"/>
                          </w:rPr>
                          <w:t>&amp; overide</w:t>
                        </w:r>
                      </w:p>
                    </w:txbxContent>
                  </v:textbox>
                </v:shape>
                <v:shape id="Text Box 1056" o:spid="_x0000_s1464" type="#_x0000_t202" style="position:absolute;left:41036;top:36458;width:8452;height:38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VsFM8EA&#10;AADcAAAADwAAAGRycy9kb3ducmV2LnhtbERPzWrCQBC+C77DMkIvohtLmmh0FVto8Wr0AcbsmASz&#10;syG7muTtu4dCjx/f/+4wmEa8qHO1ZQWrZQSCuLC65lLB9fK9WINwHlljY5kUjOTgsJ9Odphp2/OZ&#10;XrkvRQhhl6GCyvs2k9IVFRl0S9sSB+5uO4M+wK6UusM+hJtGvkdRIg3WHBoqbOmrouKRP42C+6mf&#10;f2z624+/puc4+cQ6vdlRqbfZcNyC8DT4f/Gf+6QVxElYG86EIyD3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FbBTPBAAAA3AAAAA8AAAAAAAAAAAAAAAAAmAIAAGRycy9kb3du&#10;cmV2LnhtbFBLBQYAAAAABAAEAPUAAACGAwAAAAA=&#10;" stroked="f">
                  <v:textbox>
                    <w:txbxContent>
                      <w:p w:rsidR="00467F89" w:rsidRDefault="00467F89" w:rsidP="00FF1784">
                        <w:pPr>
                          <w:spacing w:line="240" w:lineRule="auto"/>
                          <w:jc w:val="left"/>
                          <w:rPr>
                            <w:rFonts w:ascii="Alstom" w:hAnsi="Alstom"/>
                            <w:sz w:val="16"/>
                            <w:szCs w:val="16"/>
                            <w:lang w:val="fr-FR"/>
                          </w:rPr>
                        </w:pPr>
                        <w:r>
                          <w:rPr>
                            <w:rFonts w:ascii="Alstom" w:hAnsi="Alstom"/>
                            <w:sz w:val="16"/>
                            <w:szCs w:val="16"/>
                            <w:lang w:val="fr-FR"/>
                          </w:rPr>
                          <w:t xml:space="preserve">Mode request </w:t>
                        </w:r>
                      </w:p>
                      <w:p w:rsidR="00467F89" w:rsidRPr="0086649D" w:rsidRDefault="00467F89" w:rsidP="00FF1784">
                        <w:pPr>
                          <w:spacing w:line="240" w:lineRule="auto"/>
                          <w:jc w:val="left"/>
                          <w:rPr>
                            <w:rFonts w:ascii="Alstom" w:hAnsi="Alstom"/>
                            <w:sz w:val="16"/>
                            <w:szCs w:val="16"/>
                            <w:lang w:val="fr-FR"/>
                          </w:rPr>
                        </w:pPr>
                        <w:r>
                          <w:rPr>
                            <w:rFonts w:ascii="Alstom" w:hAnsi="Alstom"/>
                            <w:sz w:val="16"/>
                            <w:szCs w:val="16"/>
                            <w:lang w:val="fr-FR"/>
                          </w:rPr>
                          <w:t>&amp; EB request</w:t>
                        </w:r>
                      </w:p>
                    </w:txbxContent>
                  </v:textbox>
                </v:shape>
                <v:shape id="Text Box 1058" o:spid="_x0000_s1465" type="#_x0000_t202" style="position:absolute;left:44066;top:45330;width:7797;height: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egqMMA&#10;AADcAAAADwAAAGRycy9kb3ducmV2LnhtbESP3YrCMBSE7xd8h3AEb5Ztqmhdq1F0wcVbfx7gtDm2&#10;xeakNNHWt98IC14OM/MNs9r0phYPal1lWcE4ikEQ51ZXXCi4nPdf3yCcR9ZYWyYFT3KwWQ8+Vphq&#10;2/GRHidfiABhl6KC0vsmldLlJRl0kW2Ig3e1rUEfZFtI3WIX4KaWkzhOpMGKw0KJDf2UlN9Od6Pg&#10;eug+Z4su+/WX+XGa7LCaZ/ap1GjYb5cgPPX+Hf5vH7SCabKA15lwBOT6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hegqMMAAADcAAAADwAAAAAAAAAAAAAAAACYAgAAZHJzL2Rv&#10;d25yZXYueG1sUEsFBgAAAAAEAAQA9QAAAIgDAAAAAA==&#10;" stroked="f">
                  <v:textbox>
                    <w:txbxContent>
                      <w:p w:rsidR="00467F89" w:rsidRPr="0086649D" w:rsidRDefault="00467F89" w:rsidP="00FF1784">
                        <w:pPr>
                          <w:spacing w:line="240" w:lineRule="auto"/>
                          <w:jc w:val="left"/>
                          <w:rPr>
                            <w:rFonts w:ascii="Alstom" w:hAnsi="Alstom"/>
                            <w:sz w:val="16"/>
                            <w:szCs w:val="16"/>
                            <w:lang w:val="fr-FR"/>
                          </w:rPr>
                        </w:pPr>
                        <w:r>
                          <w:rPr>
                            <w:rFonts w:ascii="Alstom" w:hAnsi="Alstom"/>
                            <w:sz w:val="16"/>
                            <w:szCs w:val="16"/>
                            <w:lang w:val="fr-FR"/>
                          </w:rPr>
                          <w:t>Mode &amp; Level</w:t>
                        </w:r>
                      </w:p>
                    </w:txbxContent>
                  </v:textbox>
                </v:shape>
                <v:shape id="Text Box 1059" o:spid="_x0000_s1466" type="#_x0000_t202" style="position:absolute;left:51863;top:57853;width:4575;height:19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Sf6MAA&#10;AADcAAAADwAAAGRycy9kb3ducmV2LnhtbERPy4rCMBTdD/gP4Q64GWyqqHU6RhkFxW3VD7g2tw+m&#10;uSlNxta/NwvB5eG819vBNOJOnastK5hGMQji3OqaSwXXy2GyAuE8ssbGMil4kIPtZvSxxlTbnjO6&#10;n30pQgi7FBVU3replC6vyKCLbEscuMJ2Bn2AXSl1h30IN42cxfFSGqw5NFTY0r6i/O/8bxQUp/5r&#10;8d3fjv6aZPPlDuvkZh9KjT+H3x8Qngb/Fr/cJ61gnoT54Uw4AnLzB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vSf6MAAAADcAAAADwAAAAAAAAAAAAAAAACYAgAAZHJzL2Rvd25y&#10;ZXYueG1sUEsFBgAAAAAEAAQA9QAAAIUDAAAAAA==&#10;" stroked="f">
                  <v:textbox>
                    <w:txbxContent>
                      <w:p w:rsidR="00467F89" w:rsidRPr="0086649D" w:rsidRDefault="00467F89" w:rsidP="00FF1784">
                        <w:pPr>
                          <w:spacing w:line="240" w:lineRule="auto"/>
                          <w:jc w:val="right"/>
                          <w:rPr>
                            <w:rFonts w:ascii="Alstom" w:hAnsi="Alstom"/>
                            <w:sz w:val="16"/>
                            <w:szCs w:val="16"/>
                            <w:lang w:val="fr-FR"/>
                          </w:rPr>
                        </w:pPr>
                        <w:r>
                          <w:rPr>
                            <w:rFonts w:ascii="Alstom" w:hAnsi="Alstom"/>
                            <w:sz w:val="16"/>
                            <w:szCs w:val="16"/>
                            <w:lang w:val="fr-FR"/>
                          </w:rPr>
                          <w:t>TBD</w:t>
                        </w:r>
                      </w:p>
                    </w:txbxContent>
                  </v:textbox>
                </v:shape>
                <v:shape id="Text Box 1060" o:spid="_x0000_s1467" type="#_x0000_t202" style="position:absolute;left:53478;top:64568;width:4541;height:19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g6c8MA&#10;AADcAAAADwAAAGRycy9kb3ducmV2LnhtbESP3YrCMBSE74V9h3AWvJE1VdSutVHWBcVbfx7g2Jz+&#10;sM1JaaKtb78RBC+HmfmGSTe9qcWdWldZVjAZRyCIM6srLhRczruvbxDOI2usLZOCBznYrD8GKSba&#10;dnyk+8kXIkDYJaig9L5JpHRZSQbd2DbEwctta9AH2RZSt9gFuKnlNIoW0mDFYaHEhn5Lyv5ON6Mg&#10;P3Sj+bK77v0lPs4WW6ziq30oNfzsf1YgPPX+HX61D1rBLJ7A80w4AnL9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bg6c8MAAADcAAAADwAAAAAAAAAAAAAAAACYAgAAZHJzL2Rv&#10;d25yZXYueG1sUEsFBgAAAAAEAAQA9QAAAIgDAAAAAA==&#10;" stroked="f">
                  <v:textbox>
                    <w:txbxContent>
                      <w:p w:rsidR="00467F89" w:rsidRPr="0086649D" w:rsidRDefault="00467F89" w:rsidP="00FF1784">
                        <w:pPr>
                          <w:spacing w:line="240" w:lineRule="auto"/>
                          <w:jc w:val="left"/>
                          <w:rPr>
                            <w:rFonts w:ascii="Alstom" w:hAnsi="Alstom"/>
                            <w:sz w:val="16"/>
                            <w:szCs w:val="16"/>
                            <w:lang w:val="fr-FR"/>
                          </w:rPr>
                        </w:pPr>
                        <w:r>
                          <w:rPr>
                            <w:rFonts w:ascii="Alstom" w:hAnsi="Alstom"/>
                            <w:sz w:val="16"/>
                            <w:szCs w:val="16"/>
                            <w:lang w:val="fr-FR"/>
                          </w:rPr>
                          <w:t>TBD</w:t>
                        </w:r>
                      </w:p>
                    </w:txbxContent>
                  </v:textbox>
                </v:shape>
                <w10:anchorlock/>
              </v:group>
            </w:pict>
          </mc:Fallback>
        </mc:AlternateContent>
      </w:r>
    </w:p>
    <w:p w:rsidR="006D779A" w:rsidRDefault="006D779A" w:rsidP="00F54EFE">
      <w:pPr>
        <w:ind w:left="851" w:hanging="851"/>
      </w:pPr>
    </w:p>
    <w:p w:rsidR="003A4AB7" w:rsidRDefault="006D779A" w:rsidP="00F54EFE">
      <w:pPr>
        <w:pStyle w:val="Figure"/>
        <w:ind w:left="851" w:hanging="851"/>
      </w:pPr>
      <w:r>
        <w:rPr>
          <w:rStyle w:val="Fett"/>
        </w:rPr>
        <w:t>“To Achieve EVC Process”</w:t>
      </w:r>
      <w:r w:rsidR="00BF7704">
        <w:t xml:space="preserve"> </w:t>
      </w:r>
    </w:p>
    <w:p w:rsidR="00BF7704" w:rsidRPr="00F25952" w:rsidRDefault="00FF1784" w:rsidP="00F54EFE">
      <w:pPr>
        <w:ind w:left="851" w:hanging="851"/>
      </w:pPr>
      <w:r>
        <w:t>Each box needs to be analysed</w:t>
      </w:r>
      <w:r w:rsidR="00856C97">
        <w:t xml:space="preserve"> through SysML IBD.</w:t>
      </w:r>
    </w:p>
    <w:p w:rsidR="00650ECC" w:rsidRDefault="008D341C" w:rsidP="00F54EFE">
      <w:pPr>
        <w:pStyle w:val="berschrift1"/>
        <w:ind w:left="851" w:hanging="851"/>
      </w:pPr>
      <w:r>
        <w:br w:type="page"/>
      </w:r>
      <w:bookmarkStart w:id="73" w:name="_Toc388370152"/>
      <w:r w:rsidR="0073510B">
        <w:lastRenderedPageBreak/>
        <w:t>Speed Supervision limits</w:t>
      </w:r>
      <w:r>
        <w:t xml:space="preserve"> ( exemple)</w:t>
      </w:r>
      <w:bookmarkEnd w:id="73"/>
    </w:p>
    <w:p w:rsidR="00650ECC" w:rsidRDefault="00650ECC" w:rsidP="00F54EFE">
      <w:pPr>
        <w:pStyle w:val="berschrift2"/>
        <w:ind w:left="851" w:hanging="851"/>
      </w:pPr>
      <w:bookmarkStart w:id="74" w:name="_Toc388370153"/>
      <w:r>
        <w:t>references</w:t>
      </w:r>
      <w:bookmarkEnd w:id="74"/>
    </w:p>
    <w:p w:rsidR="00650ECC" w:rsidRDefault="00650ECC" w:rsidP="00F54EFE">
      <w:pPr>
        <w:pStyle w:val="Textkrper"/>
        <w:ind w:left="851" w:hanging="851"/>
      </w:pPr>
      <w:r>
        <w:t>UNISIG Subset_026 version_3.3.0</w:t>
      </w:r>
    </w:p>
    <w:p w:rsidR="00650ECC" w:rsidRDefault="00650ECC" w:rsidP="00F54EFE">
      <w:pPr>
        <w:pStyle w:val="Textkrper"/>
        <w:ind w:left="851" w:hanging="851"/>
      </w:pPr>
      <w:r>
        <w:tab/>
        <w:t>Chapter 3 : ERTMS / ETCS Principes</w:t>
      </w:r>
    </w:p>
    <w:p w:rsidR="00650ECC" w:rsidRPr="00EC2BDA" w:rsidRDefault="00650ECC" w:rsidP="00F54EFE">
      <w:pPr>
        <w:pStyle w:val="Textkrper"/>
        <w:ind w:left="851" w:hanging="851"/>
        <w:rPr>
          <w:lang w:val="fr-FR"/>
        </w:rPr>
      </w:pPr>
      <w:r w:rsidRPr="00EC2BDA">
        <w:rPr>
          <w:lang w:val="fr-FR"/>
        </w:rPr>
        <w:t>Chapter 5 : ERTMS / ETCS Procedures</w:t>
      </w:r>
    </w:p>
    <w:p w:rsidR="00650ECC" w:rsidRPr="00EC2BDA" w:rsidRDefault="00650ECC" w:rsidP="00F54EFE">
      <w:pPr>
        <w:pStyle w:val="Textkrper"/>
        <w:ind w:left="851" w:hanging="851"/>
        <w:rPr>
          <w:lang w:val="fr-FR"/>
        </w:rPr>
      </w:pPr>
      <w:r w:rsidRPr="00EC2BDA">
        <w:rPr>
          <w:lang w:val="fr-FR"/>
        </w:rPr>
        <w:tab/>
        <w:t>Chapter 7 : ERTMS / ETCS  Langu</w:t>
      </w:r>
      <w:r>
        <w:rPr>
          <w:lang w:val="fr-FR"/>
        </w:rPr>
        <w:t>age</w:t>
      </w:r>
    </w:p>
    <w:p w:rsidR="00650ECC" w:rsidRDefault="00650ECC" w:rsidP="00F54EFE">
      <w:pPr>
        <w:pStyle w:val="berschrift2"/>
        <w:ind w:left="851" w:hanging="851"/>
      </w:pPr>
      <w:bookmarkStart w:id="75" w:name="_Toc388370154"/>
      <w:r>
        <w:t>o</w:t>
      </w:r>
      <w:r w:rsidR="005746D5">
        <w:t>verview</w:t>
      </w:r>
      <w:bookmarkEnd w:id="75"/>
    </w:p>
    <w:p w:rsidR="00650ECC" w:rsidRPr="00CB1040" w:rsidRDefault="005746D5" w:rsidP="00F54EFE">
      <w:pPr>
        <w:ind w:left="851" w:hanging="851"/>
        <w:rPr>
          <w:color w:val="FF0000"/>
        </w:rPr>
      </w:pPr>
      <w:r>
        <w:rPr>
          <w:color w:val="FF0000"/>
        </w:rPr>
        <w:t>[SRS-026-chapter : 3.</w:t>
      </w:r>
      <w:r w:rsidR="00650ECC" w:rsidRPr="00CB1040">
        <w:rPr>
          <w:color w:val="FF0000"/>
        </w:rPr>
        <w:t>13</w:t>
      </w:r>
      <w:r>
        <w:rPr>
          <w:color w:val="FF0000"/>
        </w:rPr>
        <w:t>.9.3</w:t>
      </w:r>
      <w:r w:rsidR="00650ECC" w:rsidRPr="00CB1040">
        <w:rPr>
          <w:color w:val="FF0000"/>
        </w:rPr>
        <w:t>]</w:t>
      </w:r>
    </w:p>
    <w:p w:rsidR="005746D5" w:rsidRDefault="005746D5" w:rsidP="00F54EFE">
      <w:pPr>
        <w:pStyle w:val="Textkrper"/>
        <w:ind w:left="851" w:hanging="851"/>
      </w:pPr>
      <w:r>
        <w:t xml:space="preserve">Braking to target supervision limits </w:t>
      </w:r>
      <w:r w:rsidR="00CF64F9">
        <w:t>consists</w:t>
      </w:r>
      <w:r>
        <w:t xml:space="preserve"> in computation of EBD, EBI, SBD and SBI curves. GUI curve is not</w:t>
      </w:r>
      <w:r w:rsidR="00CF64F9">
        <w:t xml:space="preserve"> </w:t>
      </w:r>
      <w:r>
        <w:t>addressed.</w:t>
      </w:r>
    </w:p>
    <w:p w:rsidR="005746D5" w:rsidRDefault="00CF64F9" w:rsidP="00F54EFE">
      <w:pPr>
        <w:pStyle w:val="Textkrper"/>
        <w:ind w:left="851" w:hanging="851"/>
      </w:pPr>
      <w:r>
        <w:t>The use of an Excel database is involved in this exercise.</w:t>
      </w:r>
    </w:p>
    <w:p w:rsidR="00CF64F9" w:rsidRDefault="00CF64F9" w:rsidP="00F54EFE">
      <w:pPr>
        <w:pStyle w:val="Textkrper"/>
        <w:ind w:left="851" w:hanging="851"/>
      </w:pPr>
      <w:r>
        <w:t>The technics to fill up the database starting from balise contents is not approached.</w:t>
      </w:r>
    </w:p>
    <w:p w:rsidR="007F798B" w:rsidRDefault="007F798B" w:rsidP="00F54EFE">
      <w:pPr>
        <w:pStyle w:val="Textkrper"/>
        <w:ind w:left="851" w:hanging="851"/>
      </w:pPr>
    </w:p>
    <w:p w:rsidR="00CF64F9" w:rsidRDefault="00CF64F9" w:rsidP="00F54EFE">
      <w:pPr>
        <w:pStyle w:val="Textkrper"/>
        <w:ind w:left="851" w:hanging="851"/>
      </w:pPr>
      <w:r>
        <w:t>The structure of the database is defined and Excel capabilities such as classification of data lists following increasing or</w:t>
      </w:r>
      <w:r w:rsidR="0031337C">
        <w:t xml:space="preserve"> </w:t>
      </w:r>
      <w:r>
        <w:t>decre</w:t>
      </w:r>
      <w:r w:rsidR="0031337C">
        <w:t>asing abscissa</w:t>
      </w:r>
      <w:r w:rsidR="00D24CC4">
        <w:t xml:space="preserve"> are used.</w:t>
      </w:r>
    </w:p>
    <w:p w:rsidR="00D24CC4" w:rsidRDefault="00D24CC4" w:rsidP="00F54EFE">
      <w:pPr>
        <w:pStyle w:val="Textkrper"/>
        <w:ind w:left="851" w:hanging="851"/>
      </w:pPr>
      <w:r>
        <w:t>We shall start</w:t>
      </w:r>
      <w:r w:rsidR="00DE7BC1">
        <w:t xml:space="preserve"> from a typical BG of 2 or 3 balises that are</w:t>
      </w:r>
      <w:r>
        <w:t xml:space="preserve"> crossed by one train in level 1.</w:t>
      </w:r>
    </w:p>
    <w:p w:rsidR="007F798B" w:rsidRDefault="007F798B" w:rsidP="00F54EFE">
      <w:pPr>
        <w:pStyle w:val="Textkrper"/>
        <w:ind w:left="851" w:hanging="851"/>
      </w:pPr>
    </w:p>
    <w:p w:rsidR="0031337C" w:rsidRDefault="00D24CC4" w:rsidP="00F54EFE">
      <w:pPr>
        <w:pStyle w:val="Textkrper"/>
        <w:ind w:left="851" w:hanging="851"/>
      </w:pPr>
      <w:r>
        <w:t xml:space="preserve">This BG will provide basic data packets such as : </w:t>
      </w:r>
    </w:p>
    <w:p w:rsidR="00BD6926" w:rsidRDefault="00BD6926" w:rsidP="00F54EFE">
      <w:pPr>
        <w:pStyle w:val="Textkrper"/>
        <w:numPr>
          <w:ilvl w:val="0"/>
          <w:numId w:val="12"/>
        </w:numPr>
        <w:ind w:left="851" w:hanging="851"/>
      </w:pPr>
      <w:r>
        <w:t>National values,</w:t>
      </w:r>
    </w:p>
    <w:p w:rsidR="00BD6926" w:rsidRDefault="00BD6926" w:rsidP="00F54EFE">
      <w:pPr>
        <w:pStyle w:val="Textkrper"/>
        <w:numPr>
          <w:ilvl w:val="0"/>
          <w:numId w:val="12"/>
        </w:numPr>
        <w:ind w:left="851" w:hanging="851"/>
      </w:pPr>
      <w:r>
        <w:t>Movement  Authorization,</w:t>
      </w:r>
    </w:p>
    <w:p w:rsidR="00BD6926" w:rsidRDefault="00BD6926" w:rsidP="00F54EFE">
      <w:pPr>
        <w:pStyle w:val="Textkrper"/>
        <w:numPr>
          <w:ilvl w:val="0"/>
          <w:numId w:val="12"/>
        </w:numPr>
        <w:ind w:left="851" w:hanging="851"/>
      </w:pPr>
      <w:r>
        <w:t>Balise linking,</w:t>
      </w:r>
    </w:p>
    <w:p w:rsidR="00BD6926" w:rsidRDefault="00BD6926" w:rsidP="00F54EFE">
      <w:pPr>
        <w:pStyle w:val="Textkrper"/>
        <w:numPr>
          <w:ilvl w:val="0"/>
          <w:numId w:val="12"/>
        </w:numPr>
        <w:ind w:left="851" w:hanging="851"/>
      </w:pPr>
      <w:r>
        <w:t>Speed Profile,</w:t>
      </w:r>
    </w:p>
    <w:p w:rsidR="00BD6926" w:rsidRDefault="00BD6926" w:rsidP="00F54EFE">
      <w:pPr>
        <w:pStyle w:val="Textkrper"/>
        <w:numPr>
          <w:ilvl w:val="0"/>
          <w:numId w:val="12"/>
        </w:numPr>
        <w:ind w:left="851" w:hanging="851"/>
      </w:pPr>
      <w:r>
        <w:t xml:space="preserve">Gradient </w:t>
      </w:r>
      <w:r w:rsidR="00650ECC">
        <w:t>P</w:t>
      </w:r>
      <w:r>
        <w:t>rofile,</w:t>
      </w:r>
    </w:p>
    <w:p w:rsidR="00DE7BC1" w:rsidRDefault="00DE7BC1" w:rsidP="00F54EFE">
      <w:pPr>
        <w:pStyle w:val="Textkrper"/>
        <w:numPr>
          <w:ilvl w:val="0"/>
          <w:numId w:val="12"/>
        </w:numPr>
        <w:ind w:left="851" w:hanging="851"/>
      </w:pPr>
      <w:r>
        <w:t>Level Order,</w:t>
      </w:r>
    </w:p>
    <w:p w:rsidR="00BD6926" w:rsidRDefault="00BD6926" w:rsidP="00F54EFE">
      <w:pPr>
        <w:pStyle w:val="Textkrper"/>
        <w:numPr>
          <w:ilvl w:val="0"/>
          <w:numId w:val="12"/>
        </w:numPr>
        <w:ind w:left="851" w:hanging="851"/>
      </w:pPr>
      <w:r>
        <w:t>Temporary</w:t>
      </w:r>
      <w:r w:rsidR="00DE7BC1">
        <w:t xml:space="preserve"> </w:t>
      </w:r>
      <w:r>
        <w:t>Speed Restriction.</w:t>
      </w:r>
    </w:p>
    <w:p w:rsidR="00BD6926" w:rsidRDefault="00BD6926" w:rsidP="00F54EFE">
      <w:pPr>
        <w:pStyle w:val="Textkrper"/>
        <w:numPr>
          <w:ilvl w:val="0"/>
          <w:numId w:val="12"/>
        </w:numPr>
        <w:ind w:left="851" w:hanging="851"/>
      </w:pPr>
      <w:r>
        <w:t>etc…</w:t>
      </w:r>
    </w:p>
    <w:p w:rsidR="00652C36" w:rsidRDefault="00652C36" w:rsidP="00F54EFE">
      <w:pPr>
        <w:pStyle w:val="Textkrper"/>
        <w:ind w:left="851" w:hanging="851"/>
      </w:pPr>
    </w:p>
    <w:p w:rsidR="003F330F" w:rsidRDefault="003F330F" w:rsidP="00F54EFE">
      <w:pPr>
        <w:pStyle w:val="berschrift2"/>
        <w:ind w:left="851" w:hanging="851"/>
      </w:pPr>
      <w:bookmarkStart w:id="76" w:name="_Toc388370155"/>
      <w:r>
        <w:t>Context of Speed Limit</w:t>
      </w:r>
      <w:r w:rsidR="008F64EF">
        <w:t xml:space="preserve"> Supervision</w:t>
      </w:r>
      <w:bookmarkEnd w:id="76"/>
    </w:p>
    <w:p w:rsidR="003F330F" w:rsidRDefault="00D037BA" w:rsidP="00F54EFE">
      <w:pPr>
        <w:pStyle w:val="Textkrper"/>
        <w:ind w:left="851" w:hanging="851"/>
      </w:pPr>
      <w:r>
        <w:t xml:space="preserve">The context is defined with SysML diagram through one BDD (Block Diagram Definition) and several IBD (Internal Block Diagram) that will need to be linked with other parts of the OpenETCS definition. </w:t>
      </w:r>
    </w:p>
    <w:p w:rsidR="003F330F" w:rsidRDefault="003F330F" w:rsidP="00F54EFE">
      <w:pPr>
        <w:pStyle w:val="Textkrper"/>
        <w:ind w:left="851" w:hanging="851"/>
      </w:pPr>
    </w:p>
    <w:p w:rsidR="00D037BA" w:rsidRDefault="00D037BA" w:rsidP="00F54EFE">
      <w:pPr>
        <w:pStyle w:val="Textkrper"/>
        <w:ind w:left="851" w:hanging="851"/>
      </w:pPr>
      <w:r>
        <w:t>The Block Diagram Definition should be composed of the 18 functions of the subset-026</w:t>
      </w:r>
      <w:r w:rsidR="006A0B05">
        <w:t xml:space="preserve"> chapter 3.</w:t>
      </w:r>
    </w:p>
    <w:p w:rsidR="00D037BA" w:rsidRDefault="00D037BA" w:rsidP="00F54EFE">
      <w:pPr>
        <w:pStyle w:val="Textkrper"/>
        <w:ind w:left="851" w:hanging="851"/>
      </w:pPr>
    </w:p>
    <w:p w:rsidR="00EA3356" w:rsidRDefault="00EA3356" w:rsidP="00F54EFE">
      <w:pPr>
        <w:pStyle w:val="Textkrper"/>
        <w:ind w:left="851" w:hanging="851"/>
      </w:pPr>
      <w:r>
        <w:t xml:space="preserve">The Speed </w:t>
      </w:r>
      <w:r w:rsidR="008F64EF">
        <w:t xml:space="preserve">Limit Supervision </w:t>
      </w:r>
      <w:r>
        <w:t xml:space="preserve">is </w:t>
      </w:r>
      <w:r w:rsidR="008F64EF">
        <w:t xml:space="preserve">one IBD of BDD  which is </w:t>
      </w:r>
      <w:r>
        <w:t xml:space="preserve">composed of  the </w:t>
      </w:r>
      <w:r w:rsidR="0086649D">
        <w:t xml:space="preserve">following </w:t>
      </w:r>
      <w:r w:rsidR="008F64EF">
        <w:t>blocks</w:t>
      </w:r>
      <w:r w:rsidR="002A3825">
        <w:t xml:space="preserve"> </w:t>
      </w:r>
      <w:r w:rsidR="0086649D">
        <w:t>IBD :</w:t>
      </w:r>
    </w:p>
    <w:p w:rsidR="0086649D" w:rsidRDefault="0086649D" w:rsidP="00F54EFE">
      <w:pPr>
        <w:pStyle w:val="Textkrper"/>
        <w:ind w:left="851" w:hanging="851"/>
      </w:pPr>
    </w:p>
    <w:p w:rsidR="0086649D" w:rsidRDefault="005B06C9" w:rsidP="00F54EFE">
      <w:pPr>
        <w:pStyle w:val="Textkrper"/>
        <w:ind w:left="851" w:hanging="851"/>
      </w:pPr>
      <w:r>
        <w:rPr>
          <w:noProof/>
          <w:lang w:val="en-US" w:eastAsia="en-US"/>
        </w:rPr>
        <mc:AlternateContent>
          <mc:Choice Requires="wpc">
            <w:drawing>
              <wp:inline distT="0" distB="0" distL="0" distR="0">
                <wp:extent cx="6286500" cy="2654935"/>
                <wp:effectExtent l="19050" t="19050" r="9525" b="59690"/>
                <wp:docPr id="249" name="Zeichenbereich 24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70C0"/>
                          </a:solidFill>
                          <a:prstDash val="solid"/>
                          <a:miter lim="800000"/>
                          <a:headEnd type="none" w="med" len="med"/>
                          <a:tailEnd type="none" w="med" len="med"/>
                        </a:ln>
                      </wpc:whole>
                      <wps:wsp>
                        <wps:cNvPr id="131" name="Text Box 250"/>
                        <wps:cNvSpPr txBox="1">
                          <a:spLocks noChangeArrowheads="1"/>
                        </wps:cNvSpPr>
                        <wps:spPr bwMode="auto">
                          <a:xfrm>
                            <a:off x="2232025" y="194945"/>
                            <a:ext cx="2273935" cy="2357755"/>
                          </a:xfrm>
                          <a:prstGeom prst="rect">
                            <a:avLst/>
                          </a:prstGeom>
                          <a:solidFill>
                            <a:srgbClr val="FFFFFF"/>
                          </a:solidFill>
                          <a:ln w="9525">
                            <a:solidFill>
                              <a:srgbClr val="000000"/>
                            </a:solidFill>
                            <a:miter lim="800000"/>
                            <a:headEnd/>
                            <a:tailEnd/>
                          </a:ln>
                        </wps:spPr>
                        <wps:txbx>
                          <w:txbxContent>
                            <w:p w:rsidR="00467F89" w:rsidRDefault="00467F89" w:rsidP="00585B14">
                              <w:pPr>
                                <w:pStyle w:val="DocReference"/>
                                <w:jc w:val="center"/>
                                <w:rPr>
                                  <w:lang w:val="en-GB"/>
                                </w:rPr>
                              </w:pPr>
                            </w:p>
                            <w:p w:rsidR="00467F89" w:rsidRDefault="00467F89" w:rsidP="00585B14">
                              <w:pPr>
                                <w:pStyle w:val="Textkrper"/>
                              </w:pPr>
                              <w:r>
                                <w:t>Speed Limit</w:t>
                              </w:r>
                            </w:p>
                            <w:p w:rsidR="00467F89" w:rsidRDefault="00467F89" w:rsidP="00585B14">
                              <w:pPr>
                                <w:pStyle w:val="Textkrper"/>
                              </w:pPr>
                              <w:r>
                                <w:t>Supervision</w:t>
                              </w:r>
                            </w:p>
                            <w:p w:rsidR="00467F89" w:rsidRPr="00E116B8" w:rsidRDefault="00467F89" w:rsidP="00585B14">
                              <w:pPr>
                                <w:pStyle w:val="Textkrper"/>
                                <w:rPr>
                                  <w:b/>
                                  <w:color w:val="FF0000"/>
                                </w:rPr>
                              </w:pPr>
                              <w:r w:rsidRPr="00E116B8">
                                <w:rPr>
                                  <w:b/>
                                  <w:color w:val="FF0000"/>
                                </w:rPr>
                                <w:t>(SRS-026 chap3-13)</w:t>
                              </w:r>
                            </w:p>
                          </w:txbxContent>
                        </wps:txbx>
                        <wps:bodyPr rot="0" vert="horz" wrap="square" lIns="91440" tIns="45720" rIns="91440" bIns="45720" anchor="t" anchorCtr="0" upright="1">
                          <a:noAutofit/>
                        </wps:bodyPr>
                      </wps:wsp>
                      <wpg:wgp>
                        <wpg:cNvPr id="132" name="Group 260"/>
                        <wpg:cNvGrpSpPr>
                          <a:grpSpLocks/>
                        </wpg:cNvGrpSpPr>
                        <wpg:grpSpPr bwMode="auto">
                          <a:xfrm>
                            <a:off x="701675" y="2285365"/>
                            <a:ext cx="1609725" cy="198120"/>
                            <a:chOff x="3173" y="463"/>
                            <a:chExt cx="1844" cy="227"/>
                          </a:xfrm>
                        </wpg:grpSpPr>
                        <wpg:grpSp>
                          <wpg:cNvPr id="133" name="Group 253"/>
                          <wpg:cNvGrpSpPr>
                            <a:grpSpLocks/>
                          </wpg:cNvGrpSpPr>
                          <wpg:grpSpPr bwMode="auto">
                            <a:xfrm>
                              <a:off x="4799" y="463"/>
                              <a:ext cx="218" cy="184"/>
                              <a:chOff x="3098" y="765"/>
                              <a:chExt cx="218" cy="184"/>
                            </a:xfrm>
                          </wpg:grpSpPr>
                          <wps:wsp>
                            <wps:cNvPr id="134" name="Rectangle 25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5" name="AutoShape 252"/>
                            <wps:cNvCnPr>
                              <a:cxnSpLocks noChangeShapeType="1"/>
                              <a:stCxn id="134" idx="1"/>
                              <a:endCxn id="13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36" name="Text Box 254"/>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Train Length</w:t>
                                </w:r>
                              </w:p>
                            </w:txbxContent>
                          </wps:txbx>
                          <wps:bodyPr rot="0" vert="horz" wrap="square" lIns="91440" tIns="45720" rIns="91440" bIns="45720" anchor="t" anchorCtr="0" upright="1">
                            <a:noAutofit/>
                          </wps:bodyPr>
                        </wps:wsp>
                      </wpg:wgp>
                      <wpg:wgp>
                        <wpg:cNvPr id="137" name="Group 259"/>
                        <wpg:cNvGrpSpPr>
                          <a:grpSpLocks/>
                        </wpg:cNvGrpSpPr>
                        <wpg:grpSpPr bwMode="auto">
                          <a:xfrm>
                            <a:off x="709930" y="566420"/>
                            <a:ext cx="1610360" cy="198120"/>
                            <a:chOff x="3240" y="730"/>
                            <a:chExt cx="1845" cy="227"/>
                          </a:xfrm>
                        </wpg:grpSpPr>
                        <wpg:grpSp>
                          <wpg:cNvPr id="138" name="Group 255"/>
                          <wpg:cNvGrpSpPr>
                            <a:grpSpLocks/>
                          </wpg:cNvGrpSpPr>
                          <wpg:grpSpPr bwMode="auto">
                            <a:xfrm>
                              <a:off x="4866" y="730"/>
                              <a:ext cx="219" cy="184"/>
                              <a:chOff x="3098" y="765"/>
                              <a:chExt cx="218" cy="184"/>
                            </a:xfrm>
                          </wpg:grpSpPr>
                          <wps:wsp>
                            <wps:cNvPr id="139" name="Rectangle 25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0" name="AutoShape 257"/>
                            <wps:cNvCnPr>
                              <a:cxnSpLocks noChangeShapeType="1"/>
                              <a:stCxn id="139" idx="1"/>
                              <a:endCxn id="13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41" name="Text Box 258"/>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National</w:t>
                                </w:r>
                                <w:r w:rsidRPr="0086649D">
                                  <w:rPr>
                                    <w:rFonts w:ascii="Alstom" w:hAnsi="Alstom"/>
                                    <w:sz w:val="16"/>
                                    <w:szCs w:val="16"/>
                                    <w:lang w:val="fr-FR"/>
                                  </w:rPr>
                                  <w:t xml:space="preserve"> Values</w:t>
                                </w:r>
                              </w:p>
                            </w:txbxContent>
                          </wps:txbx>
                          <wps:bodyPr rot="0" vert="horz" wrap="square" lIns="91440" tIns="45720" rIns="91440" bIns="45720" anchor="t" anchorCtr="0" upright="1">
                            <a:noAutofit/>
                          </wps:bodyPr>
                        </wps:wsp>
                      </wpg:wgp>
                      <wpg:wgp>
                        <wpg:cNvPr id="142" name="Group 261"/>
                        <wpg:cNvGrpSpPr>
                          <a:grpSpLocks/>
                        </wpg:cNvGrpSpPr>
                        <wpg:grpSpPr bwMode="auto">
                          <a:xfrm>
                            <a:off x="709930" y="802005"/>
                            <a:ext cx="1610360" cy="196850"/>
                            <a:chOff x="3173" y="463"/>
                            <a:chExt cx="1844" cy="227"/>
                          </a:xfrm>
                        </wpg:grpSpPr>
                        <wpg:grpSp>
                          <wpg:cNvPr id="143" name="Group 262"/>
                          <wpg:cNvGrpSpPr>
                            <a:grpSpLocks/>
                          </wpg:cNvGrpSpPr>
                          <wpg:grpSpPr bwMode="auto">
                            <a:xfrm>
                              <a:off x="4799" y="463"/>
                              <a:ext cx="218" cy="184"/>
                              <a:chOff x="3098" y="765"/>
                              <a:chExt cx="218" cy="184"/>
                            </a:xfrm>
                          </wpg:grpSpPr>
                          <wps:wsp>
                            <wps:cNvPr id="144" name="Rectangle 26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5" name="AutoShape 264"/>
                            <wps:cNvCnPr>
                              <a:cxnSpLocks noChangeShapeType="1"/>
                              <a:stCxn id="144" idx="1"/>
                              <a:endCxn id="14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46" name="Text Box 265"/>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SSP Profile</w:t>
                                </w:r>
                              </w:p>
                            </w:txbxContent>
                          </wps:txbx>
                          <wps:bodyPr rot="0" vert="horz" wrap="square" lIns="91440" tIns="45720" rIns="91440" bIns="45720" anchor="t" anchorCtr="0" upright="1">
                            <a:noAutofit/>
                          </wps:bodyPr>
                        </wps:wsp>
                      </wpg:wgp>
                      <wpg:wgp>
                        <wpg:cNvPr id="147" name="Group 266"/>
                        <wpg:cNvGrpSpPr>
                          <a:grpSpLocks/>
                        </wpg:cNvGrpSpPr>
                        <wpg:grpSpPr bwMode="auto">
                          <a:xfrm>
                            <a:off x="709295" y="1032510"/>
                            <a:ext cx="1610360" cy="200025"/>
                            <a:chOff x="3240" y="730"/>
                            <a:chExt cx="1845" cy="227"/>
                          </a:xfrm>
                        </wpg:grpSpPr>
                        <wpg:grpSp>
                          <wpg:cNvPr id="148" name="Group 267"/>
                          <wpg:cNvGrpSpPr>
                            <a:grpSpLocks/>
                          </wpg:cNvGrpSpPr>
                          <wpg:grpSpPr bwMode="auto">
                            <a:xfrm>
                              <a:off x="4866" y="730"/>
                              <a:ext cx="219" cy="184"/>
                              <a:chOff x="3098" y="765"/>
                              <a:chExt cx="218" cy="184"/>
                            </a:xfrm>
                          </wpg:grpSpPr>
                          <wps:wsp>
                            <wps:cNvPr id="149" name="Rectangle 26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0" name="AutoShape 269"/>
                            <wps:cNvCnPr>
                              <a:cxnSpLocks noChangeShapeType="1"/>
                              <a:stCxn id="149" idx="1"/>
                              <a:endCxn id="14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51" name="Text Box 270"/>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Gradient Profile</w:t>
                                </w:r>
                              </w:p>
                            </w:txbxContent>
                          </wps:txbx>
                          <wps:bodyPr rot="0" vert="horz" wrap="square" lIns="91440" tIns="45720" rIns="91440" bIns="45720" anchor="t" anchorCtr="0" upright="1">
                            <a:noAutofit/>
                          </wps:bodyPr>
                        </wps:wsp>
                      </wpg:wgp>
                      <wpg:wgp>
                        <wpg:cNvPr id="152" name="Group 271"/>
                        <wpg:cNvGrpSpPr>
                          <a:grpSpLocks/>
                        </wpg:cNvGrpSpPr>
                        <wpg:grpSpPr bwMode="auto">
                          <a:xfrm>
                            <a:off x="709295" y="1232535"/>
                            <a:ext cx="1610360" cy="196850"/>
                            <a:chOff x="3173" y="463"/>
                            <a:chExt cx="1844" cy="227"/>
                          </a:xfrm>
                        </wpg:grpSpPr>
                        <wpg:grpSp>
                          <wpg:cNvPr id="153" name="Group 272"/>
                          <wpg:cNvGrpSpPr>
                            <a:grpSpLocks/>
                          </wpg:cNvGrpSpPr>
                          <wpg:grpSpPr bwMode="auto">
                            <a:xfrm>
                              <a:off x="4799" y="463"/>
                              <a:ext cx="218" cy="184"/>
                              <a:chOff x="3098" y="765"/>
                              <a:chExt cx="218" cy="184"/>
                            </a:xfrm>
                          </wpg:grpSpPr>
                          <wps:wsp>
                            <wps:cNvPr id="154" name="Rectangle 27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55" name="AutoShape 274"/>
                            <wps:cNvCnPr>
                              <a:cxnSpLocks noChangeShapeType="1"/>
                              <a:stCxn id="154" idx="1"/>
                              <a:endCxn id="15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56" name="Text Box 275"/>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Temporary Speed Restriction</w:t>
                                </w:r>
                              </w:p>
                            </w:txbxContent>
                          </wps:txbx>
                          <wps:bodyPr rot="0" vert="horz" wrap="square" lIns="91440" tIns="45720" rIns="91440" bIns="45720" anchor="t" anchorCtr="0" upright="1">
                            <a:noAutofit/>
                          </wps:bodyPr>
                        </wps:wsp>
                      </wpg:wgp>
                      <wpg:wgp>
                        <wpg:cNvPr id="157" name="Group 276"/>
                        <wpg:cNvGrpSpPr>
                          <a:grpSpLocks/>
                        </wpg:cNvGrpSpPr>
                        <wpg:grpSpPr bwMode="auto">
                          <a:xfrm>
                            <a:off x="709295" y="1460500"/>
                            <a:ext cx="1610360" cy="200025"/>
                            <a:chOff x="3240" y="730"/>
                            <a:chExt cx="1845" cy="227"/>
                          </a:xfrm>
                        </wpg:grpSpPr>
                        <wpg:grpSp>
                          <wpg:cNvPr id="158" name="Group 277"/>
                          <wpg:cNvGrpSpPr>
                            <a:grpSpLocks/>
                          </wpg:cNvGrpSpPr>
                          <wpg:grpSpPr bwMode="auto">
                            <a:xfrm>
                              <a:off x="4866" y="730"/>
                              <a:ext cx="219" cy="184"/>
                              <a:chOff x="3098" y="765"/>
                              <a:chExt cx="218" cy="184"/>
                            </a:xfrm>
                          </wpg:grpSpPr>
                          <wps:wsp>
                            <wps:cNvPr id="159" name="Rectangle 27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0" name="AutoShape 279"/>
                            <wps:cNvCnPr>
                              <a:cxnSpLocks noChangeShapeType="1"/>
                              <a:stCxn id="159" idx="1"/>
                              <a:endCxn id="15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21" name="Text Box 280"/>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Track  Condition  Request</w:t>
                                </w:r>
                              </w:p>
                            </w:txbxContent>
                          </wps:txbx>
                          <wps:bodyPr rot="0" vert="horz" wrap="square" lIns="91440" tIns="45720" rIns="91440" bIns="45720" anchor="t" anchorCtr="0" upright="1">
                            <a:noAutofit/>
                          </wps:bodyPr>
                        </wps:wsp>
                      </wpg:wgp>
                      <wpg:wgp>
                        <wpg:cNvPr id="322" name="Group 281"/>
                        <wpg:cNvGrpSpPr>
                          <a:grpSpLocks/>
                        </wpg:cNvGrpSpPr>
                        <wpg:grpSpPr bwMode="auto">
                          <a:xfrm>
                            <a:off x="701675" y="2088515"/>
                            <a:ext cx="1610360" cy="196850"/>
                            <a:chOff x="3173" y="463"/>
                            <a:chExt cx="1844" cy="227"/>
                          </a:xfrm>
                        </wpg:grpSpPr>
                        <wpg:grpSp>
                          <wpg:cNvPr id="324" name="Group 282"/>
                          <wpg:cNvGrpSpPr>
                            <a:grpSpLocks/>
                          </wpg:cNvGrpSpPr>
                          <wpg:grpSpPr bwMode="auto">
                            <a:xfrm>
                              <a:off x="4799" y="463"/>
                              <a:ext cx="218" cy="184"/>
                              <a:chOff x="3098" y="765"/>
                              <a:chExt cx="218" cy="184"/>
                            </a:xfrm>
                          </wpg:grpSpPr>
                          <wps:wsp>
                            <wps:cNvPr id="325" name="Rectangle 28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26" name="AutoShape 284"/>
                            <wps:cNvCnPr>
                              <a:cxnSpLocks noChangeShapeType="1"/>
                              <a:stCxn id="325" idx="1"/>
                              <a:endCxn id="32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27" name="Text Box 285"/>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Speed &amp; Position &amp; LRBG</w:t>
                                </w:r>
                              </w:p>
                            </w:txbxContent>
                          </wps:txbx>
                          <wps:bodyPr rot="0" vert="horz" wrap="square" lIns="91440" tIns="45720" rIns="91440" bIns="45720" anchor="t" anchorCtr="0" upright="1">
                            <a:noAutofit/>
                          </wps:bodyPr>
                        </wps:wsp>
                      </wpg:wgp>
                      <wpg:wgp>
                        <wpg:cNvPr id="328" name="Group 286"/>
                        <wpg:cNvGrpSpPr>
                          <a:grpSpLocks/>
                        </wpg:cNvGrpSpPr>
                        <wpg:grpSpPr bwMode="auto">
                          <a:xfrm>
                            <a:off x="708660" y="1888490"/>
                            <a:ext cx="1610360" cy="200025"/>
                            <a:chOff x="3240" y="730"/>
                            <a:chExt cx="1845" cy="227"/>
                          </a:xfrm>
                        </wpg:grpSpPr>
                        <wpg:grpSp>
                          <wpg:cNvPr id="329" name="Group 287"/>
                          <wpg:cNvGrpSpPr>
                            <a:grpSpLocks/>
                          </wpg:cNvGrpSpPr>
                          <wpg:grpSpPr bwMode="auto">
                            <a:xfrm>
                              <a:off x="4866" y="730"/>
                              <a:ext cx="219" cy="184"/>
                              <a:chOff x="3098" y="765"/>
                              <a:chExt cx="218" cy="184"/>
                            </a:xfrm>
                          </wpg:grpSpPr>
                          <wps:wsp>
                            <wps:cNvPr id="330" name="Rectangle 28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1" name="AutoShape 289"/>
                            <wps:cNvCnPr>
                              <a:cxnSpLocks noChangeShapeType="1"/>
                              <a:stCxn id="330" idx="1"/>
                              <a:endCxn id="33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2" name="Text Box 290"/>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LOA,  Veoa, DP, OL</w:t>
                                </w:r>
                              </w:p>
                            </w:txbxContent>
                          </wps:txbx>
                          <wps:bodyPr rot="0" vert="horz" wrap="square" lIns="91440" tIns="45720" rIns="91440" bIns="45720" anchor="t" anchorCtr="0" upright="1">
                            <a:noAutofit/>
                          </wps:bodyPr>
                        </wps:wsp>
                      </wpg:wgp>
                      <wpg:wgp>
                        <wpg:cNvPr id="333" name="Group 291"/>
                        <wpg:cNvGrpSpPr>
                          <a:grpSpLocks/>
                        </wpg:cNvGrpSpPr>
                        <wpg:grpSpPr bwMode="auto">
                          <a:xfrm>
                            <a:off x="701675" y="1688465"/>
                            <a:ext cx="1610360" cy="200025"/>
                            <a:chOff x="3240" y="730"/>
                            <a:chExt cx="1845" cy="227"/>
                          </a:xfrm>
                        </wpg:grpSpPr>
                        <wpg:grpSp>
                          <wpg:cNvPr id="334" name="Group 292"/>
                          <wpg:cNvGrpSpPr>
                            <a:grpSpLocks/>
                          </wpg:cNvGrpSpPr>
                          <wpg:grpSpPr bwMode="auto">
                            <a:xfrm>
                              <a:off x="4866" y="730"/>
                              <a:ext cx="219" cy="184"/>
                              <a:chOff x="3098" y="765"/>
                              <a:chExt cx="218" cy="184"/>
                            </a:xfrm>
                          </wpg:grpSpPr>
                          <wps:wsp>
                            <wps:cNvPr id="335" name="Rectangle 29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36" name="AutoShape 294"/>
                            <wps:cNvCnPr>
                              <a:cxnSpLocks noChangeShapeType="1"/>
                              <a:stCxn id="335" idx="1"/>
                              <a:endCxn id="33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37" name="Text Box 295"/>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Mode Profile</w:t>
                                </w:r>
                              </w:p>
                            </w:txbxContent>
                          </wps:txbx>
                          <wps:bodyPr rot="0" vert="horz" wrap="square" lIns="91440" tIns="45720" rIns="91440" bIns="45720" anchor="t" anchorCtr="0" upright="1">
                            <a:noAutofit/>
                          </wps:bodyPr>
                        </wps:wsp>
                      </wpg:wgp>
                      <wpg:wgp>
                        <wpg:cNvPr id="338" name="Group 297"/>
                        <wpg:cNvGrpSpPr>
                          <a:grpSpLocks/>
                        </wpg:cNvGrpSpPr>
                        <wpg:grpSpPr bwMode="auto">
                          <a:xfrm>
                            <a:off x="4402455" y="1158875"/>
                            <a:ext cx="190500" cy="160655"/>
                            <a:chOff x="3098" y="765"/>
                            <a:chExt cx="218" cy="184"/>
                          </a:xfrm>
                        </wpg:grpSpPr>
                        <wps:wsp>
                          <wps:cNvPr id="339" name="Rectangle 29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0" name="AutoShape 299"/>
                          <wps:cNvCnPr>
                            <a:cxnSpLocks noChangeShapeType="1"/>
                            <a:stCxn id="339" idx="1"/>
                            <a:endCxn id="33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41" name="Text Box 300"/>
                        <wps:cNvSpPr txBox="1">
                          <a:spLocks noChangeArrowheads="1"/>
                        </wps:cNvSpPr>
                        <wps:spPr bwMode="auto">
                          <a:xfrm>
                            <a:off x="4687570" y="1158875"/>
                            <a:ext cx="13608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left"/>
                                <w:rPr>
                                  <w:rFonts w:ascii="Alstom" w:hAnsi="Alstom"/>
                                  <w:sz w:val="16"/>
                                  <w:szCs w:val="16"/>
                                  <w:lang w:val="fr-FR"/>
                                </w:rPr>
                              </w:pPr>
                              <w:r>
                                <w:rPr>
                                  <w:rFonts w:ascii="Alstom" w:hAnsi="Alstom"/>
                                  <w:sz w:val="16"/>
                                  <w:szCs w:val="16"/>
                                  <w:lang w:val="fr-FR"/>
                                </w:rPr>
                                <w:t>Emergency Brake Curves</w:t>
                              </w:r>
                            </w:p>
                          </w:txbxContent>
                        </wps:txbx>
                        <wps:bodyPr rot="0" vert="horz" wrap="square" lIns="91440" tIns="45720" rIns="91440" bIns="45720" anchor="t" anchorCtr="0" upright="1">
                          <a:noAutofit/>
                        </wps:bodyPr>
                      </wps:wsp>
                      <wpg:wgp>
                        <wpg:cNvPr id="342" name="Group 302"/>
                        <wpg:cNvGrpSpPr>
                          <a:grpSpLocks/>
                        </wpg:cNvGrpSpPr>
                        <wpg:grpSpPr bwMode="auto">
                          <a:xfrm>
                            <a:off x="4402455" y="1391920"/>
                            <a:ext cx="191135" cy="160655"/>
                            <a:chOff x="3098" y="765"/>
                            <a:chExt cx="218" cy="184"/>
                          </a:xfrm>
                        </wpg:grpSpPr>
                        <wps:wsp>
                          <wps:cNvPr id="343" name="Rectangle 30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4" name="AutoShape 304"/>
                          <wps:cNvCnPr>
                            <a:cxnSpLocks noChangeShapeType="1"/>
                            <a:stCxn id="343" idx="1"/>
                            <a:endCxn id="34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45" name="Text Box 305"/>
                        <wps:cNvSpPr txBox="1">
                          <a:spLocks noChangeArrowheads="1"/>
                        </wps:cNvSpPr>
                        <wps:spPr bwMode="auto">
                          <a:xfrm>
                            <a:off x="4687570" y="1391920"/>
                            <a:ext cx="147891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D93388" w:rsidRDefault="00467F89" w:rsidP="00585B14">
                              <w:pPr>
                                <w:spacing w:line="240" w:lineRule="auto"/>
                                <w:jc w:val="left"/>
                                <w:rPr>
                                  <w:rFonts w:ascii="Alstom" w:hAnsi="Alstom"/>
                                  <w:sz w:val="16"/>
                                  <w:szCs w:val="16"/>
                                </w:rPr>
                              </w:pPr>
                              <w:r>
                                <w:rPr>
                                  <w:rFonts w:ascii="Alstom" w:hAnsi="Alstom"/>
                                  <w:sz w:val="16"/>
                                  <w:szCs w:val="16"/>
                                </w:rPr>
                                <w:t>Service Brake Curves</w:t>
                              </w:r>
                              <w:r w:rsidRPr="00D93388">
                                <w:rPr>
                                  <w:rFonts w:ascii="Alstom" w:hAnsi="Alstom"/>
                                  <w:sz w:val="16"/>
                                  <w:szCs w:val="16"/>
                                </w:rPr>
                                <w:t xml:space="preserve">, </w:t>
                              </w:r>
                              <w:r>
                                <w:rPr>
                                  <w:rFonts w:ascii="Alstom" w:hAnsi="Alstom"/>
                                  <w:sz w:val="16"/>
                                  <w:szCs w:val="16"/>
                                </w:rPr>
                                <w:t xml:space="preserve">S, W, </w:t>
                              </w:r>
                              <w:r w:rsidRPr="00D93388">
                                <w:rPr>
                                  <w:rFonts w:ascii="Alstom" w:hAnsi="Alstom"/>
                                  <w:sz w:val="16"/>
                                  <w:szCs w:val="16"/>
                                </w:rPr>
                                <w:t xml:space="preserve">P, </w:t>
                              </w:r>
                              <w:r>
                                <w:rPr>
                                  <w:rFonts w:ascii="Alstom" w:hAnsi="Alstom"/>
                                  <w:sz w:val="16"/>
                                  <w:szCs w:val="16"/>
                                </w:rPr>
                                <w:t>I</w:t>
                              </w:r>
                            </w:p>
                          </w:txbxContent>
                        </wps:txbx>
                        <wps:bodyPr rot="0" vert="horz" wrap="square" lIns="91440" tIns="45720" rIns="91440" bIns="45720" anchor="t" anchorCtr="0" upright="1">
                          <a:noAutofit/>
                        </wps:bodyPr>
                      </wps:wsp>
                      <wpg:wgp>
                        <wpg:cNvPr id="346" name="Group 316"/>
                        <wpg:cNvGrpSpPr>
                          <a:grpSpLocks/>
                        </wpg:cNvGrpSpPr>
                        <wpg:grpSpPr bwMode="auto">
                          <a:xfrm>
                            <a:off x="4403090" y="1622425"/>
                            <a:ext cx="190500" cy="160655"/>
                            <a:chOff x="3098" y="765"/>
                            <a:chExt cx="218" cy="184"/>
                          </a:xfrm>
                        </wpg:grpSpPr>
                        <wps:wsp>
                          <wps:cNvPr id="347" name="Rectangle 317"/>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48" name="AutoShape 318"/>
                          <wps:cNvCnPr>
                            <a:cxnSpLocks noChangeShapeType="1"/>
                            <a:stCxn id="347" idx="1"/>
                            <a:endCxn id="347"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49" name="Text Box 319"/>
                        <wps:cNvSpPr txBox="1">
                          <a:spLocks noChangeArrowheads="1"/>
                        </wps:cNvSpPr>
                        <wps:spPr bwMode="auto">
                          <a:xfrm>
                            <a:off x="4687570" y="1621790"/>
                            <a:ext cx="13608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left"/>
                                <w:rPr>
                                  <w:rFonts w:ascii="Alstom" w:hAnsi="Alstom"/>
                                  <w:sz w:val="16"/>
                                  <w:szCs w:val="16"/>
                                  <w:lang w:val="fr-FR"/>
                                </w:rPr>
                              </w:pPr>
                              <w:r>
                                <w:rPr>
                                  <w:rFonts w:ascii="Alstom" w:hAnsi="Alstom"/>
                                  <w:sz w:val="16"/>
                                  <w:szCs w:val="16"/>
                                  <w:lang w:val="fr-FR"/>
                                </w:rPr>
                                <w:t>Overspeeding</w:t>
                              </w:r>
                            </w:p>
                          </w:txbxContent>
                        </wps:txbx>
                        <wps:bodyPr rot="0" vert="horz" wrap="square" lIns="91440" tIns="45720" rIns="91440" bIns="45720" anchor="t" anchorCtr="0" upright="1">
                          <a:noAutofit/>
                        </wps:bodyPr>
                      </wps:wsp>
                      <wpg:wgp>
                        <wpg:cNvPr id="350" name="Group 390"/>
                        <wpg:cNvGrpSpPr>
                          <a:grpSpLocks/>
                        </wpg:cNvGrpSpPr>
                        <wpg:grpSpPr bwMode="auto">
                          <a:xfrm>
                            <a:off x="701675" y="323850"/>
                            <a:ext cx="1609725" cy="198120"/>
                            <a:chOff x="3173" y="463"/>
                            <a:chExt cx="1844" cy="227"/>
                          </a:xfrm>
                        </wpg:grpSpPr>
                        <wpg:grpSp>
                          <wpg:cNvPr id="351" name="Group 391"/>
                          <wpg:cNvGrpSpPr>
                            <a:grpSpLocks/>
                          </wpg:cNvGrpSpPr>
                          <wpg:grpSpPr bwMode="auto">
                            <a:xfrm>
                              <a:off x="4799" y="463"/>
                              <a:ext cx="218" cy="184"/>
                              <a:chOff x="3098" y="765"/>
                              <a:chExt cx="218" cy="184"/>
                            </a:xfrm>
                          </wpg:grpSpPr>
                          <wps:wsp>
                            <wps:cNvPr id="352" name="Rectangle 392"/>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3" name="AutoShape 393"/>
                            <wps:cNvCnPr>
                              <a:cxnSpLocks noChangeShapeType="1"/>
                              <a:stCxn id="352" idx="1"/>
                              <a:endCxn id="35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54" name="Text Box 394"/>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right"/>
                                  <w:rPr>
                                    <w:rFonts w:ascii="Alstom" w:hAnsi="Alstom"/>
                                    <w:sz w:val="16"/>
                                    <w:szCs w:val="16"/>
                                    <w:lang w:val="fr-FR"/>
                                  </w:rPr>
                                </w:pPr>
                                <w:r w:rsidRPr="0086649D">
                                  <w:rPr>
                                    <w:rFonts w:ascii="Alstom" w:hAnsi="Alstom"/>
                                    <w:sz w:val="16"/>
                                    <w:szCs w:val="16"/>
                                    <w:lang w:val="fr-FR"/>
                                  </w:rPr>
                                  <w:t>Fixed Values</w:t>
                                </w:r>
                              </w:p>
                            </w:txbxContent>
                          </wps:txbx>
                          <wps:bodyPr rot="0" vert="horz" wrap="square" lIns="91440" tIns="45720" rIns="91440" bIns="45720" anchor="t" anchorCtr="0" upright="1">
                            <a:noAutofit/>
                          </wps:bodyPr>
                        </wps:wsp>
                      </wpg:wgp>
                      <wpg:wgp>
                        <wpg:cNvPr id="355" name="Group 411"/>
                        <wpg:cNvGrpSpPr>
                          <a:grpSpLocks/>
                        </wpg:cNvGrpSpPr>
                        <wpg:grpSpPr bwMode="auto">
                          <a:xfrm>
                            <a:off x="4402455" y="1852295"/>
                            <a:ext cx="1645920" cy="198120"/>
                            <a:chOff x="8373" y="5948"/>
                            <a:chExt cx="2592" cy="312"/>
                          </a:xfrm>
                        </wpg:grpSpPr>
                        <wps:wsp>
                          <wps:cNvPr id="356" name="Text Box 401"/>
                          <wps:cNvSpPr txBox="1">
                            <a:spLocks noChangeArrowheads="1"/>
                          </wps:cNvSpPr>
                          <wps:spPr bwMode="auto">
                            <a:xfrm>
                              <a:off x="8822" y="5948"/>
                              <a:ext cx="214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left"/>
                                  <w:rPr>
                                    <w:rFonts w:ascii="Alstom" w:hAnsi="Alstom"/>
                                    <w:sz w:val="16"/>
                                    <w:szCs w:val="16"/>
                                    <w:lang w:val="fr-FR"/>
                                  </w:rPr>
                                </w:pPr>
                                <w:r>
                                  <w:rPr>
                                    <w:rFonts w:ascii="Alstom" w:hAnsi="Alstom"/>
                                    <w:sz w:val="16"/>
                                    <w:szCs w:val="16"/>
                                    <w:lang w:val="fr-FR"/>
                                  </w:rPr>
                                  <w:t>Overiding</w:t>
                                </w:r>
                              </w:p>
                            </w:txbxContent>
                          </wps:txbx>
                          <wps:bodyPr rot="0" vert="horz" wrap="square" lIns="91440" tIns="45720" rIns="91440" bIns="45720" anchor="t" anchorCtr="0" upright="1">
                            <a:noAutofit/>
                          </wps:bodyPr>
                        </wps:wsp>
                        <wpg:grpSp>
                          <wpg:cNvPr id="357" name="Group 403"/>
                          <wpg:cNvGrpSpPr>
                            <a:grpSpLocks/>
                          </wpg:cNvGrpSpPr>
                          <wpg:grpSpPr bwMode="auto">
                            <a:xfrm>
                              <a:off x="8373" y="5948"/>
                              <a:ext cx="300" cy="253"/>
                              <a:chOff x="3098" y="765"/>
                              <a:chExt cx="218" cy="184"/>
                            </a:xfrm>
                          </wpg:grpSpPr>
                          <wps:wsp>
                            <wps:cNvPr id="358" name="Rectangle 404"/>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59" name="AutoShape 405"/>
                            <wps:cNvCnPr>
                              <a:cxnSpLocks noChangeShapeType="1"/>
                              <a:stCxn id="358" idx="1"/>
                              <a:endCxn id="35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s:wsp>
                        <wps:cNvPr id="360" name="AutoShape 406"/>
                        <wps:cNvCnPr>
                          <a:cxnSpLocks noChangeShapeType="1"/>
                        </wps:cNvCnPr>
                        <wps:spPr bwMode="auto">
                          <a:xfrm>
                            <a:off x="4750435" y="2654300"/>
                            <a:ext cx="34353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361" name="Group 413"/>
                        <wpg:cNvGrpSpPr>
                          <a:grpSpLocks/>
                        </wpg:cNvGrpSpPr>
                        <wpg:grpSpPr bwMode="auto">
                          <a:xfrm>
                            <a:off x="4403090" y="2083435"/>
                            <a:ext cx="1645920" cy="198120"/>
                            <a:chOff x="8373" y="5948"/>
                            <a:chExt cx="2592" cy="312"/>
                          </a:xfrm>
                        </wpg:grpSpPr>
                        <wps:wsp>
                          <wps:cNvPr id="362" name="Text Box 414"/>
                          <wps:cNvSpPr txBox="1">
                            <a:spLocks noChangeArrowheads="1"/>
                          </wps:cNvSpPr>
                          <wps:spPr bwMode="auto">
                            <a:xfrm>
                              <a:off x="8822" y="5948"/>
                              <a:ext cx="214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left"/>
                                  <w:rPr>
                                    <w:rFonts w:ascii="Alstom" w:hAnsi="Alstom"/>
                                    <w:sz w:val="16"/>
                                    <w:szCs w:val="16"/>
                                    <w:lang w:val="fr-FR"/>
                                  </w:rPr>
                                </w:pPr>
                                <w:r>
                                  <w:rPr>
                                    <w:rFonts w:ascii="Alstom" w:hAnsi="Alstom"/>
                                    <w:sz w:val="16"/>
                                    <w:szCs w:val="16"/>
                                    <w:lang w:val="fr-FR"/>
                                  </w:rPr>
                                  <w:t>Target</w:t>
                                </w:r>
                              </w:p>
                            </w:txbxContent>
                          </wps:txbx>
                          <wps:bodyPr rot="0" vert="horz" wrap="square" lIns="91440" tIns="45720" rIns="91440" bIns="45720" anchor="t" anchorCtr="0" upright="1">
                            <a:noAutofit/>
                          </wps:bodyPr>
                        </wps:wsp>
                        <wpg:grpSp>
                          <wpg:cNvPr id="363" name="Group 415"/>
                          <wpg:cNvGrpSpPr>
                            <a:grpSpLocks/>
                          </wpg:cNvGrpSpPr>
                          <wpg:grpSpPr bwMode="auto">
                            <a:xfrm>
                              <a:off x="8373" y="5948"/>
                              <a:ext cx="300" cy="253"/>
                              <a:chOff x="3098" y="765"/>
                              <a:chExt cx="218" cy="184"/>
                            </a:xfrm>
                          </wpg:grpSpPr>
                          <wps:wsp>
                            <wps:cNvPr id="364" name="Rectangle 41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5" name="AutoShape 417"/>
                            <wps:cNvCnPr>
                              <a:cxnSpLocks noChangeShapeType="1"/>
                              <a:stCxn id="364" idx="1"/>
                              <a:endCxn id="36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g:wgp>
                        <wpg:cNvPr id="366" name="Group 472"/>
                        <wpg:cNvGrpSpPr>
                          <a:grpSpLocks/>
                        </wpg:cNvGrpSpPr>
                        <wpg:grpSpPr bwMode="auto">
                          <a:xfrm>
                            <a:off x="4403090" y="2285365"/>
                            <a:ext cx="190500" cy="160655"/>
                            <a:chOff x="3098" y="765"/>
                            <a:chExt cx="218" cy="184"/>
                          </a:xfrm>
                        </wpg:grpSpPr>
                        <wps:wsp>
                          <wps:cNvPr id="367" name="Rectangle 47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8" name="AutoShape 474"/>
                          <wps:cNvCnPr>
                            <a:cxnSpLocks noChangeShapeType="1"/>
                            <a:stCxn id="367" idx="1"/>
                            <a:endCxn id="367"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369" name="Text Box 475"/>
                        <wps:cNvSpPr txBox="1">
                          <a:spLocks noChangeArrowheads="1"/>
                        </wps:cNvSpPr>
                        <wps:spPr bwMode="auto">
                          <a:xfrm>
                            <a:off x="4688205" y="2281555"/>
                            <a:ext cx="13608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585B14">
                              <w:pPr>
                                <w:spacing w:line="240" w:lineRule="auto"/>
                                <w:jc w:val="left"/>
                                <w:rPr>
                                  <w:rFonts w:ascii="Alstom" w:hAnsi="Alstom"/>
                                  <w:sz w:val="16"/>
                                  <w:szCs w:val="16"/>
                                  <w:lang w:val="fr-FR"/>
                                </w:rPr>
                              </w:pPr>
                              <w:r>
                                <w:rPr>
                                  <w:rFonts w:ascii="Alstom" w:hAnsi="Alstom"/>
                                  <w:sz w:val="16"/>
                                  <w:szCs w:val="16"/>
                                  <w:lang w:val="fr-FR"/>
                                </w:rPr>
                                <w:t>Curent Mode</w:t>
                              </w:r>
                            </w:p>
                          </w:txbxContent>
                        </wps:txbx>
                        <wps:bodyPr rot="0" vert="horz" wrap="square" lIns="91440" tIns="45720" rIns="91440" bIns="45720" anchor="t" anchorCtr="0" upright="1">
                          <a:noAutofit/>
                        </wps:bodyPr>
                      </wps:wsp>
                    </wpc:wpc>
                  </a:graphicData>
                </a:graphic>
              </wp:inline>
            </w:drawing>
          </mc:Choice>
          <mc:Fallback>
            <w:pict>
              <v:group id="Zeichenbereich 249" o:spid="_x0000_s1468" editas="canvas" style="width:495pt;height:209.05pt;mso-position-horizontal-relative:char;mso-position-vertical-relative:line" coordsize="62865,265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">
                <v:shape id="_x0000_s1469" type="#_x0000_t75" style="position:absolute;width:62865;height:26549;visibility:visible;mso-wrap-style:square" stroked="t" strokecolor="#0070c0">
                  <v:fill o:detectmouseclick="t"/>
                  <v:path o:connecttype="none"/>
                </v:shape>
                <v:shape id="Text Box 250" o:spid="_x0000_s1470" type="#_x0000_t202" style="position:absolute;left:22320;top:1949;width:22739;height:235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BTAMQA&#10;AADcAAAADwAAAGRycy9kb3ducmV2LnhtbERPS2vCQBC+F/oflil4KbrxgY80GylCi721VvQ6ZMck&#10;NDub7q4x/nu3IPQ2H99zsnVvGtGR87VlBeNRAoK4sLrmUsH++224BOEDssbGMim4kod1/viQYart&#10;hb+o24VSxBD2KSqoQmhTKX1RkUE/si1x5E7WGQwRulJqh5cYbho5SZK5NFhzbKiwpU1Fxc/ubBQs&#10;Z9vu6D+mn4difmpW4XnRvf86pQZP/esLiEB9+Bff3Vsd50/H8PdMv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jwUwDEAAAA3AAAAA8AAAAAAAAAAAAAAAAAmAIAAGRycy9k&#10;b3ducmV2LnhtbFBLBQYAAAAABAAEAPUAAACJAwAAAAA=&#10;">
                  <v:textbox>
                    <w:txbxContent>
                      <w:p w:rsidR="00467F89" w:rsidRDefault="00467F89" w:rsidP="00585B14">
                        <w:pPr>
                          <w:pStyle w:val="DocReference"/>
                          <w:jc w:val="center"/>
                          <w:rPr>
                            <w:lang w:val="en-GB"/>
                          </w:rPr>
                        </w:pPr>
                      </w:p>
                      <w:p w:rsidR="00467F89" w:rsidRDefault="00467F89" w:rsidP="00585B14">
                        <w:pPr>
                          <w:pStyle w:val="Textkrper"/>
                        </w:pPr>
                        <w:r>
                          <w:t>Speed Limit</w:t>
                        </w:r>
                      </w:p>
                      <w:p w:rsidR="00467F89" w:rsidRDefault="00467F89" w:rsidP="00585B14">
                        <w:pPr>
                          <w:pStyle w:val="Textkrper"/>
                        </w:pPr>
                        <w:r>
                          <w:t>Supervision</w:t>
                        </w:r>
                      </w:p>
                      <w:p w:rsidR="00467F89" w:rsidRPr="00E116B8" w:rsidRDefault="00467F89" w:rsidP="00585B14">
                        <w:pPr>
                          <w:pStyle w:val="Textkrper"/>
                          <w:rPr>
                            <w:b/>
                            <w:color w:val="FF0000"/>
                          </w:rPr>
                        </w:pPr>
                        <w:r w:rsidRPr="00E116B8">
                          <w:rPr>
                            <w:b/>
                            <w:color w:val="FF0000"/>
                          </w:rPr>
                          <w:t>(SRS-026 chap3-13)</w:t>
                        </w:r>
                      </w:p>
                    </w:txbxContent>
                  </v:textbox>
                </v:shape>
                <v:group id="Group 260" o:spid="_x0000_s1471" style="position:absolute;left:7016;top:22853;width:16098;height:1981"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group id="Group 253" o:spid="_x0000_s1472"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1es6WwwAAANwAAAAP&#10;AAAAAAAAAAAAAAAAAKoCAABkcnMvZG93bnJldi54bWxQSwUGAAAAAAQABAD6AAAAmgMAAAAA&#10;">
                    <v:rect id="Rectangle 251" o:spid="_x0000_s147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zLMMA&#10;AADcAAAADwAAAGRycy9kb3ducmV2LnhtbERPS2vCQBC+C/0PyxR6001VxEZXKS0petTk0tuYnSZp&#10;s7Mhu3m0v74rCN7m43vOdj+aWvTUusqygudZBII4t7riQkGWJtM1COeRNdaWScEvOdjvHiZbjLUd&#10;+ET92RcihLCLUUHpfRNL6fKSDLqZbYgD92Vbgz7AtpC6xSGEm1rOo2glDVYcGkps6K2k/OfcGQWX&#10;ap7h3yn9iMxLsvDHMf3uPt+VenocXzcgPI3+Lr65DzrMXyzh+ky4QO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izLMMAAADcAAAADwAAAAAAAAAAAAAAAACYAgAAZHJzL2Rv&#10;d25yZXYueG1sUEsFBgAAAAAEAAQA9QAAAIgDAAAAAA==&#10;"/>
                    <v:shape id="AutoShape 252" o:spid="_x0000_s147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aRHscMAAADcAAAADwAAAGRycy9kb3ducmV2LnhtbERPTWsCMRC9C/0PYQreNKui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mkR7HDAAAA3AAAAA8AAAAAAAAAAAAA&#10;AAAAoQIAAGRycy9kb3ducmV2LnhtbFBLBQYAAAAABAAEAPkAAACRAwAAAAA=&#10;">
                      <v:stroke endarrow="block"/>
                    </v:shape>
                  </v:group>
                  <v:shape id="Text Box 254" o:spid="_x0000_s1475"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VW4Q8IA&#10;AADcAAAADwAAAGRycy9kb3ducmV2LnhtbERP22rCQBB9F/oPyxT6Is3G2kaNrtIKLb4mzQeM2ckF&#10;s7Mhu5r4991CoW9zONfZHSbTiRsNrrWsYBHFIIhLq1uuFRTfn89rEM4ja+wsk4I7OTjsH2Y7TLUd&#10;OaNb7msRQtilqKDxvk+ldGVDBl1ke+LAVXYw6AMcaqkHHEO46eRLHCfSYMuhocGejg2Vl/xqFFSn&#10;cf62Gc9fvlhlr8kHtquzvSv19Di9b0F4mvy/+M990mH+MoHfZ8IFcv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VbhDwgAAANwAAAAPAAAAAAAAAAAAAAAAAJgCAABkcnMvZG93&#10;bnJldi54bWxQSwUGAAAAAAQABAD1AAAAhwMAAAAA&#10;" stroked="f">
                    <v:textbo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Train Length</w:t>
                          </w:r>
                        </w:p>
                      </w:txbxContent>
                    </v:textbox>
                  </v:shape>
                </v:group>
                <v:group id="Group 259" o:spid="_x0000_s1476" style="position:absolute;left:7099;top:5664;width:16103;height:1981"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kHIlcQAAADcAAAADwAAAGRycy9kb3ducmV2LnhtbERPS2vCQBC+C/0PyxR6&#10;M5s01JY0q4jU0oMU1ELpbciOSTA7G7JrHv/eFQre5uN7Tr4aTSN66lxtWUESxSCIC6trLhX8HLfz&#10;NxDOI2tsLJOCiRyslg+zHDNtB95Tf/ClCCHsMlRQed9mUrqiIoMusi1x4E62M+gD7EqpOxxCuGnk&#10;cxwvpMGaQ0OFLW0qKs6Hi1HwOeCwTpOPfnc+baa/48v37y4hpZ4ex/U7CE+jv4v/3V86zE9f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CkHIlcQAAADcAAAA&#10;DwAAAAAAAAAAAAAAAACqAgAAZHJzL2Rvd25yZXYueG1sUEsFBgAAAAAEAAQA+gAAAJsDAAAAAA==&#10;">
                  <v:group id="Group 255" o:spid="_x0000_s1477"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ect id="Rectangle 256" o:spid="_x0000_s147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kcssIA&#10;AADcAAAADwAAAGRycy9kb3ducmV2LnhtbERPS2vCQBC+F/wPywi91Y0GikZXEYulPWq89DZmxySa&#10;nQ3ZzUN/fbcg9DYf33NWm8FUoqPGlZYVTCcRCOLM6pJzBad0/zYH4TyyxsoyKbiTg8169LLCRNue&#10;D9QdfS5CCLsEFRTe14mULivIoJvYmjhwF9sY9AE2udQN9iHcVHIWRe/SYMmhocCadgVlt2NrFJzL&#10;2Qkfh/QzMot97L+H9Nr+fCj1Oh62SxCeBv8vfrq/dJgfL+DvmXCBXP8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RyywgAAANwAAAAPAAAAAAAAAAAAAAAAAJgCAABkcnMvZG93&#10;bnJldi54bWxQSwUGAAAAAAQABAD1AAAAhwMAAAAA&#10;"/>
                    <v:shape id="AutoShape 257" o:spid="_x0000_s147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WXVMYAAADcAAAADwAAAGRycy9kb3ducmV2LnhtbESPQWvCQBCF70L/wzIFb7qxS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HVl1TGAAAA3AAAAA8AAAAAAAAA&#10;AAAAAAAAoQIAAGRycy9kb3ducmV2LnhtbFBLBQYAAAAABAAEAPkAAACUAwAAAAA=&#10;">
                      <v:stroke endarrow="block"/>
                    </v:shape>
                  </v:group>
                  <v:shape id="Text Box 258" o:spid="_x0000_s1480"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pTSsEA&#10;AADcAAAADwAAAGRycy9kb3ducmV2LnhtbERP24rCMBB9X/Afwgi+LDZVXC/VKCqs+OrlA6bN2Bab&#10;SWmirX9vFoR9m8O5zmrTmUo8qXGlZQWjKAZBnFldcq7gevkdzkE4j6yxskwKXuRgs+59rTDRtuUT&#10;Pc8+FyGEXYIKCu/rREqXFWTQRbYmDtzNNgZ9gE0udYNtCDeVHMfxVBosOTQUWNO+oOx+fhgFt2P7&#10;/bNo04O/zk6T6Q7LWWpfSg363XYJwlPn/8Uf91GH+ZMR/D0TLpDr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a6U0rBAAAA3AAAAA8AAAAAAAAAAAAAAAAAmAIAAGRycy9kb3du&#10;cmV2LnhtbFBLBQYAAAAABAAEAPUAAACGAwAAAAA=&#10;" stroked="f">
                    <v:textbo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National</w:t>
                          </w:r>
                          <w:r w:rsidRPr="0086649D">
                            <w:rPr>
                              <w:rFonts w:ascii="Alstom" w:hAnsi="Alstom"/>
                              <w:sz w:val="16"/>
                              <w:szCs w:val="16"/>
                              <w:lang w:val="fr-FR"/>
                            </w:rPr>
                            <w:t xml:space="preserve"> Values</w:t>
                          </w:r>
                        </w:p>
                      </w:txbxContent>
                    </v:textbox>
                  </v:shape>
                </v:group>
                <v:group id="Group 261" o:spid="_x0000_s1481" style="position:absolute;left:7099;top:8020;width:16103;height:1968"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jAYcMIAAADcAAAADwAAAGRycy9kb3ducmV2LnhtbERPTYvCMBC9C/sfwix4&#10;07SuLlKNIrIrHkRQF8Tb0IxtsZmUJtvWf28Ewds83ufMl50pRUO1KywriIcRCOLU6oIzBX+n38EU&#10;hPPIGkvLpOBODpaLj94cE21bPlBz9JkIIewSVJB7XyVSujQng25oK+LAXW1t0AdYZ1LX2IZwU8pR&#10;FH1LgwWHhhwrWueU3o7/RsGmxXb1Ff80u9t1fb+cJvvzLial+p/dagbCU+ff4pd7q8P88Q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EIwGHDCAAAA3AAAAA8A&#10;AAAAAAAAAAAAAAAAqgIAAGRycy9kb3ducmV2LnhtbFBLBQYAAAAABAAEAPoAAACZAwAAAAA=&#10;">
                  <v:group id="Group 262" o:spid="_x0000_s1482"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Xy968QAAADcAAAADwAAAGRycy9kb3ducmV2LnhtbERPS2vCQBC+C/0PyxR6&#10;M5s0tZQ0q4jU0oMU1ELpbciOSTA7G7JrHv/eFQre5uN7Tr4aTSN66lxtWUESxSCIC6trLhX8HLfz&#10;NxDOI2tsLJOCiRyslg+zHDNtB95Tf/ClCCHsMlRQed9mUrqiIoMusi1x4E62M+gD7EqpOxxCuGnk&#10;cxy/SoM1h4YKW9pUVJwPF6Pgc8BhnSYf/e582kx/x8X37y4hpZ4ex/U7CE+jv4v/3V86zH9J4f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Xy968QAAADcAAAA&#10;DwAAAAAAAAAAAAAAAACqAgAAZHJzL2Rvd25yZXYueG1sUEsFBgAAAAAEAAQA+gAAAJsDAAAAAA==&#10;">
                    <v:rect id="Rectangle 263" o:spid="_x0000_s148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7AUcMA&#10;AADcAAAADwAAAGRycy9kb3ducmV2LnhtbERPTWvCQBC9C/0PyxR6MxujSBuzhlKx2KMml97G7DRJ&#10;zc6G7Kqxv75bEHqbx/ucLB9NJy40uNayglkUgyCurG65VlAW2+kzCOeRNXaWScGNHOTrh0mGqbZX&#10;3tPl4GsRQtilqKDxvk+ldFVDBl1ke+LAfdnBoA9wqKUe8BrCTSeTOF5Kgy2HhgZ7emuoOh3ORsGx&#10;TUr82RfvsXnZzv3HWHyfPzdKPT2OrysQnkb/L767dzrMXyzg75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7AUcMAAADcAAAADwAAAAAAAAAAAAAAAACYAgAAZHJzL2Rv&#10;d25yZXYueG1sUEsFBgAAAAAEAAQA9QAAAIgDAAAAAA==&#10;"/>
                    <v:shape id="AutoShape 264" o:spid="_x0000_s148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aI0zMMAAADcAAAADwAAAGRycy9kb3ducmV2LnhtbERPTWsCMRC9C/0PYQreNKuo1K1RSkER&#10;xYNalvY2bKa7SzeTJYm6+uuNIPQ2j/c5s0VranEm5yvLCgb9BARxbnXFhYKv47L3BsIHZI21ZVJw&#10;JQ+L+Utnhqm2F97T+RAKEUPYp6igDKFJpfR5SQZ93zbEkfu1zmCI0BVSO7zEcFPLYZJMpMGKY0OJ&#10;DX2WlP8dTkbB93Z6yq7ZjjbZYLr5QWf87bhSqvvafryDCNSGf/HTvdZx/mgMj2fiBXJ+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GiNMzDAAAA3AAAAA8AAAAAAAAAAAAA&#10;AAAAoQIAAGRycy9kb3ducmV2LnhtbFBLBQYAAAAABAAEAPkAAACRAwAAAAA=&#10;">
                      <v:stroke endarrow="block"/>
                    </v:shape>
                  </v:group>
                  <v:shape id="Text Box 265" o:spid="_x0000_s1485"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VPLPsIA&#10;AADcAAAADwAAAGRycy9kb3ducmV2LnhtbERP22rCQBB9F/oPyxT6IrqxpFGjm2CFlrx6+YAxOybB&#10;7GzIbk38e7dQ6NscznW2+WhacafeNZYVLOYRCOLS6oYrBefT12wFwnlkja1lUvAgB3n2Mtliqu3A&#10;B7offSVCCLsUFdTed6mUrqzJoJvbjjhwV9sb9AH2ldQ9DiHctPI9ihJpsOHQUGNH+5rK2/HHKLgW&#10;w/RjPVy+/Xl5iJNPbJYX+1Dq7XXcbUB4Gv2/+M9d6DA/TuD3mXCBzJ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U8s+wgAAANwAAAAPAAAAAAAAAAAAAAAAAJgCAABkcnMvZG93&#10;bnJldi54bWxQSwUGAAAAAAQABAD1AAAAhwMAAAAA&#10;" stroked="f">
                    <v:textbo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SSP Profile</w:t>
                          </w:r>
                        </w:p>
                      </w:txbxContent>
                    </v:textbox>
                  </v:shape>
                </v:group>
                <v:group id="Group 266" o:spid="_x0000_s1486" style="position:absolute;left:7092;top:10325;width:16104;height:2000"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Uke76MQAAADcAAAA&#10;DwAAAAAAAAAAAAAAAACqAgAAZHJzL2Rvd25yZXYueG1sUEsFBgAAAAAEAAQA+gAAAJsDAAAAAA==&#10;">
                  <v:group id="Group 267" o:spid="_x0000_s1487"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j2C+axgAAANwA&#10;AAAPAAAAAAAAAAAAAAAAAKoCAABkcnMvZG93bnJldi54bWxQSwUGAAAAAAQABAD6AAAAnQMAAAAA&#10;">
                    <v:rect id="Rectangle 268" o:spid="_x0000_s148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9vz8MA&#10;AADcAAAADwAAAGRycy9kb3ducmV2LnhtbERPTWvCQBC9F/wPywi9NRutlC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f9vz8MAAADcAAAADwAAAAAAAAAAAAAAAACYAgAAZHJzL2Rv&#10;d25yZXYueG1sUEsFBgAAAAAEAAQA9QAAAIgDAAAAAA==&#10;"/>
                    <v:shape id="AutoShape 269" o:spid="_x0000_s148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wBicYAAADcAAAADwAAAGRycy9kb3ducmV2LnhtbESPQWvCQBCF70L/wzIFb7qxYKnRVUqh&#10;pVg8VCXobchOk9DsbNhdNfbXdw6Ctxnem/e+Wax616ozhdh4NjAZZ6CIS28brgzsd++jF1AxIVts&#10;PZOBK0VYLR8GC8ytv/A3nbepUhLCMUcDdUpdrnUsa3IYx74jFu3HB4dJ1lBpG/Ai4a7VT1n2rB02&#10;LA01dvRWU/m7PTkDh6/ZqbgWG1oXk9n6iMHFv92HMcPH/nUOKlGf7ubb9acV/KngyzMygV7+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QMAYnGAAAA3AAAAA8AAAAAAAAA&#10;AAAAAAAAoQIAAGRycy9kb3ducmV2LnhtbFBLBQYAAAAABAAEAPkAAACUAwAAAAA=&#10;">
                      <v:stroke endarrow="block"/>
                    </v:shape>
                  </v:group>
                  <v:shape id="Text Box 270" o:spid="_x0000_s1490"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PFl8IA&#10;AADcAAAADwAAAGRycy9kb3ducmV2LnhtbERP22rCQBB9F/yHZQp9Ed1YvDV1E7RgyWvUDxizYxKa&#10;nQ3Z1SR/3y0U+jaHc519OphGPKlztWUFy0UEgriwuuZSwfVymu9AOI+ssbFMCkZykCbTyR5jbXvO&#10;6Xn2pQgh7GJUUHnfxlK6oiKDbmFb4sDdbWfQB9iVUnfYh3DTyLco2kiDNYeGClv6rKj4Pj+MgnvW&#10;z9bv/e3LX7f5anPEenuzo1KvL8PhA4Snwf+L/9yZDvPXS/h9Jlwgk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Y8WXwgAAANwAAAAPAAAAAAAAAAAAAAAAAJgCAABkcnMvZG93&#10;bnJldi54bWxQSwUGAAAAAAQABAD1AAAAhwMAAAAA&#10;" stroked="f">
                    <v:textbo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Gradient Profile</w:t>
                          </w:r>
                        </w:p>
                      </w:txbxContent>
                    </v:textbox>
                  </v:shape>
                </v:group>
                <v:group id="Group 271" o:spid="_x0000_s1491" style="position:absolute;left:7092;top:12325;width:16104;height:1968"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mOrcMAAADcAAAADwAAAGRycy9kb3ducmV2LnhtbERPS2vCQBC+F/oflin0&#10;1mxisUjqKiIqPQShRpDehuyYBLOzIbvm8e+7QqG3+fies1yPphE9da62rCCJYhDEhdU1lwrO+f5t&#10;AcJ5ZI2NZVIwkYP16vlpiam2A39Tf/KlCCHsUlRQed+mUrqiIoMusi1x4K62M+gD7EqpOxxCuGnk&#10;LI4/pMGaQ0OFLW0rKm6nu1FwGHDYvCe7Prtdt9NPPj9esoSUen0ZN58gPI3+X/zn/tJh/nwG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H6Y6twwAAANwAAAAP&#10;AAAAAAAAAAAAAAAAAKoCAABkcnMvZG93bnJldi54bWxQSwUGAAAAAAQABAD6AAAAmgMAAAAA&#10;">
                  <v:group id="Group 272" o:spid="_x0000_s1492"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opSs2wwAAANwAAAAP&#10;AAAAAAAAAAAAAAAAAKoCAABkcnMvZG93bnJldi54bWxQSwUGAAAAAAQABAD6AAAAmgMAAAAA&#10;">
                    <v:rect id="Rectangle 273" o:spid="_x0000_s149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idWjMMA&#10;AADcAAAADwAAAGRycy9kb3ducmV2LnhtbERPTU/CQBC9k/AfNkPCDbYiGi1sCcGU6BHKxdvQHdtq&#10;d7bpbmnx17MkJt7m5X3OejOYWlyodZVlBQ/zCARxbnXFhYJTls5eQDiPrLG2TAqu5GCTjEdrjLXt&#10;+UCXoy9ECGEXo4LS+yaW0uUlGXRz2xAH7su2Bn2AbSF1i30IN7VcRNGzNFhxaCixoV1J+c+xMwrO&#10;1eKEv4dsH5nX9NF/DNl39/mm1HQybFcgPA3+X/znftdh/tMS7s+EC2Ry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idWjMMAAADcAAAADwAAAAAAAAAAAAAAAACYAgAAZHJzL2Rv&#10;d25yZXYueG1sUEsFBgAAAAAEAAQA9QAAAIgDAAAAAA==&#10;"/>
                    <v:shape id="AutoShape 274" o:spid="_x0000_s149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HuiEcMAAADcAAAADwAAAGRycy9kb3ducmV2LnhtbERPTWvCQBC9C/6HZYTedJOCoqmriGAp&#10;Sg9qCe1tyE6TYHY27K4m9td3C0Jv83ifs1z3phE3cr62rCCdJCCIC6trLhV8nHfjOQgfkDU2lknB&#10;nTysV8PBEjNtOz7S7RRKEUPYZ6igCqHNpPRFRQb9xLbEkfu2zmCI0JVSO+xiuGnkc5LMpMGaY0OF&#10;LW0rKi6nq1HweVhc83v+Tvs8Xey/0Bn/c35V6mnUb15ABOrDv/jhftNx/nQKf8/EC+Tq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R7ohHDAAAA3AAAAA8AAAAAAAAAAAAA&#10;AAAAoQIAAGRycy9kb3ducmV2LnhtbFBLBQYAAAAABAAEAPkAAACRAwAAAAA=&#10;">
                      <v:stroke endarrow="block"/>
                    </v:shape>
                  </v:group>
                  <v:shape id="Text Box 275" o:spid="_x0000_s1495"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pd48IA&#10;AADcAAAADwAAAGRycy9kb3ducmV2LnhtbERPS2rDMBDdB3oHMYVuQi2nJE7rRglpICVbuznA2JrY&#10;ptbIWKo/t48Khe7m8b6zO0ymFQP1rrGsYBXFIIhLqxuuFFy/zs+vIJxH1thaJgUzOTjsHxY7TLUd&#10;OaMh95UIIexSVFB736VSurImgy6yHXHgbrY36APsK6l7HEO4aeVLHCfSYMOhocaOTjWV3/mPUXC7&#10;jMvN21h8+us2Wycf2GwLOyv19Dgd30F4mvy/+M990WH+JoHfZ8IFcn8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il3jwgAAANwAAAAPAAAAAAAAAAAAAAAAAJgCAABkcnMvZG93&#10;bnJldi54bWxQSwUGAAAAAAQABAD1AAAAhwMAAAAA&#10;" stroked="f">
                    <v:textbo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Temporary Speed Restriction</w:t>
                          </w:r>
                        </w:p>
                      </w:txbxContent>
                    </v:textbox>
                  </v:shape>
                </v:group>
                <v:group id="Group 276" o:spid="_x0000_s1496" style="position:absolute;left:7092;top:14605;width:16104;height:2000"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54tNcMAAADcAAAADwAAAGRycy9kb3ducmV2LnhtbERPS4vCMBC+L/gfwgje&#10;NK2iLl2jiKh4EMEHLHsbmrEtNpPSxLb++82CsLf5+J6zWHWmFA3VrrCsIB5FIIhTqwvOFNyuu+En&#10;COeRNZaWScGLHKyWvY8FJtq2fKbm4jMRQtglqCD3vkqkdGlOBt3IVsSBu9vaoA+wzqSusQ3hppTj&#10;KJpJgwWHhhwr2uSUPi5Po2DfYruexNvm+LhvXj/X6en7GJNSg363/gLhqfP/4rf7oMP86Rz+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Xni01wwAAANwAAAAP&#10;AAAAAAAAAAAAAAAAAKoCAABkcnMvZG93bnJldi54bWxQSwUGAAAAAAQABAD6AAAAmgMAAAAA&#10;">
                  <v:group id="Group 277" o:spid="_x0000_s1497"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mAblHxgAAANwA&#10;AAAPAAAAAAAAAAAAAAAAAKoCAABkcnMvZG93bnJldi54bWxQSwUGAAAAAAQABAD6AAAAnQMAAAAA&#10;">
                    <v:rect id="Rectangle 278" o:spid="_x0000_s149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5EsMA&#10;AADcAAAADwAAAGRycy9kb3ducmV2LnhtbERPTWvCQBC9F/wPywi9NRstlia6iigWPWpy6W2aHZO0&#10;2dmQXZO0v74rFHqbx/uc1WY0jeipc7VlBbMoBkFcWF1zqSDPDk+vIJxH1thYJgXf5GCznjysMNV2&#10;4DP1F1+KEMIuRQWV920qpSsqMugi2xIH7mo7gz7ArpS6wyGEm0bO4/hFGqw5NFTY0q6i4utyMwo+&#10;6nmOP+fsLTbJ4dmfxuzz9r5X6nE6bpcgPI3+X/znPuowf5HA/ZlwgV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b5EsMAAADcAAAADwAAAAAAAAAAAAAAAACYAgAAZHJzL2Rv&#10;d25yZXYueG1sUEsFBgAAAAAEAAQA9QAAAIgDAAAAAA==&#10;"/>
                    <v:shape id="AutoShape 279" o:spid="_x0000_s149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c4cFcIAAADcAAAADwAAAGRycy9kb3ducmV2LnhtbERPTYvCMBC9L/gfwgje1lQFWatRRFBE&#10;8bC6FL0NzdgWm0lJotb99ZuDsMfH+54tWlOLBzlfWVYw6CcgiHOrKy4U/JzWn18gfEDWWFsmBS/y&#10;sJh3PmaYavvkb3ocQyFiCPsUFZQhNKmUPi/JoO/bhjhyV+sMhghdIbXDZww3tRwmyVgarDg2lNjQ&#10;qqT8drwbBef95J69sgPtssFkd0Fn/O9po1Sv2y6nIAK14V/8dm+1gtEwzo9n4hGQ8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c4cFcIAAADcAAAADwAAAAAAAAAAAAAA&#10;AAChAgAAZHJzL2Rvd25yZXYueG1sUEsFBgAAAAAEAAQA+QAAAJADAAAAAA==&#10;">
                      <v:stroke endarrow="block"/>
                    </v:shape>
                  </v:group>
                  <v:shape id="Text Box 280" o:spid="_x0000_s1500"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qHYC8IA&#10;AADcAAAADwAAAGRycy9kb3ducmV2LnhtbESP3YrCMBSE7xd8h3AEbxZN1fWvGkUFF2/9eYBjc2yL&#10;zUlpoq1vbwTBy2FmvmEWq8YU4kGVyy0r6PciEMSJ1TmnCs6nXXcKwnlkjYVlUvAkB6tl62eBsbY1&#10;H+hx9KkIEHYxKsi8L2MpXZKRQdezJXHwrrYy6IOsUqkrrAPcFHIQRWNpMOewkGFJ24yS2/FuFFz3&#10;9e9oVl/+/Xly+BtvMJ9c7FOpTrtZz0F4avw3/GnvtYLhoA/vM+EIyO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odgLwgAAANwAAAAPAAAAAAAAAAAAAAAAAJgCAABkcnMvZG93&#10;bnJldi54bWxQSwUGAAAAAAQABAD1AAAAhwMAAAAA&#10;" stroked="f">
                    <v:textbo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Track  Condition  Request</w:t>
                          </w:r>
                        </w:p>
                      </w:txbxContent>
                    </v:textbox>
                  </v:shape>
                </v:group>
                <v:group id="Group 281" o:spid="_x0000_s1501" style="position:absolute;left:7016;top:20885;width:16104;height:1968"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iuTMcQAAADcAAAADwAAAGRycy9kb3ducmV2LnhtbESPQYvCMBSE7wv+h/AE&#10;b2vaiotUo4jo4kGEVUG8PZpnW2xeSpNt6783wsIeh5n5hlmselOJlhpXWlYQjyMQxJnVJecKLufd&#10;5wyE88gaK8uk4EkOVsvBxwJTbTv+ofbkcxEg7FJUUHhfp1K6rCCDbmxr4uDdbWPQB9nkUjfYBbip&#10;ZBJFX9JgyWGhwJo2BWWP069R8N1ht57E2/bwuG+et/P0eD3EpNRo2K/nIDz1/j/8195rBZM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MiuTMcQAAADcAAAA&#10;DwAAAAAAAAAAAAAAAACqAgAAZHJzL2Rvd25yZXYueG1sUEsFBgAAAAAEAAQA+gAAAJsDAAAAAA==&#10;">
                  <v:group id="Group 282" o:spid="_x0000_s1502"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o6u3sYAAADcAAAADwAAAGRycy9kb3ducmV2LnhtbESPT2vCQBTE7wW/w/IK&#10;vdXNH1skdQ0itngQoSqU3h7ZZxKSfRuy2yR++25B6HGYmd8wq3wyrRiod7VlBfE8AkFcWF1zqeBy&#10;fn9egnAeWWNrmRTcyEG+nj2sMNN25E8aTr4UAcIuQwWV910mpSsqMujmtiMO3tX2Bn2QfSl1j2OA&#10;m1YmUfQqDdYcFirsaFtR0Zx+jIKPEcdNGu+GQ3Pd3r7PL8evQ0xKPT1OmzcQnib/H76391pBmiz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Sjq7exgAAANwA&#10;AAAPAAAAAAAAAAAAAAAAAKoCAABkcnMvZG93bnJldi54bWxQSwUGAAAAAAQABAD6AAAAnQMAAAAA&#10;">
                    <v:rect id="Rectangle 283" o:spid="_x0000_s150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nui8UA&#10;AADcAAAADwAAAGRycy9kb3ducmV2LnhtbESPT2vCQBTE70K/w/IKvenGSKWmriKWlPao8eLtNfua&#10;pGbfhuzmT/30bkHocZiZ3zDr7Whq0VPrKssK5rMIBHFudcWFglOWTl9AOI+ssbZMCn7JwXbzMFlj&#10;ou3AB+qPvhABwi5BBaX3TSKly0sy6Ga2IQ7et20N+iDbQuoWhwA3tYyjaCkNVhwWSmxoX1J+OXZG&#10;wVcVn/B6yN4js0oX/nPMfrrzm1JPj+PuFYSn0f+H7+0PrWARP8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qe6LxQAAANwAAAAPAAAAAAAAAAAAAAAAAJgCAABkcnMv&#10;ZG93bnJldi54bWxQSwUGAAAAAAQABAD1AAAAigMAAAAA&#10;"/>
                    <v:shape id="AutoShape 284" o:spid="_x0000_s150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sh+sUAAADcAAAADwAAAGRycy9kb3ducmV2LnhtbESPQWsCMRSE70L/Q3gFb5pVQXQ1Sim0&#10;iOJBLUu9PTavu0s3L0sSdfXXG0HwOMzMN8x82ZpanMn5yrKCQT8BQZxbXXGh4Ofw1ZuA8AFZY22Z&#10;FFzJw3Lx1pljqu2Fd3Teh0JECPsUFZQhNKmUPi/JoO/bhjh6f9YZDFG6QmqHlwg3tRwmyVgarDgu&#10;lNjQZ0n5//5kFPxupqfsmm1pnQ2m6yM642+Hb6W67+3HDESgNrzCz/ZKKxgNx/A4E4+AXN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Wsh+sUAAADcAAAADwAAAAAAAAAA&#10;AAAAAAChAgAAZHJzL2Rvd25yZXYueG1sUEsFBgAAAAAEAAQA+QAAAJMDAAAAAA==&#10;">
                      <v:stroke endarrow="block"/>
                    </v:shape>
                  </v:group>
                  <v:shape id="Text Box 285" o:spid="_x0000_s1505"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Tl5MQA&#10;AADcAAAADwAAAGRycy9kb3ducmV2LnhtbESP3WrCQBSE7wt9h+UI3hTdNLZGo2uoQou3Wh/gmD0m&#10;wezZkN3m5+27hYKXw8x8w2yzwdSio9ZVlhW8ziMQxLnVFRcKLt+fsxUI55E11pZJwUgOst3z0xZT&#10;bXs+UXf2hQgQdikqKL1vUildXpJBN7cNcfButjXog2wLqVvsA9zUMo6ipTRYcVgosaFDSfn9/GMU&#10;3I79y/u6v375S3J6W+6xSq52VGo6GT42IDwN/hH+bx+1gkWcwN+ZcATk7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YE5eTEAAAA3AAAAA8AAAAAAAAAAAAAAAAAmAIAAGRycy9k&#10;b3ducmV2LnhtbFBLBQYAAAAABAAEAPUAAACJAwAAAAA=&#10;" stroked="f">
                    <v:textbo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Speed &amp; Position &amp; LRBG</w:t>
                          </w:r>
                        </w:p>
                      </w:txbxContent>
                    </v:textbox>
                  </v:shape>
                </v:group>
                <v:group id="Group 286" o:spid="_x0000_s1506" style="position:absolute;left:7086;top:18884;width:16104;height:2001"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Tw6TbwwAAANwAAAAP&#10;AAAAAAAAAAAAAAAAAKoCAABkcnMvZG93bnJldi54bWxQSwUGAAAAAAQABAD6AAAAmgMAAAAA&#10;">
                  <v:group id="Group 287" o:spid="_x0000_s1507"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I8BQMYAAADcAAAADwAAAGRycy9kb3ducmV2LnhtbESPT2vCQBTE7wW/w/IK&#10;vdXNHyw1dQ0itngQoSqU3h7ZZxKSfRuy2yR++25B6HGYmd8wq3wyrRiod7VlBfE8AkFcWF1zqeBy&#10;fn9+BeE8ssbWMim4kYN8PXtYYabtyJ80nHwpAoRdhgoq77tMSldUZNDNbUccvKvtDfog+1LqHscA&#10;N61MouhFGqw5LFTY0baiojn9GAUfI46bNN4Nh+a6vX2fF8evQ0xKPT1OmzcQnib/H76391pBmizh&#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8jwFAxgAAANwA&#10;AAAPAAAAAAAAAAAAAAAAAKoCAABkcnMvZG93bnJldi54bWxQSwUGAAAAAAQABAD6AAAAnQMAAAAA&#10;">
                    <v:rect id="Rectangle 288" o:spid="_x0000_s150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fbzsIA&#10;AADcAAAADwAAAGRycy9kb3ducmV2LnhtbERPPW+DMBDdI/U/WBepW2ICUtRSDKpapWrGhCzdrvgC&#10;pPiMsAMkv74eKnV8et9ZMZtOjDS41rKCzToCQVxZ3XKt4FTuVk8gnEfW2FkmBTdyUOQPiwxTbSc+&#10;0Hj0tQgh7FJU0Hjfp1K6qiGDbm174sCd7WDQBzjUUg84hXDTyTiKttJgy6GhwZ7eGqp+jlej4LuN&#10;T3g/lB+Red4lfj+Xl+vXu1KPy/n1BYSn2f+L/9yfWkGShPnhTDgCMv8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lB9vOwgAAANwAAAAPAAAAAAAAAAAAAAAAAJgCAABkcnMvZG93&#10;bnJldi54bWxQSwUGAAAAAAQABAD1AAAAhwMAAAAA&#10;"/>
                    <v:shape id="AutoShape 289" o:spid="_x0000_s150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vU8UAAADcAAAADwAAAGRycy9kb3ducmV2LnhtbESPQWvCQBSE7wX/w/IEb3WTCqLRVUqh&#10;RRQPagnt7ZF9JqHZt2F31eivdwWhx2FmvmHmy8404kzO15YVpMMEBHFhdc2lgu/D5+sEhA/IGhvL&#10;pOBKHpaL3sscM20vvKPzPpQiQthnqKAKoc2k9EVFBv3QtsTRO1pnMETpSqkdXiLcNPItScbSYM1x&#10;ocKWPioq/vYno+BnMz3l13xL6zydrn/RGX87fCk16HfvMxCBuvAffrZXWsFolMLjTDwCcnE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svU8UAAADcAAAADwAAAAAAAAAA&#10;AAAAAAChAgAAZHJzL2Rvd25yZXYueG1sUEsFBgAAAAAEAAQA+QAAAJMDAAAAAA==&#10;">
                      <v:stroke endarrow="block"/>
                    </v:shape>
                  </v:group>
                  <v:shape id="Text Box 290" o:spid="_x0000_s1510"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6rQocIA&#10;AADcAAAADwAAAGRycy9kb3ducmV2LnhtbESP3YrCMBSE7xd8h3AEbxZN/ddqFBVWvPXnAY7NsS02&#10;J6WJtr79RhC8HGbmG2a5bkwhnlS53LKCfi8CQZxYnXOq4HL+685AOI+ssbBMCl7kYL1q/Swx1rbm&#10;Iz1PPhUBwi5GBZn3ZSylSzIy6Hq2JA7ezVYGfZBVKnWFdYCbQg6iaCIN5hwWMixpl1FyPz2Mgtuh&#10;/h3P6+veX6bH0WSL+fRqX0p12s1mAcJT47/hT/ugFQyHA3ifCUdAr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zqtChwgAAANwAAAAPAAAAAAAAAAAAAAAAAJgCAABkcnMvZG93&#10;bnJldi54bWxQSwUGAAAAAAQABAD1AAAAhwMAAAAA&#10;" stroked="f">
                    <v:textbo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LOA,  Veoa, DP, OL</w:t>
                          </w:r>
                        </w:p>
                      </w:txbxContent>
                    </v:textbox>
                  </v:shape>
                </v:group>
                <v:group id="Group 291" o:spid="_x0000_s1511" style="position:absolute;left:7016;top:16884;width:16104;height:2000"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YvqB3xgAAANwA&#10;AAAPAAAAAAAAAAAAAAAAAKoCAABkcnMvZG93bnJldi54bWxQSwUGAAAAAAQABAD6AAAAnQMAAAAA&#10;">
                  <v:group id="Group 292" o:spid="_x0000_s1512"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dXOAPFAAAA3AAA&#10;AA8AAAAAAAAAAAAAAAAAqgIAAGRycy9kb3ducmV2LnhtbFBLBQYAAAAABAAEAPoAAACcAwAAAAA=&#10;">
                    <v:rect id="Rectangle 293" o:spid="_x0000_s151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B4VsUA&#10;AADcAAAADwAAAGRycy9kb3ducmV2LnhtbESPT2vCQBTE74V+h+UVems2NShtdJXSYtFj/lx6e2af&#10;SWz2bciumvrpXUHocZiZ3zCL1Wg6caLBtZYVvEYxCOLK6pZrBWWxfnkD4Tyyxs4yKfgjB6vl48MC&#10;U23PnNEp97UIEHYpKmi871MpXdWQQRfZnjh4ezsY9EEOtdQDngPcdHISxzNpsOWw0GBPnw1Vv/nR&#10;KNi1kxIvWfEdm/d14rdjcTj+fCn1/DR+zEF4Gv1/+N7eaAVJMoX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1cHhWxQAAANwAAAAPAAAAAAAAAAAAAAAAAJgCAABkcnMv&#10;ZG93bnJldi54bWxQSwUGAAAAAAQABAD1AAAAigMAAAAA&#10;"/>
                    <v:shape id="AutoShape 294" o:spid="_x0000_s151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K3J8UAAADcAAAADwAAAGRycy9kb3ducmV2LnhtbESPQWvCQBSE70L/w/IKvelGBanRVUrB&#10;UiweaiTo7ZF9TUKzb8PuqtFf7wqCx2FmvmHmy8404kTO15YVDAcJCOLC6ppLBbts1X8H4QOyxsYy&#10;KbiQh+XipTfHVNsz/9JpG0oRIexTVFCF0KZS+qIig35gW+Lo/VlnMETpSqkdniPcNHKUJBNpsOa4&#10;UGFLnxUV/9ujUbD/mR7zS76hdT6crg/ojL9mX0q9vXYfMxCBuvAMP9rfWsF4PIH7mXgE5O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LK3J8UAAADcAAAADwAAAAAAAAAA&#10;AAAAAAChAgAAZHJzL2Rvd25yZXYueG1sUEsFBgAAAAAEAAQA+QAAAJMDAAAAAA==&#10;">
                      <v:stroke endarrow="block"/>
                    </v:shape>
                  </v:group>
                  <v:shape id="Text Box 295" o:spid="_x0000_s1515"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91zOcUA&#10;AADcAAAADwAAAGRycy9kb3ducmV2LnhtbESP3WrCQBSE7wt9h+UUelPqpk1ranQNKli8jfUBjtlj&#10;Epo9G7Jrft7eLRS8HGbmG2aVjaYRPXWutqzgbRaBIC6srrlUcPrZv36BcB5ZY2OZFEzkIFs/Pqww&#10;1XbgnPqjL0WAsEtRQeV9m0rpiooMupltiYN3sZ1BH2RXSt3hEOCmke9RNJcGaw4LFba0q6j4PV6N&#10;gsthePlcDOdvf0ryj/kW6+RsJ6Wen8bNEoSn0d/D/+2DVhDHCfydCUdAr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3XM5xQAAANwAAAAPAAAAAAAAAAAAAAAAAJgCAABkcnMv&#10;ZG93bnJldi54bWxQSwUGAAAAAAQABAD1AAAAigMAAAAA&#10;" stroked="f">
                    <v:textbox>
                      <w:txbxContent>
                        <w:p w:rsidR="00467F89" w:rsidRPr="0086649D" w:rsidRDefault="00467F89" w:rsidP="00585B14">
                          <w:pPr>
                            <w:spacing w:line="240" w:lineRule="auto"/>
                            <w:jc w:val="right"/>
                            <w:rPr>
                              <w:rFonts w:ascii="Alstom" w:hAnsi="Alstom"/>
                              <w:sz w:val="16"/>
                              <w:szCs w:val="16"/>
                              <w:lang w:val="fr-FR"/>
                            </w:rPr>
                          </w:pPr>
                          <w:r>
                            <w:rPr>
                              <w:rFonts w:ascii="Alstom" w:hAnsi="Alstom"/>
                              <w:sz w:val="16"/>
                              <w:szCs w:val="16"/>
                              <w:lang w:val="fr-FR"/>
                            </w:rPr>
                            <w:t>Mode Profile</w:t>
                          </w:r>
                        </w:p>
                      </w:txbxContent>
                    </v:textbox>
                  </v:shape>
                </v:group>
                <v:group id="Group 297" o:spid="_x0000_s1516" style="position:absolute;left:44024;top:11588;width:190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1hoyBsEAAADcAAAADwAA&#10;AAAAAAAAAAAAAACqAgAAZHJzL2Rvd25yZXYueG1sUEsFBgAAAAAEAAQA+gAAAJgDAAAAAA==&#10;">
                  <v:rect id="Rectangle 298" o:spid="_x0000_s151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1yU8MA&#10;AADcAAAADwAAAGRycy9kb3ducmV2LnhtbESPQYvCMBSE74L/ITzBm6ZaEO0aRVxc9Kj14u1t87bt&#10;2ryUJmr11xtB8DjMzDfMfNmaSlypcaVlBaNhBII4s7rkXMEx3QymIJxH1lhZJgV3crBcdDtzTLS9&#10;8Z6uB5+LAGGXoILC+zqR0mUFGXRDWxMH7882Bn2QTS51g7cAN5UcR9FEGiw5LBRY07qg7Hy4GAW/&#10;5fiIj336E5nZJva7Nv2/nL6V6vfa1RcIT63/hN/trVYQxzN4nQlHQC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D1yU8MAAADcAAAADwAAAAAAAAAAAAAAAACYAgAAZHJzL2Rv&#10;d25yZXYueG1sUEsFBgAAAAAEAAQA9QAAAIgDAAAAAA==&#10;"/>
                  <v:shape id="AutoShape 299" o:spid="_x0000_s151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BH5tcIAAADcAAAADwAAAGRycy9kb3ducmV2LnhtbERPz2vCMBS+C/4P4QneZuoUmdUoIkxE&#10;8TAdZd4ezVtb1ryUJGr1rzeHgceP7/d82ZpaXMn5yrKC4SABQZxbXXGh4Pv0+fYBwgdkjbVlUnAn&#10;D8tFtzPHVNsbf9H1GAoRQ9inqKAMoUml9HlJBv3ANsSR+7XOYIjQFVI7vMVwU8v3JJlIgxXHhhIb&#10;WpeU/x0vRsHPfnrJ7tmBdtlwujujM/5x2ijV77WrGYhAbXiJ/91brWA0jvP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BH5tcIAAADcAAAADwAAAAAAAAAAAAAA&#10;AAChAgAAZHJzL2Rvd25yZXYueG1sUEsFBgAAAAAEAAQA+QAAAJADAAAAAA==&#10;">
                    <v:stroke endarrow="block"/>
                  </v:shape>
                </v:group>
                <v:shape id="Text Box 300" o:spid="_x0000_s1519" type="#_x0000_t202" style="position:absolute;left:46875;top:11588;width:1360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349q8MA&#10;AADcAAAADwAAAGRycy9kb3ducmV2LnhtbESP3YrCMBSE7wXfIRxhb0RTV9efahQVFG/9eYBjc2yL&#10;zUlpoq1vbwRhL4eZ+YZZrBpTiCdVLresYNCPQBAnVuecKricd70pCOeRNRaWScGLHKyW7dYCY21r&#10;PtLz5FMRIOxiVJB5X8ZSuiQjg65vS+Lg3Wxl0AdZpVJXWAe4KeRvFI2lwZzDQoYlbTNK7qeHUXA7&#10;1N2/WX3d+8vkOBpvMJ9c7Uupn06znoPw1Pj/8Ld90AqGowF8zoQjIJd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349q8MAAADcAAAADwAAAAAAAAAAAAAAAACYAgAAZHJzL2Rv&#10;d25yZXYueG1sUEsFBgAAAAAEAAQA9QAAAIgDAAAAAA==&#10;" stroked="f">
                  <v:textbox>
                    <w:txbxContent>
                      <w:p w:rsidR="00467F89" w:rsidRPr="0086649D" w:rsidRDefault="00467F89" w:rsidP="00585B14">
                        <w:pPr>
                          <w:spacing w:line="240" w:lineRule="auto"/>
                          <w:jc w:val="left"/>
                          <w:rPr>
                            <w:rFonts w:ascii="Alstom" w:hAnsi="Alstom"/>
                            <w:sz w:val="16"/>
                            <w:szCs w:val="16"/>
                            <w:lang w:val="fr-FR"/>
                          </w:rPr>
                        </w:pPr>
                        <w:r>
                          <w:rPr>
                            <w:rFonts w:ascii="Alstom" w:hAnsi="Alstom"/>
                            <w:sz w:val="16"/>
                            <w:szCs w:val="16"/>
                            <w:lang w:val="fr-FR"/>
                          </w:rPr>
                          <w:t>Emergency Brake Curves</w:t>
                        </w:r>
                      </w:p>
                    </w:txbxContent>
                  </v:textbox>
                </v:shape>
                <v:group id="Group 302" o:spid="_x0000_s1520" style="position:absolute;left:44024;top:13919;width:1911;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v9HaRxgAAANwA&#10;AAAPAAAAAAAAAAAAAAAAAKoCAABkcnMvZG93bnJldi54bWxQSwUGAAAAAAQABAD6AAAAnQMAAAAA&#10;">
                  <v:rect id="Rectangle 303" o:spid="_x0000_s152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M2xMUA&#10;AADcAAAADwAAAGRycy9kb3ducmV2LnhtbESPT2vCQBTE74V+h+UVems2NSJtdJXSYtFj/lx6e2af&#10;SWz2bciumvrpXUHocZiZ3zCL1Wg6caLBtZYVvEYxCOLK6pZrBWWxfnkD4Tyyxs4yKfgjB6vl48MC&#10;U23PnNEp97UIEHYpKmi871MpXdWQQRfZnjh4ezsY9EEOtdQDngPcdHISxzNpsOWw0GBPnw1Vv/nR&#10;KNi1kxIvWfEdm/d14rdjcTj+fCn1/DR+zEF4Gv1/+N7eaAXJNIHbmXAE5PIK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0zbExQAAANwAAAAPAAAAAAAAAAAAAAAAAJgCAABkcnMv&#10;ZG93bnJldi54bWxQSwUGAAAAAAQABAD1AAAAigMAAAAA&#10;"/>
                  <v:shape id="AutoShape 304" o:spid="_x0000_s152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yr/tscAAADcAAAADwAAAGRycy9kb3ducmV2LnhtbESPT2vCQBTE74V+h+UVvNWNfyg1ZiNF&#10;UIrFQ7UEvT2yzyQ0+zbsrhr76btCocdhZn7DZIvetOJCzjeWFYyGCQji0uqGKwVf+9XzKwgfkDW2&#10;lknBjTws8seHDFNtr/xJl12oRISwT1FBHUKXSunLmgz6oe2Io3eyzmCI0lVSO7xGuGnlOElepMGG&#10;40KNHS1rKr93Z6Pg8DE7F7diS5tiNNsc0Rn/s18rNXjq3+YgAvXhP/zXftcKJtMp3M/EIyDz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zKv+2xwAAANwAAAAPAAAAAAAA&#10;AAAAAAAAAKECAABkcnMvZG93bnJldi54bWxQSwUGAAAAAAQABAD5AAAAlQMAAAAA&#10;">
                    <v:stroke endarrow="block"/>
                  </v:shape>
                </v:group>
                <v:shape id="Text Box 305" o:spid="_x0000_s1523" type="#_x0000_t202" style="position:absolute;left:46875;top:13919;width:14789;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EU7qMUA&#10;AADcAAAADwAAAGRycy9kb3ducmV2LnhtbESP3WrCQBSE7wXfYTmF3kjd2GrSpq5SBYu3pnmAY/aY&#10;hGbPhuw2P2/fFQq9HGbmG2a7H00jeupcbVnBahmBIC6srrlUkH+dnl5BOI+ssbFMCiZysN/NZ1tM&#10;tR34Qn3mSxEg7FJUUHnfplK6oiKDbmlb4uDdbGfQB9mVUnc4BLhp5HMUxdJgzWGhwpaOFRXf2Y9R&#10;cDsPi83bcP30eXJZxwesk6udlHp8GD/eQXga/X/4r33WCl7WG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RTuoxQAAANwAAAAPAAAAAAAAAAAAAAAAAJgCAABkcnMv&#10;ZG93bnJldi54bWxQSwUGAAAAAAQABAD1AAAAigMAAAAA&#10;" stroked="f">
                  <v:textbox>
                    <w:txbxContent>
                      <w:p w:rsidR="00467F89" w:rsidRPr="00D93388" w:rsidRDefault="00467F89" w:rsidP="00585B14">
                        <w:pPr>
                          <w:spacing w:line="240" w:lineRule="auto"/>
                          <w:jc w:val="left"/>
                          <w:rPr>
                            <w:rFonts w:ascii="Alstom" w:hAnsi="Alstom"/>
                            <w:sz w:val="16"/>
                            <w:szCs w:val="16"/>
                          </w:rPr>
                        </w:pPr>
                        <w:r>
                          <w:rPr>
                            <w:rFonts w:ascii="Alstom" w:hAnsi="Alstom"/>
                            <w:sz w:val="16"/>
                            <w:szCs w:val="16"/>
                          </w:rPr>
                          <w:t>Service Brake Curves</w:t>
                        </w:r>
                        <w:r w:rsidRPr="00D93388">
                          <w:rPr>
                            <w:rFonts w:ascii="Alstom" w:hAnsi="Alstom"/>
                            <w:sz w:val="16"/>
                            <w:szCs w:val="16"/>
                          </w:rPr>
                          <w:t xml:space="preserve">, </w:t>
                        </w:r>
                        <w:r>
                          <w:rPr>
                            <w:rFonts w:ascii="Alstom" w:hAnsi="Alstom"/>
                            <w:sz w:val="16"/>
                            <w:szCs w:val="16"/>
                          </w:rPr>
                          <w:t xml:space="preserve">S, W, </w:t>
                        </w:r>
                        <w:r w:rsidRPr="00D93388">
                          <w:rPr>
                            <w:rFonts w:ascii="Alstom" w:hAnsi="Alstom"/>
                            <w:sz w:val="16"/>
                            <w:szCs w:val="16"/>
                          </w:rPr>
                          <w:t xml:space="preserve">P, </w:t>
                        </w:r>
                        <w:r>
                          <w:rPr>
                            <w:rFonts w:ascii="Alstom" w:hAnsi="Alstom"/>
                            <w:sz w:val="16"/>
                            <w:szCs w:val="16"/>
                          </w:rPr>
                          <w:t>I</w:t>
                        </w:r>
                      </w:p>
                    </w:txbxContent>
                  </v:textbox>
                </v:shape>
                <v:group id="Group 316" o:spid="_x0000_s1524" style="position:absolute;left:44030;top:16224;width:1905;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M9wksYAAADcAAAADwAAAGRycy9kb3ducmV2LnhtbESPQWvCQBSE7wX/w/IK&#10;3ppNtA2SZhWRKh5CoSqU3h7ZZxLMvg3ZbRL/fbdQ6HGYmW+YfDOZVgzUu8aygiSKQRCXVjdcKbic&#10;908rEM4ja2wtk4I7OdisZw85ZtqO/EHDyVciQNhlqKD2vsukdGVNBl1kO+LgXW1v0AfZV1L3OAa4&#10;aeUijlNpsOGwUGNHu5rK2+nbKDiMOG6XydtQ3K67+9f55f2zSEip+eO0fQXhafL/4b/2UStYPqf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Qz3CSxgAAANwA&#10;AAAPAAAAAAAAAAAAAAAAAKoCAABkcnMvZG93bnJldi54bWxQSwUGAAAAAAQABAD6AAAAnQMAAAAA&#10;">
                  <v:rect id="Rectangle 317" o:spid="_x0000_s152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gwx8QA&#10;AADcAAAADwAAAGRycy9kb3ducmV2LnhtbESPT4vCMBTE74LfITzBm6b+QXerUWQXRY9aL3t72zzb&#10;avNSmqjVT79ZEDwOM/MbZr5sTCluVLvCsoJBPwJBnFpdcKbgmKx7HyCcR9ZYWiYFD3KwXLRbc4y1&#10;vfOebgefiQBhF6OC3PsqltKlORl0fVsRB+9ka4M+yDqTusZ7gJtSDqNoIg0WHBZyrOgrp/RyuBoF&#10;v8XwiM99sonM53rkd01yvv58K9XtNKsZCE+Nf4df7a1WMBpP4f9MOAJy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LoMMfEAAAA3AAAAA8AAAAAAAAAAAAAAAAAmAIAAGRycy9k&#10;b3ducmV2LnhtbFBLBQYAAAAABAAEAPUAAACJAwAAAAA=&#10;"/>
                  <v:shape id="AutoShape 318" o:spid="_x0000_s152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f1s8IAAADcAAAADwAAAGRycy9kb3ducmV2LnhtbERPz2vCMBS+C/4P4QneZuoUmdUoIkxE&#10;8TAdZd4ezVtb1ryUJGr1rzeHgceP7/d82ZpaXMn5yrKC4SABQZxbXXGh4Pv0+fYBwgdkjbVlUnAn&#10;D8tFtzPHVNsbf9H1GAoRQ9inqKAMoUml9HlJBv3ANsSR+7XOYIjQFVI7vMVwU8v3JJlIgxXHhhIb&#10;WpeU/x0vRsHPfnrJ7tmBdtlwujujM/5x2ijV77WrGYhAbXiJ/91brWA0jmvjmXgE5OI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mf1s8IAAADcAAAADwAAAAAAAAAAAAAA&#10;AAChAgAAZHJzL2Rvd25yZXYueG1sUEsFBgAAAAAEAAQA+QAAAJADAAAAAA==&#10;">
                    <v:stroke endarrow="block"/>
                  </v:shape>
                </v:group>
                <v:shape id="Text Box 319" o:spid="_x0000_s1527" type="#_x0000_t202" style="position:absolute;left:46875;top:16217;width:13608;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QgxrcUA&#10;AADcAAAADwAAAGRycy9kb3ducmV2LnhtbESP0WrCQBRE34X+w3ILvkjd1Nqkpm5CFSy+avMBN9lr&#10;Epq9G7JbE/++KxT6OMzMGWabT6YTVxpca1nB8zICQVxZ3XKtoPg6PL2BcB5ZY2eZFNzIQZ49zLaY&#10;ajvyia5nX4sAYZeigsb7PpXSVQ0ZdEvbEwfvYgeDPsihlnrAMcBNJ1dRFEuDLYeFBnvaN1R9n3+M&#10;gstxXLxuxvLTF8lpHe+wTUp7U2r+OH28g/A0+f/wX/uoFbysN3A/E46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CDGtxQAAANwAAAAPAAAAAAAAAAAAAAAAAJgCAABkcnMv&#10;ZG93bnJldi54bWxQSwUGAAAAAAQABAD1AAAAigMAAAAA&#10;" stroked="f">
                  <v:textbox>
                    <w:txbxContent>
                      <w:p w:rsidR="00467F89" w:rsidRPr="0086649D" w:rsidRDefault="00467F89" w:rsidP="00585B14">
                        <w:pPr>
                          <w:spacing w:line="240" w:lineRule="auto"/>
                          <w:jc w:val="left"/>
                          <w:rPr>
                            <w:rFonts w:ascii="Alstom" w:hAnsi="Alstom"/>
                            <w:sz w:val="16"/>
                            <w:szCs w:val="16"/>
                            <w:lang w:val="fr-FR"/>
                          </w:rPr>
                        </w:pPr>
                        <w:r>
                          <w:rPr>
                            <w:rFonts w:ascii="Alstom" w:hAnsi="Alstom"/>
                            <w:sz w:val="16"/>
                            <w:szCs w:val="16"/>
                            <w:lang w:val="fr-FR"/>
                          </w:rPr>
                          <w:t>Overspeeding</w:t>
                        </w:r>
                      </w:p>
                    </w:txbxContent>
                  </v:textbox>
                </v:shape>
                <v:group id="Group 390" o:spid="_x0000_s1528" style="position:absolute;left:7016;top:3238;width:16098;height:1981"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1s9ugwwAAANwAAAAP&#10;AAAAAAAAAAAAAAAAAKoCAABkcnMvZG93bnJldi54bWxQSwUGAAAAAAQABAD6AAAAmgMAAAAA&#10;">
                  <v:group id="Group 391" o:spid="_x0000_s1529"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a/347xgAAANwA&#10;AAAPAAAAAAAAAAAAAAAAAKoCAABkcnMvZG93bnJldi54bWxQSwUGAAAAAAQABAD6AAAAnQMAAAAA&#10;">
                    <v:rect id="Rectangle 392" o:spid="_x0000_s1530"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0YFgsUA&#10;AADcAAAADwAAAGRycy9kb3ducmV2LnhtbESPT2vCQBTE70K/w/IKvenGSKWmriKWlPao8eLtNfua&#10;pGbfhuzmT/30bkHocZiZ3zDr7Whq0VPrKssK5rMIBHFudcWFglOWTl9AOI+ssbZMCn7JwXbzMFlj&#10;ou3AB+qPvhABwi5BBaX3TSKly0sy6Ga2IQ7et20N+iDbQuoWhwA3tYyjaCkNVhwWSmxoX1J+OXZG&#10;wVcVn/B6yN4js0oX/nPMfrrzm1JPj+PuFYSn0f+H7+0PrWDxHMPfmXAE5OY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RgWCxQAAANwAAAAPAAAAAAAAAAAAAAAAAJgCAABkcnMv&#10;ZG93bnJldi54bWxQSwUGAAAAAAQABAD1AAAAigMAAAAA&#10;"/>
                    <v:shape id="AutoShape 393" o:spid="_x0000_s1531"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rxH8YAAADcAAAADwAAAGRycy9kb3ducmV2LnhtbESPQWvCQBSE7wX/w/KE3upGpUXTbESE&#10;lqJ4qEpob4/saxLMvg27q8b+elco9DjMzDdMtuhNK87kfGNZwXiUgCAurW64UnDYvz3NQPiArLG1&#10;TAqu5GGRDx4yTLW98Cedd6ESEcI+RQV1CF0qpS9rMuhHtiOO3o91BkOUrpLa4SXCTSsnSfIiDTYc&#10;F2rsaFVTedydjIKvzfxUXIstrYvxfP2Nzvjf/btSj8N++QoiUB/+w3/tD61g+jy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ka8R/GAAAA3AAAAA8AAAAAAAAA&#10;AAAAAAAAoQIAAGRycy9kb3ducmV2LnhtbFBLBQYAAAAABAAEAPkAAACUAwAAAAA=&#10;">
                      <v:stroke endarrow="block"/>
                    </v:shape>
                  </v:group>
                  <v:shape id="Text Box 394" o:spid="_x0000_s1532"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AI7sUA&#10;AADcAAAADwAAAGRycy9kb3ducmV2LnhtbESP3WrCQBSE7wXfYTmF3kjd2GrSpq5SBYu3pnmAY/aY&#10;hGbPhuw2P2/fFQq9HGbmG2a7H00jeupcbVnBahmBIC6srrlUkH+dnl5BOI+ssbFMCiZysN/NZ1tM&#10;tR34Qn3mSxEg7FJUUHnfplK6oiKDbmlb4uDdbGfQB9mVUnc4BLhp5HMUxdJgzWGhwpaOFRXf2Y9R&#10;cDsPi83bcP30eXJZxwesk6udlHp8GD/eQXga/X/4r33WCl42a7ifCUdA7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0AjuxQAAANwAAAAPAAAAAAAAAAAAAAAAAJgCAABkcnMv&#10;ZG93bnJldi54bWxQSwUGAAAAAAQABAD1AAAAigMAAAAA&#10;" stroked="f">
                    <v:textbox>
                      <w:txbxContent>
                        <w:p w:rsidR="00467F89" w:rsidRPr="0086649D" w:rsidRDefault="00467F89" w:rsidP="00585B14">
                          <w:pPr>
                            <w:spacing w:line="240" w:lineRule="auto"/>
                            <w:jc w:val="right"/>
                            <w:rPr>
                              <w:rFonts w:ascii="Alstom" w:hAnsi="Alstom"/>
                              <w:sz w:val="16"/>
                              <w:szCs w:val="16"/>
                              <w:lang w:val="fr-FR"/>
                            </w:rPr>
                          </w:pPr>
                          <w:r w:rsidRPr="0086649D">
                            <w:rPr>
                              <w:rFonts w:ascii="Alstom" w:hAnsi="Alstom"/>
                              <w:sz w:val="16"/>
                              <w:szCs w:val="16"/>
                              <w:lang w:val="fr-FR"/>
                            </w:rPr>
                            <w:t>Fixed Values</w:t>
                          </w:r>
                        </w:p>
                      </w:txbxContent>
                    </v:textbox>
                  </v:shape>
                </v:group>
                <v:group id="Group 411" o:spid="_x0000_s1533" style="position:absolute;left:44024;top:18522;width:16459;height:1982" coordorigin="8373,5948" coordsize="2592,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cR4OMQAAADcAAAADwAAAGRycy9kb3ducmV2LnhtbESPQYvCMBSE7wv+h/AE&#10;b2tapYtUo4ioeJCFVUG8PZpnW2xeShPb+u/NwsIeh5n5hlmselOJlhpXWlYQjyMQxJnVJecKLufd&#10;5wyE88gaK8uk4EUOVsvBxwJTbTv+ofbkcxEg7FJUUHhfp1K6rCCDbmxr4uDdbWPQB9nkUjfYBbip&#10;5CSKvqTBksNCgTVtCsoep6dRsO+wW0/jbXt83Dev2zn5vh5jUmo07NdzEJ56/x/+ax+0gmmS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cR4OMQAAADcAAAA&#10;DwAAAAAAAAAAAAAAAACqAgAAZHJzL2Rvd25yZXYueG1sUEsFBgAAAAAEAAQA+gAAAJsDAAAAAA==&#10;">
                  <v:shape id="Text Box 401" o:spid="_x0000_s1534" type="#_x0000_t202" style="position:absolute;left:8822;top:5948;width:2143;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4zAsUA&#10;AADcAAAADwAAAGRycy9kb3ducmV2LnhtbESP3WrCQBSE74W+w3IKvZG6aWtiG92EtqB4q/UBjtlj&#10;EsyeDdltft7eLRS8HGbmG2aTj6YRPXWutqzgZRGBIC6srrlUcPrZPr+DcB5ZY2OZFEzkIM8eZhtM&#10;tR34QP3RlyJA2KWooPK+TaV0RUUG3cK2xMG72M6gD7Irpe5wCHDTyNcoSqTBmsNChS19V1Rcj79G&#10;wWU/zOOP4bzzp9VhmXxhvTrbSamnx/FzDcLT6O/h//ZeK3iLE/g7E46AzG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TjMCxQAAANwAAAAPAAAAAAAAAAAAAAAAAJgCAABkcnMv&#10;ZG93bnJldi54bWxQSwUGAAAAAAQABAD1AAAAigMAAAAA&#10;" stroked="f">
                    <v:textbox>
                      <w:txbxContent>
                        <w:p w:rsidR="00467F89" w:rsidRPr="0086649D" w:rsidRDefault="00467F89" w:rsidP="00585B14">
                          <w:pPr>
                            <w:spacing w:line="240" w:lineRule="auto"/>
                            <w:jc w:val="left"/>
                            <w:rPr>
                              <w:rFonts w:ascii="Alstom" w:hAnsi="Alstom"/>
                              <w:sz w:val="16"/>
                              <w:szCs w:val="16"/>
                              <w:lang w:val="fr-FR"/>
                            </w:rPr>
                          </w:pPr>
                          <w:r>
                            <w:rPr>
                              <w:rFonts w:ascii="Alstom" w:hAnsi="Alstom"/>
                              <w:sz w:val="16"/>
                              <w:szCs w:val="16"/>
                              <w:lang w:val="fr-FR"/>
                            </w:rPr>
                            <w:t>Overiding</w:t>
                          </w:r>
                        </w:p>
                      </w:txbxContent>
                    </v:textbox>
                  </v:shape>
                  <v:group id="Group 403" o:spid="_x0000_s1535" style="position:absolute;left:8373;top:5948;width:300;height:253"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lpD1MYAAADcAAAADwAAAGRycy9kb3ducmV2LnhtbESPQWvCQBSE7wX/w/IK&#10;3ppNlLSSZhWRKh5CoSqU3h7ZZxLMvg3ZbRL/fbdQ6HGYmW+YfDOZVgzUu8aygiSKQRCXVjdcKbic&#10;908rEM4ja2wtk4I7OdisZw85ZtqO/EHDyVciQNhlqKD2vsukdGVNBl1kO+LgXW1v0AfZV1L3OAa4&#10;aeUijp+lwYbDQo0d7Woqb6dvo+Aw4rhdJm9Dcbvu7l/n9P2zSEip+eO0fQXhafL/4b/2UStYpi/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6WkPUxgAAANwA&#10;AAAPAAAAAAAAAAAAAAAAAKoCAABkcnMvZG93bnJldi54bWxQSwUGAAAAAAQABAD6AAAAnQMAAAAA&#10;">
                    <v:rect id="Rectangle 404" o:spid="_x0000_s1536"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4yaL8A&#10;AADcAAAADwAAAGRycy9kb3ducmV2LnhtbERPTa/BQBTdS/yHyZXYMUW8UIbIeyEsqY3d1bna0rnT&#10;dAbl15vFSyxPzvd82ZhSPKh2hWUFg34Egji1uuBMwTFZ9yYgnEfWWFomBS9ysFy0W3OMtX3ynh4H&#10;n4kQwi5GBbn3VSylS3My6Pq2Ig7cxdYGfYB1JnWNzxBuSjmMoh9psODQkGNFvzmlt8PdKDgXwyO+&#10;98kmMtP1yO+a5Ho//SnV7TSrGQhPjf+K/91brWA0DmvDmXAE5OI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GrjJovwAAANwAAAAPAAAAAAAAAAAAAAAAAJgCAABkcnMvZG93bnJl&#10;di54bWxQSwUGAAAAAAQABAD1AAAAhAMAAAAA&#10;"/>
                    <v:shape id="AutoShape 405" o:spid="_x0000_s1537"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PLG9cYAAADcAAAADwAAAGRycy9kb3ducmV2LnhtbESPQWvCQBSE74X+h+UVvNWNFsVEVxHB&#10;IpYe1BLq7ZF9TUKzb8PuqtFf3y0IHoeZ+YaZLTrTiDM5X1tWMOgnIIgLq2suFXwd1q8TED4ga2ws&#10;k4IreVjMn59mmGl74R2d96EUEcI+QwVVCG0mpS8qMuj7tiWO3o91BkOUrpTa4SXCTSOHSTKWBmuO&#10;CxW2tKqo+N2fjILvj/SUX/NP2uaDdHtEZ/zt8K5U76VbTkEE6sIjfG9vtIK3UQr/Z+IRkPM/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jyxvXGAAAA3AAAAA8AAAAAAAAA&#10;AAAAAAAAoQIAAGRycy9kb3ducmV2LnhtbFBLBQYAAAAABAAEAPkAAACUAwAAAAA=&#10;">
                      <v:stroke endarrow="block"/>
                    </v:shape>
                  </v:group>
                </v:group>
                <v:shape id="AutoShape 406" o:spid="_x0000_s1538" type="#_x0000_t32" style="position:absolute;left:47504;top:26543;width:343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Sl1cMAAADcAAAADwAAAGRycy9kb3ducmV2LnhtbERPz2vCMBS+D/wfwhN2m6kTylqNMgSH&#10;OHaYHWW7PZpnW9a8lCRq619vDoMdP77fq81gOnEh51vLCuazBARxZXXLtYKvYvf0AsIHZI2dZVIw&#10;kofNevKwwlzbK3/S5RhqEUPY56igCaHPpfRVQwb9zPbEkTtZZzBE6GqpHV5juOnkc5Kk0mDLsaHB&#10;nrYNVb/Hs1Hw/Z6dy7H8oEM5zw4/6Iy/FW9KPU6H1yWIQEP4F/+591rBIo3z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ekpdXDAAAA3AAAAA8AAAAAAAAAAAAA&#10;AAAAoQIAAGRycy9kb3ducmV2LnhtbFBLBQYAAAAABAAEAPkAAACRAwAAAAA=&#10;">
                  <v:stroke endarrow="block"/>
                </v:shape>
                <v:group id="Group 413" o:spid="_x0000_s1539" style="position:absolute;left:44030;top:20834;width:16460;height:1981" coordorigin="8373,5948" coordsize="2592,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Uk7SGxgAAANwA&#10;AAAPAAAAAAAAAAAAAAAAAKoCAABkcnMvZG93bnJldi54bWxQSwUGAAAAAAQABAD6AAAAnQMAAAAA&#10;">
                  <v:shape id="Text Box 414" o:spid="_x0000_s1540" type="#_x0000_t202" style="position:absolute;left:8822;top:5948;width:2143;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n/vMMA&#10;AADcAAAADwAAAGRycy9kb3ducmV2LnhtbESP3YrCMBSE7xd8h3AEbxZN/atajbIKirf+PMCxObbF&#10;5qQ0WVvf3iwseDnMzDfMatOaUjypdoVlBcNBBII4tbrgTMH1su/PQTiPrLG0TApe5GCz7nytMNG2&#10;4RM9zz4TAcIuQQW591UipUtzMugGtiIO3t3WBn2QdSZ1jU2Am1KOoiiWBgsOCzlWtMspfZx/jYL7&#10;sfmeLprbwV9np0m8xWJ2sy+let32ZwnCU+s/4f/2USsYxyP4OxOO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Bn/vMMAAADcAAAADwAAAAAAAAAAAAAAAACYAgAAZHJzL2Rv&#10;d25yZXYueG1sUEsFBgAAAAAEAAQA9QAAAIgDAAAAAA==&#10;" stroked="f">
                    <v:textbox>
                      <w:txbxContent>
                        <w:p w:rsidR="00467F89" w:rsidRPr="0086649D" w:rsidRDefault="00467F89" w:rsidP="00585B14">
                          <w:pPr>
                            <w:spacing w:line="240" w:lineRule="auto"/>
                            <w:jc w:val="left"/>
                            <w:rPr>
                              <w:rFonts w:ascii="Alstom" w:hAnsi="Alstom"/>
                              <w:sz w:val="16"/>
                              <w:szCs w:val="16"/>
                              <w:lang w:val="fr-FR"/>
                            </w:rPr>
                          </w:pPr>
                          <w:r>
                            <w:rPr>
                              <w:rFonts w:ascii="Alstom" w:hAnsi="Alstom"/>
                              <w:sz w:val="16"/>
                              <w:szCs w:val="16"/>
                              <w:lang w:val="fr-FR"/>
                            </w:rPr>
                            <w:t>Target</w:t>
                          </w:r>
                        </w:p>
                      </w:txbxContent>
                    </v:textbox>
                  </v:shape>
                  <v:group id="Group 415" o:spid="_x0000_s1541" style="position:absolute;left:8373;top:5948;width:300;height:253"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w2PasQAAADcAAAADwAAAGRycy9kb3ducmV2LnhtbESPQYvCMBSE7wv+h/AE&#10;b2tay4pUo4ioeJCFVUG8PZpnW2xeShPb+u/NwsIeh5n5hlmselOJlhpXWlYQjyMQxJnVJecKLufd&#10;5wyE88gaK8uk4EUOVsvBxwJTbTv+ofbkcxEg7FJUUHhfp1K6rCCDbmxr4uDdbWPQB9nkUjfYBbip&#10;5CSKptJgyWGhwJo2BWWP09Mo2HfYrZN42x4f983rdv76vh5jUmo07NdzEJ56/x/+ax+0gmSawO+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yw2PasQAAADcAAAA&#10;DwAAAAAAAAAAAAAAAACqAgAAZHJzL2Rvd25yZXYueG1sUEsFBgAAAAAEAAQA+gAAAJsDAAAAAA==&#10;">
                    <v:rect id="Rectangle 416" o:spid="_x0000_s154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y0MQA&#10;AADcAAAADwAAAGRycy9kb3ducmV2LnhtbESPT4vCMBTE74LfITzBm6b+QdyuUURR3KO2F29vm7dt&#10;tXkpTdTqp98sLHgcZuY3zGLVmkrcqXGlZQWjYQSCOLO65FxBmuwGcxDOI2usLJOCJzlYLbudBcba&#10;PvhI95PPRYCwi1FB4X0dS+myggy6oa2Jg/djG4M+yCaXusFHgJtKjqNoJg2WHBYKrGlTUHY93YyC&#10;73Kc4uuY7CPzsZv4rza53M5bpfq9dv0JwlPr3+H/9kErmMym8HcmHAG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mP8tDEAAAA3AAAAA8AAAAAAAAAAAAAAAAAmAIAAGRycy9k&#10;b3ducmV2LnhtbFBLBQYAAAAABAAEAPUAAACJAwAAAAA=&#10;"/>
                    <v:shape id="AutoShape 417" o:spid="_x0000_s154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9MGTcYAAADcAAAADwAAAGRycy9kb3ducmV2LnhtbESPQWvCQBSE7wX/w/KE3urGlorGbEQK&#10;LcXSQ1WC3h7ZZxLMvg27q8b+elco9DjMzDdMtuhNK87kfGNZwXiUgCAurW64UrDdvD9NQfiArLG1&#10;TAqu5GGRDx4yTLW98A+d16ESEcI+RQV1CF0qpS9rMuhHtiOO3sE6gyFKV0nt8BLhppXPSTKRBhuO&#10;CzV29FZTeVyfjILd1+xUXItvWhXj2WqPzvjfzYdSj8N+OQcRqA//4b/2p1bwMnmF+5l4BGR+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fTBk3GAAAA3AAAAA8AAAAAAAAA&#10;AAAAAAAAoQIAAGRycy9kb3ducmV2LnhtbFBLBQYAAAAABAAEAPkAAACUAwAAAAA=&#10;">
                      <v:stroke endarrow="block"/>
                    </v:shape>
                  </v:group>
                </v:group>
                <v:group id="Group 472" o:spid="_x0000_s1544" style="position:absolute;left:44030;top:22853;width:190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3os8sQAAADcAAAA&#10;DwAAAAAAAAAAAAAAAACqAgAAZHJzL2Rvd25yZXYueG1sUEsFBgAAAAAEAAQA+gAAAJsDAAAAAA==&#10;">
                  <v:rect id="Rectangle 473" o:spid="_x0000_s154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1sp8UA&#10;AADcAAAADwAAAGRycy9kb3ducmV2LnhtbESPQWvCQBSE74L/YXlCb2ajgrVpVpGWFHvUePH2mn1N&#10;otm3Ibua2F/fLRQ8DjPzDZNuBtOIG3WutqxgFsUgiAuray4VHPNsugLhPLLGxjIpuJODzXo8SjHR&#10;tuc93Q6+FAHCLkEFlfdtIqUrKjLoItsSB+/bdgZ9kF0pdYd9gJtGzuN4KQ3WHBYqbOmtouJyuBoF&#10;X/X8iD/7/CM2L9nCfw75+Xp6V+ppMmxfQXga/CP8395pBYvlM/ydCUdArn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5XWynxQAAANwAAAAPAAAAAAAAAAAAAAAAAJgCAABkcnMv&#10;ZG93bnJldi54bWxQSwUGAAAAAAQABAD1AAAAigMAAAAA&#10;"/>
                  <v:shape id="AutoShape 474" o:spid="_x0000_s154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Kp08MAAADcAAAADwAAAGRycy9kb3ducmV2LnhtbERPz2vCMBS+D/wfwhN2m6kTylqNMgSH&#10;OHaYHWW7PZpnW9a8lCRq619vDoMdP77fq81gOnEh51vLCuazBARxZXXLtYKvYvf0AsIHZI2dZVIw&#10;kofNevKwwlzbK3/S5RhqEUPY56igCaHPpfRVQwb9zPbEkTtZZzBE6GqpHV5juOnkc5Kk0mDLsaHB&#10;nrYNVb/Hs1Hw/Z6dy7H8oEM5zw4/6Iy/FW9KPU6H1yWIQEP4F/+591rBIo1r45l4BOT6D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nSqdPDAAAA3AAAAA8AAAAAAAAAAAAA&#10;AAAAoQIAAGRycy9kb3ducmV2LnhtbFBLBQYAAAAABAAEAPkAAACRAwAAAAA=&#10;">
                    <v:stroke endarrow="block"/>
                  </v:shape>
                </v:group>
                <v:shape id="Text Box 475" o:spid="_x0000_s1547" type="#_x0000_t202" style="position:absolute;left:46882;top:22815;width:1360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1tzcUA&#10;AADcAAAADwAAAGRycy9kb3ducmV2LnhtbESP3WrCQBSE7wt9h+UUelPMxlqjiW5CK7R4688DHLPH&#10;JJg9G7KriW/fLRS8HGbmG2ZdjKYVN+pdY1nBNIpBEJdWN1wpOB6+J0sQziNrbC2Tgjs5KPLnpzVm&#10;2g68o9veVyJA2GWooPa+y6R0ZU0GXWQ74uCdbW/QB9lXUvc4BLhp5XscJ9Jgw2Ghxo42NZWX/dUo&#10;OG+Ht3k6nH78cbH7SL6wWZzsXanXl/FzBcLT6B/h//ZWK5glKfydCUdA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vW3NxQAAANwAAAAPAAAAAAAAAAAAAAAAAJgCAABkcnMv&#10;ZG93bnJldi54bWxQSwUGAAAAAAQABAD1AAAAigMAAAAA&#10;" stroked="f">
                  <v:textbox>
                    <w:txbxContent>
                      <w:p w:rsidR="00467F89" w:rsidRPr="0086649D" w:rsidRDefault="00467F89" w:rsidP="00585B14">
                        <w:pPr>
                          <w:spacing w:line="240" w:lineRule="auto"/>
                          <w:jc w:val="left"/>
                          <w:rPr>
                            <w:rFonts w:ascii="Alstom" w:hAnsi="Alstom"/>
                            <w:sz w:val="16"/>
                            <w:szCs w:val="16"/>
                            <w:lang w:val="fr-FR"/>
                          </w:rPr>
                        </w:pPr>
                        <w:r>
                          <w:rPr>
                            <w:rFonts w:ascii="Alstom" w:hAnsi="Alstom"/>
                            <w:sz w:val="16"/>
                            <w:szCs w:val="16"/>
                            <w:lang w:val="fr-FR"/>
                          </w:rPr>
                          <w:t>Curent Mode</w:t>
                        </w:r>
                      </w:p>
                    </w:txbxContent>
                  </v:textbox>
                </v:shape>
                <w10:anchorlock/>
              </v:group>
            </w:pict>
          </mc:Fallback>
        </mc:AlternateContent>
      </w:r>
    </w:p>
    <w:p w:rsidR="00874395" w:rsidRDefault="00874395" w:rsidP="00F54EFE">
      <w:pPr>
        <w:pStyle w:val="Index7"/>
        <w:ind w:left="851" w:hanging="851"/>
      </w:pPr>
    </w:p>
    <w:p w:rsidR="00DC5A76" w:rsidRPr="009D34BC" w:rsidRDefault="00DC5A76" w:rsidP="00F54EFE">
      <w:pPr>
        <w:pStyle w:val="Figure"/>
        <w:ind w:left="851" w:hanging="851"/>
        <w:rPr>
          <w:rStyle w:val="Fett"/>
        </w:rPr>
      </w:pPr>
      <w:r w:rsidRPr="009D34BC">
        <w:rPr>
          <w:rStyle w:val="Fett"/>
        </w:rPr>
        <w:t>Block “Speed Limit Supervision”</w:t>
      </w:r>
    </w:p>
    <w:p w:rsidR="00DC5A76" w:rsidRDefault="00DC5A76" w:rsidP="00F54EFE">
      <w:pPr>
        <w:ind w:left="851" w:hanging="851"/>
      </w:pPr>
    </w:p>
    <w:p w:rsidR="00DC5A76" w:rsidRDefault="00C24931" w:rsidP="00F54EFE">
      <w:pPr>
        <w:ind w:left="851" w:hanging="851"/>
      </w:pPr>
      <w:r>
        <w:t>Inputs :</w:t>
      </w:r>
    </w:p>
    <w:p w:rsidR="00C24931" w:rsidRDefault="00C24931" w:rsidP="00F54EFE">
      <w:pPr>
        <w:numPr>
          <w:ilvl w:val="0"/>
          <w:numId w:val="23"/>
        </w:numPr>
        <w:ind w:left="851" w:hanging="851"/>
      </w:pPr>
      <w:r>
        <w:t>From “Balise Decoding</w:t>
      </w:r>
      <w:r w:rsidR="008479D1">
        <w:t>”</w:t>
      </w:r>
      <w:r>
        <w:t xml:space="preserve"> :</w:t>
      </w:r>
    </w:p>
    <w:p w:rsidR="00C24931" w:rsidRDefault="00C24931" w:rsidP="00F54EFE">
      <w:pPr>
        <w:numPr>
          <w:ilvl w:val="1"/>
          <w:numId w:val="23"/>
        </w:numPr>
        <w:ind w:left="851" w:hanging="851"/>
      </w:pPr>
      <w:r>
        <w:t>National Values,</w:t>
      </w:r>
    </w:p>
    <w:p w:rsidR="00C24931" w:rsidRDefault="00C24931" w:rsidP="00F54EFE">
      <w:pPr>
        <w:numPr>
          <w:ilvl w:val="1"/>
          <w:numId w:val="23"/>
        </w:numPr>
        <w:ind w:left="851" w:hanging="851"/>
      </w:pPr>
      <w:r>
        <w:t>SSP Profile,</w:t>
      </w:r>
    </w:p>
    <w:p w:rsidR="00C24931" w:rsidRDefault="00C24931" w:rsidP="00F54EFE">
      <w:pPr>
        <w:numPr>
          <w:ilvl w:val="1"/>
          <w:numId w:val="23"/>
        </w:numPr>
        <w:ind w:left="851" w:hanging="851"/>
      </w:pPr>
      <w:r>
        <w:t>Gradient Profile,</w:t>
      </w:r>
    </w:p>
    <w:p w:rsidR="00C24931" w:rsidRDefault="00C24931" w:rsidP="00F54EFE">
      <w:pPr>
        <w:numPr>
          <w:ilvl w:val="1"/>
          <w:numId w:val="23"/>
        </w:numPr>
        <w:ind w:left="851" w:hanging="851"/>
      </w:pPr>
      <w:r>
        <w:t>Temporary Speed Restriction,</w:t>
      </w:r>
    </w:p>
    <w:p w:rsidR="00C24931" w:rsidRDefault="00C24931" w:rsidP="00F54EFE">
      <w:pPr>
        <w:numPr>
          <w:ilvl w:val="1"/>
          <w:numId w:val="23"/>
        </w:numPr>
        <w:ind w:left="851" w:hanging="851"/>
      </w:pPr>
      <w:r>
        <w:t>LOA, Veoa, D</w:t>
      </w:r>
      <w:r w:rsidR="002F19DF">
        <w:t xml:space="preserve">anger </w:t>
      </w:r>
      <w:r>
        <w:t>P</w:t>
      </w:r>
      <w:r w:rsidR="002F19DF">
        <w:t>oint</w:t>
      </w:r>
      <w:r>
        <w:t>, O</w:t>
      </w:r>
      <w:r w:rsidR="002F19DF">
        <w:t>verlap.</w:t>
      </w:r>
    </w:p>
    <w:p w:rsidR="00C24931" w:rsidRDefault="003A75CE" w:rsidP="00F54EFE">
      <w:pPr>
        <w:numPr>
          <w:ilvl w:val="0"/>
          <w:numId w:val="23"/>
        </w:numPr>
        <w:ind w:left="851" w:hanging="851"/>
      </w:pPr>
      <w:r>
        <w:t>From “Internal” :</w:t>
      </w:r>
    </w:p>
    <w:p w:rsidR="003A75CE" w:rsidRDefault="003A75CE" w:rsidP="00F54EFE">
      <w:pPr>
        <w:numPr>
          <w:ilvl w:val="1"/>
          <w:numId w:val="23"/>
        </w:numPr>
        <w:ind w:left="851" w:hanging="851"/>
      </w:pPr>
      <w:r>
        <w:t>Fixed Values,</w:t>
      </w:r>
    </w:p>
    <w:p w:rsidR="003A75CE" w:rsidRDefault="003A75CE" w:rsidP="00F54EFE">
      <w:pPr>
        <w:numPr>
          <w:ilvl w:val="1"/>
          <w:numId w:val="23"/>
        </w:numPr>
        <w:ind w:left="851" w:hanging="851"/>
      </w:pPr>
      <w:r>
        <w:t>Train Length,</w:t>
      </w:r>
    </w:p>
    <w:p w:rsidR="002F19DF" w:rsidRDefault="002F19DF" w:rsidP="00F54EFE">
      <w:pPr>
        <w:numPr>
          <w:ilvl w:val="1"/>
          <w:numId w:val="23"/>
        </w:numPr>
        <w:ind w:left="851" w:hanging="851"/>
      </w:pPr>
      <w:r>
        <w:t>Current Mode,</w:t>
      </w:r>
    </w:p>
    <w:p w:rsidR="003A75CE" w:rsidRDefault="003A75CE" w:rsidP="00F54EFE">
      <w:pPr>
        <w:numPr>
          <w:ilvl w:val="1"/>
          <w:numId w:val="23"/>
        </w:numPr>
        <w:ind w:left="851" w:hanging="851"/>
      </w:pPr>
      <w:r>
        <w:t>Track Condition Request.</w:t>
      </w:r>
    </w:p>
    <w:p w:rsidR="00DC5A76" w:rsidRDefault="00DC5A76" w:rsidP="00F54EFE">
      <w:pPr>
        <w:ind w:left="851" w:hanging="851"/>
      </w:pPr>
    </w:p>
    <w:p w:rsidR="00DC5A76" w:rsidRDefault="003A75CE" w:rsidP="00F54EFE">
      <w:pPr>
        <w:ind w:left="851" w:hanging="851"/>
      </w:pPr>
      <w:r>
        <w:t>Outputs :</w:t>
      </w:r>
    </w:p>
    <w:p w:rsidR="003A75CE" w:rsidRDefault="003A75CE" w:rsidP="00F54EFE">
      <w:pPr>
        <w:numPr>
          <w:ilvl w:val="0"/>
          <w:numId w:val="23"/>
        </w:numPr>
        <w:ind w:left="851" w:hanging="851"/>
      </w:pPr>
      <w:r>
        <w:t xml:space="preserve">Emergency </w:t>
      </w:r>
      <w:r w:rsidR="002F19DF">
        <w:t>Brake Curves,</w:t>
      </w:r>
    </w:p>
    <w:p w:rsidR="002F19DF" w:rsidRDefault="002F19DF" w:rsidP="00F54EFE">
      <w:pPr>
        <w:numPr>
          <w:ilvl w:val="0"/>
          <w:numId w:val="23"/>
        </w:numPr>
        <w:ind w:left="851" w:hanging="851"/>
      </w:pPr>
      <w:r>
        <w:t>Service Brake Curves</w:t>
      </w:r>
      <w:r w:rsidR="008479D1">
        <w:t xml:space="preserve"> (Service, Warning, Permitted, Indication)</w:t>
      </w:r>
      <w:r>
        <w:t>,</w:t>
      </w:r>
    </w:p>
    <w:p w:rsidR="002F19DF" w:rsidRDefault="002F19DF" w:rsidP="00F54EFE">
      <w:pPr>
        <w:numPr>
          <w:ilvl w:val="0"/>
          <w:numId w:val="23"/>
        </w:numPr>
        <w:ind w:left="851" w:hanging="851"/>
      </w:pPr>
      <w:r>
        <w:t>Overspeeding (cell and target),</w:t>
      </w:r>
    </w:p>
    <w:p w:rsidR="002F19DF" w:rsidRDefault="002F19DF" w:rsidP="00F54EFE">
      <w:pPr>
        <w:numPr>
          <w:ilvl w:val="0"/>
          <w:numId w:val="23"/>
        </w:numPr>
        <w:ind w:left="851" w:hanging="851"/>
      </w:pPr>
      <w:r>
        <w:t>Overiding,</w:t>
      </w:r>
    </w:p>
    <w:p w:rsidR="002F19DF" w:rsidRDefault="002F19DF" w:rsidP="00F54EFE">
      <w:pPr>
        <w:numPr>
          <w:ilvl w:val="0"/>
          <w:numId w:val="23"/>
        </w:numPr>
        <w:ind w:left="851" w:hanging="851"/>
      </w:pPr>
      <w:r>
        <w:t>Target,</w:t>
      </w:r>
    </w:p>
    <w:p w:rsidR="002F19DF" w:rsidRDefault="002F19DF" w:rsidP="00F54EFE">
      <w:pPr>
        <w:numPr>
          <w:ilvl w:val="0"/>
          <w:numId w:val="23"/>
        </w:numPr>
        <w:ind w:left="851" w:hanging="851"/>
      </w:pPr>
      <w:r>
        <w:t>Release Speed.</w:t>
      </w:r>
    </w:p>
    <w:p w:rsidR="002F19DF" w:rsidRDefault="002F19DF" w:rsidP="00F54EFE">
      <w:pPr>
        <w:ind w:left="851" w:hanging="851"/>
      </w:pPr>
    </w:p>
    <w:p w:rsidR="00935A5C" w:rsidRDefault="005B06C9" w:rsidP="00F54EFE">
      <w:pPr>
        <w:pStyle w:val="Textkrper"/>
        <w:ind w:left="851" w:hanging="851"/>
      </w:pPr>
      <w:r>
        <w:rPr>
          <w:noProof/>
          <w:lang w:val="en-US" w:eastAsia="en-US"/>
        </w:rPr>
        <w:lastRenderedPageBreak/>
        <mc:AlternateContent>
          <mc:Choice Requires="wpc">
            <w:drawing>
              <wp:inline distT="0" distB="0" distL="0" distR="0">
                <wp:extent cx="6286500" cy="7164070"/>
                <wp:effectExtent l="19050" t="19050" r="9525" b="8255"/>
                <wp:docPr id="323" name="Zeichenbereich 32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w="9525" cap="flat" cmpd="sng" algn="ctr">
                          <a:solidFill>
                            <a:srgbClr val="0070C0"/>
                          </a:solidFill>
                          <a:prstDash val="solid"/>
                          <a:miter lim="800000"/>
                          <a:headEnd type="none" w="med" len="med"/>
                          <a:tailEnd type="none" w="med" len="med"/>
                        </a:ln>
                      </wpc:whole>
                      <wps:wsp>
                        <wps:cNvPr id="4" name="Text Box 464"/>
                        <wps:cNvSpPr txBox="1">
                          <a:spLocks noChangeArrowheads="1"/>
                        </wps:cNvSpPr>
                        <wps:spPr bwMode="auto">
                          <a:xfrm>
                            <a:off x="2936240" y="5788660"/>
                            <a:ext cx="1689735" cy="885190"/>
                          </a:xfrm>
                          <a:prstGeom prst="rect">
                            <a:avLst/>
                          </a:prstGeom>
                          <a:solidFill>
                            <a:srgbClr val="FFFFFF"/>
                          </a:solidFill>
                          <a:ln w="9525">
                            <a:solidFill>
                              <a:srgbClr val="000000"/>
                            </a:solidFill>
                            <a:miter lim="800000"/>
                            <a:headEnd/>
                            <a:tailEnd/>
                          </a:ln>
                        </wps:spPr>
                        <wps:txbx>
                          <w:txbxContent>
                            <w:p w:rsidR="00467F89" w:rsidRPr="001346BF" w:rsidRDefault="00467F89" w:rsidP="00594B6D">
                              <w:pPr>
                                <w:pStyle w:val="Index7"/>
                              </w:pPr>
                              <w:r w:rsidRPr="001346BF">
                                <w:t>Speed &amp;</w:t>
                              </w:r>
                              <w:r>
                                <w:t xml:space="preserve"> </w:t>
                              </w:r>
                              <w:r w:rsidRPr="001346BF">
                                <w:t>Distance</w:t>
                              </w:r>
                            </w:p>
                            <w:p w:rsidR="00467F89" w:rsidRDefault="00467F89" w:rsidP="002018CA">
                              <w:pPr>
                                <w:jc w:val="center"/>
                                <w:rPr>
                                  <w:lang w:val="fr-FR"/>
                                </w:rPr>
                              </w:pPr>
                              <w:r>
                                <w:rPr>
                                  <w:lang w:val="fr-FR"/>
                                </w:rPr>
                                <w:t>Monitoring</w:t>
                              </w:r>
                            </w:p>
                            <w:p w:rsidR="00467F89" w:rsidRPr="0084069A" w:rsidRDefault="00467F89" w:rsidP="002018CA">
                              <w:pPr>
                                <w:jc w:val="center"/>
                                <w:rPr>
                                  <w:color w:val="FF0000"/>
                                  <w:lang w:val="fr-FR"/>
                                </w:rPr>
                              </w:pPr>
                              <w:r w:rsidRPr="0084069A">
                                <w:rPr>
                                  <w:color w:val="FF0000"/>
                                  <w:lang w:val="fr-FR"/>
                                </w:rPr>
                                <w:t>(SRS-026-3</w:t>
                              </w:r>
                              <w:r>
                                <w:rPr>
                                  <w:color w:val="FF0000"/>
                                  <w:lang w:val="fr-FR"/>
                                </w:rPr>
                                <w:t xml:space="preserve"> </w:t>
                              </w:r>
                              <w:r w:rsidRPr="0084069A">
                                <w:rPr>
                                  <w:color w:val="FF0000"/>
                                  <w:lang w:val="fr-FR"/>
                                </w:rPr>
                                <w:t>13-10)</w:t>
                              </w:r>
                            </w:p>
                          </w:txbxContent>
                        </wps:txbx>
                        <wps:bodyPr rot="0" vert="horz" wrap="square" lIns="91440" tIns="45720" rIns="91440" bIns="45720" anchor="t" anchorCtr="0" upright="1">
                          <a:noAutofit/>
                        </wps:bodyPr>
                      </wps:wsp>
                      <wps:wsp>
                        <wps:cNvPr id="5" name="Text Box 429"/>
                        <wps:cNvSpPr txBox="1">
                          <a:spLocks noChangeArrowheads="1"/>
                        </wps:cNvSpPr>
                        <wps:spPr bwMode="auto">
                          <a:xfrm>
                            <a:off x="1733550" y="1165860"/>
                            <a:ext cx="1360805" cy="862965"/>
                          </a:xfrm>
                          <a:prstGeom prst="rect">
                            <a:avLst/>
                          </a:prstGeom>
                          <a:solidFill>
                            <a:srgbClr val="FFFFFF"/>
                          </a:solidFill>
                          <a:ln w="9525">
                            <a:solidFill>
                              <a:srgbClr val="000000"/>
                            </a:solidFill>
                            <a:miter lim="800000"/>
                            <a:headEnd/>
                            <a:tailEnd/>
                          </a:ln>
                        </wps:spPr>
                        <wps:txbx>
                          <w:txbxContent>
                            <w:p w:rsidR="00467F89" w:rsidRDefault="00467F89" w:rsidP="002018CA">
                              <w:pPr>
                                <w:pStyle w:val="Textkrper2"/>
                                <w:rPr>
                                  <w:lang w:val="fr-FR" w:eastAsia="fr-FR"/>
                                </w:rPr>
                              </w:pPr>
                              <w:r w:rsidRPr="005D0995">
                                <w:rPr>
                                  <w:lang w:val="fr-FR" w:eastAsia="fr-FR"/>
                                </w:rPr>
                                <w:t>MRSP Computation</w:t>
                              </w:r>
                            </w:p>
                            <w:p w:rsidR="00467F89" w:rsidRPr="0084069A" w:rsidRDefault="00467F89" w:rsidP="002018CA">
                              <w:pPr>
                                <w:pStyle w:val="Textkrper2"/>
                                <w:rPr>
                                  <w:color w:val="FF0000"/>
                                  <w:lang w:val="fr-FR" w:eastAsia="fr-FR"/>
                                </w:rPr>
                              </w:pPr>
                              <w:r w:rsidRPr="0084069A">
                                <w:rPr>
                                  <w:color w:val="FF0000"/>
                                  <w:lang w:val="fr-FR" w:eastAsia="fr-FR"/>
                                </w:rPr>
                                <w:t>(SRS-026-3 13-7)</w:t>
                              </w:r>
                            </w:p>
                          </w:txbxContent>
                        </wps:txbx>
                        <wps:bodyPr rot="0" vert="horz" wrap="square" lIns="91440" tIns="45720" rIns="91440" bIns="45720" anchor="t" anchorCtr="0" upright="1">
                          <a:noAutofit/>
                        </wps:bodyPr>
                      </wps:wsp>
                      <wps:wsp>
                        <wps:cNvPr id="6" name="Text Box 386"/>
                        <wps:cNvSpPr txBox="1">
                          <a:spLocks noChangeArrowheads="1"/>
                        </wps:cNvSpPr>
                        <wps:spPr bwMode="auto">
                          <a:xfrm>
                            <a:off x="1711325" y="4295775"/>
                            <a:ext cx="1224915" cy="1068705"/>
                          </a:xfrm>
                          <a:prstGeom prst="rect">
                            <a:avLst/>
                          </a:prstGeom>
                          <a:solidFill>
                            <a:srgbClr val="FFFFFF"/>
                          </a:solidFill>
                          <a:ln w="9525">
                            <a:solidFill>
                              <a:srgbClr val="000000"/>
                            </a:solidFill>
                            <a:miter lim="800000"/>
                            <a:headEnd/>
                            <a:tailEnd/>
                          </a:ln>
                        </wps:spPr>
                        <wps:txbx>
                          <w:txbxContent>
                            <w:p w:rsidR="00467F89" w:rsidRDefault="00467F89" w:rsidP="002018CA">
                              <w:pPr>
                                <w:pStyle w:val="DocReference"/>
                                <w:jc w:val="center"/>
                                <w:rPr>
                                  <w:lang w:val="en-GB"/>
                                </w:rPr>
                              </w:pPr>
                              <w:r>
                                <w:rPr>
                                  <w:lang w:val="en-GB"/>
                                </w:rPr>
                                <w:t>Database</w:t>
                              </w:r>
                            </w:p>
                            <w:p w:rsidR="00467F89" w:rsidRDefault="00467F89" w:rsidP="002018CA">
                              <w:pPr>
                                <w:pStyle w:val="Textkrper"/>
                                <w:ind w:left="0"/>
                                <w:jc w:val="center"/>
                              </w:pPr>
                              <w:r>
                                <w:t>computed</w:t>
                              </w:r>
                            </w:p>
                            <w:p w:rsidR="00467F89" w:rsidRPr="0084069A" w:rsidRDefault="00467F89" w:rsidP="002018CA">
                              <w:pPr>
                                <w:pStyle w:val="Textkrper"/>
                                <w:ind w:left="0"/>
                                <w:jc w:val="center"/>
                                <w:rPr>
                                  <w:color w:val="FF0000"/>
                                </w:rPr>
                              </w:pPr>
                              <w:r w:rsidRPr="0084069A">
                                <w:rPr>
                                  <w:color w:val="FF0000"/>
                                </w:rPr>
                                <w:t>(SRS-026-3</w:t>
                              </w:r>
                            </w:p>
                            <w:p w:rsidR="00467F89" w:rsidRPr="0084069A" w:rsidRDefault="00467F89" w:rsidP="002018CA">
                              <w:pPr>
                                <w:pStyle w:val="Textkrper"/>
                                <w:ind w:left="0"/>
                                <w:jc w:val="center"/>
                                <w:rPr>
                                  <w:color w:val="FF0000"/>
                                </w:rPr>
                              </w:pPr>
                              <w:r w:rsidRPr="0084069A">
                                <w:rPr>
                                  <w:color w:val="FF0000"/>
                                </w:rPr>
                                <w:t>13-8, 13-9)</w:t>
                              </w:r>
                            </w:p>
                          </w:txbxContent>
                        </wps:txbx>
                        <wps:bodyPr rot="0" vert="horz" wrap="square" lIns="91440" tIns="45720" rIns="91440" bIns="45720" anchor="t" anchorCtr="0" upright="1">
                          <a:noAutofit/>
                        </wps:bodyPr>
                      </wps:wsp>
                      <wps:wsp>
                        <wps:cNvPr id="7" name="Text Box 385"/>
                        <wps:cNvSpPr txBox="1">
                          <a:spLocks noChangeArrowheads="1"/>
                        </wps:cNvSpPr>
                        <wps:spPr bwMode="auto">
                          <a:xfrm>
                            <a:off x="3885565" y="2596515"/>
                            <a:ext cx="1224915" cy="1136015"/>
                          </a:xfrm>
                          <a:prstGeom prst="rect">
                            <a:avLst/>
                          </a:prstGeom>
                          <a:solidFill>
                            <a:srgbClr val="FFFFFF"/>
                          </a:solidFill>
                          <a:ln w="9525">
                            <a:solidFill>
                              <a:srgbClr val="000000"/>
                            </a:solidFill>
                            <a:miter lim="800000"/>
                            <a:headEnd/>
                            <a:tailEnd/>
                          </a:ln>
                        </wps:spPr>
                        <wps:txbx>
                          <w:txbxContent>
                            <w:p w:rsidR="00467F89" w:rsidRDefault="00467F89" w:rsidP="002018CA">
                              <w:pPr>
                                <w:jc w:val="center"/>
                                <w:rPr>
                                  <w:lang w:val="fr-FR"/>
                                </w:rPr>
                              </w:pPr>
                            </w:p>
                            <w:p w:rsidR="00467F89" w:rsidRDefault="00467F89" w:rsidP="002018CA">
                              <w:pPr>
                                <w:jc w:val="center"/>
                                <w:rPr>
                                  <w:lang w:val="fr-FR"/>
                                </w:rPr>
                              </w:pPr>
                              <w:r>
                                <w:rPr>
                                  <w:lang w:val="fr-FR"/>
                                </w:rPr>
                                <w:t>Database</w:t>
                              </w:r>
                            </w:p>
                            <w:p w:rsidR="00467F89" w:rsidRPr="00874395" w:rsidRDefault="00467F89" w:rsidP="002018CA">
                              <w:pPr>
                                <w:jc w:val="center"/>
                                <w:rPr>
                                  <w:lang w:val="fr-FR"/>
                                </w:rPr>
                              </w:pPr>
                              <w:r>
                                <w:rPr>
                                  <w:lang w:val="fr-FR"/>
                                </w:rPr>
                                <w:t>classified</w:t>
                              </w:r>
                            </w:p>
                          </w:txbxContent>
                        </wps:txbx>
                        <wps:bodyPr rot="0" vert="horz" wrap="square" lIns="91440" tIns="45720" rIns="91440" bIns="45720" anchor="t" anchorCtr="0" upright="1">
                          <a:noAutofit/>
                        </wps:bodyPr>
                      </wps:wsp>
                      <wps:wsp>
                        <wps:cNvPr id="8" name="Text Box 384"/>
                        <wps:cNvSpPr txBox="1">
                          <a:spLocks noChangeArrowheads="1"/>
                        </wps:cNvSpPr>
                        <wps:spPr bwMode="auto">
                          <a:xfrm>
                            <a:off x="1733550" y="2489200"/>
                            <a:ext cx="1304925" cy="1361440"/>
                          </a:xfrm>
                          <a:prstGeom prst="rect">
                            <a:avLst/>
                          </a:prstGeom>
                          <a:solidFill>
                            <a:srgbClr val="FFFFFF"/>
                          </a:solidFill>
                          <a:ln w="9525">
                            <a:solidFill>
                              <a:srgbClr val="000000"/>
                            </a:solidFill>
                            <a:miter lim="800000"/>
                            <a:headEnd/>
                            <a:tailEnd/>
                          </a:ln>
                        </wps:spPr>
                        <wps:txbx>
                          <w:txbxContent>
                            <w:p w:rsidR="00467F89" w:rsidRDefault="00467F89" w:rsidP="00594B6D">
                              <w:pPr>
                                <w:pStyle w:val="Index7"/>
                              </w:pPr>
                            </w:p>
                            <w:p w:rsidR="00467F89" w:rsidRPr="00874395" w:rsidRDefault="00467F89" w:rsidP="00594B6D">
                              <w:pPr>
                                <w:pStyle w:val="Index7"/>
                              </w:pPr>
                              <w:r w:rsidRPr="00874395">
                                <w:t>Database</w:t>
                              </w:r>
                            </w:p>
                            <w:p w:rsidR="00467F89" w:rsidRPr="00874395" w:rsidRDefault="00467F89" w:rsidP="002018CA">
                              <w:pPr>
                                <w:jc w:val="center"/>
                                <w:rPr>
                                  <w:lang w:val="fr-FR"/>
                                </w:rPr>
                              </w:pPr>
                              <w:r>
                                <w:rPr>
                                  <w:lang w:val="fr-FR"/>
                                </w:rPr>
                                <w:t>not classified</w:t>
                              </w:r>
                            </w:p>
                          </w:txbxContent>
                        </wps:txbx>
                        <wps:bodyPr rot="0" vert="horz" wrap="square" lIns="91440" tIns="45720" rIns="91440" bIns="45720" anchor="t" anchorCtr="0" upright="1">
                          <a:noAutofit/>
                        </wps:bodyPr>
                      </wps:wsp>
                      <wps:wsp>
                        <wps:cNvPr id="9" name="Text Box 383"/>
                        <wps:cNvSpPr txBox="1">
                          <a:spLocks noChangeArrowheads="1"/>
                        </wps:cNvSpPr>
                        <wps:spPr bwMode="auto">
                          <a:xfrm>
                            <a:off x="1749425" y="133985"/>
                            <a:ext cx="2040255" cy="761365"/>
                          </a:xfrm>
                          <a:prstGeom prst="rect">
                            <a:avLst/>
                          </a:prstGeom>
                          <a:solidFill>
                            <a:srgbClr val="FFFFFF"/>
                          </a:solidFill>
                          <a:ln w="9525">
                            <a:solidFill>
                              <a:srgbClr val="000000"/>
                            </a:solidFill>
                            <a:miter lim="800000"/>
                            <a:headEnd/>
                            <a:tailEnd/>
                          </a:ln>
                        </wps:spPr>
                        <wps:txbx>
                          <w:txbxContent>
                            <w:p w:rsidR="00467F89" w:rsidRPr="00F25E4B" w:rsidRDefault="00467F89" w:rsidP="00594B6D">
                              <w:pPr>
                                <w:pStyle w:val="Index7"/>
                              </w:pPr>
                              <w:r>
                                <w:t xml:space="preserve">Traction &amp; </w:t>
                              </w:r>
                              <w:r w:rsidRPr="00F25E4B">
                                <w:t xml:space="preserve"> Brake</w:t>
                              </w:r>
                            </w:p>
                            <w:p w:rsidR="00467F89" w:rsidRDefault="00467F89" w:rsidP="002018CA">
                              <w:pPr>
                                <w:jc w:val="center"/>
                                <w:rPr>
                                  <w:lang w:val="fr-FR"/>
                                </w:rPr>
                              </w:pPr>
                              <w:r>
                                <w:rPr>
                                  <w:lang w:val="fr-FR"/>
                                </w:rPr>
                                <w:t>Models</w:t>
                              </w:r>
                            </w:p>
                            <w:p w:rsidR="00467F89" w:rsidRPr="0084069A" w:rsidRDefault="00467F89" w:rsidP="002018CA">
                              <w:pPr>
                                <w:jc w:val="center"/>
                                <w:rPr>
                                  <w:color w:val="FF0000"/>
                                  <w:lang w:val="fr-FR"/>
                                </w:rPr>
                              </w:pPr>
                              <w:r w:rsidRPr="0084069A">
                                <w:rPr>
                                  <w:color w:val="FF0000"/>
                                  <w:lang w:val="fr-FR"/>
                                </w:rPr>
                                <w:t>(SRS-026-3 13-2, 13-3, 13-6)</w:t>
                              </w:r>
                            </w:p>
                          </w:txbxContent>
                        </wps:txbx>
                        <wps:bodyPr rot="0" vert="horz" wrap="square" lIns="91440" tIns="45720" rIns="91440" bIns="45720" anchor="t" anchorCtr="0" upright="1">
                          <a:noAutofit/>
                        </wps:bodyPr>
                      </wps:wsp>
                      <wpg:wgp>
                        <wpg:cNvPr id="13" name="Group 326"/>
                        <wpg:cNvGrpSpPr>
                          <a:grpSpLocks/>
                        </wpg:cNvGrpSpPr>
                        <wpg:grpSpPr bwMode="auto">
                          <a:xfrm>
                            <a:off x="201930" y="258445"/>
                            <a:ext cx="1609725" cy="198120"/>
                            <a:chOff x="3173" y="463"/>
                            <a:chExt cx="1844" cy="227"/>
                          </a:xfrm>
                        </wpg:grpSpPr>
                        <wpg:grpSp>
                          <wpg:cNvPr id="14" name="Group 327"/>
                          <wpg:cNvGrpSpPr>
                            <a:grpSpLocks/>
                          </wpg:cNvGrpSpPr>
                          <wpg:grpSpPr bwMode="auto">
                            <a:xfrm>
                              <a:off x="4799" y="463"/>
                              <a:ext cx="218" cy="184"/>
                              <a:chOff x="3098" y="765"/>
                              <a:chExt cx="218" cy="184"/>
                            </a:xfrm>
                          </wpg:grpSpPr>
                          <wps:wsp>
                            <wps:cNvPr id="15" name="Rectangle 32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6" name="AutoShape 329"/>
                            <wps:cNvCnPr>
                              <a:cxnSpLocks noChangeShapeType="1"/>
                              <a:stCxn id="15" idx="1"/>
                              <a:endCxn id="1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17" name="Text Box 330"/>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right"/>
                                  <w:rPr>
                                    <w:rFonts w:ascii="Alstom" w:hAnsi="Alstom"/>
                                    <w:sz w:val="16"/>
                                    <w:szCs w:val="16"/>
                                    <w:lang w:val="fr-FR"/>
                                  </w:rPr>
                                </w:pPr>
                                <w:r w:rsidRPr="0086649D">
                                  <w:rPr>
                                    <w:rFonts w:ascii="Alstom" w:hAnsi="Alstom"/>
                                    <w:sz w:val="16"/>
                                    <w:szCs w:val="16"/>
                                    <w:lang w:val="fr-FR"/>
                                  </w:rPr>
                                  <w:t>Fixed Values</w:t>
                                </w:r>
                              </w:p>
                            </w:txbxContent>
                          </wps:txbx>
                          <wps:bodyPr rot="0" vert="horz" wrap="square" lIns="91440" tIns="45720" rIns="91440" bIns="45720" anchor="t" anchorCtr="0" upright="1">
                            <a:noAutofit/>
                          </wps:bodyPr>
                        </wps:wsp>
                      </wpg:wgp>
                      <wpg:wgp>
                        <wpg:cNvPr id="18" name="Group 331"/>
                        <wpg:cNvGrpSpPr>
                          <a:grpSpLocks/>
                        </wpg:cNvGrpSpPr>
                        <wpg:grpSpPr bwMode="auto">
                          <a:xfrm>
                            <a:off x="201930" y="456565"/>
                            <a:ext cx="1610360" cy="198120"/>
                            <a:chOff x="3240" y="730"/>
                            <a:chExt cx="1845" cy="227"/>
                          </a:xfrm>
                        </wpg:grpSpPr>
                        <wpg:grpSp>
                          <wpg:cNvPr id="19" name="Group 332"/>
                          <wpg:cNvGrpSpPr>
                            <a:grpSpLocks/>
                          </wpg:cNvGrpSpPr>
                          <wpg:grpSpPr bwMode="auto">
                            <a:xfrm>
                              <a:off x="4866" y="730"/>
                              <a:ext cx="219" cy="184"/>
                              <a:chOff x="3098" y="765"/>
                              <a:chExt cx="218" cy="184"/>
                            </a:xfrm>
                          </wpg:grpSpPr>
                          <wps:wsp>
                            <wps:cNvPr id="20" name="Rectangle 33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1" name="AutoShape 334"/>
                            <wps:cNvCnPr>
                              <a:cxnSpLocks noChangeShapeType="1"/>
                              <a:stCxn id="20" idx="1"/>
                              <a:endCxn id="2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2" name="Text Box 335"/>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National</w:t>
                                </w:r>
                                <w:r w:rsidRPr="0086649D">
                                  <w:rPr>
                                    <w:rFonts w:ascii="Alstom" w:hAnsi="Alstom"/>
                                    <w:sz w:val="16"/>
                                    <w:szCs w:val="16"/>
                                    <w:lang w:val="fr-FR"/>
                                  </w:rPr>
                                  <w:t xml:space="preserve"> Values</w:t>
                                </w:r>
                              </w:p>
                            </w:txbxContent>
                          </wps:txbx>
                          <wps:bodyPr rot="0" vert="horz" wrap="square" lIns="91440" tIns="45720" rIns="91440" bIns="45720" anchor="t" anchorCtr="0" upright="1">
                            <a:noAutofit/>
                          </wps:bodyPr>
                        </wps:wsp>
                      </wpg:wgp>
                      <wpg:wgp>
                        <wpg:cNvPr id="23" name="Group 336"/>
                        <wpg:cNvGrpSpPr>
                          <a:grpSpLocks/>
                        </wpg:cNvGrpSpPr>
                        <wpg:grpSpPr bwMode="auto">
                          <a:xfrm>
                            <a:off x="182880" y="1457325"/>
                            <a:ext cx="1610360" cy="196850"/>
                            <a:chOff x="3173" y="463"/>
                            <a:chExt cx="1844" cy="227"/>
                          </a:xfrm>
                        </wpg:grpSpPr>
                        <wpg:grpSp>
                          <wpg:cNvPr id="24" name="Group 337"/>
                          <wpg:cNvGrpSpPr>
                            <a:grpSpLocks/>
                          </wpg:cNvGrpSpPr>
                          <wpg:grpSpPr bwMode="auto">
                            <a:xfrm>
                              <a:off x="4799" y="463"/>
                              <a:ext cx="218" cy="184"/>
                              <a:chOff x="3098" y="765"/>
                              <a:chExt cx="218" cy="184"/>
                            </a:xfrm>
                          </wpg:grpSpPr>
                          <wps:wsp>
                            <wps:cNvPr id="25" name="Rectangle 33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6" name="AutoShape 339"/>
                            <wps:cNvCnPr>
                              <a:cxnSpLocks noChangeShapeType="1"/>
                              <a:stCxn id="25" idx="1"/>
                              <a:endCxn id="2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27" name="Text Box 340"/>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SSP Profiles</w:t>
                                </w:r>
                              </w:p>
                            </w:txbxContent>
                          </wps:txbx>
                          <wps:bodyPr rot="0" vert="horz" wrap="square" lIns="91440" tIns="45720" rIns="91440" bIns="45720" anchor="t" anchorCtr="0" upright="1">
                            <a:noAutofit/>
                          </wps:bodyPr>
                        </wps:wsp>
                      </wpg:wgp>
                      <wpg:wgp>
                        <wpg:cNvPr id="28" name="Group 341"/>
                        <wpg:cNvGrpSpPr>
                          <a:grpSpLocks/>
                        </wpg:cNvGrpSpPr>
                        <wpg:grpSpPr bwMode="auto">
                          <a:xfrm>
                            <a:off x="182245" y="2854960"/>
                            <a:ext cx="1610360" cy="200025"/>
                            <a:chOff x="3240" y="730"/>
                            <a:chExt cx="1845" cy="227"/>
                          </a:xfrm>
                        </wpg:grpSpPr>
                        <wpg:grpSp>
                          <wpg:cNvPr id="29" name="Group 342"/>
                          <wpg:cNvGrpSpPr>
                            <a:grpSpLocks/>
                          </wpg:cNvGrpSpPr>
                          <wpg:grpSpPr bwMode="auto">
                            <a:xfrm>
                              <a:off x="4866" y="730"/>
                              <a:ext cx="219" cy="184"/>
                              <a:chOff x="3098" y="765"/>
                              <a:chExt cx="218" cy="184"/>
                            </a:xfrm>
                          </wpg:grpSpPr>
                          <wps:wsp>
                            <wps:cNvPr id="30" name="Rectangle 34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1" name="AutoShape 344"/>
                            <wps:cNvCnPr>
                              <a:cxnSpLocks noChangeShapeType="1"/>
                              <a:stCxn id="30" idx="1"/>
                              <a:endCxn id="3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2" name="Text Box 345"/>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Gradient Profile</w:t>
                                </w:r>
                              </w:p>
                            </w:txbxContent>
                          </wps:txbx>
                          <wps:bodyPr rot="0" vert="horz" wrap="square" lIns="91440" tIns="45720" rIns="91440" bIns="45720" anchor="t" anchorCtr="0" upright="1">
                            <a:noAutofit/>
                          </wps:bodyPr>
                        </wps:wsp>
                      </wpg:wgp>
                      <wpg:wgp>
                        <wpg:cNvPr id="33" name="Group 346"/>
                        <wpg:cNvGrpSpPr>
                          <a:grpSpLocks/>
                        </wpg:cNvGrpSpPr>
                        <wpg:grpSpPr bwMode="auto">
                          <a:xfrm>
                            <a:off x="182880" y="1654175"/>
                            <a:ext cx="1610360" cy="196850"/>
                            <a:chOff x="3173" y="463"/>
                            <a:chExt cx="1844" cy="227"/>
                          </a:xfrm>
                        </wpg:grpSpPr>
                        <wpg:grpSp>
                          <wpg:cNvPr id="34" name="Group 347"/>
                          <wpg:cNvGrpSpPr>
                            <a:grpSpLocks/>
                          </wpg:cNvGrpSpPr>
                          <wpg:grpSpPr bwMode="auto">
                            <a:xfrm>
                              <a:off x="4799" y="463"/>
                              <a:ext cx="218" cy="184"/>
                              <a:chOff x="3098" y="765"/>
                              <a:chExt cx="218" cy="184"/>
                            </a:xfrm>
                          </wpg:grpSpPr>
                          <wps:wsp>
                            <wps:cNvPr id="35" name="Rectangle 34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36" name="AutoShape 349"/>
                            <wps:cNvCnPr>
                              <a:cxnSpLocks noChangeShapeType="1"/>
                              <a:stCxn id="35" idx="1"/>
                              <a:endCxn id="3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37" name="Text Box 350"/>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Temporary Speed Restriction</w:t>
                                </w:r>
                              </w:p>
                            </w:txbxContent>
                          </wps:txbx>
                          <wps:bodyPr rot="0" vert="horz" wrap="square" lIns="91440" tIns="45720" rIns="91440" bIns="45720" anchor="t" anchorCtr="0" upright="1">
                            <a:noAutofit/>
                          </wps:bodyPr>
                        </wps:wsp>
                      </wpg:wgp>
                      <wpg:wgp>
                        <wpg:cNvPr id="38" name="Group 351"/>
                        <wpg:cNvGrpSpPr>
                          <a:grpSpLocks/>
                        </wpg:cNvGrpSpPr>
                        <wpg:grpSpPr bwMode="auto">
                          <a:xfrm>
                            <a:off x="173990" y="3406140"/>
                            <a:ext cx="1610360" cy="200025"/>
                            <a:chOff x="3240" y="730"/>
                            <a:chExt cx="1845" cy="227"/>
                          </a:xfrm>
                        </wpg:grpSpPr>
                        <wpg:grpSp>
                          <wpg:cNvPr id="39" name="Group 352"/>
                          <wpg:cNvGrpSpPr>
                            <a:grpSpLocks/>
                          </wpg:cNvGrpSpPr>
                          <wpg:grpSpPr bwMode="auto">
                            <a:xfrm>
                              <a:off x="4866" y="730"/>
                              <a:ext cx="219" cy="184"/>
                              <a:chOff x="3098" y="765"/>
                              <a:chExt cx="218" cy="184"/>
                            </a:xfrm>
                          </wpg:grpSpPr>
                          <wps:wsp>
                            <wps:cNvPr id="40" name="Rectangle 35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1" name="AutoShape 354"/>
                            <wps:cNvCnPr>
                              <a:cxnSpLocks noChangeShapeType="1"/>
                              <a:stCxn id="40" idx="1"/>
                              <a:endCxn id="4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42" name="Text Box 355"/>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Track  Condition  Request</w:t>
                                </w:r>
                              </w:p>
                            </w:txbxContent>
                          </wps:txbx>
                          <wps:bodyPr rot="0" vert="horz" wrap="square" lIns="91440" tIns="45720" rIns="91440" bIns="45720" anchor="t" anchorCtr="0" upright="1">
                            <a:noAutofit/>
                          </wps:bodyPr>
                        </wps:wsp>
                      </wpg:wgp>
                      <wpg:wgp>
                        <wpg:cNvPr id="43" name="Group 357"/>
                        <wpg:cNvGrpSpPr>
                          <a:grpSpLocks/>
                        </wpg:cNvGrpSpPr>
                        <wpg:grpSpPr bwMode="auto">
                          <a:xfrm>
                            <a:off x="2847975" y="6127750"/>
                            <a:ext cx="190500" cy="159385"/>
                            <a:chOff x="3098" y="765"/>
                            <a:chExt cx="218" cy="184"/>
                          </a:xfrm>
                        </wpg:grpSpPr>
                        <wps:wsp>
                          <wps:cNvPr id="44" name="Rectangle 35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45" name="AutoShape 359"/>
                          <wps:cNvCnPr>
                            <a:cxnSpLocks noChangeShapeType="1"/>
                            <a:stCxn id="44" idx="1"/>
                            <a:endCxn id="4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46" name="Text Box 360"/>
                        <wps:cNvSpPr txBox="1">
                          <a:spLocks noChangeArrowheads="1"/>
                        </wps:cNvSpPr>
                        <wps:spPr bwMode="auto">
                          <a:xfrm>
                            <a:off x="1005205" y="6127750"/>
                            <a:ext cx="1784350" cy="196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Speed &amp; Position &amp; LRBG &amp; LRBGDIR</w:t>
                              </w:r>
                            </w:p>
                          </w:txbxContent>
                        </wps:txbx>
                        <wps:bodyPr rot="0" vert="horz" wrap="square" lIns="91440" tIns="45720" rIns="91440" bIns="45720" anchor="t" anchorCtr="0" upright="1">
                          <a:noAutofit/>
                        </wps:bodyPr>
                      </wps:wsp>
                      <wpg:wgp>
                        <wpg:cNvPr id="47" name="Group 361"/>
                        <wpg:cNvGrpSpPr>
                          <a:grpSpLocks/>
                        </wpg:cNvGrpSpPr>
                        <wpg:grpSpPr bwMode="auto">
                          <a:xfrm>
                            <a:off x="173990" y="3120390"/>
                            <a:ext cx="1610360" cy="200025"/>
                            <a:chOff x="3240" y="730"/>
                            <a:chExt cx="1845" cy="227"/>
                          </a:xfrm>
                        </wpg:grpSpPr>
                        <wpg:grpSp>
                          <wpg:cNvPr id="48" name="Group 362"/>
                          <wpg:cNvGrpSpPr>
                            <a:grpSpLocks/>
                          </wpg:cNvGrpSpPr>
                          <wpg:grpSpPr bwMode="auto">
                            <a:xfrm>
                              <a:off x="4866" y="730"/>
                              <a:ext cx="219" cy="184"/>
                              <a:chOff x="3098" y="765"/>
                              <a:chExt cx="218" cy="184"/>
                            </a:xfrm>
                          </wpg:grpSpPr>
                          <wps:wsp>
                            <wps:cNvPr id="49" name="Rectangle 363"/>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0" name="AutoShape 364"/>
                            <wps:cNvCnPr>
                              <a:cxnSpLocks noChangeShapeType="1"/>
                              <a:stCxn id="49" idx="1"/>
                              <a:endCxn id="49"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1" name="Text Box 365"/>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LOA,  Veoa, DP, OL</w:t>
                                </w:r>
                              </w:p>
                            </w:txbxContent>
                          </wps:txbx>
                          <wps:bodyPr rot="0" vert="horz" wrap="square" lIns="91440" tIns="45720" rIns="91440" bIns="45720" anchor="t" anchorCtr="0" upright="1">
                            <a:noAutofit/>
                          </wps:bodyPr>
                        </wps:wsp>
                      </wpg:wgp>
                      <wpg:wgp>
                        <wpg:cNvPr id="52" name="Group 366"/>
                        <wpg:cNvGrpSpPr>
                          <a:grpSpLocks/>
                        </wpg:cNvGrpSpPr>
                        <wpg:grpSpPr bwMode="auto">
                          <a:xfrm>
                            <a:off x="182245" y="3650615"/>
                            <a:ext cx="1610360" cy="200025"/>
                            <a:chOff x="3240" y="730"/>
                            <a:chExt cx="1845" cy="227"/>
                          </a:xfrm>
                        </wpg:grpSpPr>
                        <wpg:grpSp>
                          <wpg:cNvPr id="53" name="Group 367"/>
                          <wpg:cNvGrpSpPr>
                            <a:grpSpLocks/>
                          </wpg:cNvGrpSpPr>
                          <wpg:grpSpPr bwMode="auto">
                            <a:xfrm>
                              <a:off x="4866" y="730"/>
                              <a:ext cx="219" cy="184"/>
                              <a:chOff x="3098" y="765"/>
                              <a:chExt cx="218" cy="184"/>
                            </a:xfrm>
                          </wpg:grpSpPr>
                          <wps:wsp>
                            <wps:cNvPr id="54" name="Rectangle 36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5" name="AutoShape 369"/>
                            <wps:cNvCnPr>
                              <a:cxnSpLocks noChangeShapeType="1"/>
                              <a:stCxn id="54" idx="1"/>
                              <a:endCxn id="54"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56" name="Text Box 370"/>
                          <wps:cNvSpPr txBox="1">
                            <a:spLocks noChangeArrowheads="1"/>
                          </wps:cNvSpPr>
                          <wps:spPr bwMode="auto">
                            <a:xfrm>
                              <a:off x="3240" y="730"/>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Mode Profile</w:t>
                                </w:r>
                              </w:p>
                            </w:txbxContent>
                          </wps:txbx>
                          <wps:bodyPr rot="0" vert="horz" wrap="square" lIns="91440" tIns="45720" rIns="91440" bIns="45720" anchor="t" anchorCtr="0" upright="1">
                            <a:noAutofit/>
                          </wps:bodyPr>
                        </wps:wsp>
                      </wpg:wgp>
                      <wpg:wgp>
                        <wpg:cNvPr id="57" name="Group 371"/>
                        <wpg:cNvGrpSpPr>
                          <a:grpSpLocks/>
                        </wpg:cNvGrpSpPr>
                        <wpg:grpSpPr bwMode="auto">
                          <a:xfrm>
                            <a:off x="2811780" y="4371975"/>
                            <a:ext cx="190500" cy="160655"/>
                            <a:chOff x="3098" y="765"/>
                            <a:chExt cx="218" cy="184"/>
                          </a:xfrm>
                        </wpg:grpSpPr>
                        <wps:wsp>
                          <wps:cNvPr id="58" name="Rectangle 372"/>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59" name="AutoShape 373"/>
                          <wps:cNvCnPr>
                            <a:cxnSpLocks noChangeShapeType="1"/>
                            <a:stCxn id="58" idx="1"/>
                            <a:endCxn id="5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60" name="Text Box 374"/>
                        <wps:cNvSpPr txBox="1">
                          <a:spLocks noChangeArrowheads="1"/>
                        </wps:cNvSpPr>
                        <wps:spPr bwMode="auto">
                          <a:xfrm>
                            <a:off x="4423410" y="4334510"/>
                            <a:ext cx="13608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left"/>
                                <w:rPr>
                                  <w:rFonts w:ascii="Alstom" w:hAnsi="Alstom"/>
                                  <w:sz w:val="16"/>
                                  <w:szCs w:val="16"/>
                                  <w:lang w:val="fr-FR"/>
                                </w:rPr>
                              </w:pPr>
                              <w:r>
                                <w:rPr>
                                  <w:rFonts w:ascii="Alstom" w:hAnsi="Alstom"/>
                                  <w:sz w:val="16"/>
                                  <w:szCs w:val="16"/>
                                  <w:lang w:val="fr-FR"/>
                                </w:rPr>
                                <w:t>Emergency Brake Curves</w:t>
                              </w:r>
                            </w:p>
                          </w:txbxContent>
                        </wps:txbx>
                        <wps:bodyPr rot="0" vert="horz" wrap="square" lIns="91440" tIns="45720" rIns="91440" bIns="45720" anchor="t" anchorCtr="0" upright="1">
                          <a:noAutofit/>
                        </wps:bodyPr>
                      </wps:wsp>
                      <wpg:wgp>
                        <wpg:cNvPr id="61" name="Group 375"/>
                        <wpg:cNvGrpSpPr>
                          <a:grpSpLocks/>
                        </wpg:cNvGrpSpPr>
                        <wpg:grpSpPr bwMode="auto">
                          <a:xfrm>
                            <a:off x="2811780" y="4605020"/>
                            <a:ext cx="191135" cy="160655"/>
                            <a:chOff x="3098" y="765"/>
                            <a:chExt cx="218" cy="184"/>
                          </a:xfrm>
                        </wpg:grpSpPr>
                        <wps:wsp>
                          <wps:cNvPr id="62" name="Rectangle 37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3" name="AutoShape 377"/>
                          <wps:cNvCnPr>
                            <a:cxnSpLocks noChangeShapeType="1"/>
                            <a:stCxn id="62" idx="1"/>
                            <a:endCxn id="6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64" name="Text Box 378"/>
                        <wps:cNvSpPr txBox="1">
                          <a:spLocks noChangeArrowheads="1"/>
                        </wps:cNvSpPr>
                        <wps:spPr bwMode="auto">
                          <a:xfrm>
                            <a:off x="4423410" y="4605020"/>
                            <a:ext cx="170878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D93388" w:rsidRDefault="00467F89" w:rsidP="002018CA">
                              <w:pPr>
                                <w:spacing w:line="240" w:lineRule="auto"/>
                                <w:jc w:val="left"/>
                                <w:rPr>
                                  <w:rFonts w:ascii="Alstom" w:hAnsi="Alstom"/>
                                  <w:sz w:val="16"/>
                                  <w:szCs w:val="16"/>
                                </w:rPr>
                              </w:pPr>
                              <w:r>
                                <w:rPr>
                                  <w:rFonts w:ascii="Alstom" w:hAnsi="Alstom"/>
                                  <w:sz w:val="16"/>
                                  <w:szCs w:val="16"/>
                                </w:rPr>
                                <w:t>Service Brake Curves</w:t>
                              </w:r>
                              <w:r w:rsidRPr="00D93388">
                                <w:rPr>
                                  <w:rFonts w:ascii="Alstom" w:hAnsi="Alstom"/>
                                  <w:sz w:val="16"/>
                                  <w:szCs w:val="16"/>
                                </w:rPr>
                                <w:t xml:space="preserve">, </w:t>
                              </w:r>
                              <w:r>
                                <w:rPr>
                                  <w:rFonts w:ascii="Alstom" w:hAnsi="Alstom"/>
                                  <w:sz w:val="16"/>
                                  <w:szCs w:val="16"/>
                                </w:rPr>
                                <w:t xml:space="preserve">( S, W, </w:t>
                              </w:r>
                              <w:r w:rsidRPr="00D93388">
                                <w:rPr>
                                  <w:rFonts w:ascii="Alstom" w:hAnsi="Alstom"/>
                                  <w:sz w:val="16"/>
                                  <w:szCs w:val="16"/>
                                </w:rPr>
                                <w:t xml:space="preserve">P, </w:t>
                              </w:r>
                              <w:r>
                                <w:rPr>
                                  <w:rFonts w:ascii="Alstom" w:hAnsi="Alstom"/>
                                  <w:sz w:val="16"/>
                                  <w:szCs w:val="16"/>
                                </w:rPr>
                                <w:t>I )</w:t>
                              </w:r>
                            </w:p>
                          </w:txbxContent>
                        </wps:txbx>
                        <wps:bodyPr rot="0" vert="horz" wrap="square" lIns="91440" tIns="45720" rIns="91440" bIns="45720" anchor="t" anchorCtr="0" upright="1">
                          <a:noAutofit/>
                        </wps:bodyPr>
                      </wps:wsp>
                      <wpg:wgp>
                        <wpg:cNvPr id="65" name="Group 379"/>
                        <wpg:cNvGrpSpPr>
                          <a:grpSpLocks/>
                        </wpg:cNvGrpSpPr>
                        <wpg:grpSpPr bwMode="auto">
                          <a:xfrm>
                            <a:off x="4486910" y="5847715"/>
                            <a:ext cx="190500" cy="160655"/>
                            <a:chOff x="3098" y="765"/>
                            <a:chExt cx="218" cy="184"/>
                          </a:xfrm>
                        </wpg:grpSpPr>
                        <wps:wsp>
                          <wps:cNvPr id="66" name="Rectangle 38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67" name="AutoShape 381"/>
                          <wps:cNvCnPr>
                            <a:cxnSpLocks noChangeShapeType="1"/>
                            <a:stCxn id="66" idx="1"/>
                            <a:endCxn id="6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68" name="Text Box 382"/>
                        <wps:cNvSpPr txBox="1">
                          <a:spLocks noChangeArrowheads="1"/>
                        </wps:cNvSpPr>
                        <wps:spPr bwMode="auto">
                          <a:xfrm>
                            <a:off x="4771390" y="5847080"/>
                            <a:ext cx="13608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left"/>
                                <w:rPr>
                                  <w:rFonts w:ascii="Alstom" w:hAnsi="Alstom"/>
                                  <w:sz w:val="16"/>
                                  <w:szCs w:val="16"/>
                                  <w:lang w:val="fr-FR"/>
                                </w:rPr>
                              </w:pPr>
                              <w:r>
                                <w:rPr>
                                  <w:rFonts w:ascii="Alstom" w:hAnsi="Alstom"/>
                                  <w:sz w:val="16"/>
                                  <w:szCs w:val="16"/>
                                  <w:lang w:val="fr-FR"/>
                                </w:rPr>
                                <w:t>Overspeeding</w:t>
                              </w:r>
                            </w:p>
                          </w:txbxContent>
                        </wps:txbx>
                        <wps:bodyPr rot="0" vert="horz" wrap="square" lIns="91440" tIns="45720" rIns="91440" bIns="45720" anchor="t" anchorCtr="0" upright="1">
                          <a:noAutofit/>
                        </wps:bodyPr>
                      </wps:wsp>
                      <wps:wsp>
                        <wps:cNvPr id="69" name="AutoShape 387"/>
                        <wps:cNvCnPr>
                          <a:cxnSpLocks noChangeShapeType="1"/>
                          <a:stCxn id="8" idx="3"/>
                          <a:endCxn id="7" idx="1"/>
                        </wps:cNvCnPr>
                        <wps:spPr bwMode="auto">
                          <a:xfrm flipV="1">
                            <a:off x="3038475" y="3164840"/>
                            <a:ext cx="847090" cy="508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389"/>
                        <wps:cNvCnPr>
                          <a:cxnSpLocks noChangeShapeType="1"/>
                          <a:endCxn id="6" idx="0"/>
                        </wps:cNvCnPr>
                        <wps:spPr bwMode="auto">
                          <a:xfrm>
                            <a:off x="2323465" y="4032885"/>
                            <a:ext cx="635" cy="2628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cNvPr id="71" name="Group 419"/>
                        <wpg:cNvGrpSpPr>
                          <a:grpSpLocks/>
                        </wpg:cNvGrpSpPr>
                        <wpg:grpSpPr bwMode="auto">
                          <a:xfrm>
                            <a:off x="183515" y="1259205"/>
                            <a:ext cx="1609725" cy="198120"/>
                            <a:chOff x="3173" y="463"/>
                            <a:chExt cx="1844" cy="227"/>
                          </a:xfrm>
                        </wpg:grpSpPr>
                        <wpg:grpSp>
                          <wpg:cNvPr id="72" name="Group 420"/>
                          <wpg:cNvGrpSpPr>
                            <a:grpSpLocks/>
                          </wpg:cNvGrpSpPr>
                          <wpg:grpSpPr bwMode="auto">
                            <a:xfrm>
                              <a:off x="4799" y="463"/>
                              <a:ext cx="218" cy="184"/>
                              <a:chOff x="3098" y="765"/>
                              <a:chExt cx="218" cy="184"/>
                            </a:xfrm>
                          </wpg:grpSpPr>
                          <wps:wsp>
                            <wps:cNvPr id="73" name="Rectangle 42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4" name="AutoShape 422"/>
                            <wps:cNvCnPr>
                              <a:cxnSpLocks noChangeShapeType="1"/>
                              <a:stCxn id="73" idx="1"/>
                              <a:endCxn id="7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75" name="Text Box 423"/>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Train Length</w:t>
                                </w:r>
                              </w:p>
                            </w:txbxContent>
                          </wps:txbx>
                          <wps:bodyPr rot="0" vert="horz" wrap="square" lIns="91440" tIns="45720" rIns="91440" bIns="45720" anchor="t" anchorCtr="0" upright="1">
                            <a:noAutofit/>
                          </wps:bodyPr>
                        </wps:wsp>
                      </wpg:wgp>
                      <wpg:wgp>
                        <wpg:cNvPr id="76" name="Group 424"/>
                        <wpg:cNvGrpSpPr>
                          <a:grpSpLocks/>
                        </wpg:cNvGrpSpPr>
                        <wpg:grpSpPr bwMode="auto">
                          <a:xfrm>
                            <a:off x="182880" y="2649855"/>
                            <a:ext cx="1609725" cy="198120"/>
                            <a:chOff x="3173" y="463"/>
                            <a:chExt cx="1844" cy="227"/>
                          </a:xfrm>
                        </wpg:grpSpPr>
                        <wpg:grpSp>
                          <wpg:cNvPr id="77" name="Group 425"/>
                          <wpg:cNvGrpSpPr>
                            <a:grpSpLocks/>
                          </wpg:cNvGrpSpPr>
                          <wpg:grpSpPr bwMode="auto">
                            <a:xfrm>
                              <a:off x="4799" y="463"/>
                              <a:ext cx="218" cy="184"/>
                              <a:chOff x="3098" y="765"/>
                              <a:chExt cx="218" cy="184"/>
                            </a:xfrm>
                          </wpg:grpSpPr>
                          <wps:wsp>
                            <wps:cNvPr id="78" name="Rectangle 426"/>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79" name="AutoShape 427"/>
                            <wps:cNvCnPr>
                              <a:cxnSpLocks noChangeShapeType="1"/>
                              <a:stCxn id="78" idx="1"/>
                              <a:endCxn id="7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80" name="Text Box 428"/>
                          <wps:cNvSpPr txBox="1">
                            <a:spLocks noChangeArrowheads="1"/>
                          </wps:cNvSpPr>
                          <wps:spPr bwMode="auto">
                            <a:xfrm>
                              <a:off x="3173" y="463"/>
                              <a:ext cx="1559" cy="22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ind w:left="851"/>
                                  <w:jc w:val="right"/>
                                  <w:rPr>
                                    <w:rFonts w:ascii="Alstom" w:hAnsi="Alstom"/>
                                    <w:sz w:val="16"/>
                                    <w:szCs w:val="16"/>
                                    <w:lang w:val="fr-FR"/>
                                  </w:rPr>
                                </w:pPr>
                                <w:r>
                                  <w:rPr>
                                    <w:rFonts w:ascii="Alstom" w:hAnsi="Alstom"/>
                                    <w:sz w:val="16"/>
                                    <w:szCs w:val="16"/>
                                    <w:lang w:val="fr-FR"/>
                                  </w:rPr>
                                  <w:t>MRSP</w:t>
                                </w:r>
                              </w:p>
                            </w:txbxContent>
                          </wps:txbx>
                          <wps:bodyPr rot="0" vert="horz" wrap="square" lIns="91440" tIns="45720" rIns="91440" bIns="45720" anchor="t" anchorCtr="0" upright="1">
                            <a:noAutofit/>
                          </wps:bodyPr>
                        </wps:wsp>
                      </wpg:wgp>
                      <wpg:wgp>
                        <wpg:cNvPr id="81" name="Group 430"/>
                        <wpg:cNvGrpSpPr>
                          <a:grpSpLocks/>
                        </wpg:cNvGrpSpPr>
                        <wpg:grpSpPr bwMode="auto">
                          <a:xfrm>
                            <a:off x="3032125" y="1553210"/>
                            <a:ext cx="190500" cy="160655"/>
                            <a:chOff x="3098" y="765"/>
                            <a:chExt cx="218" cy="184"/>
                          </a:xfrm>
                        </wpg:grpSpPr>
                        <wps:wsp>
                          <wps:cNvPr id="82" name="Rectangle 431"/>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3" name="AutoShape 432"/>
                          <wps:cNvCnPr>
                            <a:cxnSpLocks noChangeShapeType="1"/>
                            <a:stCxn id="82" idx="1"/>
                            <a:endCxn id="82"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84" name="Group 437"/>
                        <wpg:cNvGrpSpPr>
                          <a:grpSpLocks/>
                        </wpg:cNvGrpSpPr>
                        <wpg:grpSpPr bwMode="auto">
                          <a:xfrm>
                            <a:off x="3769360" y="5686425"/>
                            <a:ext cx="191135" cy="160655"/>
                            <a:chOff x="8778" y="4963"/>
                            <a:chExt cx="301" cy="253"/>
                          </a:xfrm>
                        </wpg:grpSpPr>
                        <wps:wsp>
                          <wps:cNvPr id="85" name="Rectangle 434"/>
                          <wps:cNvSpPr>
                            <a:spLocks noChangeArrowheads="1"/>
                          </wps:cNvSpPr>
                          <wps:spPr bwMode="auto">
                            <a:xfrm>
                              <a:off x="8778" y="4963"/>
                              <a:ext cx="301"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86" name="AutoShape 436"/>
                          <wps:cNvCnPr>
                            <a:cxnSpLocks noChangeShapeType="1"/>
                            <a:stCxn id="85" idx="0"/>
                            <a:endCxn id="85" idx="2"/>
                          </wps:cNvCnPr>
                          <wps:spPr bwMode="auto">
                            <a:xfrm>
                              <a:off x="8929" y="4963"/>
                              <a:ext cx="1" cy="2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87" name="AutoShape 438"/>
                        <wps:cNvCnPr>
                          <a:cxnSpLocks noChangeShapeType="1"/>
                          <a:stCxn id="82" idx="3"/>
                        </wps:cNvCnPr>
                        <wps:spPr bwMode="auto">
                          <a:xfrm>
                            <a:off x="3222625" y="1633855"/>
                            <a:ext cx="24892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8" name="AutoShape 439"/>
                        <wps:cNvCnPr>
                          <a:cxnSpLocks noChangeShapeType="1"/>
                        </wps:cNvCnPr>
                        <wps:spPr bwMode="auto">
                          <a:xfrm>
                            <a:off x="3471545" y="1633855"/>
                            <a:ext cx="635" cy="63627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89" name="AutoShape 440"/>
                        <wps:cNvCnPr>
                          <a:cxnSpLocks noChangeShapeType="1"/>
                          <a:endCxn id="80" idx="3"/>
                        </wps:cNvCnPr>
                        <wps:spPr bwMode="auto">
                          <a:xfrm>
                            <a:off x="1543050" y="2270125"/>
                            <a:ext cx="635" cy="4787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90" name="AutoShape 441"/>
                        <wps:cNvCnPr>
                          <a:cxnSpLocks noChangeShapeType="1"/>
                        </wps:cNvCnPr>
                        <wps:spPr bwMode="auto">
                          <a:xfrm>
                            <a:off x="1543050" y="2270125"/>
                            <a:ext cx="192849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91" name="Group 443"/>
                        <wpg:cNvGrpSpPr>
                          <a:grpSpLocks/>
                        </wpg:cNvGrpSpPr>
                        <wpg:grpSpPr bwMode="auto">
                          <a:xfrm>
                            <a:off x="3472180" y="5686425"/>
                            <a:ext cx="191135" cy="160655"/>
                            <a:chOff x="8778" y="4963"/>
                            <a:chExt cx="301" cy="253"/>
                          </a:xfrm>
                        </wpg:grpSpPr>
                        <wps:wsp>
                          <wps:cNvPr id="92" name="Rectangle 444"/>
                          <wps:cNvSpPr>
                            <a:spLocks noChangeArrowheads="1"/>
                          </wps:cNvSpPr>
                          <wps:spPr bwMode="auto">
                            <a:xfrm>
                              <a:off x="8778" y="4963"/>
                              <a:ext cx="301"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3" name="AutoShape 445"/>
                          <wps:cNvCnPr>
                            <a:cxnSpLocks noChangeShapeType="1"/>
                            <a:stCxn id="92" idx="0"/>
                            <a:endCxn id="92" idx="2"/>
                          </wps:cNvCnPr>
                          <wps:spPr bwMode="auto">
                            <a:xfrm>
                              <a:off x="8929" y="4963"/>
                              <a:ext cx="1" cy="2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4" name="Group 446"/>
                        <wpg:cNvGrpSpPr>
                          <a:grpSpLocks/>
                        </wpg:cNvGrpSpPr>
                        <wpg:grpSpPr bwMode="auto">
                          <a:xfrm>
                            <a:off x="4529455" y="2486025"/>
                            <a:ext cx="191135" cy="160655"/>
                            <a:chOff x="8778" y="4963"/>
                            <a:chExt cx="301" cy="253"/>
                          </a:xfrm>
                        </wpg:grpSpPr>
                        <wps:wsp>
                          <wps:cNvPr id="95" name="Rectangle 447"/>
                          <wps:cNvSpPr>
                            <a:spLocks noChangeArrowheads="1"/>
                          </wps:cNvSpPr>
                          <wps:spPr bwMode="auto">
                            <a:xfrm>
                              <a:off x="8778" y="4963"/>
                              <a:ext cx="301"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6" name="AutoShape 448"/>
                          <wps:cNvCnPr>
                            <a:cxnSpLocks noChangeShapeType="1"/>
                            <a:stCxn id="95" idx="0"/>
                            <a:endCxn id="95" idx="2"/>
                          </wps:cNvCnPr>
                          <wps:spPr bwMode="auto">
                            <a:xfrm>
                              <a:off x="8929" y="4963"/>
                              <a:ext cx="1" cy="2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97" name="Group 449"/>
                        <wpg:cNvGrpSpPr>
                          <a:grpSpLocks/>
                        </wpg:cNvGrpSpPr>
                        <wpg:grpSpPr bwMode="auto">
                          <a:xfrm>
                            <a:off x="4232275" y="2486025"/>
                            <a:ext cx="191135" cy="160655"/>
                            <a:chOff x="8778" y="4963"/>
                            <a:chExt cx="301" cy="253"/>
                          </a:xfrm>
                        </wpg:grpSpPr>
                        <wps:wsp>
                          <wps:cNvPr id="98" name="Rectangle 450"/>
                          <wps:cNvSpPr>
                            <a:spLocks noChangeArrowheads="1"/>
                          </wps:cNvSpPr>
                          <wps:spPr bwMode="auto">
                            <a:xfrm>
                              <a:off x="8778" y="4963"/>
                              <a:ext cx="301" cy="253"/>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99" name="AutoShape 451"/>
                          <wps:cNvCnPr>
                            <a:cxnSpLocks noChangeShapeType="1"/>
                            <a:stCxn id="98" idx="0"/>
                            <a:endCxn id="98" idx="2"/>
                          </wps:cNvCnPr>
                          <wps:spPr bwMode="auto">
                            <a:xfrm>
                              <a:off x="8929" y="4963"/>
                              <a:ext cx="1" cy="253"/>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00" name="AutoShape 452"/>
                        <wps:cNvCnPr>
                          <a:cxnSpLocks noChangeShapeType="1"/>
                          <a:endCxn id="98" idx="0"/>
                        </wps:cNvCnPr>
                        <wps:spPr bwMode="auto">
                          <a:xfrm>
                            <a:off x="4327525" y="572135"/>
                            <a:ext cx="635" cy="191389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1" name="AutoShape 453"/>
                        <wps:cNvCnPr>
                          <a:cxnSpLocks noChangeShapeType="1"/>
                          <a:endCxn id="95" idx="0"/>
                        </wps:cNvCnPr>
                        <wps:spPr bwMode="auto">
                          <a:xfrm>
                            <a:off x="4624705" y="339090"/>
                            <a:ext cx="635" cy="21469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02" name="Group 454"/>
                        <wpg:cNvGrpSpPr>
                          <a:grpSpLocks/>
                        </wpg:cNvGrpSpPr>
                        <wpg:grpSpPr bwMode="auto">
                          <a:xfrm>
                            <a:off x="3695065" y="260985"/>
                            <a:ext cx="190500" cy="160655"/>
                            <a:chOff x="3098" y="765"/>
                            <a:chExt cx="218" cy="184"/>
                          </a:xfrm>
                        </wpg:grpSpPr>
                        <wps:wsp>
                          <wps:cNvPr id="103" name="Rectangle 455"/>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4" name="AutoShape 456"/>
                          <wps:cNvCnPr>
                            <a:cxnSpLocks noChangeShapeType="1"/>
                            <a:stCxn id="103" idx="1"/>
                            <a:endCxn id="103"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g:wgp>
                        <wpg:cNvPr id="105" name="Group 457"/>
                        <wpg:cNvGrpSpPr>
                          <a:grpSpLocks/>
                        </wpg:cNvGrpSpPr>
                        <wpg:grpSpPr bwMode="auto">
                          <a:xfrm>
                            <a:off x="3695065" y="494030"/>
                            <a:ext cx="191135" cy="160655"/>
                            <a:chOff x="3098" y="765"/>
                            <a:chExt cx="218" cy="184"/>
                          </a:xfrm>
                        </wpg:grpSpPr>
                        <wps:wsp>
                          <wps:cNvPr id="106" name="Rectangle 458"/>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07" name="AutoShape 459"/>
                          <wps:cNvCnPr>
                            <a:cxnSpLocks noChangeShapeType="1"/>
                            <a:stCxn id="106" idx="1"/>
                            <a:endCxn id="106"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08" name="AutoShape 460"/>
                        <wps:cNvCnPr>
                          <a:cxnSpLocks noChangeShapeType="1"/>
                        </wps:cNvCnPr>
                        <wps:spPr bwMode="auto">
                          <a:xfrm>
                            <a:off x="3886200" y="572135"/>
                            <a:ext cx="4425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09" name="AutoShape 461"/>
                        <wps:cNvCnPr>
                          <a:cxnSpLocks noChangeShapeType="1"/>
                        </wps:cNvCnPr>
                        <wps:spPr bwMode="auto">
                          <a:xfrm>
                            <a:off x="3840480" y="342265"/>
                            <a:ext cx="7842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0" name="AutoShape 462"/>
                        <wps:cNvCnPr>
                          <a:cxnSpLocks noChangeShapeType="1"/>
                          <a:stCxn id="7" idx="2"/>
                        </wps:cNvCnPr>
                        <wps:spPr bwMode="auto">
                          <a:xfrm flipH="1">
                            <a:off x="4497705" y="3732530"/>
                            <a:ext cx="635" cy="30035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1" name="AutoShape 463"/>
                        <wps:cNvCnPr>
                          <a:cxnSpLocks noChangeShapeType="1"/>
                        </wps:cNvCnPr>
                        <wps:spPr bwMode="auto">
                          <a:xfrm flipH="1">
                            <a:off x="2324100" y="4032885"/>
                            <a:ext cx="214439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2" name="AutoShape 465"/>
                        <wps:cNvCnPr>
                          <a:cxnSpLocks noChangeShapeType="1"/>
                          <a:stCxn id="58" idx="3"/>
                        </wps:cNvCnPr>
                        <wps:spPr bwMode="auto">
                          <a:xfrm>
                            <a:off x="3002280" y="4452620"/>
                            <a:ext cx="132651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3" name="AutoShape 466"/>
                        <wps:cNvCnPr>
                          <a:cxnSpLocks noChangeShapeType="1"/>
                          <a:stCxn id="62" idx="3"/>
                        </wps:cNvCnPr>
                        <wps:spPr bwMode="auto">
                          <a:xfrm>
                            <a:off x="3002915" y="4685665"/>
                            <a:ext cx="1324610"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4" name="AutoShape 476"/>
                        <wps:cNvCnPr>
                          <a:cxnSpLocks noChangeShapeType="1"/>
                          <a:stCxn id="92" idx="0"/>
                        </wps:cNvCnPr>
                        <wps:spPr bwMode="auto">
                          <a:xfrm flipV="1">
                            <a:off x="3568065" y="4685665"/>
                            <a:ext cx="635" cy="1000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5" name="AutoShape 477"/>
                        <wps:cNvCnPr>
                          <a:cxnSpLocks noChangeShapeType="1"/>
                          <a:stCxn id="85" idx="0"/>
                        </wps:cNvCnPr>
                        <wps:spPr bwMode="auto">
                          <a:xfrm flipV="1">
                            <a:off x="3865245" y="4765675"/>
                            <a:ext cx="0" cy="9207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6" name="AutoShape 478"/>
                        <wps:cNvCnPr>
                          <a:cxnSpLocks noChangeShapeType="1"/>
                        </wps:cNvCnPr>
                        <wps:spPr bwMode="auto">
                          <a:xfrm flipV="1">
                            <a:off x="3865245" y="4453255"/>
                            <a:ext cx="0" cy="15176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wgp>
                        <wpg:cNvPr id="117" name="Group 479"/>
                        <wpg:cNvGrpSpPr>
                          <a:grpSpLocks/>
                        </wpg:cNvGrpSpPr>
                        <wpg:grpSpPr bwMode="auto">
                          <a:xfrm>
                            <a:off x="4486910" y="6046470"/>
                            <a:ext cx="1645920" cy="198120"/>
                            <a:chOff x="8373" y="5948"/>
                            <a:chExt cx="2592" cy="312"/>
                          </a:xfrm>
                        </wpg:grpSpPr>
                        <wps:wsp>
                          <wps:cNvPr id="118" name="Text Box 480"/>
                          <wps:cNvSpPr txBox="1">
                            <a:spLocks noChangeArrowheads="1"/>
                          </wps:cNvSpPr>
                          <wps:spPr bwMode="auto">
                            <a:xfrm>
                              <a:off x="8822" y="5948"/>
                              <a:ext cx="214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left"/>
                                  <w:rPr>
                                    <w:rFonts w:ascii="Alstom" w:hAnsi="Alstom"/>
                                    <w:sz w:val="16"/>
                                    <w:szCs w:val="16"/>
                                    <w:lang w:val="fr-FR"/>
                                  </w:rPr>
                                </w:pPr>
                                <w:r>
                                  <w:rPr>
                                    <w:rFonts w:ascii="Alstom" w:hAnsi="Alstom"/>
                                    <w:sz w:val="16"/>
                                    <w:szCs w:val="16"/>
                                    <w:lang w:val="fr-FR"/>
                                  </w:rPr>
                                  <w:t>Overiding</w:t>
                                </w:r>
                              </w:p>
                            </w:txbxContent>
                          </wps:txbx>
                          <wps:bodyPr rot="0" vert="horz" wrap="square" lIns="91440" tIns="45720" rIns="91440" bIns="45720" anchor="t" anchorCtr="0" upright="1">
                            <a:noAutofit/>
                          </wps:bodyPr>
                        </wps:wsp>
                        <wpg:grpSp>
                          <wpg:cNvPr id="119" name="Group 481"/>
                          <wpg:cNvGrpSpPr>
                            <a:grpSpLocks/>
                          </wpg:cNvGrpSpPr>
                          <wpg:grpSpPr bwMode="auto">
                            <a:xfrm>
                              <a:off x="8373" y="5948"/>
                              <a:ext cx="300" cy="253"/>
                              <a:chOff x="3098" y="765"/>
                              <a:chExt cx="218" cy="184"/>
                            </a:xfrm>
                          </wpg:grpSpPr>
                          <wps:wsp>
                            <wps:cNvPr id="120" name="Rectangle 482"/>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1" name="AutoShape 483"/>
                            <wps:cNvCnPr>
                              <a:cxnSpLocks noChangeShapeType="1"/>
                              <a:stCxn id="120" idx="1"/>
                              <a:endCxn id="120"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g:wgp>
                        <wpg:cNvPr id="122" name="Group 484"/>
                        <wpg:cNvGrpSpPr>
                          <a:grpSpLocks/>
                        </wpg:cNvGrpSpPr>
                        <wpg:grpSpPr bwMode="auto">
                          <a:xfrm>
                            <a:off x="4487545" y="6277610"/>
                            <a:ext cx="1645920" cy="198120"/>
                            <a:chOff x="8373" y="5948"/>
                            <a:chExt cx="2592" cy="312"/>
                          </a:xfrm>
                        </wpg:grpSpPr>
                        <wps:wsp>
                          <wps:cNvPr id="123" name="Text Box 485"/>
                          <wps:cNvSpPr txBox="1">
                            <a:spLocks noChangeArrowheads="1"/>
                          </wps:cNvSpPr>
                          <wps:spPr bwMode="auto">
                            <a:xfrm>
                              <a:off x="8822" y="5948"/>
                              <a:ext cx="2143" cy="31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left"/>
                                  <w:rPr>
                                    <w:rFonts w:ascii="Alstom" w:hAnsi="Alstom"/>
                                    <w:sz w:val="16"/>
                                    <w:szCs w:val="16"/>
                                    <w:lang w:val="fr-FR"/>
                                  </w:rPr>
                                </w:pPr>
                                <w:r>
                                  <w:rPr>
                                    <w:rFonts w:ascii="Alstom" w:hAnsi="Alstom"/>
                                    <w:sz w:val="16"/>
                                    <w:szCs w:val="16"/>
                                    <w:lang w:val="fr-FR"/>
                                  </w:rPr>
                                  <w:t>Target</w:t>
                                </w:r>
                              </w:p>
                            </w:txbxContent>
                          </wps:txbx>
                          <wps:bodyPr rot="0" vert="horz" wrap="square" lIns="91440" tIns="45720" rIns="91440" bIns="45720" anchor="t" anchorCtr="0" upright="1">
                            <a:noAutofit/>
                          </wps:bodyPr>
                        </wps:wsp>
                        <wpg:grpSp>
                          <wpg:cNvPr id="124" name="Group 486"/>
                          <wpg:cNvGrpSpPr>
                            <a:grpSpLocks/>
                          </wpg:cNvGrpSpPr>
                          <wpg:grpSpPr bwMode="auto">
                            <a:xfrm>
                              <a:off x="8373" y="5948"/>
                              <a:ext cx="300" cy="253"/>
                              <a:chOff x="3098" y="765"/>
                              <a:chExt cx="218" cy="184"/>
                            </a:xfrm>
                          </wpg:grpSpPr>
                          <wps:wsp>
                            <wps:cNvPr id="125" name="Rectangle 487"/>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6" name="AutoShape 488"/>
                            <wps:cNvCnPr>
                              <a:cxnSpLocks noChangeShapeType="1"/>
                              <a:stCxn id="125" idx="1"/>
                              <a:endCxn id="125"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g:wgp>
                      <wpg:wgp>
                        <wpg:cNvPr id="127" name="Group 489"/>
                        <wpg:cNvGrpSpPr>
                          <a:grpSpLocks/>
                        </wpg:cNvGrpSpPr>
                        <wpg:grpSpPr bwMode="auto">
                          <a:xfrm>
                            <a:off x="4487545" y="6479540"/>
                            <a:ext cx="190500" cy="160655"/>
                            <a:chOff x="3098" y="765"/>
                            <a:chExt cx="218" cy="184"/>
                          </a:xfrm>
                        </wpg:grpSpPr>
                        <wps:wsp>
                          <wps:cNvPr id="128" name="Rectangle 490"/>
                          <wps:cNvSpPr>
                            <a:spLocks noChangeArrowheads="1"/>
                          </wps:cNvSpPr>
                          <wps:spPr bwMode="auto">
                            <a:xfrm>
                              <a:off x="3098" y="765"/>
                              <a:ext cx="218" cy="184"/>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29" name="AutoShape 491"/>
                          <wps:cNvCnPr>
                            <a:cxnSpLocks noChangeShapeType="1"/>
                            <a:stCxn id="128" idx="1"/>
                            <a:endCxn id="128" idx="3"/>
                          </wps:cNvCnPr>
                          <wps:spPr bwMode="auto">
                            <a:xfrm>
                              <a:off x="3098" y="857"/>
                              <a:ext cx="218" cy="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g:wgp>
                      <wps:wsp>
                        <wps:cNvPr id="130" name="Text Box 492"/>
                        <wps:cNvSpPr txBox="1">
                          <a:spLocks noChangeArrowheads="1"/>
                        </wps:cNvSpPr>
                        <wps:spPr bwMode="auto">
                          <a:xfrm>
                            <a:off x="4772660" y="6475730"/>
                            <a:ext cx="1360805" cy="19812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67F89" w:rsidRPr="0086649D" w:rsidRDefault="00467F89" w:rsidP="002018CA">
                              <w:pPr>
                                <w:spacing w:line="240" w:lineRule="auto"/>
                                <w:jc w:val="left"/>
                                <w:rPr>
                                  <w:rFonts w:ascii="Alstom" w:hAnsi="Alstom"/>
                                  <w:sz w:val="16"/>
                                  <w:szCs w:val="16"/>
                                  <w:lang w:val="fr-FR"/>
                                </w:rPr>
                              </w:pPr>
                              <w:r>
                                <w:rPr>
                                  <w:rFonts w:ascii="Alstom" w:hAnsi="Alstom"/>
                                  <w:sz w:val="16"/>
                                  <w:szCs w:val="16"/>
                                  <w:lang w:val="fr-FR"/>
                                </w:rPr>
                                <w:t>Curent Mode</w:t>
                              </w:r>
                            </w:p>
                          </w:txbxContent>
                        </wps:txbx>
                        <wps:bodyPr rot="0" vert="horz" wrap="square" lIns="91440" tIns="45720" rIns="91440" bIns="45720" anchor="t" anchorCtr="0" upright="1">
                          <a:noAutofit/>
                        </wps:bodyPr>
                      </wps:wsp>
                    </wpc:wpc>
                  </a:graphicData>
                </a:graphic>
              </wp:inline>
            </w:drawing>
          </mc:Choice>
          <mc:Fallback>
            <w:pict>
              <v:group id="Zeichenbereich 323" o:spid="_x0000_s1548" editas="canvas" style="width:495pt;height:564.1pt;mso-position-horizontal-relative:char;mso-position-vertical-relative:line" coordsize="62865,716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">
                <v:shape id="_x0000_s1549" type="#_x0000_t75" style="position:absolute;width:62865;height:71640;visibility:visible;mso-wrap-style:square" stroked="t" strokecolor="#0070c0">
                  <v:fill o:detectmouseclick="t"/>
                  <v:path o:connecttype="none"/>
                </v:shape>
                <v:shape id="Text Box 464" o:spid="_x0000_s1550" type="#_x0000_t202" style="position:absolute;left:29362;top:57886;width:16897;height:88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rsidR="00467F89" w:rsidRPr="001346BF" w:rsidRDefault="00467F89" w:rsidP="00594B6D">
                        <w:pPr>
                          <w:pStyle w:val="Index7"/>
                        </w:pPr>
                        <w:r w:rsidRPr="001346BF">
                          <w:t>Speed &amp;</w:t>
                        </w:r>
                        <w:r>
                          <w:t xml:space="preserve"> </w:t>
                        </w:r>
                        <w:r w:rsidRPr="001346BF">
                          <w:t>Distance</w:t>
                        </w:r>
                      </w:p>
                      <w:p w:rsidR="00467F89" w:rsidRDefault="00467F89" w:rsidP="002018CA">
                        <w:pPr>
                          <w:jc w:val="center"/>
                          <w:rPr>
                            <w:lang w:val="fr-FR"/>
                          </w:rPr>
                        </w:pPr>
                        <w:r>
                          <w:rPr>
                            <w:lang w:val="fr-FR"/>
                          </w:rPr>
                          <w:t>Monitoring</w:t>
                        </w:r>
                      </w:p>
                      <w:p w:rsidR="00467F89" w:rsidRPr="0084069A" w:rsidRDefault="00467F89" w:rsidP="002018CA">
                        <w:pPr>
                          <w:jc w:val="center"/>
                          <w:rPr>
                            <w:color w:val="FF0000"/>
                            <w:lang w:val="fr-FR"/>
                          </w:rPr>
                        </w:pPr>
                        <w:r w:rsidRPr="0084069A">
                          <w:rPr>
                            <w:color w:val="FF0000"/>
                            <w:lang w:val="fr-FR"/>
                          </w:rPr>
                          <w:t>(SRS-026-3</w:t>
                        </w:r>
                        <w:r>
                          <w:rPr>
                            <w:color w:val="FF0000"/>
                            <w:lang w:val="fr-FR"/>
                          </w:rPr>
                          <w:t xml:space="preserve"> </w:t>
                        </w:r>
                        <w:r w:rsidRPr="0084069A">
                          <w:rPr>
                            <w:color w:val="FF0000"/>
                            <w:lang w:val="fr-FR"/>
                          </w:rPr>
                          <w:t>13-10)</w:t>
                        </w:r>
                      </w:p>
                    </w:txbxContent>
                  </v:textbox>
                </v:shape>
                <v:shape id="Text Box 429" o:spid="_x0000_s1551" type="#_x0000_t202" style="position:absolute;left:17335;top:11658;width:13608;height:86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rsidR="00467F89" w:rsidRDefault="00467F89" w:rsidP="002018CA">
                        <w:pPr>
                          <w:pStyle w:val="Textkrper2"/>
                          <w:rPr>
                            <w:lang w:val="fr-FR" w:eastAsia="fr-FR"/>
                          </w:rPr>
                        </w:pPr>
                        <w:r w:rsidRPr="005D0995">
                          <w:rPr>
                            <w:lang w:val="fr-FR" w:eastAsia="fr-FR"/>
                          </w:rPr>
                          <w:t>MRSP Computation</w:t>
                        </w:r>
                      </w:p>
                      <w:p w:rsidR="00467F89" w:rsidRPr="0084069A" w:rsidRDefault="00467F89" w:rsidP="002018CA">
                        <w:pPr>
                          <w:pStyle w:val="Textkrper2"/>
                          <w:rPr>
                            <w:color w:val="FF0000"/>
                            <w:lang w:val="fr-FR" w:eastAsia="fr-FR"/>
                          </w:rPr>
                        </w:pPr>
                        <w:r w:rsidRPr="0084069A">
                          <w:rPr>
                            <w:color w:val="FF0000"/>
                            <w:lang w:val="fr-FR" w:eastAsia="fr-FR"/>
                          </w:rPr>
                          <w:t>(SRS-026-3 13-7)</w:t>
                        </w:r>
                      </w:p>
                    </w:txbxContent>
                  </v:textbox>
                </v:shape>
                <v:shape id="Text Box 386" o:spid="_x0000_s1552" type="#_x0000_t202" style="position:absolute;left:17113;top:42957;width:12249;height:106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RUgHcMA&#10;AADaAAAADwAAAGRycy9kb3ducmV2LnhtbESPQWvCQBSE70L/w/IKXkQ3tSVq6ioiWPTWWtHrI/tM&#10;QrNv0901xn/vCoUeh5n5hpkvO1OLlpyvLCt4GSUgiHOrKy4UHL43wykIH5A11pZJwY08LBdPvTlm&#10;2l75i9p9KESEsM9QQRlCk0np85IM+pFtiKN3ts5giNIVUju8Rrip5ThJUmmw4rhQYkPrkvKf/cUo&#10;mL5t25PfvX4e8/Rcz8Jg0n78OqX6z93qHUSgLvyH/9pbrS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RUgHcMAAADaAAAADwAAAAAAAAAAAAAAAACYAgAAZHJzL2Rv&#10;d25yZXYueG1sUEsFBgAAAAAEAAQA9QAAAIgDAAAAAA==&#10;">
                  <v:textbox>
                    <w:txbxContent>
                      <w:p w:rsidR="00467F89" w:rsidRDefault="00467F89" w:rsidP="002018CA">
                        <w:pPr>
                          <w:pStyle w:val="DocReference"/>
                          <w:jc w:val="center"/>
                          <w:rPr>
                            <w:lang w:val="en-GB"/>
                          </w:rPr>
                        </w:pPr>
                        <w:r>
                          <w:rPr>
                            <w:lang w:val="en-GB"/>
                          </w:rPr>
                          <w:t>Database</w:t>
                        </w:r>
                      </w:p>
                      <w:p w:rsidR="00467F89" w:rsidRDefault="00467F89" w:rsidP="002018CA">
                        <w:pPr>
                          <w:pStyle w:val="Textkrper"/>
                          <w:ind w:left="0"/>
                          <w:jc w:val="center"/>
                        </w:pPr>
                        <w:r>
                          <w:t>computed</w:t>
                        </w:r>
                      </w:p>
                      <w:p w:rsidR="00467F89" w:rsidRPr="0084069A" w:rsidRDefault="00467F89" w:rsidP="002018CA">
                        <w:pPr>
                          <w:pStyle w:val="Textkrper"/>
                          <w:ind w:left="0"/>
                          <w:jc w:val="center"/>
                          <w:rPr>
                            <w:color w:val="FF0000"/>
                          </w:rPr>
                        </w:pPr>
                        <w:r w:rsidRPr="0084069A">
                          <w:rPr>
                            <w:color w:val="FF0000"/>
                          </w:rPr>
                          <w:t>(SRS-026-3</w:t>
                        </w:r>
                      </w:p>
                      <w:p w:rsidR="00467F89" w:rsidRPr="0084069A" w:rsidRDefault="00467F89" w:rsidP="002018CA">
                        <w:pPr>
                          <w:pStyle w:val="Textkrper"/>
                          <w:ind w:left="0"/>
                          <w:jc w:val="center"/>
                          <w:rPr>
                            <w:color w:val="FF0000"/>
                          </w:rPr>
                        </w:pPr>
                        <w:r w:rsidRPr="0084069A">
                          <w:rPr>
                            <w:color w:val="FF0000"/>
                          </w:rPr>
                          <w:t>13-8, 13-9)</w:t>
                        </w:r>
                      </w:p>
                    </w:txbxContent>
                  </v:textbox>
                </v:shape>
                <v:shape id="Text Box 385" o:spid="_x0000_s1553" type="#_x0000_t202" style="position:absolute;left:38855;top:25965;width:12249;height:113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mFhsQA&#10;AADaAAAADwAAAGRycy9kb3ducmV2LnhtbESPW2sCMRSE34X+h3AKvohmq+Jlu1FKoWLfrIq+HjZn&#10;L3Rzsk3Sdfvvm4LQx2FmvmGybW8a0ZHztWUFT5MEBHFudc2lgvPpbbwC4QOyxsYyKfghD9vNwyDD&#10;VNsbf1B3DKWIEPYpKqhCaFMpfV6RQT+xLXH0CusMhihdKbXDW4SbRk6TZCEN1hwXKmzptaL88/ht&#10;FKzm++7q32eHS74omnUYLbvdl1Nq+Ni/PIMI1If/8L291wq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ZZhYbEAAAA2gAAAA8AAAAAAAAAAAAAAAAAmAIAAGRycy9k&#10;b3ducmV2LnhtbFBLBQYAAAAABAAEAPUAAACJAwAAAAA=&#10;">
                  <v:textbox>
                    <w:txbxContent>
                      <w:p w:rsidR="00467F89" w:rsidRDefault="00467F89" w:rsidP="002018CA">
                        <w:pPr>
                          <w:jc w:val="center"/>
                          <w:rPr>
                            <w:lang w:val="fr-FR"/>
                          </w:rPr>
                        </w:pPr>
                      </w:p>
                      <w:p w:rsidR="00467F89" w:rsidRDefault="00467F89" w:rsidP="002018CA">
                        <w:pPr>
                          <w:jc w:val="center"/>
                          <w:rPr>
                            <w:lang w:val="fr-FR"/>
                          </w:rPr>
                        </w:pPr>
                        <w:r>
                          <w:rPr>
                            <w:lang w:val="fr-FR"/>
                          </w:rPr>
                          <w:t>Database</w:t>
                        </w:r>
                      </w:p>
                      <w:p w:rsidR="00467F89" w:rsidRPr="00874395" w:rsidRDefault="00467F89" w:rsidP="002018CA">
                        <w:pPr>
                          <w:jc w:val="center"/>
                          <w:rPr>
                            <w:lang w:val="fr-FR"/>
                          </w:rPr>
                        </w:pPr>
                        <w:r>
                          <w:rPr>
                            <w:lang w:val="fr-FR"/>
                          </w:rPr>
                          <w:t>classified</w:t>
                        </w:r>
                      </w:p>
                    </w:txbxContent>
                  </v:textbox>
                </v:shape>
                <v:shape id="Text Box 384" o:spid="_x0000_s1554" type="#_x0000_t202" style="position:absolute;left:17335;top:24892;width:13049;height:13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YR9MQA&#10;AADaAAAADwAAAGRycy9kb3ducmV2LnhtbESPT2vCQBTE70K/w/IKXkQ32qI2zUZKwWJv9Q/2+sg+&#10;k9Ds27i7xvjt3UKhx2HmN8Nkq940oiPna8sKppMEBHFhdc2lgsN+PV6C8AFZY2OZFNzIwyp/GGSY&#10;anvlLXW7UIpYwj5FBVUIbSqlLyoy6Ce2JY7eyTqDIUpXSu3wGstNI2dJMpcGa44LFbb0XlHxs7sY&#10;BcvnTfftP5++jsX81LyE0aL7ODulho/92yuIQH34D//RGx05+L0Sb4DM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EfTEAAAA2gAAAA8AAAAAAAAAAAAAAAAAmAIAAGRycy9k&#10;b3ducmV2LnhtbFBLBQYAAAAABAAEAPUAAACJAwAAAAA=&#10;">
                  <v:textbox>
                    <w:txbxContent>
                      <w:p w:rsidR="00467F89" w:rsidRDefault="00467F89" w:rsidP="00594B6D">
                        <w:pPr>
                          <w:pStyle w:val="Index7"/>
                        </w:pPr>
                      </w:p>
                      <w:p w:rsidR="00467F89" w:rsidRPr="00874395" w:rsidRDefault="00467F89" w:rsidP="00594B6D">
                        <w:pPr>
                          <w:pStyle w:val="Index7"/>
                        </w:pPr>
                        <w:r w:rsidRPr="00874395">
                          <w:t>Database</w:t>
                        </w:r>
                      </w:p>
                      <w:p w:rsidR="00467F89" w:rsidRPr="00874395" w:rsidRDefault="00467F89" w:rsidP="002018CA">
                        <w:pPr>
                          <w:jc w:val="center"/>
                          <w:rPr>
                            <w:lang w:val="fr-FR"/>
                          </w:rPr>
                        </w:pPr>
                        <w:r>
                          <w:rPr>
                            <w:lang w:val="fr-FR"/>
                          </w:rPr>
                          <w:t>not classified</w:t>
                        </w:r>
                      </w:p>
                    </w:txbxContent>
                  </v:textbox>
                </v:shape>
                <v:shape id="Text Box 383" o:spid="_x0000_s1555" type="#_x0000_t202" style="position:absolute;left:17494;top:1339;width:20402;height:76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Iq0b8QA&#10;AADaAAAADwAAAGRycy9kb3ducmV2LnhtbESPW2sCMRSE34X+h3AKvohmq+Jlu1FKoWLfrIq+HjZn&#10;L3Rzsk3Sdfvvm4LQx2FmvmGybW8a0ZHztWUFT5MEBHFudc2lgvPpbbwC4QOyxsYyKfghD9vNwyDD&#10;VNsbf1B3DKWIEPYpKqhCaFMpfV6RQT+xLXH0CusMhihdKbXDW4SbRk6TZCEN1hwXKmzptaL88/ht&#10;FKzm++7q32eHS74omnUYLbvdl1Nq+Ni/PIMI1If/8L291wrW8Hcl3gC5+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iKtG/EAAAA2gAAAA8AAAAAAAAAAAAAAAAAmAIAAGRycy9k&#10;b3ducmV2LnhtbFBLBQYAAAAABAAEAPUAAACJAwAAAAA=&#10;">
                  <v:textbox>
                    <w:txbxContent>
                      <w:p w:rsidR="00467F89" w:rsidRPr="00F25E4B" w:rsidRDefault="00467F89" w:rsidP="00594B6D">
                        <w:pPr>
                          <w:pStyle w:val="Index7"/>
                        </w:pPr>
                        <w:r>
                          <w:t xml:space="preserve">Traction &amp; </w:t>
                        </w:r>
                        <w:r w:rsidRPr="00F25E4B">
                          <w:t xml:space="preserve"> Brake</w:t>
                        </w:r>
                      </w:p>
                      <w:p w:rsidR="00467F89" w:rsidRDefault="00467F89" w:rsidP="002018CA">
                        <w:pPr>
                          <w:jc w:val="center"/>
                          <w:rPr>
                            <w:lang w:val="fr-FR"/>
                          </w:rPr>
                        </w:pPr>
                        <w:r>
                          <w:rPr>
                            <w:lang w:val="fr-FR"/>
                          </w:rPr>
                          <w:t>Models</w:t>
                        </w:r>
                      </w:p>
                      <w:p w:rsidR="00467F89" w:rsidRPr="0084069A" w:rsidRDefault="00467F89" w:rsidP="002018CA">
                        <w:pPr>
                          <w:jc w:val="center"/>
                          <w:rPr>
                            <w:color w:val="FF0000"/>
                            <w:lang w:val="fr-FR"/>
                          </w:rPr>
                        </w:pPr>
                        <w:r w:rsidRPr="0084069A">
                          <w:rPr>
                            <w:color w:val="FF0000"/>
                            <w:lang w:val="fr-FR"/>
                          </w:rPr>
                          <w:t>(SRS-026-3 13-2, 13-3, 13-6)</w:t>
                        </w:r>
                      </w:p>
                    </w:txbxContent>
                  </v:textbox>
                </v:shape>
                <v:group id="Group 326" o:spid="_x0000_s1556" style="position:absolute;left:2019;top:2584;width:16097;height:1981"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3vXG3CAAAA2wAAAA8A&#10;AAAAAAAAAAAAAAAAqgIAAGRycy9kb3ducmV2LnhtbFBLBQYAAAAABAAEAPoAAACZAwAAAAA=&#10;">
                  <v:group id="Group 327" o:spid="_x0000_s1557"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gbEGcEAAADbAAAADwAAAGRycy9kb3ducmV2LnhtbERPTYvCMBC9C/sfwix4&#10;07S7KkvXKCKueBBBXRBvQzO2xWZSmtjWf28Ewds83udM550pRUO1KywriIcRCOLU6oIzBf/Hv8EP&#10;COeRNZaWScGdHMxnH70pJtq2vKfm4DMRQtglqCD3vkqkdGlOBt3QVsSBu9jaoA+wzqSusQ3hppRf&#10;UTSRBgsODTlWtMwpvR5uRsG6xXbxHa+a7fWyvJ+P491pG5NS/c9u8QvCU+ff4pd7o8P8ET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kgbEGcEAAADbAAAADwAA&#10;AAAAAAAAAAAAAACqAgAAZHJzL2Rvd25yZXYueG1sUEsFBgAAAAAEAAQA+gAAAJgDAAAAAA==&#10;">
                    <v:rect id="Rectangle 328" o:spid="_x0000_s155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juBsEA&#10;AADbAAAADwAAAGRycy9kb3ducmV2LnhtbERPTYvCMBC9C/6HMMLeNNVlZa1GEUXZPWp72dvYjG21&#10;mZQmavXXmwXB2zze58wWranElRpXWlYwHEQgiDOrS84VpMmm/w3CeWSNlWVScCcHi3m3M8NY2xvv&#10;6Lr3uQgh7GJUUHhfx1K6rCCDbmBr4sAdbWPQB9jkUjd4C+GmkqMoGkuDJYeGAmtaFZSd9xej4FCO&#10;Unzskm1kJptP/9smp8vfWqmPXrucgvDU+rf45f7RYf4X/P8SDpDz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Y7gbBAAAA2wAAAA8AAAAAAAAAAAAAAAAAmAIAAGRycy9kb3du&#10;cmV2LnhtbFBLBQYAAAAABAAEAPUAAACGAwAAAAA=&#10;"/>
                    <v:shape id="AutoShape 329" o:spid="_x0000_s155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6TVlsMAAADbAAAADwAAAGRycy9kb3ducmV2LnhtbERPTWvCQBC9C/6HZYTedGMPUlNXKYKl&#10;pPSgKaHehuyYhGZnw+5qkv56t1DobR7vcza7wbTiRs43lhUsFwkI4tLqhisFn/lh/gTCB2SNrWVS&#10;MJKH3XY62WCqbc9Hup1CJWII+xQV1CF0qZS+rMmgX9iOOHIX6wyGCF0ltcM+hptWPibJShpsODbU&#10;2NG+pvL7dDUKvt7X12IsPigrluvsjM74n/xVqYfZ8PIMItAQ/sV/7jcd56/g95d4gNz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k1ZbDAAAA2wAAAA8AAAAAAAAAAAAA&#10;AAAAoQIAAGRycy9kb3ducmV2LnhtbFBLBQYAAAAABAAEAPkAAACRAwAAAAA=&#10;">
                      <v:stroke endarrow="block"/>
                    </v:shape>
                  </v:group>
                  <v:shape id="Text Box 330" o:spid="_x0000_s1560"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hjCb8A&#10;AADbAAAADwAAAGRycy9kb3ducmV2LnhtbERPy6rCMBDdX/AfwghuLpoqXqvVKCoobn18wNiMbbGZ&#10;lCba+vdGEO5uDuc5i1VrSvGk2hWWFQwHEQji1OqCMwWX864/BeE8ssbSMil4kYPVsvOzwETbho/0&#10;PPlMhBB2CSrIva8SKV2ak0E3sBVx4G62NugDrDOpa2xCuCnlKIom0mDBoSHHirY5pffTwyi4HZrf&#10;v1lz3ftLfBxPNljEV/tSqtdt13MQnlr/L/66DzrMj+HzSzhALt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CiGMJvwAAANsAAAAPAAAAAAAAAAAAAAAAAJgCAABkcnMvZG93bnJl&#10;di54bWxQSwUGAAAAAAQABAD1AAAAhAMAAAAA&#10;" stroked="f">
                    <v:textbox>
                      <w:txbxContent>
                        <w:p w:rsidR="00467F89" w:rsidRPr="0086649D" w:rsidRDefault="00467F89" w:rsidP="002018CA">
                          <w:pPr>
                            <w:spacing w:line="240" w:lineRule="auto"/>
                            <w:jc w:val="right"/>
                            <w:rPr>
                              <w:rFonts w:ascii="Alstom" w:hAnsi="Alstom"/>
                              <w:sz w:val="16"/>
                              <w:szCs w:val="16"/>
                              <w:lang w:val="fr-FR"/>
                            </w:rPr>
                          </w:pPr>
                          <w:r w:rsidRPr="0086649D">
                            <w:rPr>
                              <w:rFonts w:ascii="Alstom" w:hAnsi="Alstom"/>
                              <w:sz w:val="16"/>
                              <w:szCs w:val="16"/>
                              <w:lang w:val="fr-FR"/>
                            </w:rPr>
                            <w:t>Fixed Values</w:t>
                          </w:r>
                        </w:p>
                      </w:txbxContent>
                    </v:textbox>
                  </v:shape>
                </v:group>
                <v:group id="Group 331" o:spid="_x0000_s1561" style="position:absolute;left:2019;top:4565;width:16103;height:1981"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0vOHMUAAADbAAAADwAAAGRycy9kb3ducmV2LnhtbESPT2vCQBDF70K/wzKF&#10;3nQTS0tJ3YhIlR6kUC2ItyE7+YPZ2ZBdk/jtO4dCbzO8N+/9ZrWeXKsG6kPj2UC6SEARF942XBn4&#10;Oe3mb6BCRLbYeiYDdwqwzh9mK8ysH/mbhmOslIRwyNBAHWOXaR2KmhyGhe+IRSt97zDK2lfa9jhK&#10;uGv1MkletcOGpaHGjrY1FdfjzRnYjzhuntOP4XAtt/fL6eXrfEjJmKfHafMOKtIU/81/159W8AVW&#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NLzhzFAAAA2wAA&#10;AA8AAAAAAAAAAAAAAAAAqgIAAGRycy9kb3ducmV2LnhtbFBLBQYAAAAABAAEAPoAAACcAwAAAAA=&#10;">
                  <v:group id="Group 332" o:spid="_x0000_s1562"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v:rect id="Rectangle 333" o:spid="_x0000_s156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OHI78A&#10;AADbAAAADwAAAGRycy9kb3ducmV2LnhtbERPTa/BQBTdv8R/mFyJ3TNViTxliBDCktrYXZ2rLZ07&#10;TWdQfr1ZSN7y5HxP562pxIMaV1pWMOhHIIgzq0vOFRzT9e8fCOeRNVaWScGLHMxnnZ8pJto+eU+P&#10;g89FCGGXoILC+zqR0mUFGXR9WxMH7mIbgz7AJpe6wWcIN5WMo2gkDZYcGgqsaVlQdjvcjYJzGR/x&#10;vU83kRmvh37Xptf7aaVUr9suJiA8tf5f/HVvtYI4rA9fwg+Qsw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Uw4cjvwAAANsAAAAPAAAAAAAAAAAAAAAAAJgCAABkcnMvZG93bnJl&#10;di54bWxQSwUGAAAAAAQABAD1AAAAhAMAAAAA&#10;"/>
                    <v:shape id="AutoShape 334" o:spid="_x0000_s156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iGHX8QAAADbAAAADwAAAGRycy9kb3ducmV2LnhtbESPQWvCQBSE74L/YXlCb2YTD6VGVymC&#10;pSg9VCXY2yP7moRm34bdVaO/visIHoeZ+YaZL3vTijM531hWkCUpCOLS6oYrBYf9evwGwgdkja1l&#10;UnAlD8vFcDDHXNsLf9N5FyoRIexzVFCH0OVS+rImgz6xHXH0fq0zGKJ0ldQOLxFuWjlJ01dpsOG4&#10;UGNHq5rKv93JKDhup6fiWnzRpsimmx90xt/2H0q9jPr3GYhAfXiGH+1PrWCSwf1L/AFy8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YdfxAAAANsAAAAPAAAAAAAAAAAA&#10;AAAAAKECAABkcnMvZG93bnJldi54bWxQSwUGAAAAAAQABAD5AAAAkgMAAAAA&#10;">
                      <v:stroke endarrow="block"/>
                    </v:shape>
                  </v:group>
                  <v:shape id="Text Box 335" o:spid="_x0000_s1565"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JMKLMEA&#10;AADbAAAADwAAAGRycy9kb3ducmV2LnhtbESP3YrCMBSE7wXfIRzBG9F0i7/VKKuw4q0/D3Bsjm2x&#10;OSlNtPXtN4Lg5TAz3zCrTWtK8aTaFZYV/IwiEMSp1QVnCi7nv+EchPPIGkvLpOBFDjbrbmeFibYN&#10;H+l58pkIEHYJKsi9rxIpXZqTQTeyFXHwbrY26IOsM6lrbALclDKOoqk0WHBYyLGiXU7p/fQwCm6H&#10;ZjBZNNe9v8yO4+kWi9nVvpTq99rfJQhPrf+GP+2DVhDH8P4SfoBc/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yTCizBAAAA2wAAAA8AAAAAAAAAAAAAAAAAmAIAAGRycy9kb3du&#10;cmV2LnhtbFBLBQYAAAAABAAEAPUAAACGAwAAAAA=&#10;" stroked="f">
                    <v:textbo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National</w:t>
                          </w:r>
                          <w:r w:rsidRPr="0086649D">
                            <w:rPr>
                              <w:rFonts w:ascii="Alstom" w:hAnsi="Alstom"/>
                              <w:sz w:val="16"/>
                              <w:szCs w:val="16"/>
                              <w:lang w:val="fr-FR"/>
                            </w:rPr>
                            <w:t xml:space="preserve"> Values</w:t>
                          </w:r>
                        </w:p>
                      </w:txbxContent>
                    </v:textbox>
                  </v:shape>
                </v:group>
                <v:group id="Group 336" o:spid="_x0000_s1566" style="position:absolute;left:1828;top:14573;width:16104;height:1968"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4OW0MQAAADbAAAADwAAAGRycy9kb3ducmV2LnhtbESPQYvCMBSE74L/ITzB&#10;m6ZVFOkaRWRXPMiCdWHZ26N5tsXmpTSxrf/eLAgeh5n5hllve1OJlhpXWlYQTyMQxJnVJecKfi5f&#10;kxUI55E1VpZJwYMcbDfDwRoTbTs+U5v6XAQIuwQVFN7XiZQuK8igm9qaOHhX2xj0QTa51A12AW4q&#10;OYuipTRYclgosKZ9QdktvRsFhw673Tz+bE+36/7xd1l8/55iUmo86ncfIDz1/h1+tY9awWwO/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04OW0MQAAADbAAAA&#10;DwAAAAAAAAAAAAAAAACqAgAAZHJzL2Rvd25yZXYueG1sUEsFBgAAAAAEAAQA+gAAAJsDAAAAAA==&#10;">
                  <v:group id="Group 337" o:spid="_x0000_s1567"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GoOpMQAAADbAAAADwAAAGRycy9kb3ducmV2LnhtbESPQYvCMBSE78L+h/AW&#10;vGlaVxepRhHZFQ8iqAvi7dE822LzUppsW/+9EQSPw8x8w8yXnSlFQ7UrLCuIhxEI4tTqgjMFf6ff&#10;wRSE88gaS8uk4E4OlouP3hwTbVs+UHP0mQgQdgkqyL2vEildmpNBN7QVcfCutjbog6wzqWtsA9yU&#10;chRF39JgwWEhx4rWOaW3479RsGmxXX3FP83udl3fL6fJ/ryLSan+Z7eagfDU+Xf41d5qBaMx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GoOpMQAAADbAAAA&#10;DwAAAAAAAAAAAAAAAACqAgAAZHJzL2Rvd25yZXYueG1sUEsFBgAAAAAEAAQA+gAAAJsDAAAAAA==&#10;">
                    <v:rect id="Rectangle 338" o:spid="_x0000_s156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LQku8QA&#10;AADbAAAADwAAAGRycy9kb3ducmV2LnhtbESPQWvCQBSE7wX/w/IKvTWbplhqdBVRLPZokktvz+wz&#10;SZt9G7KrSf31bqHgcZiZb5jFajStuFDvGssKXqIYBHFpdcOVgiLfPb+DcB5ZY2uZFPySg9Vy8rDA&#10;VNuBD3TJfCUChF2KCmrvu1RKV9Zk0EW2Iw7eyfYGfZB9JXWPQ4CbViZx/CYNNhwWauxoU1P5k52N&#10;gmOTFHg95B+xme1e/eeYf5+/tko9PY7rOQhPo7+H/9t7rSCZwt+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S0JLvEAAAA2wAAAA8AAAAAAAAAAAAAAAAAmAIAAGRycy9k&#10;b3ducmV2LnhtbFBLBQYAAAAABAAEAPUAAACJAwAAAAA=&#10;"/>
                    <v:shape id="AutoShape 339" o:spid="_x0000_s156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cgfK8MAAADbAAAADwAAAGRycy9kb3ducmV2LnhtbESPQYvCMBSE74L/ITzBm6Z6EK1GWRYU&#10;cfGwupT19miebbF5KUnUur9+Iwgeh5n5hlmsWlOLGzlfWVYwGiYgiHOrKy4U/BzXgykIH5A11pZJ&#10;wYM8rJbdzgJTbe/8TbdDKESEsE9RQRlCk0rp85IM+qFtiKN3ts5giNIVUju8R7ip5ThJJtJgxXGh&#10;xIY+S8ovh6tR8Ps1u2aPbE+7bDTbndAZ/3fcKNXvtR9zEIHa8A6/2lutYDyB55f4A+Ty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HIHyvDAAAA2wAAAA8AAAAAAAAAAAAA&#10;AAAAoQIAAGRycy9kb3ducmV2LnhtbFBLBQYAAAAABAAEAPkAAACRAwAAAAA=&#10;">
                      <v:stroke endarrow="block"/>
                    </v:shape>
                  </v:group>
                  <v:shape id="Text Box 340" o:spid="_x0000_s1570"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SptMEA&#10;AADbAAAADwAAAGRycy9kb3ducmV2LnhtbESP0YrCMBRE3wX/IVzBF1lTxbVajaKC4quuH3Btrm2x&#10;uSlNtPXvjSDs4zAzZ5jlujWleFLtCssKRsMIBHFqdcGZgsvf/mcGwnlkjaVlUvAiB+tVt7PERNuG&#10;T/Q8+0wECLsEFeTeV4mULs3JoBvaijh4N1sb9EHWmdQ1NgFuSjmOoqk0WHBYyLGiXU7p/fwwCm7H&#10;ZvA7b64Hf4lPk+kWi/hqX0r1e+1mAcJT6//D3/ZRKxjH8PkSfoB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kqbTBAAAA2wAAAA8AAAAAAAAAAAAAAAAAmAIAAGRycy9kb3du&#10;cmV2LnhtbFBLBQYAAAAABAAEAPUAAACGAwAAAAA=&#10;" stroked="f">
                    <v:textbo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SSP Profiles</w:t>
                          </w:r>
                        </w:p>
                      </w:txbxContent>
                    </v:textbox>
                  </v:shape>
                </v:group>
                <v:group id="Group 341" o:spid="_x0000_s1571" style="position:absolute;left:1822;top:28549;width:16104;height:2000"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group id="Group 342" o:spid="_x0000_s1572"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v:rect id="Rectangle 343" o:spid="_x0000_s157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oR/r8A&#10;AADbAAAADwAAAGRycy9kb3ducmV2LnhtbERPTa/BQBTdS/yHyZXYMUUi75UhQghL2s3bXZ2rLZ07&#10;TWdQfr1ZSN7y5HzPl62pxIMaV1pWMBpGIIgzq0vOFaTJdvADwnlkjZVlUvAiB8tFtzPHWNsnH+lx&#10;8rkIIexiVFB4X8dSuqwgg25oa+LAXWxj0AfY5FI3+AzhppLjKJpKgyWHhgJrWheU3U53o+BcjlN8&#10;H5NdZH63E39ok+v9b6NUv9euZiA8tf5f/HXvtYJJWB++hB8gF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GhH+vwAAANsAAAAPAAAAAAAAAAAAAAAAAJgCAABkcnMvZG93bnJl&#10;di54bWxQSwUGAAAAAAQABAD1AAAAhAMAAAAA&#10;"/>
                    <v:shape id="AutoShape 344" o:spid="_x0000_s157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RgsQAAADbAAAADwAAAGRycy9kb3ducmV2LnhtbESPQWvCQBSE70L/w/IKvekmF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7+BGCxAAAANsAAAAPAAAAAAAAAAAA&#10;AAAAAKECAABkcnMvZG93bnJldi54bWxQSwUGAAAAAAQABAD5AAAAkgMAAAAA&#10;">
                      <v:stroke endarrow="block"/>
                    </v:shape>
                  </v:group>
                  <v:shape id="Text Box 345" o:spid="_x0000_s1575"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Uqc8cMA&#10;AADbAAAADwAAAGRycy9kb3ducmV2LnhtbESP3YrCMBSE74V9h3AWvJE1Xf+62zWKCoq3/jzAaXNs&#10;yzYnpYm2vr0RBC+HmfmGmS87U4kbNa60rOB7GIEgzqwuOVdwPm2/fkA4j6yxskwK7uRgufjozTHR&#10;tuUD3Y4+FwHCLkEFhfd1IqXLCjLohrYmDt7FNgZ9kE0udYNtgJtKjqJoJg2WHBYKrGlTUPZ/vBoF&#10;l307mP626c6f48NktsYyTu1dqf5nt/oD4anz7/CrvdcKxiN4fgk/QC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Uqc8cMAAADbAAAADwAAAAAAAAAAAAAAAACYAgAAZHJzL2Rv&#10;d25yZXYueG1sUEsFBgAAAAAEAAQA9QAAAIgDAAAAAA==&#10;" stroked="f">
                    <v:textbo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Gradient Profile</w:t>
                          </w:r>
                        </w:p>
                      </w:txbxContent>
                    </v:textbox>
                  </v:shape>
                </v:group>
                <v:group id="Group 346" o:spid="_x0000_s1576" style="position:absolute;left:1828;top:16541;width:16104;height:1969"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ZaAA3FAAAA2wAA&#10;AA8AAAAAAAAAAAAAAAAAqgIAAGRycy9kb3ducmV2LnhtbFBLBQYAAAAABAAEAPoAAACcAwAAAAA=&#10;">
                  <v:group id="Group 347" o:spid="_x0000_s1577"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v:rect id="Rectangle 348" o:spid="_x0000_s157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W2yZsIA&#10;AADbAAAADwAAAGRycy9kb3ducmV2LnhtbESPQYvCMBSE74L/ITzBm6YqK2s1iijK7lHrxduzebbV&#10;5qU0Uau/3iwIexxm5htmtmhMKe5Uu8KygkE/AkGcWl1wpuCQbHrfIJxH1lhaJgVPcrCYt1szjLV9&#10;8I7ue5+JAGEXo4Lc+yqW0qU5GXR9WxEH72xrgz7IOpO6xkeAm1IOo2gsDRYcFnKsaJVTet3fjIJT&#10;MTzga5dsIzPZjPxvk1xux7VS3U6znILw1Pj/8Kf9oxWMvu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bbJmwgAAANsAAAAPAAAAAAAAAAAAAAAAAJgCAABkcnMvZG93&#10;bnJldi54bWxQSwUGAAAAAAQABAD1AAAAhwMAAAAA&#10;"/>
                    <v:shape id="AutoShape 349" o:spid="_x0000_s157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GJ9sUAAADbAAAADwAAAGRycy9kb3ducmV2LnhtbESPQWvCQBSE7wX/w/KE3uomLUiNriKC&#10;pVh6qJagt0f2mQSzb8PuaqK/3i0IPQ4z8w0zW/SmERdyvrasIB0lIIgLq2suFfzu1i/vIHxA1thY&#10;JgVX8rCYD55mmGnb8Q9dtqEUEcI+QwVVCG0mpS8qMuhHtiWO3tE6gyFKV0rtsItw08jXJBlLgzXH&#10;hQpbWlVUnLZno2D/NTnn1/ybNnk62RzQGX/bfSj1POyXUxCB+vAffrQ/tYK3Mf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BGJ9sUAAADbAAAADwAAAAAAAAAA&#10;AAAAAAChAgAAZHJzL2Rvd25yZXYueG1sUEsFBgAAAAAEAAQA+QAAAJMDAAAAAA==&#10;">
                      <v:stroke endarrow="block"/>
                    </v:shape>
                  </v:group>
                  <v:shape id="Text Box 350" o:spid="_x0000_s1580"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acQA&#10;AADbAAAADwAAAGRycy9kb3ducmV2LnhtbESP3WrCQBSE74W+w3IKvZG6sbZGo2tohZbcxvoAx+wx&#10;CWbPhuyan7fvFgq9HGbmG2afjqYRPXWutqxguYhAEBdW11wqOH9/Pm9AOI+ssbFMCiZykB4eZntM&#10;tB04p/7kSxEg7BJUUHnfJlK6oiKDbmFb4uBdbWfQB9mVUnc4BLhp5EsUraXBmsNChS0dKypup7tR&#10;cM2G+dt2uHz5c5y/rj+wji92UurpcXzfgfA0+v/wXzvTClYx/H4JP0Aef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k9P2nEAAAA2wAAAA8AAAAAAAAAAAAAAAAAmAIAAGRycy9k&#10;b3ducmV2LnhtbFBLBQYAAAAABAAEAPUAAACJAwAAAAA=&#10;" stroked="f">
                    <v:textbo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Temporary Speed Restriction</w:t>
                          </w:r>
                        </w:p>
                      </w:txbxContent>
                    </v:textbox>
                  </v:shape>
                </v:group>
                <v:group id="Group 351" o:spid="_x0000_s1581" style="position:absolute;left:1739;top:34061;width:16104;height:2000"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Fj+knzCAAAA2wAAAA8A&#10;AAAAAAAAAAAAAAAAqgIAAGRycy9kb3ducmV2LnhtbFBLBQYAAAAABAAEAPoAAACZAwAAAAA=&#10;">
                  <v:group id="Group 352" o:spid="_x0000_s1582"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7I358QAAADbAAAADwAAAGRycy9kb3ducmV2LnhtbESPT4vCMBTE7wt+h/AE&#10;b2taxUWrUURc8SCCf0C8PZpnW2xeSpNt67ffLAh7HGbmN8xi1ZlSNFS7wrKCeBiBIE6tLjhTcL18&#10;f05BOI+ssbRMCl7kYLXsfSww0bblEzVnn4kAYZeggtz7KpHSpTkZdENbEQfvYWuDPsg6k7rGNsBN&#10;KUdR9CUNFhwWcqxok1P6PP8YBbsW2/U43jaH52Pzul8mx9shJqUG/W49B+Gp8//hd3uvFYx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7I358QAAADbAAAA&#10;DwAAAAAAAAAAAAAAAACqAgAAZHJzL2Rvd25yZXYueG1sUEsFBgAAAAAEAAQA+gAAAJsDAAAAAA==&#10;">
                    <v:rect id="Rectangle 353" o:spid="_x0000_s158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xig8EA&#10;AADbAAAADwAAAGRycy9kb3ducmV2LnhtbERPPW/CMBDdK/EfrENiKw4UVZ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kcYoPBAAAA2wAAAA8AAAAAAAAAAAAAAAAAmAIAAGRycy9kb3du&#10;cmV2LnhtbFBLBQYAAAAABAAEAPUAAACGAwAAAAA=&#10;"/>
                    <v:shape id="AutoShape 354" o:spid="_x0000_s158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i/8QAAADbAAAADwAAAGRycy9kb3ducmV2LnhtbESPQWvCQBSE70L/w/IKvekmUopGVykF&#10;S7F4UEuot0f2mQSzb8PuqtFf7wqCx2FmvmGm88404kTO15YVpIMEBHFhdc2lgr/toj8C4QOyxsYy&#10;KbiQh/nspTfFTNszr+m0CaWIEPYZKqhCaDMpfVGRQT+wLXH09tYZDFG6UmqH5wg3jRwmyYc0WHNc&#10;qLClr4qKw+ZoFPz/jo/5JV/RMk/Hyx0646/bb6XeXrvPCYhAXXiGH+0freA9hfuX+APk7AY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j/mL/xAAAANsAAAAPAAAAAAAAAAAA&#10;AAAAAKECAABkcnMvZG93bnJldi54bWxQSwUGAAAAAAQABAD5AAAAkgMAAAAA&#10;">
                      <v:stroke endarrow="block"/>
                    </v:shape>
                  </v:group>
                  <v:shape id="Text Box 355" o:spid="_x0000_s1585"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zvjMQA&#10;AADbAAAADwAAAGRycy9kb3ducmV2LnhtbESP3WrCQBSE7wu+w3KE3hTdKKk/0U1oCxZvoz7AMXtM&#10;gtmzIbs1ydt3hUIvh5n5htlng2nEgzpXW1awmEcgiAuray4VXM6H2QaE88gaG8ukYCQHWTp52WOi&#10;bc85PU6+FAHCLkEFlfdtIqUrKjLo5rYlDt7NdgZ9kF0pdYd9gJtGLqNoJQ3WHBYqbOmrouJ++jEK&#10;bsf+7X3bX7/9ZZ3Hq0+s11c7KvU6HT52IDwN/j/81z5qBfESnl/CD5Dp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M74zEAAAA2wAAAA8AAAAAAAAAAAAAAAAAmAIAAGRycy9k&#10;b3ducmV2LnhtbFBLBQYAAAAABAAEAPUAAACJAwAAAAA=&#10;" stroked="f">
                    <v:textbo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Track  Condition  Request</w:t>
                          </w:r>
                        </w:p>
                      </w:txbxContent>
                    </v:textbox>
                  </v:shape>
                </v:group>
                <v:group id="Group 357" o:spid="_x0000_s1586" style="position:absolute;left:28479;top:61277;width:1905;height:159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lxzcMQAAADbAAAADwAAAGRycy9kb3ducmV2LnhtbESPT4vCMBTE7wt+h/AE&#10;b2tadUWqUURc8SCCf0C8PZpnW2xeSpNt67ffLAh7HGbmN8xi1ZlSNFS7wrKCeBiBIE6tLjhTcL18&#10;f85AOI+ssbRMCl7kYLXsfSww0bblEzVnn4kAYZeggtz7KpHSpTkZdENbEQfvYWuDPsg6k7rGNsBN&#10;KUdRNJUGCw4LOVa0ySl9nn+Mgl2L7Xocb5vD87F53S9fx9shJqUG/W49B+Gp8//hd3uvFUzG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DlxzcMQAAADbAAAA&#10;DwAAAAAAAAAAAAAAAACqAgAAZHJzL2Rvd25yZXYueG1sUEsFBgAAAAAEAAQA+gAAAJsDAAAAAA==&#10;">
                  <v:rect id="Rectangle 358" o:spid="_x0000_s158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shape id="AutoShape 359" o:spid="_x0000_s158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k/MYAAADbAAAADwAAAGRycy9kb3ducmV2LnhtbESPT2vCQBTE7wW/w/KE3urG0haNriJC&#10;S7H04B+C3h7ZZxLMvg27axL76buFgsdhZn7DzJe9qUVLzleWFYxHCQji3OqKCwWH/fvTBIQPyBpr&#10;y6TgRh6Wi8HDHFNtO95SuwuFiBD2KSooQ2hSKX1ekkE/sg1x9M7WGQxRukJqh12Em1o+J8mbNFhx&#10;XCixoXVJ+WV3NQqOX9Nrdsu+aZONp5sTOuN/9h9KPQ771QxEoD7cw//tT63g5R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zFZPzGAAAA2wAAAA8AAAAAAAAA&#10;AAAAAAAAoQIAAGRycy9kb3ducmV2LnhtbFBLBQYAAAAABAAEAPkAAACUAwAAAAA=&#10;">
                    <v:stroke endarrow="block"/>
                  </v:shape>
                </v:group>
                <v:shape id="Text Box 360" o:spid="_x0000_s1589" type="#_x0000_t202" style="position:absolute;left:10052;top:61277;width:17843;height:19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fpj8MA&#10;AADbAAAADwAAAGRycy9kb3ducmV2LnhtbESP3WrCQBSE74W+w3IKvRHdWNKo0U2wQktu/XmAY/aY&#10;BLNnQ3Zr4tu7hUIvh5n5htnmo2nFnXrXWFawmEcgiEurG64UnE9fsxUI55E1tpZJwYMc5NnLZIup&#10;tgMf6H70lQgQdikqqL3vUildWZNBN7cdcfCutjfog+wrqXscAty08j2KEmmw4bBQY0f7msrb8cco&#10;uBbD9GM9XL79eXmIk09slhf7UOrtddxtQHga/X/4r11oBXEC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nfpj8MAAADbAAAADwAAAAAAAAAAAAAAAACYAgAAZHJzL2Rv&#10;d25yZXYueG1sUEsFBgAAAAAEAAQA9QAAAIgDAAAAAA==&#10;" stroked="f">
                  <v:textbo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Speed &amp; Position &amp; LRBG &amp; LRBGDIR</w:t>
                        </w:r>
                      </w:p>
                    </w:txbxContent>
                  </v:textbox>
                </v:shape>
                <v:group id="Group 361" o:spid="_x0000_s1590" style="position:absolute;left:1739;top:31203;width:16104;height:2001"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Wd1c8YAAADbAAAADwAAAGRycy9kb3ducmV2LnhtbESPW2vCQBSE3wv+h+UI&#10;faub2FYlZhURW/ogghcQ3w7Zkwtmz4bsNon/vlso9HGYmW+YdD2YWnTUusqygngSgSDOrK64UHA5&#10;f7wsQDiPrLG2TAoe5GC9Gj2lmGjb85G6ky9EgLBLUEHpfZNI6bKSDLqJbYiDl9vWoA+yLaRusQ9w&#10;U8tpFM2kwYrDQokNbUvK7qdvo+Czx37zGu+6/T3fPm7n98N1H5NSz+NhswThafD/4b/2l1bwNof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xZ3VzxgAAANsA&#10;AAAPAAAAAAAAAAAAAAAAAKoCAABkcnMvZG93bnJldi54bWxQSwUGAAAAAAQABAD6AAAAnQMAAAAA&#10;">
                  <v:group id="Group 362" o:spid="_x0000_s1591"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PjhAcMAAADbAAAADwAAAGRycy9kb3ducmV2LnhtbERPy2rCQBTdC/2H4Ra6&#10;M5O0Wkp0FAlt6UIEk0Jxd8lck2DmTshM8/h7Z1Ho8nDe2/1kWjFQ7xrLCpIoBkFcWt1wpeC7+Fi+&#10;gXAeWWNrmRTM5GC/e1hsMdV25DMNua9ECGGXooLa+y6V0pU1GXSR7YgDd7W9QR9gX0nd4xjCTSuf&#10;4/hVGmw4NNTYUVZTect/jYLPEcfDS/I+HG/XbL4U69PPMSGlnh6nwwaEp8n/i//cX1rBKo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A+OEBwwAAANsAAAAP&#10;AAAAAAAAAAAAAAAAAKoCAABkcnMvZG93bnJldi54bWxQSwUGAAAAAAQABAD6AAAAmgMAAAAA&#10;">
                    <v:rect id="Rectangle 363" o:spid="_x0000_s1592"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bLHsQA&#10;AADbAAAADwAAAGRycy9kb3ducmV2LnhtbESPQWvCQBSE7wX/w/KE3pqNVkoTXUUUix41ufT2mn0m&#10;abNvQ3ZN0v76rlDocZiZb5jVZjSN6KlztWUFsygGQVxYXXOpIM8OT68gnEfW2FgmBd/kYLOePKww&#10;1XbgM/UXX4oAYZeigsr7NpXSFRUZdJFtiYN3tZ1BH2RXSt3hEOCmkfM4fpEGaw4LFba0q6j4utyM&#10;go96nuPPOXuLTXJ49qcx+7y975V6nI7bJQhPo/8P/7WPWsEigf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gmyx7EAAAA2wAAAA8AAAAAAAAAAAAAAAAAmAIAAGRycy9k&#10;b3ducmV2LnhtbFBLBQYAAAAABAAEAPUAAACJAwAAAAA=&#10;"/>
                    <v:shape id="AutoShape 364" o:spid="_x0000_s1593"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WtRucEAAADbAAAADwAAAGRycy9kb3ducmV2LnhtbERPy4rCMBTdC/MP4Q6409QBRatRhoER&#10;UVz4oOju0txpyzQ3JYla/XqzEFweznu2aE0truR8ZVnBoJ+AIM6trrhQcDz89sYgfEDWWFsmBXfy&#10;sJh/dGaYanvjHV33oRAxhH2KCsoQmlRKn5dk0PdtQxy5P+sMhghdIbXDWww3tfxKkpE0WHFsKLGh&#10;n5Ly//3FKDhtJpfsnm1pnQ0m6zM64x+HpVLdz/Z7CiJQG97il3ulFQzj+vgl/gA5fw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Ja1G5wQAAANsAAAAPAAAAAAAAAAAAAAAA&#10;AKECAABkcnMvZG93bnJldi54bWxQSwUGAAAAAAQABAD5AAAAjwMAAAAA&#10;">
                      <v:stroke endarrow="block"/>
                    </v:shape>
                  </v:group>
                  <v:shape id="Text Box 365" o:spid="_x0000_s1594"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EfnJsIA&#10;AADbAAAADwAAAGRycy9kb3ducmV2LnhtbESP3YrCMBSE7xd8h3AEbxabKutfNYorrHjrzwOcNse2&#10;2JyUJmvr2xtB8HKYmW+Y1aYzlbhT40rLCkZRDII4s7rkXMHl/Decg3AeWWNlmRQ8yMFm3ftaYaJt&#10;y0e6n3wuAoRdggoK7+tESpcVZNBFtiYO3tU2Bn2QTS51g22Am0qO43gqDZYcFgqsaVdQdjv9GwXX&#10;Q/s9WbTp3l9mx5/pL5az1D6UGvS77RKEp85/wu/2QSuYjOD1JfwAuX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R+cmwgAAANsAAAAPAAAAAAAAAAAAAAAAAJgCAABkcnMvZG93&#10;bnJldi54bWxQSwUGAAAAAAQABAD1AAAAhwMAAAAA&#10;" stroked="f">
                    <v:textbo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LOA,  Veoa, DP, OL</w:t>
                          </w:r>
                        </w:p>
                      </w:txbxContent>
                    </v:textbox>
                  </v:shape>
                </v:group>
                <v:group id="Group 366" o:spid="_x0000_s1595" style="position:absolute;left:1822;top:36506;width:16104;height:2000" coordorigin="3240,730" coordsize="1845,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367" o:spid="_x0000_s1596" style="position:absolute;left:4866;top:730;width:219;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4XlrcUAAADbAAAADwAAAGRycy9kb3ducmV2LnhtbESPT2vCQBTE74V+h+UV&#10;vNVNFIuk2YiIFQ9SqArS2yP78odk34bsNonf3i0Uehxm5jdMuplMKwbqXW1ZQTyPQBDnVtdcKrhe&#10;Pl7XIJxH1thaJgV3crDJnp9STLQd+YuGsy9FgLBLUEHlfZdI6fKKDLq57YiDV9jeoA+yL6XucQxw&#10;08pFFL1JgzWHhQo72lWUN+cfo+Aw4rhdxvvh1BS7+/dl9Xk7xaTU7GXavoPwNPn/8F/7qBWsl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IuF5a3FAAAA2wAA&#10;AA8AAAAAAAAAAAAAAAAAqgIAAGRycy9kb3ducmV2LnhtbFBLBQYAAAAABAAEAPoAAACcAwAAAAA=&#10;">
                    <v:rect id="Rectangle 368" o:spid="_x0000_s1597"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yXcUA&#10;AADbAAAADwAAAGRycy9kb3ducmV2LnhtbESPQWvCQBSE7wX/w/KE3upGraWNbkSUlHrUeOntmX0m&#10;0ezbkN2YtL++Wyj0OMzMN8xqPZha3Kl1lWUF00kEgji3uuJCwSlLn15BOI+ssbZMCr7IwToZPaww&#10;1rbnA92PvhABwi5GBaX3TSyly0sy6Ca2IQ7exbYGfZBtIXWLfYCbWs6i6EUarDgslNjQtqT8duyM&#10;gnM1O+H3IXuPzFs69/shu3afO6Uex8NmCcLT4P/Df+0PrWDxDL9fwg+Qy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vJdxQAAANsAAAAPAAAAAAAAAAAAAAAAAJgCAABkcnMv&#10;ZG93bnJldi54bWxQSwUGAAAAAAQABAD1AAAAigMAAAAA&#10;"/>
                    <v:shape id="AutoShape 369" o:spid="_x0000_s1598"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RzyIcQAAADbAAAADwAAAGRycy9kb3ducmV2LnhtbESPQWvCQBSE74X+h+UVvNWNgqVGVymF&#10;ilg81EjQ2yP7TEKzb8PuqtFf7wqCx2FmvmGm88404kTO15YVDPoJCOLC6ppLBdvs5/0ThA/IGhvL&#10;pOBCHuaz15cpptqe+Y9Om1CKCGGfooIqhDaV0hcVGfR92xJH72CdwRClK6V2eI5w08hhknxIgzXH&#10;hQpb+q6o+N8cjYLd7/iYX/I1rfLBeLVHZ/w1WyjVe+u+JiACdeEZfrSXWsFoBPcv8QfI2Q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HPIhxAAAANsAAAAPAAAAAAAAAAAA&#10;AAAAAKECAABkcnMvZG93bnJldi54bWxQSwUGAAAAAAQABAD5AAAAkgMAAAAA&#10;">
                      <v:stroke endarrow="block"/>
                    </v:shape>
                  </v:group>
                  <v:shape id="Text Box 370" o:spid="_x0000_s1599" type="#_x0000_t202" style="position:absolute;left:3240;top:730;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5/UsQA&#10;AADbAAAADwAAAGRycy9kb3ducmV2LnhtbESP0WqDQBRE3wP9h+UW+hLqmhJNa7NKGkjxNWk+4Ore&#10;qNS9K+42mr/PFgp9HGbmDLMtZtOLK42us6xgFcUgiGurO24UnL8Oz68gnEfW2FsmBTdyUOQPiy1m&#10;2k58pOvJNyJA2GWooPV+yKR0dUsGXWQH4uBd7GjQBzk2Uo84Bbjp5Uscp9Jgx2GhxYH2LdXfpx+j&#10;4FJOy+Rtqj79eXNcpx/YbSp7U+rpcd69g/A0+//wX7vUCpIUfr+EHyDz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uuf1LEAAAA2wAAAA8AAAAAAAAAAAAAAAAAmAIAAGRycy9k&#10;b3ducmV2LnhtbFBLBQYAAAAABAAEAPUAAACJAwAAAAA=&#10;" stroked="f">
                    <v:textbo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Mode Profile</w:t>
                          </w:r>
                        </w:p>
                      </w:txbxContent>
                    </v:textbox>
                  </v:shape>
                </v:group>
                <v:group id="Group 371" o:spid="_x0000_s1600" style="position:absolute;left:28117;top:43719;width:190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ect id="Rectangle 372" o:spid="_x0000_s160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rP4WMEA&#10;AADbAAAADwAAAGRycy9kb3ducmV2LnhtbERPPW/CMBDdK/EfrENiKw5UVJ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Kz+FjBAAAA2wAAAA8AAAAAAAAAAAAAAAAAmAIAAGRycy9kb3du&#10;cmV2LnhtbFBLBQYAAAAABAAEAPUAAACGAwAAAAA=&#10;"/>
                  <v:shape id="AutoShape 373" o:spid="_x0000_s160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H4JMQAAADbAAAADwAAAGRycy9kb3ducmV2LnhtbESPQWvCQBSE74L/YXmF3nSjUGmiqxTB&#10;UhQP1RLq7ZF9JsHs27C7auyv7wqCx2FmvmFmi8404kLO15YVjIYJCOLC6ppLBT/71eAdhA/IGhvL&#10;pOBGHhbzfm+GmbZX/qbLLpQiQthnqKAKoc2k9EVFBv3QtsTRO1pnMETpSqkdXiPcNHKcJBNpsOa4&#10;UGFLy4qK0+5sFPxu0nN+y7e0zkfp+oDO+L/9p1KvL93HFESgLjzDj/aXVvCWwv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UfgkxAAAANsAAAAPAAAAAAAAAAAA&#10;AAAAAKECAABkcnMvZG93bnJldi54bWxQSwUGAAAAAAQABAD5AAAAkgMAAAAA&#10;">
                    <v:stroke endarrow="block"/>
                  </v:shape>
                </v:group>
                <v:shape id="Text Box 374" o:spid="_x0000_s1603" type="#_x0000_t202" style="position:absolute;left:44234;top:43345;width:1360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WeIAL8A&#10;AADbAAAADwAAAGRycy9kb3ducmV2LnhtbERPy4rCMBTdD8w/hDswm8GmDmPVahQVRtxW/YBrc/vA&#10;5qY00da/NwvB5eG8l+vBNOJOnastKxhHMQji3OqaSwXn0/9oBsJ5ZI2NZVLwIAfr1efHElNte87o&#10;fvSlCCHsUlRQed+mUrq8IoMusi1x4ArbGfQBdqXUHfYh3DTyN44TabDm0FBhS7uK8uvxZhQUh/5n&#10;Mu8ve3+eZn/JFuvpxT6U+v4aNgsQngb/Fr/cB60gCev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Z4gAvwAAANsAAAAPAAAAAAAAAAAAAAAAAJgCAABkcnMvZG93bnJl&#10;di54bWxQSwUGAAAAAAQABAD1AAAAhAMAAAAA&#10;" stroked="f">
                  <v:textbox>
                    <w:txbxContent>
                      <w:p w:rsidR="00467F89" w:rsidRPr="0086649D" w:rsidRDefault="00467F89" w:rsidP="002018CA">
                        <w:pPr>
                          <w:spacing w:line="240" w:lineRule="auto"/>
                          <w:jc w:val="left"/>
                          <w:rPr>
                            <w:rFonts w:ascii="Alstom" w:hAnsi="Alstom"/>
                            <w:sz w:val="16"/>
                            <w:szCs w:val="16"/>
                            <w:lang w:val="fr-FR"/>
                          </w:rPr>
                        </w:pPr>
                        <w:r>
                          <w:rPr>
                            <w:rFonts w:ascii="Alstom" w:hAnsi="Alstom"/>
                            <w:sz w:val="16"/>
                            <w:szCs w:val="16"/>
                            <w:lang w:val="fr-FR"/>
                          </w:rPr>
                          <w:t>Emergency Brake Curves</w:t>
                        </w:r>
                      </w:p>
                    </w:txbxContent>
                  </v:textbox>
                </v:shape>
                <v:group id="Group 375" o:spid="_x0000_s1604" style="position:absolute;left:28117;top:46050;width:1912;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p3FPzFAAAA2wAA&#10;AA8AAAAAAAAAAAAAAAAAqgIAAGRycy9kb3ducmV2LnhtbFBLBQYAAAAABAAEAPoAAACcAwAAAAA=&#10;">
                  <v:rect id="Rectangle 376" o:spid="_x0000_s160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cFD8IA&#10;AADbAAAADwAAAGRycy9kb3ducmV2LnhtbESPQYvCMBSE74L/ITzBm6ZWEO0aRVxc9Kj14u1t87bt&#10;2ryUJmr11xtB8DjMzDfMfNmaSlypcaVlBaNhBII4s7rkXMEx3QymIJxH1lhZJgV3crBcdDtzTLS9&#10;8Z6uB5+LAGGXoILC+zqR0mUFGXRDWxMH7882Bn2QTS51g7cAN5WMo2giDZYcFgqsaV1Qdj5cjILf&#10;Mj7iY5/+RGa2Gftdm/5fTt9K9Xvt6guEp9Z/wu/2ViuYxPD6En6AXD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NwUPwgAAANsAAAAPAAAAAAAAAAAAAAAAAJgCAABkcnMvZG93&#10;bnJldi54bWxQSwUGAAAAAAQABAD1AAAAhwMAAAAA&#10;"/>
                  <v:shape id="AutoShape 377" o:spid="_x0000_s160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9UFc8UAAADbAAAADwAAAGRycy9kb3ducmV2LnhtbESPQWvCQBSE7wX/w/KE3uomLUiNriKC&#10;pVh6qJagt0f2mQSzb8PuaqK/3i0IPQ4z8w0zW/SmERdyvrasIB0lIIgLq2suFfzu1i/vIHxA1thY&#10;JgVX8rCYD55mmGnb8Q9dtqEUEcI+QwVVCG0mpS8qMuhHtiWO3tE6gyFKV0rtsItw08jXJBlLgzXH&#10;hQpbWlVUnLZno2D/NTnn1/ybNnk62RzQGX/bfSj1POyXUxCB+vAffrQ/tYLxG/x9iT9Azu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9UFc8UAAADbAAAADwAAAAAAAAAA&#10;AAAAAAChAgAAZHJzL2Rvd25yZXYueG1sUEsFBgAAAAAEAAQA+QAAAJMDAAAAAA==&#10;">
                    <v:stroke endarrow="block"/>
                  </v:shape>
                </v:group>
                <v:shape id="Text Box 378" o:spid="_x0000_s1607" type="#_x0000_t202" style="position:absolute;left:44234;top:46050;width:17087;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yOA8MA&#10;AADbAAAADwAAAGRycy9kb3ducmV2LnhtbESP3WrCQBSE74W+w3IKvRHdWNKo0U2wQktu/XmAY/aY&#10;BLNnQ3Zr4tu7hUIvh5n5htnmo2nFnXrXWFawmEcgiEurG64UnE9fsxUI55E1tpZJwYMc5NnLZIup&#10;tgMf6H70lQgQdikqqL3vUildWZNBN7cdcfCutjfog+wrqXscAty08j2KEmmw4bBQY0f7msrb8cco&#10;uBbD9GM9XL79eXmIk09slhf7UOrtddxtQHga/X/4r11oBUkMv1/CD5D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yOA8MAAADbAAAADwAAAAAAAAAAAAAAAACYAgAAZHJzL2Rv&#10;d25yZXYueG1sUEsFBgAAAAAEAAQA9QAAAIgDAAAAAA==&#10;" stroked="f">
                  <v:textbox>
                    <w:txbxContent>
                      <w:p w:rsidR="00467F89" w:rsidRPr="00D93388" w:rsidRDefault="00467F89" w:rsidP="002018CA">
                        <w:pPr>
                          <w:spacing w:line="240" w:lineRule="auto"/>
                          <w:jc w:val="left"/>
                          <w:rPr>
                            <w:rFonts w:ascii="Alstom" w:hAnsi="Alstom"/>
                            <w:sz w:val="16"/>
                            <w:szCs w:val="16"/>
                          </w:rPr>
                        </w:pPr>
                        <w:r>
                          <w:rPr>
                            <w:rFonts w:ascii="Alstom" w:hAnsi="Alstom"/>
                            <w:sz w:val="16"/>
                            <w:szCs w:val="16"/>
                          </w:rPr>
                          <w:t>Service Brake Curves</w:t>
                        </w:r>
                        <w:r w:rsidRPr="00D93388">
                          <w:rPr>
                            <w:rFonts w:ascii="Alstom" w:hAnsi="Alstom"/>
                            <w:sz w:val="16"/>
                            <w:szCs w:val="16"/>
                          </w:rPr>
                          <w:t xml:space="preserve">, </w:t>
                        </w:r>
                        <w:r>
                          <w:rPr>
                            <w:rFonts w:ascii="Alstom" w:hAnsi="Alstom"/>
                            <w:sz w:val="16"/>
                            <w:szCs w:val="16"/>
                          </w:rPr>
                          <w:t xml:space="preserve">( S, W, </w:t>
                        </w:r>
                        <w:r w:rsidRPr="00D93388">
                          <w:rPr>
                            <w:rFonts w:ascii="Alstom" w:hAnsi="Alstom"/>
                            <w:sz w:val="16"/>
                            <w:szCs w:val="16"/>
                          </w:rPr>
                          <w:t xml:space="preserve">P, </w:t>
                        </w:r>
                        <w:r>
                          <w:rPr>
                            <w:rFonts w:ascii="Alstom" w:hAnsi="Alstom"/>
                            <w:sz w:val="16"/>
                            <w:szCs w:val="16"/>
                          </w:rPr>
                          <w:t>I )</w:t>
                        </w:r>
                      </w:p>
                    </w:txbxContent>
                  </v:textbox>
                </v:shape>
                <v:group id="Group 379" o:spid="_x0000_s1608" style="position:absolute;left:44869;top:58477;width:1905;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UwS/8UAAADbAAAADwAAAGRycy9kb3ducmV2LnhtbESPQWvCQBSE74X+h+UV&#10;ems2URSJriGIlR6kUCOIt0f2mQSzb0N2m8R/3y0Uehxm5htmk02mFQP1rrGsIIliEMSl1Q1XCs7F&#10;+9sKhPPIGlvLpOBBDrLt89MGU21H/qLh5CsRIOxSVFB736VSurImgy6yHXHwbrY36IPsK6l7HAPc&#10;tHIWx0tpsOGwUGNHu5rK++nbKDiMOObzZD8c77fd41osPi/HhJR6fZnyNQhPk/8P/7U/tILlA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VMEv/FAAAA2wAA&#10;AA8AAAAAAAAAAAAAAAAAqgIAAGRycy9kb3ducmV2LnhtbFBLBQYAAAAABAAEAPoAAACcAwAAAAA=&#10;">
                  <v:rect id="Rectangle 380" o:spid="_x0000_s160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wDDMIA&#10;AADbAAAADwAAAGRycy9kb3ducmV2LnhtbESPQYvCMBSE7wv+h/AEb2uqQtFqFHFx0aPWi7dn82yr&#10;zUtpolZ//WZB8DjMzDfMbNGaStypcaVlBYN+BII4s7rkXMEhXX+PQTiPrLGyTAqe5GAx73zNMNH2&#10;wTu6730uAoRdggoK7+tESpcVZND1bU0cvLNtDPogm1zqBh8Bbio5jKJYGiw5LBRY06qg7Lq/GQWn&#10;cnjA1y79jcxkPfLbNr3cjj9K9brtcgrCU+s/4Xd7oxXEMfx/CT9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DAMMwgAAANsAAAAPAAAAAAAAAAAAAAAAAJgCAABkcnMvZG93&#10;bnJldi54bWxQSwUGAAAAAAQABAD1AAAAhwMAAAAA&#10;"/>
                  <v:shape id="AutoShape 381" o:spid="_x0000_s161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4DcMUAAADbAAAADwAAAGRycy9kb3ducmV2LnhtbESPQWvCQBSE74X+h+UVvNWNHmyNrlIK&#10;FbF4qJGgt0f2mYRm34bdVaO/3hUEj8PMfMNM551pxImcry0rGPQTEMSF1TWXCrbZz/snCB+QNTaW&#10;ScGFPMxnry9TTLU98x+dNqEUEcI+RQVVCG0qpS8qMuj7tiWO3sE6gyFKV0rt8BzhppHDJBlJgzXH&#10;hQpb+q6o+N8cjYLd7/iYX/I1rfLBeLVHZ/w1WyjVe+u+JiACdeEZfrSXWsHoA+5f4g+Qsx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O4DcMUAAADbAAAADwAAAAAAAAAA&#10;AAAAAAChAgAAZHJzL2Rvd25yZXYueG1sUEsFBgAAAAAEAAQA+QAAAJMDAAAAAA==&#10;">
                    <v:stroke endarrow="block"/>
                  </v:shape>
                </v:group>
                <v:shape id="Text Box 382" o:spid="_x0000_s1611" type="#_x0000_t202" style="position:absolute;left:47713;top:58470;width:13608;height:19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GEBr8A&#10;AADbAAAADwAAAGRycy9kb3ducmV2LnhtbERPy4rCMBTdD8w/hDswm8GmDmPVahQVRtxW/YBrc/vA&#10;5qY00da/NwvB5eG8l+vBNOJOnastKxhHMQji3OqaSwXn0/9oBsJ5ZI2NZVLwIAfr1efHElNte87o&#10;fvSlCCHsUlRQed+mUrq8IoMusi1x4ArbGfQBdqXUHfYh3DTyN44TabDm0FBhS7uK8uvxZhQUh/5n&#10;Mu8ve3+eZn/JFuvpxT6U+v4aNgsQngb/Fr/cB60gCWPDl/AD5OoJ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rEYQGvwAAANsAAAAPAAAAAAAAAAAAAAAAAJgCAABkcnMvZG93bnJl&#10;di54bWxQSwUGAAAAAAQABAD1AAAAhAMAAAAA&#10;" stroked="f">
                  <v:textbox>
                    <w:txbxContent>
                      <w:p w:rsidR="00467F89" w:rsidRPr="0086649D" w:rsidRDefault="00467F89" w:rsidP="002018CA">
                        <w:pPr>
                          <w:spacing w:line="240" w:lineRule="auto"/>
                          <w:jc w:val="left"/>
                          <w:rPr>
                            <w:rFonts w:ascii="Alstom" w:hAnsi="Alstom"/>
                            <w:sz w:val="16"/>
                            <w:szCs w:val="16"/>
                            <w:lang w:val="fr-FR"/>
                          </w:rPr>
                        </w:pPr>
                        <w:r>
                          <w:rPr>
                            <w:rFonts w:ascii="Alstom" w:hAnsi="Alstom"/>
                            <w:sz w:val="16"/>
                            <w:szCs w:val="16"/>
                            <w:lang w:val="fr-FR"/>
                          </w:rPr>
                          <w:t>Overspeeding</w:t>
                        </w:r>
                      </w:p>
                    </w:txbxContent>
                  </v:textbox>
                </v:shape>
                <v:shape id="AutoShape 387" o:spid="_x0000_s1612" type="#_x0000_t32" style="position:absolute;left:30384;top:31648;width:8471;height:5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389" o:spid="_x0000_s1613" type="#_x0000_t32" style="position:absolute;left:23234;top:40328;width:7;height:262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group id="Group 419" o:spid="_x0000_s1614" style="position:absolute;left:1835;top:12592;width:16097;height:1981"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66CIcUAAADbAAAADwAAAGRycy9kb3ducmV2LnhtbESPT2vCQBTE7wW/w/KE&#10;3ppNlLYSs4pILT2EQlUQb4/sMwlm34bsNn++fbdQ6HGYmd8w2XY0jeipc7VlBUkUgyAurK65VHA+&#10;HZ5WIJxH1thYJgUTOdhuZg8ZptoO/EX90ZciQNilqKDyvk2ldEVFBl1kW+Lg3Wxn0AfZlVJ3OAS4&#10;aeQijl+kwZrDQoUt7Ssq7sdvo+B9wGG3TN76/H7bT9fT8+clT0ipx/m4W4PwNPr/8F/7Qyt4Te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F+ugiHFAAAA2wAA&#10;AA8AAAAAAAAAAAAAAAAAqgIAAGRycy9kb3ducmV2LnhtbFBLBQYAAAAABAAEAPoAAACcAwAAAAA=&#10;">
                  <v:group id="Group 420" o:spid="_x0000_s1615"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rect id="Rectangle 421" o:spid="_x0000_s1616"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I2ScIA&#10;AADbAAAADwAAAGRycy9kb3ducmV2LnhtbESPQYvCMBSE74L/ITzBm6YqrGs1iijK7lHrxduzebbV&#10;5qU0Uau/3iwIexxm5htmtmhMKe5Uu8KygkE/AkGcWl1wpuCQbHrfIJxH1lhaJgVPcrCYt1szjLV9&#10;8I7ue5+JAGEXo4Lc+yqW0qU5GXR9WxEH72xrgz7IOpO6xkeAm1IOo+hLGiw4LORY0Sqn9Lq/GQWn&#10;YnjA1y7ZRmayGfnfJrncjmulup1mOQXhqfH/4U/7RysYj+DvS/gBcv4G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ojZJwgAAANsAAAAPAAAAAAAAAAAAAAAAAJgCAABkcnMvZG93&#10;bnJldi54bWxQSwUGAAAAAAQABAD1AAAAhwMAAAAA&#10;"/>
                    <v:shape id="AutoShape 422" o:spid="_x0000_s1617"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group>
                  <v:shape id="Text Box 423" o:spid="_x0000_s1618"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m9RcQA&#10;AADbAAAADwAAAGRycy9kb3ducmV2LnhtbESPzWrDMBCE74G+g9hCL6GRU+K4dS2bNJDia9I8wMZa&#10;/1BrZSw1dt4+KhR6HGbmGyYrZtOLK42us6xgvYpAEFdWd9woOH8dnl9BOI+ssbdMCm7koMgfFhmm&#10;2k58pOvJNyJA2KWooPV+SKV0VUsG3coOxMGr7WjQBzk2Uo84Bbjp5UsUbaXBjsNCiwPtW6q+Tz9G&#10;QV1Oy/htunz6c3LcbD+wSy72ptTT47x7B+Fp9v/hv3apFSQx/H4JP0Dm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DJvUXEAAAA2wAAAA8AAAAAAAAAAAAAAAAAmAIAAGRycy9k&#10;b3ducmV2LnhtbFBLBQYAAAAABAAEAPUAAACJAwAAAAA=&#10;" stroked="f">
                    <v:textbox>
                      <w:txbxContent>
                        <w:p w:rsidR="00467F89" w:rsidRPr="0086649D" w:rsidRDefault="00467F89" w:rsidP="002018CA">
                          <w:pPr>
                            <w:spacing w:line="240" w:lineRule="auto"/>
                            <w:jc w:val="right"/>
                            <w:rPr>
                              <w:rFonts w:ascii="Alstom" w:hAnsi="Alstom"/>
                              <w:sz w:val="16"/>
                              <w:szCs w:val="16"/>
                              <w:lang w:val="fr-FR"/>
                            </w:rPr>
                          </w:pPr>
                          <w:r>
                            <w:rPr>
                              <w:rFonts w:ascii="Alstom" w:hAnsi="Alstom"/>
                              <w:sz w:val="16"/>
                              <w:szCs w:val="16"/>
                              <w:lang w:val="fr-FR"/>
                            </w:rPr>
                            <w:t>Train Length</w:t>
                          </w:r>
                        </w:p>
                      </w:txbxContent>
                    </v:textbox>
                  </v:shape>
                </v:group>
                <v:group id="Group 424" o:spid="_x0000_s1619" style="position:absolute;left:1828;top:26498;width:16098;height:1981" coordorigin="3173,463" coordsize="1844,2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EcaVcUAAADbAAAADwAAAGRycy9kb3ducmV2LnhtbESPT2vCQBTE74V+h+UV&#10;ejObtGglZhWRtvQQBLUg3h7ZZxLMvg3Zbf58e7dQ6HGYmd8w2WY0jeipc7VlBUkUgyAurK65VPB9&#10;+pgtQTiPrLGxTAomcrBZPz5kmGo78IH6oy9FgLBLUUHlfZtK6YqKDLrItsTBu9rOoA+yK6XucAhw&#10;08iXOF5IgzWHhQpb2lVU3I4/RsHngMP2NXnv89t1N11O8/05T0ip56dxuwLhafT/4b/2l1bwtoD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NBHGlXFAAAA2wAA&#10;AA8AAAAAAAAAAAAAAAAAqgIAAGRycy9kb3ducmV2LnhtbFBLBQYAAAAABAAEAPoAAACcAwAAAAA=&#10;">
                  <v:group id="Group 425" o:spid="_x0000_s1620" style="position:absolute;left:4799;top:463;width:218;height:184"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ect id="Rectangle 426" o:spid="_x0000_s162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QakOMEA&#10;AADbAAAADwAAAGRycy9kb3ducmV2LnhtbERPPW/CMBDdK/EfrENiKw5UopBiEKIKKiOEhe0aX5OU&#10;+BzZDqT8ejxUYnx638t1bxpxJedrywom4wQEcWF1zaWCU569zkH4gKyxsUwK/sjDejV4WWKq7Y0P&#10;dD2GUsQQ9ikqqEJoUyl9UZFBP7YtceR+rDMYInSl1A5vMdw0cpokM2mw5thQYUvbiorLsTMKvuvp&#10;Ce+HfJeYRfYW9n3+250/lRoN+80HiEB9eIr/3V9awXs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kGpDjBAAAA2wAAAA8AAAAAAAAAAAAAAAAAmAIAAGRycy9kb3du&#10;cmV2LnhtbFBLBQYAAAAABAAEAPUAAACGAwAAAAA=&#10;"/>
                    <v:shape id="AutoShape 427" o:spid="_x0000_s162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kRMQAAADbAAAADwAAAGRycy9kb3ducmV2LnhtbESPQWvCQBSE74L/YXmF3nSjh9pEVymC&#10;pSgeqiXU2yP7TILZt2F31dhf3xUEj8PMfMPMFp1pxIWcry0rGA0TEMSF1TWXCn72q8E7CB+QNTaW&#10;ScGNPCzm/d4MM22v/E2XXShFhLDPUEEVQptJ6YuKDPqhbYmjd7TOYIjSlVI7vEa4aeQ4Sd6kwZrj&#10;QoUtLSsqTruzUfC7Sc/5Ld/SOh+l6wM64//2n0q9vnQfUxCBuvAMP9pfWsEkhfuX+APk/B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5KRExAAAANsAAAAPAAAAAAAAAAAA&#10;AAAAAKECAABkcnMvZG93bnJldi54bWxQSwUGAAAAAAQABAD5AAAAkgMAAAAA&#10;">
                      <v:stroke endarrow="block"/>
                    </v:shape>
                  </v:group>
                  <v:shape id="Text Box 428" o:spid="_x0000_s1623" type="#_x0000_t202" style="position:absolute;left:3173;top:463;width:1559;height:2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tu+rwA&#10;AADbAAAADwAAAGRycy9kb3ducmV2LnhtbERPSwrCMBDdC94hjOBGNFX8VqOooLj1c4CxGdtiMylN&#10;tPX2ZiG4fLz/atOYQrypcrllBcNBBII4sTrnVMHteujPQTiPrLGwTAo+5GCzbrdWGGtb85neF5+K&#10;EMIuRgWZ92UspUsyMugGtiQO3MNWBn2AVSp1hXUIN4UcRdFUGsw5NGRY0j6j5Hl5GQWPU92bLOr7&#10;0d9m5/F0h/nsbj9KdTvNdgnCU+P/4p/7pBXMw/rwJfwAuf4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la276vAAAANsAAAAPAAAAAAAAAAAAAAAAAJgCAABkcnMvZG93bnJldi54&#10;bWxQSwUGAAAAAAQABAD1AAAAgQMAAAAA&#10;" stroked="f">
                    <v:textbox>
                      <w:txbxContent>
                        <w:p w:rsidR="00467F89" w:rsidRPr="0086649D" w:rsidRDefault="00467F89" w:rsidP="002018CA">
                          <w:pPr>
                            <w:spacing w:line="240" w:lineRule="auto"/>
                            <w:ind w:left="851"/>
                            <w:jc w:val="right"/>
                            <w:rPr>
                              <w:rFonts w:ascii="Alstom" w:hAnsi="Alstom"/>
                              <w:sz w:val="16"/>
                              <w:szCs w:val="16"/>
                              <w:lang w:val="fr-FR"/>
                            </w:rPr>
                          </w:pPr>
                          <w:r>
                            <w:rPr>
                              <w:rFonts w:ascii="Alstom" w:hAnsi="Alstom"/>
                              <w:sz w:val="16"/>
                              <w:szCs w:val="16"/>
                              <w:lang w:val="fr-FR"/>
                            </w:rPr>
                            <w:t>MRSP</w:t>
                          </w:r>
                        </w:p>
                      </w:txbxContent>
                    </v:textbox>
                  </v:shape>
                </v:group>
                <v:group id="Group 430" o:spid="_x0000_s1624" style="position:absolute;left:30321;top:15532;width:1905;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rect id="Rectangle 431" o:spid="_x0000_s1625"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vj9cIA&#10;AADbAAAADwAAAGRycy9kb3ducmV2LnhtbESPQYvCMBSE74L/ITzBm6ZWWLQaRRTFPWq9eHs2z7ba&#10;vJQmat1fv1lY8DjMzDfMfNmaSjypcaVlBaNhBII4s7rkXMEp3Q4mIJxH1lhZJgVvcrBcdDtzTLR9&#10;8YGeR5+LAGGXoILC+zqR0mUFGXRDWxMH72obgz7IJpe6wVeAm0rGUfQlDZYcFgqsaV1Qdj8+jIJL&#10;GZ/w55DuIjPdjv13m94e541S/V67moHw1PpP+L+91womMfx9CT9AL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tO+P1wgAAANsAAAAPAAAAAAAAAAAAAAAAAJgCAABkcnMvZG93&#10;bnJldi54bWxQSwUGAAAAAAQABAD1AAAAhwMAAAAA&#10;"/>
                  <v:shape id="AutoShape 432" o:spid="_x0000_s1626"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9njicQAAADbAAAADwAAAGRycy9kb3ducmV2LnhtbESPQWvCQBSE7wX/w/KE3urGFkSjq4hg&#10;KZYeNCXo7ZF9JsHs27C7avTXdwWhx2FmvmFmi8404kLO15YVDAcJCOLC6ppLBb/Z+m0MwgdkjY1l&#10;UnAjD4t572WGqbZX3tJlF0oRIexTVFCF0KZS+qIig35gW+LoHa0zGKJ0pdQOrxFuGvmeJCNpsOa4&#10;UGFLq4qK0+5sFOy/J+f8lv/QJh9ONgd0xt+zT6Ve+91yCiJQF/7Dz/aXVjD+gMeX+APk/A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H2eOJxAAAANsAAAAPAAAAAAAAAAAA&#10;AAAAAKECAABkcnMvZG93bnJldi54bWxQSwUGAAAAAAQABAD5AAAAkgMAAAAA&#10;">
                    <v:stroke endarrow="block"/>
                  </v:shape>
                </v:group>
                <v:group id="Group 437" o:spid="_x0000_s1627" style="position:absolute;left:37693;top:56864;width:1911;height:1606" coordorigin="8778,4963" coordsize="301,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rect id="Rectangle 434" o:spid="_x0000_s1628" style="position:absolute;left:8778;top:4963;width:301;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J7gcQA&#10;AADbAAAADwAAAGRycy9kb3ducmV2LnhtbESPQWvCQBSE70L/w/IKvemmiiWNrlIqKfaoyaW3Z/Y1&#10;SZt9G7JrEv313YLgcZiZb5j1djSN6KlztWUFz7MIBHFhdc2lgjxLpzEI55E1NpZJwYUcbDcPkzUm&#10;2g58oP7oSxEg7BJUUHnfJlK6oiKDbmZb4uB9286gD7Irpe5wCHDTyHkUvUiDNYeFClt6r6j4PZ6N&#10;glM9z/F6yD4i85ou/OeY/Zy/dko9PY5vKxCeRn8P39p7rSBewv+X8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LSe4HEAAAA2wAAAA8AAAAAAAAAAAAAAAAAmAIAAGRycy9k&#10;b3ducmV2LnhtbFBLBQYAAAAABAAEAPUAAACJAwAAAAA=&#10;"/>
                  <v:shape id="AutoShape 436" o:spid="_x0000_s1629" type="#_x0000_t32" style="position:absolute;left:8929;top:4963;width:1;height: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65AEcUAAADbAAAADwAAAGRycy9kb3ducmV2LnhtbESPQWsCMRSE74X+h/AKvdWsPYiuRikF&#10;pVg8VGXR22Pzulm6eVmS7Lr665tCweMwM98wi9VgG9GTD7VjBeNRBoK4dLrmSsHxsH6ZgggRWWPj&#10;mBRcKcBq+fiwwFy7C39Rv4+VSBAOOSowMba5lKE0ZDGMXEucvG/nLcYkfSW1x0uC20a+ZtlEWqw5&#10;LRhs6d1Q+bPvrILT56wrrsWOtsV4tj2jt+F22Cj1/DS8zUFEGuI9/N/+0AqmE/j7kn6AXP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65AEcUAAADbAAAADwAAAAAAAAAA&#10;AAAAAAChAgAAZHJzL2Rvd25yZXYueG1sUEsFBgAAAAAEAAQA+QAAAJMDAAAAAA==&#10;">
                    <v:stroke endarrow="block"/>
                  </v:shape>
                </v:group>
                <v:shape id="AutoShape 438" o:spid="_x0000_s1630" type="#_x0000_t32" style="position:absolute;left:32226;top:16338;width:24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OqHTsQAAADbAAAADwAAAGRycy9kb3ducmV2LnhtbESPQWsCMRSE7wX/Q3iFXkrNWqiV1Shr&#10;QaiCB229PzfPTejmZbuJuv57Iwgeh5n5hpnMOleLE7XBelYw6GcgiEuvLVcKfn8WbyMQISJrrD2T&#10;ggsFmE17TxPMtT/zhk7bWIkE4ZCjAhNjk0sZSkMOQ983xMk7+NZhTLKtpG7xnOCulu9ZNpQOLacF&#10;gw19GSr/tkenYL0czIu9scvV5t+uPxZFfaxed0q9PHfFGESkLj7C9/a3VjD6hNuX9APk9A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M6odOxAAAANsAAAAPAAAAAAAAAAAA&#10;AAAAAKECAABkcnMvZG93bnJldi54bWxQSwUGAAAAAAQABAD5AAAAkgMAAAAA&#10;"/>
                <v:shape id="AutoShape 439" o:spid="_x0000_s1631" type="#_x0000_t32" style="position:absolute;left:34715;top:16338;width:6;height:636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XUTPMEAAADbAAAADwAAAGRycy9kb3ducmV2LnhtbERPy2oCMRTdF/yHcIVuimYUWmQ0ylgQ&#10;tODC1/46uU6Ck5vpJOr0781C6PJw3rNF52pxpzZYzwpGwwwEcem15UrB8bAaTECEiKyx9kwK/ijA&#10;Yt57m2Gu/YN3dN/HSqQQDjkqMDE2uZShNOQwDH1DnLiLbx3GBNtK6hYfKdzVcpxlX9Kh5dRgsKFv&#10;Q+V1f3MKtpvRsjgbu/nZ/drt56qob9XHSan3fldMQUTq4r/45V5rBZM0Nn1JP0DOn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9dRM8wQAAANsAAAAPAAAAAAAAAAAAAAAA&#10;AKECAABkcnMvZG93bnJldi54bWxQSwUGAAAAAAQABAD5AAAAjwMAAAAA&#10;"/>
                <v:shape id="AutoShape 440" o:spid="_x0000_s1632" type="#_x0000_t32" style="position:absolute;left:15430;top:22701;width:6;height:478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jm2p8QAAADbAAAADwAAAGRycy9kb3ducmV2LnhtbESPQWsCMRSE74L/ITzBi9SsgsVujbIV&#10;BBU8aNv76+Z1E7p52W6irv/eFIQeh5n5hlmsOleLC7XBelYwGWcgiEuvLVcKPt43T3MQISJrrD2T&#10;ghsFWC37vQXm2l/5SJdTrESCcMhRgYmxyaUMpSGHYewb4uR9+9ZhTLKtpG7xmuCultMse5YOLacF&#10;gw2tDZU/p7NTcNhN3oovY3f74689zDZFfa5Gn0oNB13xCiJSF//Dj/ZWK5i/wN+X9APk8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ObanxAAAANsAAAAPAAAAAAAAAAAA&#10;AAAAAKECAABkcnMvZG93bnJldi54bWxQSwUGAAAAAAQABAD5AAAAkgMAAAAA&#10;"/>
                <v:shape id="AutoShape 441" o:spid="_x0000_s1633" type="#_x0000_t32" style="position:absolute;left:15430;top:22701;width:192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qJ58EAAADbAAAADwAAAGRycy9kb3ducmV2LnhtbERPTWsCMRC9C/0PYQpeRLMKFrs1yioI&#10;WvCg1vt0M92EbibrJur675tDwePjfc+XnavFjdpgPSsYjzIQxKXXlisFX6fNcAYiRGSNtWdS8KAA&#10;y8VLb4659nc+0O0YK5FCOOSowMTY5FKG0pDDMPINceJ+fOswJthWUrd4T+GulpMse5MOLacGgw2t&#10;DZW/x6tTsN+NV8W3sbvPw8Xup5uivlaDs1L91674ABGpi0/xv3urFbyn9elL+gFy8Q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2onnwQAAANsAAAAPAAAAAAAAAAAAAAAA&#10;AKECAABkcnMvZG93bnJldi54bWxQSwUGAAAAAAQABAD5AAAAjwMAAAAA&#10;"/>
                <v:group id="Group 443" o:spid="_x0000_s1634" style="position:absolute;left:34721;top:56864;width:1912;height:1606" coordorigin="8778,4963" coordsize="301,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rect id="Rectangle 444" o:spid="_x0000_s1635" style="position:absolute;left:8778;top:4963;width:301;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J1KMQA&#10;AADbAAAADwAAAGRycy9kb3ducmV2LnhtbESPQWvCQBSE70L/w/IKvZldU5AmdRVpsdSjJhdvz+xr&#10;kjb7NmRXTfvrXaHgcZiZb5jFarSdONPgW8caZokCQVw503KtoSw20xcQPiAb7ByThl/ysFo+TBaY&#10;G3fhHZ33oRYRwj5HDU0IfS6lrxqy6BPXE0fvyw0WQ5RDLc2Alwi3nUyVmkuLLceFBnt6a6j62Z+s&#10;hmOblvi3Kz6UzTbPYTsW36fDu9ZPj+P6FUSgMdzD/+1PoyFL4fYl/gC5v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jidSjEAAAA2wAAAA8AAAAAAAAAAAAAAAAAmAIAAGRycy9k&#10;b3ducmV2LnhtbFBLBQYAAAAABAAEAPUAAACJAwAAAAA=&#10;"/>
                  <v:shape id="AutoShape 445" o:spid="_x0000_s1636" type="#_x0000_t32" style="position:absolute;left:8929;top:4963;width:1;height: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gB1VMQAAADbAAAADwAAAGRycy9kb3ducmV2LnhtbESPQWvCQBSE74L/YXmF3nSjBW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CAHVUxAAAANsAAAAPAAAAAAAAAAAA&#10;AAAAAKECAABkcnMvZG93bnJldi54bWxQSwUGAAAAAAQABAD5AAAAkgMAAAAA&#10;">
                    <v:stroke endarrow="block"/>
                  </v:shape>
                </v:group>
                <v:group id="Group 446" o:spid="_x0000_s1637" style="position:absolute;left:45294;top:24860;width:1911;height:1606" coordorigin="8778,4963" coordsize="301,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XHQ8YAAADbAAAADwAAAGRycy9kb3ducmV2LnhtbESPW2vCQBSE3wv+h+UI&#10;faub2FY0ZhURW/ogghcQ3w7Zkwtmz4bsNon/vlso9HGYmW+YdD2YWnTUusqygngSgSDOrK64UHA5&#10;f7zMQTiPrLG2TAoe5GC9Gj2lmGjb85G6ky9EgLBLUEHpfZNI6bKSDLqJbYiDl9vWoA+yLaRusQ9w&#10;U8tpFM2kwYrDQokNbUvK7qdvo+Czx37zGu+6/T3fPm7n98N1H5NSz+NhswThafD/4b/2l1aweI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D/1cdDxgAAANsA&#10;AAAPAAAAAAAAAAAAAAAAAKoCAABkcnMvZG93bnJldi54bWxQSwUGAAAAAAQABAD6AAAAnQMAAAAA&#10;">
                  <v:rect id="Rectangle 447" o:spid="_x0000_s1638" style="position:absolute;left:8778;top:4963;width:301;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vtXMQA&#10;AADbAAAADwAAAGRycy9kb3ducmV2LnhtbESPQWvCQBSE7wX/w/KE3pqNFksTXUUUix41ufT2mn0m&#10;abNvQ3ZN0v76rlDocZiZb5jVZjSN6KlztWUFsygGQVxYXXOpIM8OT68gnEfW2FgmBd/kYLOePKww&#10;1XbgM/UXX4oAYZeigsr7NpXSFRUZdJFtiYN3tZ1BH2RXSt3hEOCmkfM4fpEGaw4LFba0q6j4utyM&#10;go96nuPPOXuLTXJ49qcx+7y975V6nI7bJQhPo/8P/7WPWkGygPuX8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L7VzEAAAA2wAAAA8AAAAAAAAAAAAAAAAAmAIAAGRycy9k&#10;b3ducmV2LnhtbFBLBQYAAAAABAAEAPUAAACJAwAAAAA=&#10;"/>
                  <v:shape id="AutoShape 448" o:spid="_x0000_s1639" type="#_x0000_t32" style="position:absolute;left:8929;top:4963;width:1;height: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fWzMUAAADbAAAADwAAAGRycy9kb3ducmV2LnhtbESPQWvCQBSE70L/w/IKvekmPYhJXYMU&#10;WorioVpCvT2yzySYfRt2V43++q4g9DjMzDfMvBhMJ87kfGtZQTpJQBBXVrdcK/jZfYxnIHxA1thZ&#10;JgVX8lAsnkZzzLW98Dedt6EWEcI+RwVNCH0upa8aMugntieO3sE6gyFKV0vt8BLhppOvSTKVBluO&#10;Cw329N5QddyejILfdXYqr+WGVmWarfbojL/tPpV6eR6WbyACDeE//Gh/aQXZF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nfWzMUAAADbAAAADwAAAAAAAAAA&#10;AAAAAAChAgAAZHJzL2Rvd25yZXYueG1sUEsFBgAAAAAEAAQA+QAAAJMDAAAAAA==&#10;">
                    <v:stroke endarrow="block"/>
                  </v:shape>
                </v:group>
                <v:group id="Group 449" o:spid="_x0000_s1640" style="position:absolute;left:42322;top:24860;width:1912;height:1606" coordorigin="8778,4963" coordsize="301,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rect id="Rectangle 450" o:spid="_x0000_s1641" style="position:absolute;left:8778;top:4963;width:301;height:25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pCwr8A&#10;AADbAAAADwAAAGRycy9kb3ducmV2LnhtbERPTa/BQBTdS/yHyZXYMUUiTxkihLCk3bzdfZ2rLZ07&#10;TWdQfr1ZSN7y5HwvVq2pxIMaV1pWMBpGIIgzq0vOFaTJbvADwnlkjZVlUvAiB6tlt7PAWNsnn+hx&#10;9rkIIexiVFB4X8dSuqwgg25oa+LAXWxj0AfY5FI3+AzhppLjKJpKgyWHhgJr2hSU3c53o+CvHKf4&#10;PiX7yMx2E39sk+v9d6tUv9eu5yA8tf5f/HUftIJZGBu+hB8glx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JCkLCvwAAANsAAAAPAAAAAAAAAAAAAAAAAJgCAABkcnMvZG93bnJl&#10;di54bWxQSwUGAAAAAAQABAD1AAAAhAMAAAAA&#10;"/>
                  <v:shape id="AutoShape 451" o:spid="_x0000_s1642" type="#_x0000_t32" style="position:absolute;left:8929;top:4963;width:1;height:2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hCvsUAAADbAAAADwAAAGRycy9kb3ducmV2LnhtbESPQWvCQBSE70L/w/IKvekmPZQmuoZS&#10;UIrSQ1WC3h7Z1yQ0+zbsrhr99V1B8DjMzDfMrBhMJ07kfGtZQTpJQBBXVrdcK9htF+N3ED4ga+ws&#10;k4ILeSjmT6MZ5tqe+YdOm1CLCGGfo4ImhD6X0lcNGfQT2xNH79c6gyFKV0vt8BzhppOvSfImDbYc&#10;Fxrs6bOh6m9zNAr26+xYXspvWpVptjqgM/66XSr18jx8TEEEGsIjfG9/aQVZBrcv8Q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hCvsUAAADbAAAADwAAAAAAAAAA&#10;AAAAAAChAgAAZHJzL2Rvd25yZXYueG1sUEsFBgAAAAAEAAQA+QAAAJMDAAAAAA==&#10;">
                    <v:stroke endarrow="block"/>
                  </v:shape>
                </v:group>
                <v:shape id="AutoShape 452" o:spid="_x0000_s1643" type="#_x0000_t32" style="position:absolute;left:43275;top:5721;width:6;height:191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miCw8YAAADcAAAADwAAAGRycy9kb3ducmV2LnhtbESPQWsCMRCF74X+hzCFXkrNKlhka5Rt&#10;QVDBg9rep5vpJnQz2W6ibv+9cxB6m+G9ee+b+XIIrTpTn3xkA+NRAYq4jtZzY+DjuHqegUoZ2WIb&#10;mQz8UYLl4v5ujqWNF97T+ZAbJSGcSjTgcu5KrVPtKGAaxY5YtO/YB8yy9o22PV4kPLR6UhQvOqBn&#10;aXDY0buj+udwCgZ2m/Fb9eX8Zrv/9bvpqmpPzdOnMY8PQ/UKKtOQ/82367UV/ELw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pogsPGAAAA3AAAAA8AAAAAAAAA&#10;AAAAAAAAoQIAAGRycy9kb3ducmV2LnhtbFBLBQYAAAAABAAEAPkAAACUAwAAAAA=&#10;"/>
                <v:shape id="AutoShape 453" o:spid="_x0000_s1644" type="#_x0000_t32" style="position:absolute;left:46247;top:3390;width:6;height:2147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SQnWMMAAADcAAAADwAAAGRycy9kb3ducmV2LnhtbERP32vCMBB+F/wfwgl7kTXtYDI6o1RB&#10;mAMfdNv7rbk1weZSm6jdf78MBN/u4/t58+XgWnGhPljPCoosB0Fce225UfD5sXl8AREissbWMyn4&#10;pQDLxXg0x1L7K+/pcoiNSCEcSlRgYuxKKUNtyGHIfEecuB/fO4wJ9o3UPV5TuGvlU57PpEPLqcFg&#10;R2tD9fFwdgp222JVfRu7fd+f7O55U7XnZvql1MNkqF5BRBriXXxzv+k0Py/g/5l0gV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UkJ1jDAAAA3AAAAA8AAAAAAAAAAAAA&#10;AAAAoQIAAGRycy9kb3ducmV2LnhtbFBLBQYAAAAABAAEAPkAAACRAwAAAAA=&#10;"/>
                <v:group id="Group 454" o:spid="_x0000_s1645" style="position:absolute;left:36950;top:2609;width:1905;height:1607"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UWqGwwwAAANwAAAAP&#10;AAAAAAAAAAAAAAAAAKoCAABkcnMvZG93bnJldi54bWxQSwUGAAAAAAQABAD6AAAAmgMAAAAA&#10;">
                  <v:rect id="Rectangle 455" o:spid="_x0000_s1646"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n3h5cMA&#10;AADcAAAADwAAAGRycy9kb3ducmV2LnhtbERPTWvCQBC9C/0PyxR6090akDZ1lVJR6jHGS2/T7JjE&#10;ZmdDdk3S/npXKHibx/uc5Xq0jeip87VjDc8zBYK4cKbmUsMx305fQPiAbLBxTBp+ycN69TBZYmrc&#10;wBn1h1CKGMI+RQ1VCG0qpS8qsuhnriWO3Ml1FkOEXSlNh0MMt42cK7WQFmuODRW29FFR8XO4WA3f&#10;9fyIf1m+U/Z1m4T9mJ8vXxutnx7H9zcQgcZwF/+7P02crxK4PRMvkK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n3h5cMAAADcAAAADwAAAAAAAAAAAAAAAACYAgAAZHJzL2Rv&#10;d25yZXYueG1sUEsFBgAAAAAEAAQA9QAAAIgDAAAAAA==&#10;"/>
                  <v:shape id="AutoShape 456" o:spid="_x0000_s1647"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Qol8QAAADcAAAADwAAAGRycy9kb3ducmV2LnhtbERPTWvCQBC9F/oflin0VjeRUjS6hlKw&#10;FEsPGgl6G7JjEszOht1VY399tyB4m8f7nHk+mE6cyfnWsoJ0lIAgrqxuuVawLZYvExA+IGvsLJOC&#10;K3nIF48Pc8y0vfCazptQixjCPkMFTQh9JqWvGjLoR7YnjtzBOoMhQldL7fASw00nx0nyJg22HBsa&#10;7Omjoeq4ORkFu+/pqbyWP7Qq0+lqj8743+JTqeen4X0GItAQ7uKb+0vH+ckr/D8TL5CL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hCiXxAAAANwAAAAPAAAAAAAAAAAA&#10;AAAAAKECAABkcnMvZG93bnJldi54bWxQSwUGAAAAAAQABAD5AAAAkgMAAAAA&#10;">
                    <v:stroke endarrow="block"/>
                  </v:shape>
                </v:group>
                <v:group id="Group 457" o:spid="_x0000_s1648" style="position:absolute;left:36950;top:4940;width:1912;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bsznEwwAAANwAAAAP&#10;AAAAAAAAAAAAAAAAAKoCAABkcnMvZG93bnJldi54bWxQSwUGAAAAAAQABAD6AAAAmgMAAAAA&#10;">
                  <v:rect id="Rectangle 458" o:spid="_x0000_s1649"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pCfcEA&#10;AADcAAAADwAAAGRycy9kb3ducmV2LnhtbERPTYvCMBC9C/sfwgjeNFFB3K5RZEVZj1ove5ttxrba&#10;TEoTteuvN4LgbR7vc2aL1lbiSo0vHWsYDhQI4syZknMNh3Tdn4LwAdlg5Zg0/JOHxfyjM8PEuBvv&#10;6LoPuYgh7BPUUIRQJ1L6rCCLfuBq4sgdXWMxRNjk0jR4i+G2kiOlJtJiybGhwJq+C8rO+4vV8FeO&#10;DnjfpRtlP9fjsG3T0+V3pXWv2y6/QARqw1v8cv+YOF9N4PlMvE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YKQn3BAAAA3AAAAA8AAAAAAAAAAAAAAAAAmAIAAGRycy9kb3du&#10;cmV2LnhtbFBLBQYAAAAABAAEAPUAAACGAwAAAAA=&#10;"/>
                  <v:shape id="AutoShape 459" o:spid="_x0000_s1650"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a24MQAAADcAAAADwAAAGRycy9kb3ducmV2LnhtbERPTWvCQBC9F/oflin0Vjfx0Gp0DaVg&#10;KZYeNBL0NmTHJJidDburxv76bkHwNo/3OfN8MJ04k/OtZQXpKAFBXFndcq1gWyxfJiB8QNbYWSYF&#10;V/KQLx4f5phpe+E1nTehFjGEfYYKmhD6TEpfNWTQj2xPHLmDdQZDhK6W2uElhptOjpPkVRpsOTY0&#10;2NNHQ9VxczIKdt/TU3ktf2hVptPVHp3xv8WnUs9Pw/sMRKAh3MU395eO85M3+H8mXi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4VrbgxAAAANwAAAAPAAAAAAAAAAAA&#10;AAAAAKECAABkcnMvZG93bnJldi54bWxQSwUGAAAAAAQABAD5AAAAkgMAAAAA&#10;">
                    <v:stroke endarrow="block"/>
                  </v:shape>
                </v:group>
                <v:shape id="AutoShape 460" o:spid="_x0000_s1651" type="#_x0000_t32" style="position:absolute;left:38862;top:5721;width:442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6OxcYAAADcAAAADwAAAGRycy9kb3ducmV2LnhtbESPQWsCMRCF74X+hzCFXkrNKlhka5Rt&#10;QVDBg9rep5vpJnQz2W6ibv+9cxB6m+G9ee+b+XIIrTpTn3xkA+NRAYq4jtZzY+DjuHqegUoZ2WIb&#10;mQz8UYLl4v5ujqWNF97T+ZAbJSGcSjTgcu5KrVPtKGAaxY5YtO/YB8yy9o22PV4kPLR6UhQvOqBn&#10;aXDY0buj+udwCgZ2m/Fb9eX8Zrv/9bvpqmpPzdOnMY8PQ/UKKtOQ/82367UV/EJo5RmZQC+u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QejsXGAAAA3AAAAA8AAAAAAAAA&#10;AAAAAAAAoQIAAGRycy9kb3ducmV2LnhtbFBLBQYAAAAABAAEAPkAAACUAwAAAAA=&#10;"/>
                <v:shape id="AutoShape 461" o:spid="_x0000_s1652" type="#_x0000_t32" style="position:absolute;left:38404;top:3422;width:7843;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1IrXsMAAADcAAAADwAAAGRycy9kb3ducmV2LnhtbERPS2sCMRC+F/ofwgheimYVKro1yrYg&#10;1IIHH71PN9NNcDPZbqKu/94UBG/z8T1nvuxcLc7UButZwWiYgSAuvbZcKTjsV4MpiBCRNdaeScGV&#10;AiwXz09zzLW/8JbOu1iJFMIhRwUmxiaXMpSGHIahb4gT9+tbhzHBtpK6xUsKd7UcZ9lEOrScGgw2&#10;9GGoPO5OTsFmPXovfoxdf23/7OZ1VdSn6uVbqX6vK95AROriQ3x3f+o0P5vB/zPpArm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tSK17DAAAA3AAAAA8AAAAAAAAAAAAA&#10;AAAAoQIAAGRycy9kb3ducmV2LnhtbFBLBQYAAAAABAAEAPkAAACRAwAAAAA=&#10;"/>
                <v:shape id="AutoShape 462" o:spid="_x0000_s1653" type="#_x0000_t32" style="position:absolute;left:44977;top:37325;width:6;height:300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CUdcUAAADcAAAADwAAAGRycy9kb3ducmV2LnhtbESPQWvDMAyF74X9B6PBLmV1skMpad0y&#10;BoPSw6BtDj0KW0vCYjmzvTT999Oh0JvEe3rv02Y3+V6NFFMX2EC5KEAR2+A6bgzU58/XFaiUkR32&#10;gcnAjRLstk+zDVYuXPlI4yk3SkI4VWigzXmotE62JY9pEQZi0b5D9JhljY12Ea8S7nv9VhRL7bFj&#10;aWhxoI+W7M/pzxvoDvVXPc5/c7SrQ3mJZTpfemvMy/P0vgaVacoP8/167wS/FHx5RibQ2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1CUdcUAAADcAAAADwAAAAAAAAAA&#10;AAAAAAChAgAAZHJzL2Rvd25yZXYueG1sUEsFBgAAAAAEAAQA+QAAAJMDAAAAAA==&#10;"/>
                <v:shape id="AutoShape 463" o:spid="_x0000_s1654" type="#_x0000_t32" style="position:absolute;left:23241;top:40328;width:21443;height: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Bwx7sEAAADcAAAADwAAAGRycy9kb3ducmV2LnhtbERPTWsCMRC9F/wPYQQvRbPxILIapQhC&#10;8SBU9+BxSKa7SzeTbZKu679vCgVv83ifs92PrhMDhdh61qAWBQhi423LtYbqepyvQcSEbLHzTBoe&#10;FGG/m7xssbT+zh80XFItcgjHEjU0KfWllNE05DAufE+cuU8fHKYMQy1twHsOd51cFsVKOmw5NzTY&#10;06Eh83X5cRraU3WuhtfvFMz6pG5BxeutM1rPpuPbBkSiMT3F/+53m+crBX/P5Avk7h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AHDHuwQAAANwAAAAPAAAAAAAAAAAAAAAA&#10;AKECAABkcnMvZG93bnJldi54bWxQSwUGAAAAAAQABAD5AAAAjwMAAAAA&#10;"/>
                <v:shape id="AutoShape 465" o:spid="_x0000_s1655" type="#_x0000_t32" style="position:absolute;left:30022;top:44526;width:13265;height: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C8v8sQAAADcAAAADwAAAGRycy9kb3ducmV2LnhtbERPS2sCMRC+F/ofwhR6Kd3sChXZGmUr&#10;CFrw4KP36Wa6Cd1Mtpuo239vBMHbfHzPmc4H14oT9cF6VlBkOQji2mvLjYLDfvk6AREissbWMyn4&#10;pwDz2ePDFEvtz7yl0y42IoVwKFGBibErpQy1IYch8x1x4n587zAm2DdS93hO4a6VozwfS4eWU4PB&#10;jhaG6t/d0SnYrIuP6tvY9ef2z27ellV7bF6+lHp+Gqp3EJGGeBff3Cud5hcjuD6TLpCzC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Ly/yxAAAANwAAAAPAAAAAAAAAAAA&#10;AAAAAKECAABkcnMvZG93bnJldi54bWxQSwUGAAAAAAQABAD5AAAAkgMAAAAA&#10;"/>
                <v:shape id="AutoShape 466" o:spid="_x0000_s1656" type="#_x0000_t32" style="position:absolute;left:30029;top:46856;width:13246;height: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2OKacQAAADcAAAADwAAAGRycy9kb3ducmV2LnhtbERPS2sCMRC+F/wPYQpeimZXaZHVKGtB&#10;0IIHH71PN+MmdDPZbqJu/31TKPQ2H99zFqveNeJGXbCeFeTjDARx5bXlWsH5tBnNQISIrLHxTAq+&#10;KcBqOXhYYKH9nQ90O8ZapBAOBSowMbaFlKEy5DCMfUucuIvvHMYEu1rqDu8p3DVykmUv0qHl1GCw&#10;pVdD1efx6hTsd/m6/DB293b4svvnTdlc66d3pYaPfTkHEamP/+I/91an+fkUfp9JF8jl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Y4ppxAAAANwAAAAPAAAAAAAAAAAA&#10;AAAAAKECAABkcnMvZG93bnJldi54bWxQSwUGAAAAAAQABAD5AAAAkgMAAAAA&#10;"/>
                <v:shape id="AutoShape 476" o:spid="_x0000_s1657" type="#_x0000_t32" style="position:absolute;left:35680;top:46856;width:7;height:100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uSdsIAAADcAAAADwAAAGRycy9kb3ducmV2LnhtbERPTYvCMBC9L/gfwgh7WTStyC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GuSdsIAAADcAAAADwAAAAAAAAAAAAAA&#10;AAChAgAAZHJzL2Rvd25yZXYueG1sUEsFBgAAAAAEAAQA+QAAAJADAAAAAA==&#10;"/>
                <v:shape id="AutoShape 477" o:spid="_x0000_s1658" type="#_x0000_t32" style="position:absolute;left:38652;top:47656;width:0;height:920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yc37cIAAADcAAAADwAAAGRycy9kb3ducmV2LnhtbERPTYvCMBC9L/gfwgh7WTSt4CLVKCII&#10;4mFhtQePQzK2xWZSk1i7/36zIOxtHu9zVpvBtqInHxrHCvJpBoJYO9NwpaA87ycLECEiG2wdk4If&#10;CrBZj95WWBj35G/qT7ESKYRDgQrqGLtCyqBrshimriNO3NV5izFBX0nj8ZnCbStnWfYpLTacGmrs&#10;aFeTvp0eVkFzLL/K/uMevV4c84vPw/nSaqXex8N2CSLSEP/FL/fBpPn5HP6eSR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yc37cIAAADcAAAADwAAAAAAAAAAAAAA&#10;AAChAgAAZHJzL2Rvd25yZXYueG1sUEsFBgAAAAAEAAQA+QAAAJADAAAAAA==&#10;"/>
                <v:shape id="AutoShape 478" o:spid="_x0000_s1659" type="#_x0000_t32" style="position:absolute;left:38652;top:44532;width:0;height:1518;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pmsEAAADcAAAADwAAAGRycy9kb3ducmV2LnhtbERPTYvCMBC9C/sfwizsRTTtHkSqUURY&#10;EA8Lag8eh2Rsi82kJtla//1GELzN433Ocj3YVvTkQ+NYQT7NQBBrZxquFJSnn8kcRIjIBlvHpOBB&#10;Adarj9ESC+PufKD+GCuRQjgUqKCOsSukDLomi2HqOuLEXZy3GBP0lTQe7ynctvI7y2bSYsOpocaO&#10;tjXp6/HPKmj25W/Zj2/R6/k+P/s8nM6tVurrc9gsQEQa4lv8cu9Mmp/P4PlMukCu/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P9amawQAAANwAAAAPAAAAAAAAAAAAAAAA&#10;AKECAABkcnMvZG93bnJldi54bWxQSwUGAAAAAAQABAD5AAAAjwMAAAAA&#10;"/>
                <v:group id="Group 479" o:spid="_x0000_s1660" style="position:absolute;left:44869;top:60464;width:16459;height:1981" coordorigin="8373,5948" coordsize="2592,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fSU9cQAAADcAAAADwAAAGRycy9kb3ducmV2LnhtbERPS2vCQBC+F/wPywi9&#10;NZsobSVmFZFaegiFqiDehuyYBLOzIbvN4993C4Xe5uN7TrYdTSN66lxtWUESxSCIC6trLhWcT4en&#10;FQjnkTU2lknBRA62m9lDhqm2A39Rf/SlCCHsUlRQed+mUrqiIoMusi1x4G62M+gD7EqpOxxCuGnk&#10;Io5fpMGaQ0OFLe0rKu7Hb6PgfcBht0ze+vx+20/X0/PnJU9Iqcf5uFuD8DT6f/Gf+0OH+ckr/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QfSU9cQAAADcAAAA&#10;DwAAAAAAAAAAAAAAAACqAgAAZHJzL2Rvd25yZXYueG1sUEsFBgAAAAAEAAQA+gAAAJsDAAAAAA==&#10;">
                  <v:shape id="Text Box 480" o:spid="_x0000_s1661" type="#_x0000_t202" style="position:absolute;left:8822;top:5948;width:2143;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DPVysQA&#10;AADcAAAADwAAAGRycy9kb3ducmV2LnhtbESPzW7CQAyE75V4h5WRuFSwAbX8BBZEkYq48vMAJmuS&#10;iKw3ym5JeHt8QOrN1oxnPq82navUg5pQejYwHiWgiDNvS84NXM6/wzmoEJEtVp7JwJMCbNa9jxWm&#10;1rd8pMcp5kpCOKRooIixTrUOWUEOw8jXxKLdfOMwytrk2jbYSrir9CRJptphydJQYE27grL76c8Z&#10;uB3az+9Fe93Hy+z4Nf3Bcnb1T2MG/W67BBWpi//m9/XBCv5YaOUZmUCv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z1crEAAAA3AAAAA8AAAAAAAAAAAAAAAAAmAIAAGRycy9k&#10;b3ducmV2LnhtbFBLBQYAAAAABAAEAPUAAACJAwAAAAA=&#10;" stroked="f">
                    <v:textbox>
                      <w:txbxContent>
                        <w:p w:rsidR="00467F89" w:rsidRPr="0086649D" w:rsidRDefault="00467F89" w:rsidP="002018CA">
                          <w:pPr>
                            <w:spacing w:line="240" w:lineRule="auto"/>
                            <w:jc w:val="left"/>
                            <w:rPr>
                              <w:rFonts w:ascii="Alstom" w:hAnsi="Alstom"/>
                              <w:sz w:val="16"/>
                              <w:szCs w:val="16"/>
                              <w:lang w:val="fr-FR"/>
                            </w:rPr>
                          </w:pPr>
                          <w:r>
                            <w:rPr>
                              <w:rFonts w:ascii="Alstom" w:hAnsi="Alstom"/>
                              <w:sz w:val="16"/>
                              <w:szCs w:val="16"/>
                              <w:lang w:val="fr-FR"/>
                            </w:rPr>
                            <w:t>Overiding</w:t>
                          </w:r>
                        </w:p>
                      </w:txbxContent>
                    </v:textbox>
                  </v:shape>
                  <v:group id="Group 481" o:spid="_x0000_s1662" style="position:absolute;left:8373;top:5948;width:300;height:253"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yelHMQAAADcAAAA&#10;DwAAAAAAAAAAAAAAAACqAgAAZHJzL2Rvd25yZXYueG1sUEsFBgAAAAAEAAQA+gAAAJsDAAAAAA==&#10;">
                    <v:rect id="Rectangle 482" o:spid="_x0000_s1663"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Roj8sQA&#10;AADcAAAADwAAAGRycy9kb3ducmV2LnhtbESPQW/CMAyF75P4D5GRdhspnTSNQkAIxLQdoVy4mca0&#10;hcapmgCFXz8fJu1m6z2/93m26F2jbtSF2rOB8SgBRVx4W3NpYJ9v3j5BhYhssfFMBh4UYDEfvMww&#10;s/7OW7rtYqkkhEOGBqoY20zrUFTkMIx8SyzayXcOo6xdqW2Hdwl3jU6T5EM7rFkaKmxpVVFx2V2d&#10;gWOd7vG5zb8SN9m8x58+P18Pa2Neh/1yCipSH//Nf9ffVvBTwZd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0aI/LEAAAA3AAAAA8AAAAAAAAAAAAAAAAAmAIAAGRycy9k&#10;b3ducmV2LnhtbFBLBQYAAAAABAAEAPUAAACJAwAAAAA=&#10;"/>
                    <v:shape id="AutoShape 483" o:spid="_x0000_s1664"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0bXb8MAAADcAAAADwAAAGRycy9kb3ducmV2LnhtbERPTYvCMBC9L/gfwgje1rQeRKtRFkER&#10;xYO6FPc2NLNt2WZSkqjVX28WFvY2j/c582VnGnEj52vLCtJhAoK4sLrmUsHnef0+AeEDssbGMil4&#10;kIflovc2x0zbOx/pdgqliCHsM1RQhdBmUvqiIoN+aFviyH1bZzBE6EqpHd5juGnkKEnG0mDNsaHC&#10;llYVFT+nq1Fw2U+v+SM/0C5Pp7svdMY/zxulBv3uYwYiUBf+xX/urY7zRyn8PhMvkI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G12/DAAAA3AAAAA8AAAAAAAAAAAAA&#10;AAAAoQIAAGRycy9kb3ducmV2LnhtbFBLBQYAAAAABAAEAPkAAACRAwAAAAA=&#10;">
                      <v:stroke endarrow="block"/>
                    </v:shape>
                  </v:group>
                </v:group>
                <v:group id="Group 484" o:spid="_x0000_s1665" style="position:absolute;left:44875;top:62776;width:16459;height:1981" coordorigin="8373,5948" coordsize="2592,3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90MQAAADcAAAA&#10;DwAAAAAAAAAAAAAAAACqAgAAZHJzL2Rvd25yZXYueG1sUEsFBgAAAAAEAAQA+gAAAJsDAAAAAA==&#10;">
                  <v:shape id="Text Box 485" o:spid="_x0000_s1666" type="#_x0000_t202" style="position:absolute;left:8822;top:5948;width:2143;height:31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uNBsEA&#10;AADcAAAADwAAAGRycy9kb3ducmV2LnhtbERP24rCMBB9F/Yfwiz4Imu63rrbNYoKiq9ePmDajG3Z&#10;ZlKaaOvfG0HwbQ7nOvNlZypxo8aVlhV8DyMQxJnVJecKzqft1w8I55E1VpZJwZ0cLBcfvTkm2rZ8&#10;oNvR5yKEsEtQQeF9nUjpsoIMuqGtiQN3sY1BH2CTS91gG8JNJUdRNJMGSw4NBda0KSj7P16Ngsu+&#10;HUx/23Tnz/FhMltjGaf2rlT/s1v9gfDU+bf45d7rMH80hucz4QK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7jQbBAAAA3AAAAA8AAAAAAAAAAAAAAAAAmAIAAGRycy9kb3du&#10;cmV2LnhtbFBLBQYAAAAABAAEAPUAAACGAwAAAAA=&#10;" stroked="f">
                    <v:textbox>
                      <w:txbxContent>
                        <w:p w:rsidR="00467F89" w:rsidRPr="0086649D" w:rsidRDefault="00467F89" w:rsidP="002018CA">
                          <w:pPr>
                            <w:spacing w:line="240" w:lineRule="auto"/>
                            <w:jc w:val="left"/>
                            <w:rPr>
                              <w:rFonts w:ascii="Alstom" w:hAnsi="Alstom"/>
                              <w:sz w:val="16"/>
                              <w:szCs w:val="16"/>
                              <w:lang w:val="fr-FR"/>
                            </w:rPr>
                          </w:pPr>
                          <w:r>
                            <w:rPr>
                              <w:rFonts w:ascii="Alstom" w:hAnsi="Alstom"/>
                              <w:sz w:val="16"/>
                              <w:szCs w:val="16"/>
                              <w:lang w:val="fr-FR"/>
                            </w:rPr>
                            <w:t>Target</w:t>
                          </w:r>
                        </w:p>
                      </w:txbxContent>
                    </v:textbox>
                  </v:shape>
                  <v:group id="Group 486" o:spid="_x0000_s1667" style="position:absolute;left:8373;top:5948;width:300;height:253"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rect id="Rectangle 487" o:spid="_x0000_s1668"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2AasMA&#10;AADcAAAADwAAAGRycy9kb3ducmV2LnhtbERPTWvCQBC9F/wPyxR6azZNsdToKqJY7NEkl97G7Jik&#10;zc6G7GpSf71bKHibx/ucxWo0rbhQ7xrLCl6iGARxaXXDlYIi3z2/g3AeWWNrmRT8koPVcvKwwFTb&#10;gQ90yXwlQgi7FBXU3neplK6syaCLbEccuJPtDfoA+0rqHocQblqZxPGbNNhwaKixo01N5U92NgqO&#10;TVLg9ZB/xGa2e/WfY/59/toq9fQ4rucgPI3+Lv5373WYn0zh75lwgVz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W2AasMAAADcAAAADwAAAAAAAAAAAAAAAACYAgAAZHJzL2Rv&#10;d25yZXYueG1sUEsFBgAAAAAEAAQA9QAAAIgDAAAAAA==&#10;"/>
                    <v:shape id="AutoShape 488" o:spid="_x0000_s1669"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9PG8IAAADcAAAADwAAAGRycy9kb3ducmV2LnhtbERPTYvCMBC9C/6HMII3TfUgWo2yLCji&#10;4mF1KettaMa22ExKErXur98Igrd5vM9ZrFpTixs5X1lWMBomIIhzqysuFPwc14MpCB+QNdaWScGD&#10;PKyW3c4CU23v/E23QyhEDGGfooIyhCaV0uclGfRD2xBH7mydwRChK6R2eI/hppbjJJlIgxXHhhIb&#10;+iwpvxyuRsHv1+yaPbI97bLRbHdCZ/zfcaNUv9d+zEEEasNb/HJvdZw/nsDzmXiBXP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K9PG8IAAADcAAAADwAAAAAAAAAAAAAA&#10;AAChAgAAZHJzL2Rvd25yZXYueG1sUEsFBgAAAAAEAAQA+QAAAJADAAAAAA==&#10;">
                      <v:stroke endarrow="block"/>
                    </v:shape>
                  </v:group>
                </v:group>
                <v:group id="Group 489" o:spid="_x0000_s1670" style="position:absolute;left:44875;top:64795;width:1905;height:1606" coordorigin="3098,765" coordsize="218,18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5heSMIAAADcAAAADwAAAGRycy9kb3ducmV2LnhtbERPTYvCMBC9C/sfwix4&#10;07QuulKNIrIrHkRQF8Tb0IxtsZmUJtvWf28Ewds83ufMl50pRUO1KywriIcRCOLU6oIzBX+n38EU&#10;hPPIGkvLpOBODpaLj94cE21bPlBz9JkIIewSVJB7XyVSujQng25oK+LAXW1t0AdYZ1LX2IZwU8pR&#10;FE2kwYJDQ44VrXNKb8d/o2DTYrv6in+a3e26vl9O4/15F5NS/c9uNQPhqfNv8cu91WH+6Bu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YXkjCAAAA3AAAAA8A&#10;AAAAAAAAAAAAAAAAqgIAAGRycy9kb3ducmV2LnhtbFBLBQYAAAAABAAEAPoAAACZAwAAAAA=&#10;">
                  <v:rect id="Rectangle 490" o:spid="_x0000_s1671" style="position:absolute;left:3098;top:765;width:218;height: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2wv9MQA&#10;AADcAAAADwAAAGRycy9kb3ducmV2LnhtbESPQW/CMAyF75P4D5GRdhspnTSNQkAIxLQdoVy4mca0&#10;hcapmgCFXz8fJu1m6z2/93m26F2jbtSF2rOB8SgBRVx4W3NpYJ9v3j5BhYhssfFMBh4UYDEfvMww&#10;s/7OW7rtYqkkhEOGBqoY20zrUFTkMIx8SyzayXcOo6xdqW2Hdwl3jU6T5EM7rFkaKmxpVVFx2V2d&#10;gWOd7vG5zb8SN9m8x58+P18Pa2Neh/1yCipSH//Nf9ffVvBToZVnZAI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sL/TEAAAA3AAAAA8AAAAAAAAAAAAAAAAAmAIAAGRycy9k&#10;b3ducmV2LnhtbFBLBQYAAAAABAAEAPUAAACJAwAAAAA=&#10;"/>
                  <v:shape id="AutoShape 491" o:spid="_x0000_s1672" type="#_x0000_t32" style="position:absolute;left:3098;top:857;width:218;height: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acMAAADcAAAADwAAAGRycy9kb3ducmV2LnhtbERPS2vCQBC+C/6HZYTezEYPpYmuUgRF&#10;LD34INjbkJ0modnZsLtq7K93CwVv8/E9Z77sTSuu5HxjWcEkSUEQl1Y3XCk4HdfjNxA+IGtsLZOC&#10;O3lYLoaDOeba3nhP10OoRAxhn6OCOoQul9KXNRn0ie2II/dtncEQoaukdniL4aaV0zR9lQYbjg01&#10;drSqqfw5XIyC80d2Ke7FJ+2KSbb7Qmf873Gj1Muof5+BCNSHp/jfvdVx/jSDv2fiBXL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w22nDAAAA3AAAAA8AAAAAAAAAAAAA&#10;AAAAoQIAAGRycy9kb3ducmV2LnhtbFBLBQYAAAAABAAEAPkAAACRAwAAAAA=&#10;">
                    <v:stroke endarrow="block"/>
                  </v:shape>
                </v:group>
                <v:shape id="Text Box 492" o:spid="_x0000_s1673" type="#_x0000_t202" style="position:absolute;left:47726;top:64757;width:13608;height:1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CFrMMA&#10;AADcAAAADwAAAGRycy9kb3ducmV2LnhtbESPzW7CQAyE75V4h5WRuFRl0/IfWFBBAnGF8gAma5KI&#10;rDfKbkl4e3yo1JutGc98Xm06V6kHNaH0bOBzmIAizrwtOTdw+dl/zEGFiGyx8kwGnhRgs+69rTC1&#10;vuUTPc4xVxLCIUUDRYx1qnXICnIYhr4mFu3mG4dR1ibXtsFWwl2lv5Jkqh2WLA0F1rQrKLuff52B&#10;27F9nyza6yFeZqfxdIvl7Oqfxgz63fcSVKQu/pv/ro9W8EeCL8/IBHr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fCFrMMAAADcAAAADwAAAAAAAAAAAAAAAACYAgAAZHJzL2Rv&#10;d25yZXYueG1sUEsFBgAAAAAEAAQA9QAAAIgDAAAAAA==&#10;" stroked="f">
                  <v:textbox>
                    <w:txbxContent>
                      <w:p w:rsidR="00467F89" w:rsidRPr="0086649D" w:rsidRDefault="00467F89" w:rsidP="002018CA">
                        <w:pPr>
                          <w:spacing w:line="240" w:lineRule="auto"/>
                          <w:jc w:val="left"/>
                          <w:rPr>
                            <w:rFonts w:ascii="Alstom" w:hAnsi="Alstom"/>
                            <w:sz w:val="16"/>
                            <w:szCs w:val="16"/>
                            <w:lang w:val="fr-FR"/>
                          </w:rPr>
                        </w:pPr>
                        <w:r>
                          <w:rPr>
                            <w:rFonts w:ascii="Alstom" w:hAnsi="Alstom"/>
                            <w:sz w:val="16"/>
                            <w:szCs w:val="16"/>
                            <w:lang w:val="fr-FR"/>
                          </w:rPr>
                          <w:t>Curent Mode</w:t>
                        </w:r>
                      </w:p>
                    </w:txbxContent>
                  </v:textbox>
                </v:shape>
                <w10:anchorlock/>
              </v:group>
            </w:pict>
          </mc:Fallback>
        </mc:AlternateContent>
      </w:r>
    </w:p>
    <w:p w:rsidR="00935A5C" w:rsidRDefault="00935A5C" w:rsidP="00F54EFE">
      <w:pPr>
        <w:pStyle w:val="Textkrper"/>
        <w:ind w:left="851" w:hanging="851"/>
      </w:pPr>
    </w:p>
    <w:p w:rsidR="00436F75" w:rsidRDefault="00436F75" w:rsidP="00F54EFE">
      <w:pPr>
        <w:pStyle w:val="Textkrper"/>
        <w:ind w:left="851" w:hanging="851"/>
      </w:pPr>
    </w:p>
    <w:p w:rsidR="00BF182F" w:rsidRDefault="00BF182F" w:rsidP="00F54EFE">
      <w:pPr>
        <w:pStyle w:val="berschrift2"/>
        <w:ind w:left="851" w:hanging="851"/>
      </w:pPr>
      <w:bookmarkStart w:id="77" w:name="_Toc388370156"/>
      <w:r>
        <w:t>Example of Balise Group in level 1</w:t>
      </w:r>
      <w:bookmarkEnd w:id="77"/>
    </w:p>
    <w:p w:rsidR="00BF182F" w:rsidRDefault="00BF182F" w:rsidP="00F54EFE">
      <w:pPr>
        <w:pStyle w:val="Textkrper"/>
        <w:ind w:left="851" w:hanging="851"/>
      </w:pPr>
      <w:r>
        <w:t>We shall show an example of database configuration</w:t>
      </w:r>
      <w:r w:rsidR="00006244">
        <w:t xml:space="preserve"> for a Balise Group in level 1.</w:t>
      </w:r>
    </w:p>
    <w:p w:rsidR="00006244" w:rsidRDefault="00BF182F" w:rsidP="00F54EFE">
      <w:pPr>
        <w:pStyle w:val="Textkrper"/>
        <w:numPr>
          <w:ilvl w:val="0"/>
          <w:numId w:val="22"/>
        </w:numPr>
        <w:ind w:left="851" w:hanging="851"/>
      </w:pPr>
      <w:r>
        <w:lastRenderedPageBreak/>
        <w:t>In first, we shall deploy the database following the singular points that are involved within the BG.</w:t>
      </w:r>
      <w:r w:rsidR="00006244">
        <w:t xml:space="preserve"> We shall see that is not fully meeting the requirement of an EB deceleration variable with the speed.</w:t>
      </w:r>
    </w:p>
    <w:p w:rsidR="00BF182F" w:rsidRDefault="00BF182F" w:rsidP="00F54EFE">
      <w:pPr>
        <w:pStyle w:val="Textkrper"/>
        <w:numPr>
          <w:ilvl w:val="0"/>
          <w:numId w:val="22"/>
        </w:numPr>
        <w:ind w:left="851" w:hanging="851"/>
      </w:pPr>
      <w:r>
        <w:t>In</w:t>
      </w:r>
      <w:r w:rsidR="00006244">
        <w:t xml:space="preserve"> </w:t>
      </w:r>
      <w:r>
        <w:t>second</w:t>
      </w:r>
      <w:r w:rsidR="00006244">
        <w:t>, we shall deploy the database by quantum of 10 meters.</w:t>
      </w:r>
      <w:r>
        <w:t xml:space="preserve"> </w:t>
      </w:r>
    </w:p>
    <w:p w:rsidR="00CA0400" w:rsidRDefault="007B6917" w:rsidP="00F54EFE">
      <w:pPr>
        <w:pStyle w:val="Textkrper"/>
        <w:ind w:left="851" w:hanging="851"/>
      </w:pPr>
      <w:r>
        <w:t>D</w:t>
      </w:r>
      <w:r w:rsidR="00006244">
        <w:t>efinition</w:t>
      </w:r>
      <w:r w:rsidR="00D60E87">
        <w:t xml:space="preserve"> file of such BG</w:t>
      </w:r>
      <w:r w:rsidR="00C30737">
        <w:t xml:space="preserve">  is given within excel file, chapter 5.7.</w:t>
      </w:r>
    </w:p>
    <w:p w:rsidR="00CA0400" w:rsidRDefault="00CA0400" w:rsidP="00F54EFE">
      <w:pPr>
        <w:pStyle w:val="Textkrper"/>
        <w:ind w:left="851" w:hanging="851"/>
      </w:pPr>
    </w:p>
    <w:p w:rsidR="00CA0400" w:rsidRDefault="00CA0400" w:rsidP="00F54EFE">
      <w:pPr>
        <w:pStyle w:val="Textkrper"/>
        <w:ind w:left="851" w:hanging="851"/>
      </w:pPr>
    </w:p>
    <w:p w:rsidR="00CA0400" w:rsidRDefault="00CA0400" w:rsidP="00F54EFE">
      <w:pPr>
        <w:pStyle w:val="Textkrper"/>
        <w:ind w:left="851" w:hanging="851"/>
      </w:pPr>
    </w:p>
    <w:p w:rsidR="00B53F6A" w:rsidRDefault="00B53F6A" w:rsidP="00F54EFE">
      <w:pPr>
        <w:pStyle w:val="berschrift2"/>
        <w:ind w:left="851" w:hanging="851"/>
      </w:pPr>
      <w:bookmarkStart w:id="78" w:name="_Toc388370157"/>
      <w:r>
        <w:t>EB Supervision Curve</w:t>
      </w:r>
      <w:bookmarkEnd w:id="78"/>
    </w:p>
    <w:p w:rsidR="00B53F6A" w:rsidRDefault="00B53F6A" w:rsidP="00F54EFE">
      <w:pPr>
        <w:pStyle w:val="Textkrper"/>
        <w:ind w:left="851" w:hanging="851"/>
      </w:pPr>
    </w:p>
    <w:p w:rsidR="00B53F6A" w:rsidRDefault="00B53F6A" w:rsidP="00F54EFE">
      <w:pPr>
        <w:pStyle w:val="Textkrper"/>
        <w:ind w:left="851" w:hanging="851"/>
      </w:pPr>
    </w:p>
    <w:p w:rsidR="00652C36" w:rsidRDefault="00652C36" w:rsidP="00F54EFE">
      <w:pPr>
        <w:pStyle w:val="Textkrper"/>
        <w:ind w:left="851" w:hanging="851"/>
      </w:pPr>
      <w:r>
        <w:t>All parameters for braking to target supervision limits for EBD curve are defined within the drawing hereafter :</w:t>
      </w:r>
    </w:p>
    <w:p w:rsidR="00652C36" w:rsidRDefault="00652C36" w:rsidP="00F54EFE">
      <w:pPr>
        <w:pStyle w:val="Textkrper"/>
        <w:ind w:left="851" w:hanging="851"/>
      </w:pPr>
    </w:p>
    <w:p w:rsidR="00FC15EC" w:rsidRDefault="005B06C9" w:rsidP="00F54EFE">
      <w:pPr>
        <w:pStyle w:val="Textkrper"/>
        <w:ind w:left="851" w:hanging="851"/>
      </w:pPr>
      <w:r>
        <w:rPr>
          <w:noProof/>
          <w:lang w:val="en-US" w:eastAsia="en-US"/>
        </w:rPr>
        <mc:AlternateContent>
          <mc:Choice Requires="wps">
            <w:drawing>
              <wp:anchor distT="0" distB="0" distL="114300" distR="114300" simplePos="0" relativeHeight="251653120" behindDoc="0" locked="0" layoutInCell="1" allowOverlap="1">
                <wp:simplePos x="0" y="0"/>
                <wp:positionH relativeFrom="column">
                  <wp:posOffset>4930140</wp:posOffset>
                </wp:positionH>
                <wp:positionV relativeFrom="paragraph">
                  <wp:posOffset>39370</wp:posOffset>
                </wp:positionV>
                <wp:extent cx="870585" cy="511810"/>
                <wp:effectExtent l="0" t="0" r="0" b="0"/>
                <wp:wrapNone/>
                <wp:docPr id="3" name="AutoShape 2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70585" cy="511810"/>
                        </a:xfrm>
                        <a:prstGeom prst="wedgeRectCallout">
                          <a:avLst>
                            <a:gd name="adj1" fmla="val -83551"/>
                            <a:gd name="adj2" fmla="val 67120"/>
                          </a:avLst>
                        </a:prstGeom>
                        <a:solidFill>
                          <a:srgbClr val="FFFFFF"/>
                        </a:solidFill>
                        <a:ln w="9525">
                          <a:solidFill>
                            <a:srgbClr val="000000"/>
                          </a:solidFill>
                          <a:miter lim="800000"/>
                          <a:headEnd/>
                          <a:tailEnd/>
                        </a:ln>
                      </wps:spPr>
                      <wps:txbx>
                        <w:txbxContent>
                          <w:p w:rsidR="00467F89" w:rsidRDefault="00467F89" w:rsidP="001F6183">
                            <w:pPr>
                              <w:shd w:val="clear" w:color="auto" w:fill="FFFF00"/>
                              <w:rPr>
                                <w:lang w:val="fr-FR"/>
                              </w:rPr>
                            </w:pPr>
                            <w:r>
                              <w:rPr>
                                <w:lang w:val="fr-FR"/>
                              </w:rPr>
                              <w:t>Braking :</w:t>
                            </w:r>
                          </w:p>
                          <w:p w:rsidR="00467F89" w:rsidRPr="00FC15EC" w:rsidRDefault="00467F89" w:rsidP="001F6183">
                            <w:pPr>
                              <w:shd w:val="clear" w:color="auto" w:fill="FFFF00"/>
                              <w:rPr>
                                <w:lang w:val="fr-FR"/>
                              </w:rPr>
                            </w:pPr>
                            <w:r>
                              <w:rPr>
                                <w:lang w:val="fr-FR"/>
                              </w:rPr>
                              <w:t>xb, vb, hb</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AutoShape 246" o:spid="_x0000_s1674" type="#_x0000_t61" style="position:absolute;left:0;text-align:left;margin-left:388.2pt;margin-top:3.1pt;width:68.55pt;height:40.3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" adj="-7247,25298">
                <v:textbox>
                  <w:txbxContent>
                    <w:p w:rsidR="00467F89" w:rsidRDefault="00467F89" w:rsidP="001F6183">
                      <w:pPr>
                        <w:shd w:val="clear" w:color="auto" w:fill="FFFF00"/>
                        <w:rPr>
                          <w:lang w:val="fr-FR"/>
                        </w:rPr>
                      </w:pPr>
                      <w:r>
                        <w:rPr>
                          <w:lang w:val="fr-FR"/>
                        </w:rPr>
                        <w:t>Braking :</w:t>
                      </w:r>
                    </w:p>
                    <w:p w:rsidR="00467F89" w:rsidRPr="00FC15EC" w:rsidRDefault="00467F89" w:rsidP="001F6183">
                      <w:pPr>
                        <w:shd w:val="clear" w:color="auto" w:fill="FFFF00"/>
                        <w:rPr>
                          <w:lang w:val="fr-FR"/>
                        </w:rPr>
                      </w:pPr>
                      <w:r>
                        <w:rPr>
                          <w:lang w:val="fr-FR"/>
                        </w:rPr>
                        <w:t>xb, vb, hb</w:t>
                      </w:r>
                    </w:p>
                  </w:txbxContent>
                </v:textbox>
              </v:shape>
            </w:pict>
          </mc:Fallback>
        </mc:AlternateContent>
      </w:r>
      <w:r>
        <w:rPr>
          <w:noProof/>
          <w:lang w:val="en-US" w:eastAsia="en-US"/>
        </w:rPr>
        <mc:AlternateContent>
          <mc:Choice Requires="wps">
            <w:drawing>
              <wp:anchor distT="0" distB="0" distL="114300" distR="114300" simplePos="0" relativeHeight="251652096" behindDoc="0" locked="0" layoutInCell="1" allowOverlap="1">
                <wp:simplePos x="0" y="0"/>
                <wp:positionH relativeFrom="column">
                  <wp:posOffset>1397000</wp:posOffset>
                </wp:positionH>
                <wp:positionV relativeFrom="paragraph">
                  <wp:posOffset>178435</wp:posOffset>
                </wp:positionV>
                <wp:extent cx="885825" cy="504190"/>
                <wp:effectExtent l="0" t="0" r="0" b="0"/>
                <wp:wrapNone/>
                <wp:docPr id="2" name="AutoShape 2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85825" cy="504190"/>
                        </a:xfrm>
                        <a:prstGeom prst="wedgeRectCallout">
                          <a:avLst>
                            <a:gd name="adj1" fmla="val 137815"/>
                            <a:gd name="adj2" fmla="val 137278"/>
                          </a:avLst>
                        </a:prstGeom>
                        <a:solidFill>
                          <a:srgbClr val="FFFFFF"/>
                        </a:solidFill>
                        <a:ln w="9525">
                          <a:solidFill>
                            <a:srgbClr val="000000"/>
                          </a:solidFill>
                          <a:miter lim="800000"/>
                          <a:headEnd/>
                          <a:tailEnd/>
                        </a:ln>
                      </wps:spPr>
                      <wps:txbx>
                        <w:txbxContent>
                          <w:p w:rsidR="00467F89" w:rsidRDefault="00467F89" w:rsidP="001F6183">
                            <w:pPr>
                              <w:shd w:val="clear" w:color="auto" w:fill="FFFF00"/>
                              <w:rPr>
                                <w:lang w:val="fr-FR"/>
                              </w:rPr>
                            </w:pPr>
                            <w:r>
                              <w:rPr>
                                <w:lang w:val="fr-FR"/>
                              </w:rPr>
                              <w:t>Origin :</w:t>
                            </w:r>
                          </w:p>
                          <w:p w:rsidR="00467F89" w:rsidRPr="00FC15EC" w:rsidRDefault="00467F89" w:rsidP="001F6183">
                            <w:pPr>
                              <w:shd w:val="clear" w:color="auto" w:fill="FFFF00"/>
                              <w:rPr>
                                <w:lang w:val="fr-FR"/>
                              </w:rPr>
                            </w:pPr>
                            <w:r>
                              <w:rPr>
                                <w:lang w:val="fr-FR"/>
                              </w:rPr>
                              <w:t>,x0, v0, h0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5" o:spid="_x0000_s1675" type="#_x0000_t61" style="position:absolute;left:0;text-align:left;margin-left:110pt;margin-top:14.05pt;width:69.75pt;height:39.7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" adj="40568,40452">
                <v:textbox>
                  <w:txbxContent>
                    <w:p w:rsidR="00467F89" w:rsidRDefault="00467F89" w:rsidP="001F6183">
                      <w:pPr>
                        <w:shd w:val="clear" w:color="auto" w:fill="FFFF00"/>
                        <w:rPr>
                          <w:lang w:val="fr-FR"/>
                        </w:rPr>
                      </w:pPr>
                      <w:r>
                        <w:rPr>
                          <w:lang w:val="fr-FR"/>
                        </w:rPr>
                        <w:t>Origin :</w:t>
                      </w:r>
                    </w:p>
                    <w:p w:rsidR="00467F89" w:rsidRPr="00FC15EC" w:rsidRDefault="00467F89" w:rsidP="001F6183">
                      <w:pPr>
                        <w:shd w:val="clear" w:color="auto" w:fill="FFFF00"/>
                        <w:rPr>
                          <w:lang w:val="fr-FR"/>
                        </w:rPr>
                      </w:pPr>
                      <w:r>
                        <w:rPr>
                          <w:lang w:val="fr-FR"/>
                        </w:rPr>
                        <w:t>,x0, v0, h0</w:t>
                      </w:r>
                    </w:p>
                  </w:txbxContent>
                </v:textbox>
              </v:shape>
            </w:pict>
          </mc:Fallback>
        </mc:AlternateContent>
      </w:r>
      <w:r>
        <w:rPr>
          <w:noProof/>
          <w:lang w:val="en-US" w:eastAsia="en-US"/>
        </w:rPr>
        <mc:AlternateContent>
          <mc:Choice Requires="wps">
            <w:drawing>
              <wp:anchor distT="0" distB="0" distL="114300" distR="114300" simplePos="0" relativeHeight="251654144" behindDoc="0" locked="0" layoutInCell="1" allowOverlap="1">
                <wp:simplePos x="0" y="0"/>
                <wp:positionH relativeFrom="column">
                  <wp:posOffset>4067175</wp:posOffset>
                </wp:positionH>
                <wp:positionV relativeFrom="paragraph">
                  <wp:posOffset>1911985</wp:posOffset>
                </wp:positionV>
                <wp:extent cx="862965" cy="467995"/>
                <wp:effectExtent l="0" t="0" r="0" b="0"/>
                <wp:wrapNone/>
                <wp:docPr id="1" name="AutoShape 2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62965" cy="467995"/>
                        </a:xfrm>
                        <a:prstGeom prst="wedgeRectCallout">
                          <a:avLst>
                            <a:gd name="adj1" fmla="val 79653"/>
                            <a:gd name="adj2" fmla="val -42537"/>
                          </a:avLst>
                        </a:prstGeom>
                        <a:solidFill>
                          <a:srgbClr val="FFFFFF"/>
                        </a:solidFill>
                        <a:ln w="9525">
                          <a:solidFill>
                            <a:srgbClr val="000000"/>
                          </a:solidFill>
                          <a:miter lim="800000"/>
                          <a:headEnd/>
                          <a:tailEnd/>
                        </a:ln>
                      </wps:spPr>
                      <wps:txbx>
                        <w:txbxContent>
                          <w:p w:rsidR="00467F89" w:rsidRDefault="00467F89" w:rsidP="001F6183">
                            <w:pPr>
                              <w:shd w:val="clear" w:color="auto" w:fill="FFFF00"/>
                              <w:rPr>
                                <w:lang w:val="fr-FR"/>
                              </w:rPr>
                            </w:pPr>
                            <w:r>
                              <w:rPr>
                                <w:lang w:val="fr-FR"/>
                              </w:rPr>
                              <w:t>Target :</w:t>
                            </w:r>
                          </w:p>
                          <w:p w:rsidR="00467F89" w:rsidRPr="001F6183" w:rsidRDefault="00467F89" w:rsidP="001F6183">
                            <w:pPr>
                              <w:shd w:val="clear" w:color="auto" w:fill="FFFF00"/>
                              <w:rPr>
                                <w:lang w:val="fr-FR"/>
                              </w:rPr>
                            </w:pPr>
                            <w:r>
                              <w:rPr>
                                <w:lang w:val="fr-FR"/>
                              </w:rPr>
                              <w:t>x1, v1, h1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AutoShape 247" o:spid="_x0000_s1676" type="#_x0000_t61" style="position:absolute;left:0;text-align:left;margin-left:320.25pt;margin-top:150.55pt;width:67.95pt;height:36.8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" adj="28005,1612">
                <v:textbox>
                  <w:txbxContent>
                    <w:p w:rsidR="00467F89" w:rsidRDefault="00467F89" w:rsidP="001F6183">
                      <w:pPr>
                        <w:shd w:val="clear" w:color="auto" w:fill="FFFF00"/>
                        <w:rPr>
                          <w:lang w:val="fr-FR"/>
                        </w:rPr>
                      </w:pPr>
                      <w:r>
                        <w:rPr>
                          <w:lang w:val="fr-FR"/>
                        </w:rPr>
                        <w:t>Target :</w:t>
                      </w:r>
                    </w:p>
                    <w:p w:rsidR="00467F89" w:rsidRPr="001F6183" w:rsidRDefault="00467F89" w:rsidP="001F6183">
                      <w:pPr>
                        <w:shd w:val="clear" w:color="auto" w:fill="FFFF00"/>
                        <w:rPr>
                          <w:lang w:val="fr-FR"/>
                        </w:rPr>
                      </w:pPr>
                      <w:r>
                        <w:rPr>
                          <w:lang w:val="fr-FR"/>
                        </w:rPr>
                        <w:t>x1, v1, h1</w:t>
                      </w:r>
                    </w:p>
                  </w:txbxContent>
                </v:textbox>
              </v:shape>
            </w:pict>
          </mc:Fallback>
        </mc:AlternateContent>
      </w:r>
      <w:r>
        <w:rPr>
          <w:noProof/>
          <w:lang w:val="en-US" w:eastAsia="en-US"/>
        </w:rPr>
        <w:drawing>
          <wp:inline distT="0" distB="0" distL="0" distR="0">
            <wp:extent cx="5969000" cy="2713990"/>
            <wp:effectExtent l="0" t="0" r="0" b="0"/>
            <wp:docPr id="1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000" cy="2713990"/>
                    </a:xfrm>
                    <a:prstGeom prst="rect">
                      <a:avLst/>
                    </a:prstGeom>
                    <a:noFill/>
                    <a:ln>
                      <a:noFill/>
                    </a:ln>
                  </pic:spPr>
                </pic:pic>
              </a:graphicData>
            </a:graphic>
          </wp:inline>
        </w:drawing>
      </w:r>
    </w:p>
    <w:p w:rsidR="007B6917" w:rsidRDefault="007B6917" w:rsidP="00F54EFE">
      <w:pPr>
        <w:ind w:left="851" w:hanging="851"/>
      </w:pPr>
    </w:p>
    <w:p w:rsidR="00FC15EC" w:rsidRDefault="007E3E63" w:rsidP="00F54EFE">
      <w:pPr>
        <w:pStyle w:val="berschrift2"/>
        <w:ind w:left="851" w:hanging="851"/>
      </w:pPr>
      <w:bookmarkStart w:id="79" w:name="_Toc388370158"/>
      <w:r>
        <w:t>EB Supervision Computation</w:t>
      </w:r>
      <w:bookmarkEnd w:id="79"/>
    </w:p>
    <w:p w:rsidR="007E3E63" w:rsidRDefault="007E3E63" w:rsidP="00F54EFE">
      <w:pPr>
        <w:pStyle w:val="Textkrper"/>
        <w:ind w:left="851" w:hanging="851"/>
      </w:pPr>
    </w:p>
    <w:p w:rsidR="00FC15EC" w:rsidRDefault="00F6368F" w:rsidP="00F54EFE">
      <w:pPr>
        <w:pStyle w:val="Textkrper"/>
        <w:ind w:left="851" w:hanging="851"/>
      </w:pPr>
      <w:r>
        <w:t>It is defined 3 particular locations :</w:t>
      </w:r>
    </w:p>
    <w:p w:rsidR="00F6368F" w:rsidRDefault="00F6368F" w:rsidP="00F54EFE">
      <w:pPr>
        <w:pStyle w:val="Textkrper"/>
        <w:numPr>
          <w:ilvl w:val="0"/>
          <w:numId w:val="22"/>
        </w:numPr>
        <w:ind w:left="851" w:hanging="851"/>
      </w:pPr>
      <w:r>
        <w:t xml:space="preserve">Origin : </w:t>
      </w:r>
    </w:p>
    <w:p w:rsidR="00F6368F" w:rsidRDefault="00F6368F" w:rsidP="00F54EFE">
      <w:pPr>
        <w:pStyle w:val="Textkrper"/>
        <w:numPr>
          <w:ilvl w:val="1"/>
          <w:numId w:val="22"/>
        </w:numPr>
        <w:ind w:left="851" w:hanging="851"/>
      </w:pPr>
      <w:r>
        <w:t>x0 :</w:t>
      </w:r>
      <w:r w:rsidR="00DE7BC1">
        <w:t xml:space="preserve"> location where the EB intervenes,</w:t>
      </w:r>
    </w:p>
    <w:p w:rsidR="00F6368F" w:rsidRDefault="00F6368F" w:rsidP="00F54EFE">
      <w:pPr>
        <w:pStyle w:val="Textkrper"/>
        <w:numPr>
          <w:ilvl w:val="1"/>
          <w:numId w:val="22"/>
        </w:numPr>
        <w:ind w:left="851" w:hanging="851"/>
      </w:pPr>
      <w:r>
        <w:t>v0 :</w:t>
      </w:r>
      <w:r w:rsidR="00DE7BC1">
        <w:t xml:space="preserve"> speed at location x0, so-called “Vest”, can be increased by inaccuracy, </w:t>
      </w:r>
    </w:p>
    <w:p w:rsidR="00F6368F" w:rsidRDefault="00F6368F" w:rsidP="00F54EFE">
      <w:pPr>
        <w:pStyle w:val="Textkrper"/>
        <w:numPr>
          <w:ilvl w:val="1"/>
          <w:numId w:val="22"/>
        </w:numPr>
        <w:ind w:left="851" w:hanging="851"/>
      </w:pPr>
      <w:r>
        <w:t>h0 :</w:t>
      </w:r>
      <w:r w:rsidR="004E2BEE">
        <w:t xml:space="preserve"> hight of gravity cent</w:t>
      </w:r>
      <w:r w:rsidR="00DE7BC1">
        <w:t>r</w:t>
      </w:r>
      <w:r w:rsidR="004E2BEE">
        <w:t>e</w:t>
      </w:r>
      <w:r w:rsidR="00DE7BC1">
        <w:t xml:space="preserve"> at x0.</w:t>
      </w:r>
    </w:p>
    <w:p w:rsidR="00F6368F" w:rsidRDefault="00F6368F" w:rsidP="00F54EFE">
      <w:pPr>
        <w:pStyle w:val="Textkrper"/>
        <w:numPr>
          <w:ilvl w:val="0"/>
          <w:numId w:val="22"/>
        </w:numPr>
        <w:ind w:left="851" w:hanging="851"/>
      </w:pPr>
      <w:r>
        <w:t>Braking :</w:t>
      </w:r>
    </w:p>
    <w:p w:rsidR="00F6368F" w:rsidRDefault="00F6368F" w:rsidP="00F54EFE">
      <w:pPr>
        <w:pStyle w:val="Textkrper"/>
        <w:numPr>
          <w:ilvl w:val="1"/>
          <w:numId w:val="22"/>
        </w:numPr>
        <w:ind w:left="851" w:hanging="851"/>
      </w:pPr>
      <w:r>
        <w:t>xb :</w:t>
      </w:r>
      <w:r w:rsidR="004E2BEE">
        <w:t xml:space="preserve"> location where the EB is active after two phases of transition,</w:t>
      </w:r>
    </w:p>
    <w:p w:rsidR="00F6368F" w:rsidRDefault="00B71861" w:rsidP="00F54EFE">
      <w:pPr>
        <w:pStyle w:val="Textkrper"/>
        <w:numPr>
          <w:ilvl w:val="1"/>
          <w:numId w:val="22"/>
        </w:numPr>
        <w:ind w:left="851" w:hanging="851"/>
      </w:pPr>
      <w:r>
        <w:t>v</w:t>
      </w:r>
      <w:r w:rsidR="00F6368F">
        <w:t>b :</w:t>
      </w:r>
      <w:r w:rsidR="004E2BEE">
        <w:t xml:space="preserve"> speed at location xb, is v0 increased after 2 phases of transition,</w:t>
      </w:r>
    </w:p>
    <w:p w:rsidR="00F6368F" w:rsidRDefault="00F6368F" w:rsidP="00F54EFE">
      <w:pPr>
        <w:pStyle w:val="Textkrper"/>
        <w:numPr>
          <w:ilvl w:val="1"/>
          <w:numId w:val="22"/>
        </w:numPr>
        <w:ind w:left="851" w:hanging="851"/>
      </w:pPr>
      <w:r>
        <w:lastRenderedPageBreak/>
        <w:t>hb :</w:t>
      </w:r>
      <w:r w:rsidR="004E2BEE">
        <w:t xml:space="preserve"> hight of gravity centre at xb.</w:t>
      </w:r>
    </w:p>
    <w:p w:rsidR="00F6368F" w:rsidRDefault="00F6368F" w:rsidP="00F54EFE">
      <w:pPr>
        <w:pStyle w:val="Textkrper"/>
        <w:numPr>
          <w:ilvl w:val="0"/>
          <w:numId w:val="22"/>
        </w:numPr>
        <w:ind w:left="851" w:hanging="851"/>
      </w:pPr>
      <w:r>
        <w:t>Target :</w:t>
      </w:r>
    </w:p>
    <w:p w:rsidR="00B71861" w:rsidRDefault="00B71861" w:rsidP="00F54EFE">
      <w:pPr>
        <w:pStyle w:val="Textkrper"/>
        <w:numPr>
          <w:ilvl w:val="1"/>
          <w:numId w:val="22"/>
        </w:numPr>
        <w:ind w:left="851" w:hanging="851"/>
      </w:pPr>
      <w:r>
        <w:t>x1 :</w:t>
      </w:r>
      <w:r w:rsidR="004E2BEE">
        <w:t xml:space="preserve"> target location,</w:t>
      </w:r>
    </w:p>
    <w:p w:rsidR="00B71861" w:rsidRDefault="00B71861" w:rsidP="00F54EFE">
      <w:pPr>
        <w:pStyle w:val="Textkrper"/>
        <w:numPr>
          <w:ilvl w:val="1"/>
          <w:numId w:val="22"/>
        </w:numPr>
        <w:ind w:left="851" w:hanging="851"/>
      </w:pPr>
      <w:r>
        <w:t>v1 :</w:t>
      </w:r>
      <w:r w:rsidR="004E2BEE">
        <w:t xml:space="preserve"> target speedn</w:t>
      </w:r>
    </w:p>
    <w:p w:rsidR="00B71861" w:rsidRDefault="00B71861" w:rsidP="00F54EFE">
      <w:pPr>
        <w:pStyle w:val="Textkrper"/>
        <w:numPr>
          <w:ilvl w:val="1"/>
          <w:numId w:val="22"/>
        </w:numPr>
        <w:ind w:left="851" w:hanging="851"/>
      </w:pPr>
      <w:r>
        <w:t>h1 :</w:t>
      </w:r>
      <w:r w:rsidR="004E2BEE">
        <w:t xml:space="preserve"> hight of gravity centre at target.</w:t>
      </w:r>
    </w:p>
    <w:p w:rsidR="00FC15EC" w:rsidRDefault="00FC15EC" w:rsidP="00F54EFE">
      <w:pPr>
        <w:pStyle w:val="Textkrper"/>
        <w:ind w:left="851" w:hanging="851"/>
      </w:pPr>
    </w:p>
    <w:p w:rsidR="00FC15EC" w:rsidRDefault="0009133A" w:rsidP="00F54EFE">
      <w:pPr>
        <w:pStyle w:val="Textkrper"/>
        <w:ind w:left="851" w:hanging="851"/>
      </w:pPr>
      <w:r>
        <w:t xml:space="preserve">The next computation will be done through </w:t>
      </w:r>
      <w:r w:rsidR="007F798B">
        <w:t xml:space="preserve">physical </w:t>
      </w:r>
      <w:r>
        <w:t>mechanic theory in “Energy” by mass unit (m²/s²) between origin and target.</w:t>
      </w:r>
      <w:r w:rsidR="007D7D5B">
        <w:t xml:space="preserve"> </w:t>
      </w:r>
      <w:r>
        <w:t>To define the EB supervision limits, we put the following equation :</w:t>
      </w:r>
    </w:p>
    <w:p w:rsidR="0009133A" w:rsidRDefault="0009133A" w:rsidP="00F54EFE">
      <w:pPr>
        <w:pStyle w:val="Textkrper"/>
        <w:ind w:left="851" w:hanging="851"/>
      </w:pPr>
    </w:p>
    <w:p w:rsidR="0009133A" w:rsidRDefault="00FB78E4" w:rsidP="00F54EFE">
      <w:pPr>
        <w:pStyle w:val="Textkrper"/>
        <w:ind w:left="851" w:hanging="851"/>
      </w:pPr>
      <w:r>
        <w:t xml:space="preserve">(Brake_Energy) </w:t>
      </w:r>
      <w:r w:rsidR="00FB5D45">
        <w:t>+</w:t>
      </w:r>
      <w:r w:rsidR="0009133A">
        <w:t xml:space="preserve"> </w:t>
      </w:r>
      <w:r w:rsidR="00FB5D45">
        <w:t xml:space="preserve">(Potential_Variation_Energy) </w:t>
      </w:r>
      <w:r w:rsidR="007D7D5B">
        <w:t>&gt;</w:t>
      </w:r>
      <w:r w:rsidR="00DA25FB">
        <w:t xml:space="preserve"> </w:t>
      </w:r>
      <w:r>
        <w:t>(Kinetic Variation Energy) +</w:t>
      </w:r>
      <w:r w:rsidR="00FB5D45">
        <w:t xml:space="preserve"> (Response_Correction)</w:t>
      </w:r>
    </w:p>
    <w:p w:rsidR="00FC15EC" w:rsidRDefault="00FC15EC" w:rsidP="00F54EFE">
      <w:pPr>
        <w:pStyle w:val="Textkrper"/>
        <w:ind w:left="851" w:hanging="851"/>
      </w:pPr>
    </w:p>
    <w:p w:rsidR="007D7D5B" w:rsidRPr="007D7D5B" w:rsidRDefault="007D7D5B" w:rsidP="00F54EFE">
      <w:pPr>
        <w:pStyle w:val="Textkrper"/>
        <w:ind w:left="851" w:hanging="851"/>
        <w:rPr>
          <w:b/>
        </w:rPr>
      </w:pPr>
      <w:r w:rsidRPr="007D7D5B">
        <w:rPr>
          <w:b/>
        </w:rPr>
        <w:t>Cumul_EB  &gt;  Cumul_K</w:t>
      </w:r>
    </w:p>
    <w:p w:rsidR="007D7D5B" w:rsidRDefault="007D7D5B" w:rsidP="00F54EFE">
      <w:pPr>
        <w:pStyle w:val="Textkrper"/>
        <w:ind w:left="851" w:hanging="851"/>
      </w:pPr>
    </w:p>
    <w:p w:rsidR="002E45D2" w:rsidRDefault="002E45D2" w:rsidP="00F54EFE">
      <w:pPr>
        <w:pStyle w:val="Textkrper"/>
        <w:ind w:left="851" w:hanging="851"/>
      </w:pPr>
      <w:r>
        <w:t>With the following development :</w:t>
      </w:r>
    </w:p>
    <w:p w:rsidR="002E45D2" w:rsidRDefault="002E45D2" w:rsidP="00F54EFE">
      <w:pPr>
        <w:pStyle w:val="Textkrper"/>
        <w:ind w:left="851" w:hanging="851"/>
      </w:pPr>
    </w:p>
    <w:p w:rsidR="002E45D2" w:rsidRDefault="002E45D2" w:rsidP="00F54EFE">
      <w:pPr>
        <w:pStyle w:val="Textkrper"/>
        <w:ind w:left="851" w:hanging="851"/>
      </w:pPr>
    </w:p>
    <w:p w:rsidR="00FC15EC" w:rsidRDefault="002E45D2" w:rsidP="00F54EFE">
      <w:pPr>
        <w:pStyle w:val="Textkrper"/>
        <w:numPr>
          <w:ilvl w:val="1"/>
          <w:numId w:val="22"/>
        </w:numPr>
        <w:ind w:left="851" w:hanging="851"/>
      </w:pPr>
      <w:r>
        <w:t xml:space="preserve">Kinetic Variation Energy </w:t>
      </w:r>
      <w:r w:rsidR="00F80182">
        <w:tab/>
      </w:r>
      <w:r>
        <w:t>= ½ (v0² - v1²)</w:t>
      </w:r>
    </w:p>
    <w:p w:rsidR="00197A6A" w:rsidRDefault="0083389D" w:rsidP="00F54EFE">
      <w:pPr>
        <w:pStyle w:val="Textkrper"/>
        <w:numPr>
          <w:ilvl w:val="2"/>
          <w:numId w:val="22"/>
        </w:numPr>
        <w:ind w:left="851" w:hanging="851"/>
      </w:pPr>
      <w:r>
        <w:t>this value concerns the total mass : M * (1+alfa)</w:t>
      </w:r>
    </w:p>
    <w:p w:rsidR="00197A6A" w:rsidRDefault="0083389D" w:rsidP="00F54EFE">
      <w:pPr>
        <w:pStyle w:val="Textkrper"/>
        <w:numPr>
          <w:ilvl w:val="2"/>
          <w:numId w:val="22"/>
        </w:numPr>
        <w:ind w:left="851" w:hanging="851"/>
      </w:pPr>
      <w:r>
        <w:t>alfa can be a function of position “x”.</w:t>
      </w:r>
    </w:p>
    <w:p w:rsidR="0083389D" w:rsidRDefault="0083389D" w:rsidP="00F54EFE">
      <w:pPr>
        <w:pStyle w:val="Textkrper"/>
        <w:ind w:left="851" w:hanging="851"/>
      </w:pPr>
    </w:p>
    <w:p w:rsidR="002E45D2" w:rsidRDefault="002E45D2" w:rsidP="00F54EFE">
      <w:pPr>
        <w:pStyle w:val="Textkrper"/>
        <w:numPr>
          <w:ilvl w:val="1"/>
          <w:numId w:val="22"/>
        </w:numPr>
        <w:ind w:left="851" w:hanging="851"/>
      </w:pPr>
      <w:r>
        <w:t xml:space="preserve">Brake Energy </w:t>
      </w:r>
      <w:r w:rsidR="00F80182">
        <w:tab/>
      </w:r>
      <w:r w:rsidR="00F80182">
        <w:tab/>
      </w:r>
      <w:r>
        <w:t>= (x1 – x0) * Aeb</w:t>
      </w:r>
    </w:p>
    <w:p w:rsidR="0083389D" w:rsidRDefault="0083389D" w:rsidP="00F54EFE">
      <w:pPr>
        <w:pStyle w:val="Textkrper"/>
        <w:numPr>
          <w:ilvl w:val="2"/>
          <w:numId w:val="22"/>
        </w:numPr>
        <w:ind w:left="851" w:hanging="851"/>
      </w:pPr>
      <w:r>
        <w:t>this value concerns the total mass : M * (1+alfa)</w:t>
      </w:r>
    </w:p>
    <w:p w:rsidR="00197A6A" w:rsidRDefault="0083389D" w:rsidP="00F54EFE">
      <w:pPr>
        <w:pStyle w:val="Textkrper"/>
        <w:numPr>
          <w:ilvl w:val="2"/>
          <w:numId w:val="22"/>
        </w:numPr>
        <w:ind w:left="851" w:hanging="851"/>
      </w:pPr>
      <w:r>
        <w:t>Aeb is the average value of the function  Asafe(x,v)</w:t>
      </w:r>
    </w:p>
    <w:p w:rsidR="00197A6A" w:rsidRDefault="0083389D" w:rsidP="00F54EFE">
      <w:pPr>
        <w:pStyle w:val="Textkrper"/>
        <w:numPr>
          <w:ilvl w:val="2"/>
          <w:numId w:val="22"/>
        </w:numPr>
        <w:ind w:left="851" w:hanging="851"/>
      </w:pPr>
      <w:r>
        <w:t>Asafe(x,v) needs to be integrated between x0 and x1</w:t>
      </w:r>
    </w:p>
    <w:p w:rsidR="002E1235" w:rsidRDefault="002E1235" w:rsidP="00F54EFE">
      <w:pPr>
        <w:pStyle w:val="Textkrper"/>
        <w:numPr>
          <w:ilvl w:val="2"/>
          <w:numId w:val="22"/>
        </w:numPr>
        <w:ind w:left="851" w:hanging="851"/>
      </w:pPr>
      <w:r>
        <w:t>what about  v ?</w:t>
      </w:r>
      <w:r w:rsidR="00572E5D">
        <w:t xml:space="preserve"> (speed at origin x0 or something else )</w:t>
      </w:r>
    </w:p>
    <w:p w:rsidR="002E1235" w:rsidRDefault="002E1235" w:rsidP="00F54EFE">
      <w:pPr>
        <w:pStyle w:val="Textkrper"/>
        <w:ind w:left="851" w:hanging="851"/>
      </w:pPr>
    </w:p>
    <w:p w:rsidR="002E45D2" w:rsidRDefault="002E45D2" w:rsidP="00F54EFE">
      <w:pPr>
        <w:pStyle w:val="Textkrper"/>
        <w:numPr>
          <w:ilvl w:val="1"/>
          <w:numId w:val="22"/>
        </w:numPr>
        <w:ind w:left="851" w:hanging="851"/>
        <w:rPr>
          <w:lang w:val="fr-FR"/>
        </w:rPr>
      </w:pPr>
      <w:r w:rsidRPr="00197A6A">
        <w:rPr>
          <w:lang w:val="fr-FR"/>
        </w:rPr>
        <w:t>Response_Correction</w:t>
      </w:r>
      <w:r w:rsidR="00F80182" w:rsidRPr="00197A6A">
        <w:rPr>
          <w:lang w:val="fr-FR"/>
        </w:rPr>
        <w:tab/>
        <w:t>= ½ [ (Aest1* T1)² + (Aest2*T2)²</w:t>
      </w:r>
      <w:r w:rsidR="00197A6A" w:rsidRPr="00197A6A">
        <w:rPr>
          <w:lang w:val="fr-FR"/>
        </w:rPr>
        <w:t xml:space="preserve">] </w:t>
      </w:r>
      <w:r w:rsidR="00572E5D">
        <w:rPr>
          <w:lang w:val="fr-FR"/>
        </w:rPr>
        <w:t>+</w:t>
      </w:r>
      <w:r w:rsidR="00197A6A">
        <w:rPr>
          <w:lang w:val="fr-FR"/>
        </w:rPr>
        <w:t>(</w:t>
      </w:r>
      <w:r w:rsidR="00197A6A" w:rsidRPr="00197A6A">
        <w:rPr>
          <w:lang w:val="fr-FR"/>
        </w:rPr>
        <w:t xml:space="preserve">Debc * Aeb) </w:t>
      </w:r>
      <w:r w:rsidR="00F80182" w:rsidRPr="00197A6A">
        <w:rPr>
          <w:lang w:val="fr-FR"/>
        </w:rPr>
        <w:t xml:space="preserve"> </w:t>
      </w:r>
    </w:p>
    <w:p w:rsidR="00197A6A" w:rsidRPr="00371087" w:rsidRDefault="007F798B" w:rsidP="00F54EFE">
      <w:pPr>
        <w:pStyle w:val="Textkrper"/>
        <w:numPr>
          <w:ilvl w:val="2"/>
          <w:numId w:val="22"/>
        </w:numPr>
        <w:ind w:left="851" w:hanging="851"/>
      </w:pPr>
      <w:r w:rsidRPr="00371087">
        <w:t>response  is in 2 phases, lasting T1 and T2,</w:t>
      </w:r>
    </w:p>
    <w:p w:rsidR="00371087" w:rsidRPr="00371087" w:rsidRDefault="00371087" w:rsidP="00F54EFE">
      <w:pPr>
        <w:pStyle w:val="Textkrper"/>
        <w:numPr>
          <w:ilvl w:val="2"/>
          <w:numId w:val="22"/>
        </w:numPr>
        <w:ind w:left="851" w:hanging="851"/>
      </w:pPr>
      <w:r>
        <w:t>the running distance is so-called Debc,</w:t>
      </w:r>
    </w:p>
    <w:p w:rsidR="00371087" w:rsidRDefault="007D7D5B" w:rsidP="00F54EFE">
      <w:pPr>
        <w:pStyle w:val="Textkrper"/>
        <w:numPr>
          <w:ilvl w:val="2"/>
          <w:numId w:val="22"/>
        </w:numPr>
        <w:ind w:left="851" w:hanging="851"/>
      </w:pPr>
      <w:r>
        <w:t>brake energy over Debc must be add</w:t>
      </w:r>
      <w:r w:rsidR="00371087">
        <w:t>ed</w:t>
      </w:r>
      <w:r>
        <w:t xml:space="preserve"> to kinetic energy</w:t>
      </w:r>
    </w:p>
    <w:p w:rsidR="00371087" w:rsidRDefault="00371087" w:rsidP="00F54EFE">
      <w:pPr>
        <w:pStyle w:val="Textkrper"/>
        <w:numPr>
          <w:ilvl w:val="2"/>
          <w:numId w:val="22"/>
        </w:numPr>
        <w:ind w:left="851" w:hanging="851"/>
      </w:pPr>
      <w:r>
        <w:t>power energ</w:t>
      </w:r>
      <w:r w:rsidR="00572E5D">
        <w:t>y (Aest1 and Aes</w:t>
      </w:r>
      <w:r w:rsidR="00E6159B">
        <w:t>t2) must be add</w:t>
      </w:r>
      <w:r>
        <w:t>ed too.</w:t>
      </w:r>
    </w:p>
    <w:p w:rsidR="00197A6A" w:rsidRPr="00371087" w:rsidRDefault="00371087" w:rsidP="00F54EFE">
      <w:pPr>
        <w:pStyle w:val="Textkrper"/>
        <w:ind w:left="851" w:hanging="851"/>
      </w:pPr>
      <w:r>
        <w:t xml:space="preserve"> </w:t>
      </w:r>
    </w:p>
    <w:p w:rsidR="002E45D2" w:rsidRDefault="002E45D2" w:rsidP="00F54EFE">
      <w:pPr>
        <w:pStyle w:val="Textkrper"/>
        <w:numPr>
          <w:ilvl w:val="1"/>
          <w:numId w:val="22"/>
        </w:numPr>
        <w:ind w:left="851" w:hanging="851"/>
      </w:pPr>
      <w:r>
        <w:t>Potential _Variation_Energy</w:t>
      </w:r>
      <w:r w:rsidR="00F80182">
        <w:t xml:space="preserve"> = </w:t>
      </w:r>
      <w:r w:rsidR="00FB5D45">
        <w:t>(h1 – h0) * g / Alpha</w:t>
      </w:r>
    </w:p>
    <w:p w:rsidR="00371087" w:rsidRDefault="00371087" w:rsidP="00F54EFE">
      <w:pPr>
        <w:pStyle w:val="Textkrper"/>
        <w:numPr>
          <w:ilvl w:val="2"/>
          <w:numId w:val="22"/>
        </w:numPr>
        <w:ind w:left="851" w:hanging="851"/>
      </w:pPr>
      <w:r>
        <w:t>this value concerns only the mass  M,</w:t>
      </w:r>
    </w:p>
    <w:p w:rsidR="002E45D2" w:rsidRDefault="00371087" w:rsidP="00F54EFE">
      <w:pPr>
        <w:pStyle w:val="Textkrper"/>
        <w:numPr>
          <w:ilvl w:val="2"/>
          <w:numId w:val="22"/>
        </w:numPr>
        <w:ind w:left="851" w:hanging="851"/>
      </w:pPr>
      <w:r>
        <w:t>g = 9,81 m/s²</w:t>
      </w:r>
      <w:r w:rsidR="00B53F6A">
        <w:t xml:space="preserve"> must be taken into account,</w:t>
      </w:r>
    </w:p>
    <w:p w:rsidR="00B53F6A" w:rsidRDefault="00B53F6A" w:rsidP="00F54EFE">
      <w:pPr>
        <w:pStyle w:val="Textkrper"/>
        <w:numPr>
          <w:ilvl w:val="2"/>
          <w:numId w:val="22"/>
        </w:numPr>
        <w:ind w:left="851" w:hanging="851"/>
      </w:pPr>
      <w:r>
        <w:t>potential energy must be compensated by division with Alpha = 1+alpha,</w:t>
      </w:r>
    </w:p>
    <w:p w:rsidR="00FB5D45" w:rsidRDefault="00B53F6A" w:rsidP="00F54EFE">
      <w:pPr>
        <w:pStyle w:val="Textkrper"/>
        <w:numPr>
          <w:ilvl w:val="2"/>
          <w:numId w:val="22"/>
        </w:numPr>
        <w:ind w:left="851" w:hanging="851"/>
      </w:pPr>
      <w:r>
        <w:lastRenderedPageBreak/>
        <w:t>h1 – h0 is the integration of function Grade(x) between x0 and x1.</w:t>
      </w:r>
    </w:p>
    <w:p w:rsidR="00FC15EC" w:rsidRDefault="00FC15EC" w:rsidP="00F54EFE">
      <w:pPr>
        <w:pStyle w:val="Textkrper"/>
        <w:ind w:left="851" w:hanging="851"/>
      </w:pPr>
    </w:p>
    <w:p w:rsidR="00FC15EC" w:rsidRDefault="007E3E63" w:rsidP="00F54EFE">
      <w:pPr>
        <w:pStyle w:val="berschrift2"/>
        <w:ind w:left="851" w:hanging="851"/>
      </w:pPr>
      <w:bookmarkStart w:id="80" w:name="_Toc388370159"/>
      <w:r>
        <w:t>EB Supervision Excel File</w:t>
      </w:r>
      <w:bookmarkEnd w:id="80"/>
    </w:p>
    <w:p w:rsidR="00FC15EC" w:rsidRDefault="00FC15EC" w:rsidP="00F54EFE">
      <w:pPr>
        <w:pStyle w:val="Textkrper"/>
        <w:ind w:left="851" w:hanging="851"/>
      </w:pPr>
    </w:p>
    <w:p w:rsidR="00FC15EC" w:rsidRDefault="00FC15EC" w:rsidP="00F54EFE">
      <w:pPr>
        <w:pStyle w:val="Textkrper"/>
        <w:ind w:left="851" w:hanging="851"/>
      </w:pPr>
    </w:p>
    <w:p w:rsidR="00652C36" w:rsidRDefault="00652C36" w:rsidP="00F54EFE">
      <w:pPr>
        <w:pStyle w:val="Textkrper"/>
        <w:ind w:left="851" w:hanging="851"/>
      </w:pPr>
      <w:r>
        <w:t>The use of an Excel databa</w:t>
      </w:r>
      <w:r w:rsidR="007E3E63">
        <w:t>se is involved in this exercise</w:t>
      </w:r>
      <w:r w:rsidR="00BB63CC">
        <w:t xml:space="preserve"> </w:t>
      </w:r>
      <w:r w:rsidR="007E3E63">
        <w:t>in 3 steps :</w:t>
      </w:r>
    </w:p>
    <w:p w:rsidR="007E3E63" w:rsidRDefault="007E3E63" w:rsidP="00F54EFE">
      <w:pPr>
        <w:pStyle w:val="Textkrper"/>
        <w:numPr>
          <w:ilvl w:val="1"/>
          <w:numId w:val="22"/>
        </w:numPr>
        <w:ind w:left="851" w:hanging="851"/>
      </w:pPr>
      <w:r>
        <w:t>Step 1 : to acquire data from balise content,</w:t>
      </w:r>
    </w:p>
    <w:p w:rsidR="007E3E63" w:rsidRDefault="007E3E63" w:rsidP="00F54EFE">
      <w:pPr>
        <w:pStyle w:val="Textkrper"/>
        <w:numPr>
          <w:ilvl w:val="1"/>
          <w:numId w:val="22"/>
        </w:numPr>
        <w:ind w:left="851" w:hanging="851"/>
      </w:pPr>
      <w:r>
        <w:t>Step 2 : to classify acquired data into another file,</w:t>
      </w:r>
    </w:p>
    <w:p w:rsidR="007E3E63" w:rsidRDefault="007E3E63" w:rsidP="00F54EFE">
      <w:pPr>
        <w:pStyle w:val="Textkrper"/>
        <w:numPr>
          <w:ilvl w:val="1"/>
          <w:numId w:val="22"/>
        </w:numPr>
        <w:ind w:left="851" w:hanging="851"/>
      </w:pPr>
      <w:r>
        <w:t>Step 3 : to simul.</w:t>
      </w:r>
    </w:p>
    <w:p w:rsidR="007E3E63" w:rsidRDefault="007E3E63" w:rsidP="00F54EFE">
      <w:pPr>
        <w:pStyle w:val="Textkrper"/>
        <w:ind w:left="851" w:hanging="851"/>
      </w:pPr>
    </w:p>
    <w:p w:rsidR="00633287" w:rsidRDefault="006D6DC6" w:rsidP="00F54EFE">
      <w:pPr>
        <w:ind w:left="851" w:hanging="851"/>
      </w:pPr>
      <w:r>
        <w:t>Step 1 Excel File :</w:t>
      </w:r>
    </w:p>
    <w:p w:rsidR="00633287" w:rsidRDefault="00633287" w:rsidP="00F54EFE">
      <w:pPr>
        <w:ind w:left="851" w:hanging="851"/>
      </w:pPr>
      <w:r>
        <w:t>______________</w:t>
      </w:r>
    </w:p>
    <w:p w:rsidR="00C24CF3" w:rsidRDefault="00633287" w:rsidP="00F54EFE">
      <w:pPr>
        <w:ind w:left="851" w:hanging="851"/>
      </w:pPr>
      <w:r>
        <w:br w:type="page"/>
      </w:r>
      <w:bookmarkStart w:id="81" w:name="_MON_1459343298"/>
      <w:bookmarkEnd w:id="81"/>
      <w:r w:rsidR="00BB63CC">
        <w:object w:dxaOrig="9980" w:dyaOrig="8199">
          <v:shape id="_x0000_i1025" type="#_x0000_t75" style="width:498.75pt;height:410.25pt" o:ole="">
            <v:imagedata r:id="rId12" o:title=""/>
          </v:shape>
          <o:OLEObject Type="Embed" ProgID="Excel.Sheet.12" ShapeID="_x0000_i1025" DrawAspect="Content" ObjectID="_1463552077" r:id="rId13"/>
        </w:object>
      </w:r>
    </w:p>
    <w:p w:rsidR="00C24CF3" w:rsidRDefault="00C24CF3" w:rsidP="00F54EFE">
      <w:pPr>
        <w:ind w:left="851" w:hanging="851"/>
      </w:pPr>
    </w:p>
    <w:p w:rsidR="00633287" w:rsidRDefault="003D3B4E" w:rsidP="00F54EFE">
      <w:pPr>
        <w:ind w:left="851" w:hanging="851"/>
      </w:pPr>
      <w:r w:rsidRPr="003D3B4E">
        <w:rPr>
          <w:b/>
        </w:rPr>
        <w:t>Position</w:t>
      </w:r>
      <w:r>
        <w:t xml:space="preserve"> is the distance of singular point from the reference balise B1,</w:t>
      </w:r>
    </w:p>
    <w:p w:rsidR="003D3B4E" w:rsidRDefault="003D3B4E" w:rsidP="00F54EFE">
      <w:pPr>
        <w:ind w:left="851" w:hanging="851"/>
      </w:pPr>
      <w:r w:rsidRPr="003D3B4E">
        <w:rPr>
          <w:b/>
        </w:rPr>
        <w:t>Type</w:t>
      </w:r>
      <w:r w:rsidR="002A0604">
        <w:rPr>
          <w:b/>
        </w:rPr>
        <w:tab/>
      </w:r>
      <w:r>
        <w:t xml:space="preserve"> is the nature of singular point,</w:t>
      </w:r>
    </w:p>
    <w:p w:rsidR="003D3B4E" w:rsidRDefault="003D3B4E" w:rsidP="00F54EFE">
      <w:pPr>
        <w:ind w:left="851" w:hanging="851"/>
      </w:pPr>
      <w:r w:rsidRPr="003D3B4E">
        <w:rPr>
          <w:b/>
        </w:rPr>
        <w:t>DOT</w:t>
      </w:r>
      <w:r>
        <w:t xml:space="preserve"> </w:t>
      </w:r>
      <w:r w:rsidR="002A0604">
        <w:tab/>
      </w:r>
      <w:r w:rsidR="00B2454B">
        <w:t>is the Direction of Travel.</w:t>
      </w:r>
    </w:p>
    <w:p w:rsidR="00633287" w:rsidRDefault="003D3B4E" w:rsidP="00F54EFE">
      <w:pPr>
        <w:ind w:left="851" w:hanging="851"/>
      </w:pPr>
      <w:r w:rsidRPr="003D3B4E">
        <w:rPr>
          <w:b/>
        </w:rPr>
        <w:t>Pos. Inc</w:t>
      </w:r>
      <w:r w:rsidR="00B2454B">
        <w:rPr>
          <w:b/>
        </w:rPr>
        <w:t xml:space="preserve">. </w:t>
      </w:r>
      <w:r w:rsidR="00B2454B">
        <w:t>is the incremental position to the next singular point.</w:t>
      </w:r>
    </w:p>
    <w:p w:rsidR="003D3B4E" w:rsidRDefault="003D3B4E" w:rsidP="00F54EFE">
      <w:pPr>
        <w:ind w:left="851" w:hanging="851"/>
      </w:pPr>
      <w:r w:rsidRPr="003D3B4E">
        <w:rPr>
          <w:b/>
        </w:rPr>
        <w:t>Asafe</w:t>
      </w:r>
      <w:r>
        <w:t xml:space="preserve"> </w:t>
      </w:r>
      <w:r w:rsidR="00E6159B">
        <w:tab/>
      </w:r>
      <w:r w:rsidR="00B2454B">
        <w:t>is the safe deceleration value of the Emergency Braking</w:t>
      </w:r>
      <w:r w:rsidR="002A0604">
        <w:t>, related to increment</w:t>
      </w:r>
      <w:r w:rsidR="00B2454B">
        <w:t>.</w:t>
      </w:r>
    </w:p>
    <w:p w:rsidR="003D3B4E" w:rsidRDefault="003D3B4E" w:rsidP="00F54EFE">
      <w:pPr>
        <w:ind w:left="851" w:hanging="851"/>
      </w:pPr>
      <w:r w:rsidRPr="003D3B4E">
        <w:rPr>
          <w:b/>
        </w:rPr>
        <w:t>Grade</w:t>
      </w:r>
      <w:r>
        <w:t xml:space="preserve"> </w:t>
      </w:r>
      <w:r w:rsidR="00E6159B">
        <w:tab/>
      </w:r>
      <w:r w:rsidR="00B2454B">
        <w:t>is the slope value which permits hight computation</w:t>
      </w:r>
      <w:r w:rsidR="002A0604">
        <w:t>, related toincrement</w:t>
      </w:r>
      <w:r w:rsidR="00B2454B">
        <w:t>.</w:t>
      </w:r>
    </w:p>
    <w:p w:rsidR="003D3B4E" w:rsidRDefault="003D3B4E" w:rsidP="00F54EFE">
      <w:pPr>
        <w:ind w:left="851" w:hanging="851"/>
      </w:pPr>
      <w:r w:rsidRPr="003D3B4E">
        <w:rPr>
          <w:b/>
        </w:rPr>
        <w:t>Target</w:t>
      </w:r>
      <w:r>
        <w:t xml:space="preserve"> </w:t>
      </w:r>
      <w:r w:rsidR="00E6159B">
        <w:tab/>
      </w:r>
      <w:r w:rsidR="00B2454B">
        <w:t>is the singular point of MRSP or a DP which can be a potential target.</w:t>
      </w:r>
    </w:p>
    <w:p w:rsidR="003D3B4E" w:rsidRDefault="003D3B4E" w:rsidP="00F54EFE">
      <w:pPr>
        <w:ind w:left="851" w:hanging="851"/>
      </w:pPr>
    </w:p>
    <w:p w:rsidR="00C24CF3" w:rsidRPr="00C24CF3" w:rsidRDefault="006D6DC6" w:rsidP="00F54EFE">
      <w:pPr>
        <w:pStyle w:val="DocReference"/>
        <w:ind w:left="851" w:hanging="851"/>
        <w:rPr>
          <w:lang w:val="en-GB"/>
        </w:rPr>
      </w:pPr>
      <w:r w:rsidRPr="00C24CF3">
        <w:rPr>
          <w:lang w:val="en-GB"/>
        </w:rPr>
        <w:t xml:space="preserve">Step 2 </w:t>
      </w:r>
      <w:r w:rsidR="00B2454B">
        <w:rPr>
          <w:lang w:val="en-GB"/>
        </w:rPr>
        <w:t xml:space="preserve">: </w:t>
      </w:r>
      <w:r w:rsidR="00FB78E4">
        <w:rPr>
          <w:lang w:val="en-GB"/>
        </w:rPr>
        <w:t>singular point of database are classified following increasing position.</w:t>
      </w:r>
    </w:p>
    <w:p w:rsidR="00C24CF3" w:rsidRDefault="00C24CF3" w:rsidP="00F54EFE">
      <w:pPr>
        <w:ind w:left="851" w:hanging="851"/>
      </w:pPr>
    </w:p>
    <w:p w:rsidR="00633287" w:rsidRDefault="00C24CF3" w:rsidP="00F54EFE">
      <w:pPr>
        <w:ind w:left="851" w:hanging="851"/>
      </w:pPr>
      <w:r>
        <w:t xml:space="preserve">Step </w:t>
      </w:r>
      <w:r w:rsidR="006D6DC6">
        <w:t>3 :</w:t>
      </w:r>
      <w:r w:rsidR="00FB78E4">
        <w:t xml:space="preserve"> computation of final parameters.</w:t>
      </w:r>
    </w:p>
    <w:p w:rsidR="004F0250" w:rsidRDefault="00B83D7A" w:rsidP="00F54EFE">
      <w:pPr>
        <w:ind w:left="851" w:hanging="851"/>
      </w:pPr>
      <w:r>
        <w:br w:type="page"/>
      </w:r>
      <w:r w:rsidR="007678CC">
        <w:lastRenderedPageBreak/>
        <w:t xml:space="preserve"> </w:t>
      </w:r>
      <w:bookmarkStart w:id="82" w:name="_MON_1459415913"/>
      <w:bookmarkEnd w:id="82"/>
      <w:r w:rsidR="00AD2EA3">
        <w:object w:dxaOrig="9528" w:dyaOrig="6456">
          <v:shape id="_x0000_i1026" type="#_x0000_t75" style="width:476.25pt;height:322.5pt" o:ole="">
            <v:imagedata r:id="rId14" o:title=""/>
          </v:shape>
          <o:OLEObject Type="Embed" ProgID="Excel.Sheet.12" ShapeID="_x0000_i1026" DrawAspect="Content" ObjectID="_1463552078" r:id="rId15"/>
        </w:object>
      </w:r>
    </w:p>
    <w:p w:rsidR="00633287" w:rsidRDefault="00C24CF3" w:rsidP="00F54EFE">
      <w:pPr>
        <w:ind w:left="851" w:hanging="851"/>
      </w:pPr>
      <w:r w:rsidRPr="00C24CF3">
        <w:rPr>
          <w:b/>
        </w:rPr>
        <w:t>EB_Ener</w:t>
      </w:r>
      <w:r w:rsidR="002A0604">
        <w:tab/>
      </w:r>
      <w:r>
        <w:t>is</w:t>
      </w:r>
      <w:r w:rsidR="002A0604">
        <w:t xml:space="preserve"> the Emergency Brake Incremental Energy.</w:t>
      </w:r>
    </w:p>
    <w:p w:rsidR="00633287" w:rsidRPr="002A0604" w:rsidRDefault="00C24CF3" w:rsidP="00F54EFE">
      <w:pPr>
        <w:pStyle w:val="DocReference"/>
        <w:ind w:left="851" w:hanging="851"/>
        <w:rPr>
          <w:lang w:val="en-GB"/>
        </w:rPr>
      </w:pPr>
      <w:r w:rsidRPr="00E6159B">
        <w:rPr>
          <w:b/>
          <w:lang w:val="en-GB"/>
        </w:rPr>
        <w:t>G_Ener</w:t>
      </w:r>
      <w:r w:rsidR="002A0604">
        <w:rPr>
          <w:lang w:val="en-GB"/>
        </w:rPr>
        <w:tab/>
      </w:r>
      <w:r w:rsidR="002A0604">
        <w:rPr>
          <w:lang w:val="en-GB"/>
        </w:rPr>
        <w:tab/>
      </w:r>
      <w:r w:rsidR="002A0604" w:rsidRPr="002A0604">
        <w:rPr>
          <w:lang w:val="en-GB"/>
        </w:rPr>
        <w:t xml:space="preserve">is the </w:t>
      </w:r>
      <w:r w:rsidR="002A0604">
        <w:rPr>
          <w:lang w:val="en-GB"/>
        </w:rPr>
        <w:t xml:space="preserve">Gravitation </w:t>
      </w:r>
      <w:r w:rsidR="002A0604" w:rsidRPr="002A0604">
        <w:rPr>
          <w:lang w:val="en-GB"/>
        </w:rPr>
        <w:t>Incremental Energy.</w:t>
      </w:r>
    </w:p>
    <w:p w:rsidR="00C24CF3" w:rsidRPr="00C24CF3" w:rsidRDefault="00C24CF3" w:rsidP="00F54EFE">
      <w:pPr>
        <w:pStyle w:val="Textkrper"/>
        <w:ind w:left="851" w:hanging="851"/>
      </w:pPr>
      <w:r w:rsidRPr="00E6159B">
        <w:rPr>
          <w:b/>
        </w:rPr>
        <w:t>Cumul_EB</w:t>
      </w:r>
      <w:r w:rsidR="000B6C1E">
        <w:tab/>
        <w:t>is the sum of EB and G energy</w:t>
      </w:r>
      <w:r w:rsidR="001469D5">
        <w:t xml:space="preserve"> variation from </w:t>
      </w:r>
      <w:r w:rsidR="000B6C1E">
        <w:t>target</w:t>
      </w:r>
      <w:r w:rsidR="001469D5">
        <w:t xml:space="preserve"> </w:t>
      </w:r>
      <w:r w:rsidR="00EA2FBF">
        <w:t xml:space="preserve">DP </w:t>
      </w:r>
      <w:r w:rsidR="001469D5">
        <w:t>to current position</w:t>
      </w:r>
      <w:r w:rsidR="000B6C1E">
        <w:t xml:space="preserve">. </w:t>
      </w:r>
    </w:p>
    <w:p w:rsidR="00633287" w:rsidRDefault="00E6159B" w:rsidP="00F54EFE">
      <w:pPr>
        <w:ind w:left="851" w:hanging="851"/>
      </w:pPr>
      <w:r w:rsidRPr="000B6C1E">
        <w:rPr>
          <w:b/>
        </w:rPr>
        <w:t>K_Ener</w:t>
      </w:r>
      <w:r w:rsidR="007177F3">
        <w:t xml:space="preserve"> </w:t>
      </w:r>
      <w:r w:rsidR="007177F3">
        <w:tab/>
      </w:r>
      <w:r w:rsidR="007177F3">
        <w:tab/>
        <w:t>is th</w:t>
      </w:r>
      <w:r w:rsidR="004F0250">
        <w:t xml:space="preserve">e Kinetic Energy variation from target </w:t>
      </w:r>
      <w:r w:rsidR="00EA2FBF">
        <w:t xml:space="preserve">DP </w:t>
      </w:r>
      <w:r w:rsidR="004F0250">
        <w:t>to current position</w:t>
      </w:r>
      <w:r w:rsidR="007177F3">
        <w:t>.</w:t>
      </w:r>
    </w:p>
    <w:p w:rsidR="00E6159B" w:rsidRDefault="00E6159B" w:rsidP="00F54EFE">
      <w:pPr>
        <w:ind w:left="851" w:hanging="851"/>
      </w:pPr>
      <w:r w:rsidRPr="000B6C1E">
        <w:rPr>
          <w:b/>
        </w:rPr>
        <w:t>Debc</w:t>
      </w:r>
      <w:r w:rsidR="007177F3">
        <w:t xml:space="preserve"> </w:t>
      </w:r>
      <w:r w:rsidR="007177F3">
        <w:tab/>
      </w:r>
      <w:r w:rsidR="007177F3">
        <w:tab/>
        <w:t>is the running distance during both transition.</w:t>
      </w:r>
    </w:p>
    <w:p w:rsidR="00E6159B" w:rsidRDefault="00E6159B" w:rsidP="00F54EFE">
      <w:pPr>
        <w:ind w:left="851" w:hanging="851"/>
      </w:pPr>
      <w:r w:rsidRPr="000B6C1E">
        <w:rPr>
          <w:b/>
        </w:rPr>
        <w:t>Corr_E</w:t>
      </w:r>
      <w:r w:rsidR="007177F3">
        <w:tab/>
      </w:r>
      <w:r w:rsidR="007177F3">
        <w:tab/>
        <w:t>is the increased transition energy.</w:t>
      </w:r>
    </w:p>
    <w:p w:rsidR="00E6159B" w:rsidRDefault="00E6159B" w:rsidP="00F54EFE">
      <w:pPr>
        <w:ind w:left="851" w:hanging="851"/>
      </w:pPr>
      <w:r w:rsidRPr="000B6C1E">
        <w:rPr>
          <w:b/>
        </w:rPr>
        <w:t>Cumul_K</w:t>
      </w:r>
      <w:r w:rsidR="000B6C1E">
        <w:t xml:space="preserve"> </w:t>
      </w:r>
      <w:r w:rsidR="007177F3">
        <w:tab/>
        <w:t>is the sum of Kinetic and Transition Increased Energy.</w:t>
      </w:r>
    </w:p>
    <w:p w:rsidR="00BF31E7" w:rsidRDefault="00E6159B" w:rsidP="00F54EFE">
      <w:pPr>
        <w:ind w:left="851" w:hanging="851"/>
      </w:pPr>
      <w:r>
        <w:t>E_Maxi</w:t>
      </w:r>
      <w:r w:rsidR="007177F3">
        <w:tab/>
      </w:r>
      <w:r w:rsidR="007177F3">
        <w:tab/>
        <w:t>is  the minimum</w:t>
      </w:r>
      <w:r w:rsidR="00BF31E7">
        <w:t xml:space="preserve"> of both “Cumul”.</w:t>
      </w:r>
    </w:p>
    <w:p w:rsidR="00BF31E7" w:rsidRDefault="00BF31E7" w:rsidP="00F54EFE">
      <w:pPr>
        <w:ind w:left="851" w:hanging="851"/>
      </w:pPr>
    </w:p>
    <w:p w:rsidR="00E6159B" w:rsidRDefault="00BF31E7" w:rsidP="00F54EFE">
      <w:pPr>
        <w:ind w:left="851" w:hanging="851"/>
      </w:pPr>
      <w:r>
        <w:t>SSP_1 60 km/h is intermediate target and DP is the final target.</w:t>
      </w:r>
    </w:p>
    <w:p w:rsidR="00633287" w:rsidRDefault="00062270" w:rsidP="00F54EFE">
      <w:pPr>
        <w:ind w:left="851" w:hanging="851"/>
      </w:pPr>
      <w:r>
        <w:br w:type="page"/>
      </w:r>
    </w:p>
    <w:p w:rsidR="00633287" w:rsidRDefault="00062270" w:rsidP="00F54EFE">
      <w:pPr>
        <w:pStyle w:val="berschrift2"/>
        <w:ind w:left="851" w:hanging="851"/>
      </w:pPr>
      <w:bookmarkStart w:id="83" w:name="_Toc388370160"/>
      <w:r>
        <w:t>EB Supervision per Quantum</w:t>
      </w:r>
      <w:bookmarkEnd w:id="83"/>
    </w:p>
    <w:p w:rsidR="00633287" w:rsidRDefault="00633287" w:rsidP="00F54EFE">
      <w:pPr>
        <w:ind w:left="851" w:hanging="851"/>
      </w:pPr>
    </w:p>
    <w:p w:rsidR="0011004B" w:rsidRDefault="0011004B" w:rsidP="00F54EFE">
      <w:pPr>
        <w:ind w:left="851" w:hanging="851"/>
      </w:pPr>
      <w:r>
        <w:t>We come back on previous equations :</w:t>
      </w:r>
    </w:p>
    <w:p w:rsidR="0011004B" w:rsidRDefault="0011004B" w:rsidP="00F54EFE">
      <w:pPr>
        <w:ind w:left="851" w:hanging="851"/>
      </w:pPr>
    </w:p>
    <w:p w:rsidR="0011004B" w:rsidRDefault="0011004B" w:rsidP="00F54EFE">
      <w:pPr>
        <w:pStyle w:val="Textkrper"/>
        <w:ind w:left="851" w:hanging="851"/>
      </w:pPr>
      <w:r>
        <w:t>(Brake_Energy) + (Potential_Variation_Energy) &gt; (Kinetic Variation Energy) + (Response_Correction)</w:t>
      </w:r>
    </w:p>
    <w:p w:rsidR="0011004B" w:rsidRDefault="0011004B" w:rsidP="00F54EFE">
      <w:pPr>
        <w:pStyle w:val="Textkrper"/>
        <w:ind w:left="851" w:hanging="851"/>
      </w:pPr>
    </w:p>
    <w:p w:rsidR="00F71C5F" w:rsidRDefault="00F71C5F" w:rsidP="00F54EFE">
      <w:pPr>
        <w:pStyle w:val="Textkrper"/>
        <w:ind w:left="851" w:hanging="851"/>
      </w:pPr>
      <w:r>
        <w:t xml:space="preserve">In order to eliminate the response correction, we shall take in consideration the energy between </w:t>
      </w:r>
      <w:r w:rsidR="006458F5">
        <w:t>target</w:t>
      </w:r>
      <w:r>
        <w:t xml:space="preserve"> ”x1”</w:t>
      </w:r>
      <w:r w:rsidR="006458F5">
        <w:t xml:space="preserve"> and current location “xb”</w:t>
      </w:r>
      <w:r>
        <w:t>. That gives :</w:t>
      </w:r>
    </w:p>
    <w:p w:rsidR="00F71C5F" w:rsidRDefault="00F71C5F" w:rsidP="00F54EFE">
      <w:pPr>
        <w:pStyle w:val="Textkrper"/>
        <w:ind w:left="851" w:hanging="851"/>
      </w:pPr>
    </w:p>
    <w:p w:rsidR="00F71C5F" w:rsidRDefault="00F71C5F" w:rsidP="00F54EFE">
      <w:pPr>
        <w:pStyle w:val="Textkrper"/>
        <w:ind w:left="851" w:hanging="851"/>
      </w:pPr>
      <w:r>
        <w:t xml:space="preserve"> (Brake_Energy_B) + (P</w:t>
      </w:r>
      <w:r w:rsidR="002D0851">
        <w:t xml:space="preserve">otential_Variation_Energy_B)   &gt;= </w:t>
      </w:r>
      <w:r>
        <w:t xml:space="preserve"> (Kinetic Variation Energy_B)</w:t>
      </w:r>
    </w:p>
    <w:p w:rsidR="00CD70DC" w:rsidRDefault="00CD70DC" w:rsidP="00F54EFE">
      <w:pPr>
        <w:pStyle w:val="Textkrper"/>
        <w:ind w:left="851" w:hanging="851"/>
      </w:pPr>
    </w:p>
    <w:p w:rsidR="0011004B" w:rsidRDefault="00CD70DC" w:rsidP="00F54EFE">
      <w:pPr>
        <w:pStyle w:val="Textkrper"/>
        <w:ind w:left="851" w:hanging="851"/>
      </w:pPr>
      <w:r>
        <w:t>and                            vb &lt;= MRSP(xb)</w:t>
      </w:r>
    </w:p>
    <w:p w:rsidR="00CD70DC" w:rsidRDefault="00CD70DC" w:rsidP="00F54EFE">
      <w:pPr>
        <w:pStyle w:val="Textkrper"/>
        <w:ind w:left="851" w:hanging="851"/>
      </w:pPr>
    </w:p>
    <w:p w:rsidR="0011004B" w:rsidRDefault="0011004B" w:rsidP="00F54EFE">
      <w:pPr>
        <w:pStyle w:val="Textkrper"/>
        <w:ind w:left="851" w:hanging="851"/>
      </w:pPr>
      <w:r>
        <w:t>W</w:t>
      </w:r>
      <w:r w:rsidR="00F71C5F">
        <w:t>ith the following development :</w:t>
      </w:r>
    </w:p>
    <w:p w:rsidR="0011004B" w:rsidRDefault="0011004B" w:rsidP="00F54EFE">
      <w:pPr>
        <w:pStyle w:val="Textkrper"/>
        <w:numPr>
          <w:ilvl w:val="1"/>
          <w:numId w:val="22"/>
        </w:numPr>
        <w:ind w:left="851" w:hanging="851"/>
      </w:pPr>
      <w:r>
        <w:t xml:space="preserve">Kinetic Variation Energy </w:t>
      </w:r>
      <w:r w:rsidR="00F71C5F">
        <w:t>B</w:t>
      </w:r>
      <w:r w:rsidR="00D73CDA">
        <w:t xml:space="preserve"> </w:t>
      </w:r>
      <w:r w:rsidR="00266E28">
        <w:t xml:space="preserve">= </w:t>
      </w:r>
      <w:r w:rsidR="00266E28" w:rsidRPr="00D73CDA">
        <w:rPr>
          <w:b/>
        </w:rPr>
        <w:t>½ (vb</w:t>
      </w:r>
      <w:r w:rsidR="00F71C5F" w:rsidRPr="00D73CDA">
        <w:rPr>
          <w:b/>
        </w:rPr>
        <w:t>² - v</w:t>
      </w:r>
      <w:r w:rsidR="00266E28" w:rsidRPr="00D73CDA">
        <w:rPr>
          <w:b/>
        </w:rPr>
        <w:t>1</w:t>
      </w:r>
      <w:r w:rsidRPr="00D73CDA">
        <w:rPr>
          <w:b/>
        </w:rPr>
        <w:t>²)</w:t>
      </w:r>
      <w:r w:rsidR="00D73CDA">
        <w:t xml:space="preserve">     ( v1 is target</w:t>
      </w:r>
      <w:r w:rsidR="006458F5">
        <w:t>, vb is current v</w:t>
      </w:r>
      <w:r w:rsidR="00D73CDA">
        <w:t xml:space="preserve"> )</w:t>
      </w:r>
    </w:p>
    <w:p w:rsidR="0011004B" w:rsidRDefault="0011004B" w:rsidP="00F54EFE">
      <w:pPr>
        <w:pStyle w:val="Textkrper"/>
        <w:ind w:left="851" w:hanging="851"/>
      </w:pPr>
    </w:p>
    <w:p w:rsidR="0011004B" w:rsidRDefault="0011004B" w:rsidP="00F54EFE">
      <w:pPr>
        <w:pStyle w:val="Textkrper"/>
        <w:numPr>
          <w:ilvl w:val="1"/>
          <w:numId w:val="22"/>
        </w:numPr>
        <w:ind w:left="851" w:hanging="851"/>
      </w:pPr>
      <w:r>
        <w:t>Brake Energy</w:t>
      </w:r>
      <w:r w:rsidR="00F71C5F">
        <w:t xml:space="preserve"> B</w:t>
      </w:r>
      <w:r>
        <w:t xml:space="preserve"> </w:t>
      </w:r>
      <w:r>
        <w:tab/>
      </w:r>
      <w:r>
        <w:tab/>
      </w:r>
      <w:r w:rsidR="00F71C5F">
        <w:t xml:space="preserve">= </w:t>
      </w:r>
      <w:r w:rsidR="00F71C5F" w:rsidRPr="006458F5">
        <w:rPr>
          <w:b/>
        </w:rPr>
        <w:t>(x1 – xb</w:t>
      </w:r>
      <w:r w:rsidRPr="006458F5">
        <w:rPr>
          <w:b/>
        </w:rPr>
        <w:t>) * Aeb</w:t>
      </w:r>
      <w:r w:rsidR="00D73CDA">
        <w:t xml:space="preserve">  (integration from xb to x1)</w:t>
      </w:r>
    </w:p>
    <w:p w:rsidR="0011004B" w:rsidRPr="00371087" w:rsidRDefault="0011004B" w:rsidP="00F54EFE">
      <w:pPr>
        <w:pStyle w:val="Textkrper"/>
        <w:ind w:left="851" w:hanging="851"/>
      </w:pPr>
    </w:p>
    <w:p w:rsidR="0011004B" w:rsidRDefault="0011004B" w:rsidP="00F54EFE">
      <w:pPr>
        <w:pStyle w:val="Textkrper"/>
        <w:numPr>
          <w:ilvl w:val="1"/>
          <w:numId w:val="22"/>
        </w:numPr>
        <w:ind w:left="851" w:hanging="851"/>
      </w:pPr>
      <w:r>
        <w:t>Potential _Variation_Energy</w:t>
      </w:r>
      <w:r w:rsidR="00266E28">
        <w:t xml:space="preserve">_B </w:t>
      </w:r>
      <w:r w:rsidR="006458F5">
        <w:t xml:space="preserve"> =</w:t>
      </w:r>
      <w:r w:rsidR="00266E28" w:rsidRPr="006458F5">
        <w:rPr>
          <w:b/>
        </w:rPr>
        <w:t>(h1 – hb</w:t>
      </w:r>
      <w:r w:rsidRPr="006458F5">
        <w:rPr>
          <w:b/>
        </w:rPr>
        <w:t>) * g / Alpha</w:t>
      </w:r>
      <w:r w:rsidR="00D73CDA">
        <w:t xml:space="preserve"> (integration xb – x1)</w:t>
      </w:r>
    </w:p>
    <w:p w:rsidR="00062270" w:rsidRDefault="00062270" w:rsidP="00F54EFE">
      <w:pPr>
        <w:ind w:left="851" w:hanging="851"/>
      </w:pPr>
    </w:p>
    <w:p w:rsidR="00266E28" w:rsidRDefault="00266E28" w:rsidP="00F54EFE">
      <w:pPr>
        <w:ind w:left="851" w:hanging="851"/>
      </w:pPr>
      <w:r>
        <w:t xml:space="preserve">The process </w:t>
      </w:r>
      <w:r w:rsidR="002D0851">
        <w:t xml:space="preserve">is </w:t>
      </w:r>
      <w:r>
        <w:t xml:space="preserve">to define “vb” </w:t>
      </w:r>
      <w:r w:rsidR="002D0851">
        <w:t>from the target location (basically the Danger Point DP) up to the balise location. Then we have at the begining</w:t>
      </w:r>
      <w:r>
        <w:t xml:space="preserve"> :</w:t>
      </w:r>
    </w:p>
    <w:p w:rsidR="00266E28" w:rsidRDefault="00266E28" w:rsidP="00F54EFE">
      <w:pPr>
        <w:ind w:left="851" w:hanging="851"/>
      </w:pPr>
    </w:p>
    <w:p w:rsidR="00D54865" w:rsidRDefault="00D57C08" w:rsidP="00F54EFE">
      <w:pPr>
        <w:pStyle w:val="Textkrper"/>
        <w:numPr>
          <w:ilvl w:val="1"/>
          <w:numId w:val="22"/>
        </w:numPr>
        <w:ind w:left="851" w:hanging="851"/>
      </w:pPr>
      <w:r>
        <w:t>½ (vb² - v1²)  =  (x1 – xb) * Aeb  +   (h1 – hb) * g / Alpha</w:t>
      </w:r>
      <w:r w:rsidR="00CD70DC">
        <w:t xml:space="preserve">      or</w:t>
      </w:r>
    </w:p>
    <w:p w:rsidR="00D54865" w:rsidRDefault="00D54865" w:rsidP="00F54EFE">
      <w:pPr>
        <w:pStyle w:val="Textkrper"/>
        <w:numPr>
          <w:ilvl w:val="1"/>
          <w:numId w:val="22"/>
        </w:numPr>
        <w:ind w:left="851" w:hanging="851"/>
      </w:pPr>
      <w:r>
        <w:t>vb² =  v1²  +  2 * [(x1 – xb) * Aeb  +   (h1 – hb) * g / Alpha]</w:t>
      </w:r>
      <w:r w:rsidR="00CD70DC">
        <w:t xml:space="preserve">     and</w:t>
      </w:r>
    </w:p>
    <w:p w:rsidR="00CD70DC" w:rsidRDefault="00CD70DC" w:rsidP="00F54EFE">
      <w:pPr>
        <w:pStyle w:val="Textkrper"/>
        <w:numPr>
          <w:ilvl w:val="1"/>
          <w:numId w:val="22"/>
        </w:numPr>
        <w:ind w:left="851" w:hanging="851"/>
      </w:pPr>
      <w:r>
        <w:t>vb &lt;= MRSP(xb)</w:t>
      </w:r>
    </w:p>
    <w:p w:rsidR="00D57C08" w:rsidRDefault="00D57C08" w:rsidP="00F54EFE">
      <w:pPr>
        <w:ind w:left="851" w:hanging="851"/>
      </w:pPr>
    </w:p>
    <w:p w:rsidR="00D57C08" w:rsidRDefault="00D57C08" w:rsidP="00F54EFE">
      <w:pPr>
        <w:ind w:left="851" w:hanging="851"/>
      </w:pPr>
    </w:p>
    <w:p w:rsidR="000A1423" w:rsidRDefault="00266E28" w:rsidP="00F54EFE">
      <w:pPr>
        <w:ind w:left="851" w:hanging="851"/>
      </w:pPr>
      <w:r>
        <w:t>Starting from DP location (or EOA), to define “x1</w:t>
      </w:r>
      <w:r w:rsidR="000A1423">
        <w:t>”,</w:t>
      </w:r>
    </w:p>
    <w:p w:rsidR="000A1423" w:rsidRDefault="000A1423" w:rsidP="00F54EFE">
      <w:pPr>
        <w:ind w:left="851" w:hanging="851"/>
      </w:pPr>
      <w:r>
        <w:t>v1 = 0 or Vsig,</w:t>
      </w:r>
    </w:p>
    <w:p w:rsidR="00266E28" w:rsidRDefault="000A1423" w:rsidP="00F54EFE">
      <w:pPr>
        <w:ind w:left="851" w:hanging="851"/>
      </w:pPr>
      <w:r>
        <w:t>h1 =0</w:t>
      </w:r>
      <w:r w:rsidR="00266E28">
        <w:t xml:space="preserve">  </w:t>
      </w:r>
    </w:p>
    <w:p w:rsidR="00290F75" w:rsidRDefault="000A1423" w:rsidP="00F54EFE">
      <w:pPr>
        <w:ind w:left="851" w:hanging="851"/>
      </w:pPr>
      <w:r>
        <w:t xml:space="preserve">Then to </w:t>
      </w:r>
      <w:r w:rsidR="00290F75">
        <w:t>compute vb for each “xb” iteration, with a limitation by MRSP.</w:t>
      </w:r>
    </w:p>
    <w:p w:rsidR="000A1423" w:rsidRDefault="00290F75" w:rsidP="00F54EFE">
      <w:pPr>
        <w:ind w:left="851" w:hanging="851"/>
      </w:pPr>
      <w:r>
        <w:t>When previous MRST is higher, we have a new target.</w:t>
      </w:r>
    </w:p>
    <w:p w:rsidR="00290F75" w:rsidRDefault="00290F75" w:rsidP="00F54EFE">
      <w:pPr>
        <w:ind w:left="851" w:hanging="851"/>
      </w:pPr>
    </w:p>
    <w:p w:rsidR="000A1423" w:rsidRDefault="000A1423" w:rsidP="00F54EFE">
      <w:pPr>
        <w:ind w:left="851" w:hanging="851"/>
      </w:pPr>
      <w:r>
        <w:t>Then the EBI curve  can be computed through Debc and V_delta computation:</w:t>
      </w:r>
    </w:p>
    <w:p w:rsidR="00F73B35" w:rsidRPr="00F73B35" w:rsidRDefault="000A1423" w:rsidP="00F54EFE">
      <w:pPr>
        <w:ind w:left="851" w:hanging="851"/>
        <w:rPr>
          <w:lang w:val="fr-FR"/>
        </w:rPr>
      </w:pPr>
      <w:r>
        <w:tab/>
      </w:r>
      <w:r>
        <w:tab/>
      </w:r>
      <w:r>
        <w:tab/>
      </w:r>
      <w:r>
        <w:tab/>
      </w:r>
      <w:r w:rsidR="00F73B35" w:rsidRPr="00F73B35">
        <w:rPr>
          <w:lang w:val="fr-FR"/>
        </w:rPr>
        <w:t>V_delta = Aest1*T1  +  Aest2*T2</w:t>
      </w:r>
    </w:p>
    <w:p w:rsidR="00F73B35" w:rsidRDefault="00F73B35" w:rsidP="00F54EFE">
      <w:pPr>
        <w:ind w:left="851" w:hanging="851"/>
        <w:rPr>
          <w:lang w:val="fr-FR"/>
        </w:rPr>
      </w:pPr>
      <w:r>
        <w:rPr>
          <w:lang w:val="fr-FR"/>
        </w:rPr>
        <w:tab/>
      </w:r>
      <w:r>
        <w:rPr>
          <w:lang w:val="fr-FR"/>
        </w:rPr>
        <w:tab/>
      </w:r>
      <w:r>
        <w:rPr>
          <w:lang w:val="fr-FR"/>
        </w:rPr>
        <w:tab/>
      </w:r>
      <w:r>
        <w:rPr>
          <w:lang w:val="fr-FR"/>
        </w:rPr>
        <w:tab/>
        <w:t>v0 = vb – V_delta</w:t>
      </w:r>
    </w:p>
    <w:p w:rsidR="00062270" w:rsidRDefault="00F73B35" w:rsidP="00F54EFE">
      <w:pPr>
        <w:ind w:left="851" w:hanging="851"/>
        <w:rPr>
          <w:lang w:val="fr-FR"/>
        </w:rPr>
      </w:pPr>
      <w:r>
        <w:rPr>
          <w:lang w:val="fr-FR"/>
        </w:rPr>
        <w:tab/>
      </w:r>
      <w:r>
        <w:rPr>
          <w:lang w:val="fr-FR"/>
        </w:rPr>
        <w:tab/>
      </w:r>
      <w:r>
        <w:rPr>
          <w:lang w:val="fr-FR"/>
        </w:rPr>
        <w:tab/>
      </w:r>
      <w:r>
        <w:rPr>
          <w:lang w:val="fr-FR"/>
        </w:rPr>
        <w:tab/>
        <w:t xml:space="preserve">Debc = </w:t>
      </w:r>
      <w:r w:rsidR="000A1423" w:rsidRPr="00F73B35">
        <w:rPr>
          <w:lang w:val="fr-FR"/>
        </w:rPr>
        <w:t xml:space="preserve">  </w:t>
      </w:r>
      <w:r>
        <w:rPr>
          <w:lang w:val="fr-FR"/>
        </w:rPr>
        <w:t xml:space="preserve">½ ( </w:t>
      </w:r>
      <w:r w:rsidRPr="00F73B35">
        <w:rPr>
          <w:lang w:val="fr-FR"/>
        </w:rPr>
        <w:t>Aest1</w:t>
      </w:r>
      <w:r>
        <w:rPr>
          <w:lang w:val="fr-FR"/>
        </w:rPr>
        <w:t xml:space="preserve"> </w:t>
      </w:r>
      <w:r w:rsidRPr="00F73B35">
        <w:rPr>
          <w:lang w:val="fr-FR"/>
        </w:rPr>
        <w:t>*</w:t>
      </w:r>
      <w:r>
        <w:rPr>
          <w:lang w:val="fr-FR"/>
        </w:rPr>
        <w:t xml:space="preserve"> </w:t>
      </w:r>
      <w:r w:rsidRPr="00F73B35">
        <w:rPr>
          <w:lang w:val="fr-FR"/>
        </w:rPr>
        <w:t>T1</w:t>
      </w:r>
      <w:r>
        <w:rPr>
          <w:lang w:val="fr-FR"/>
        </w:rPr>
        <w:t>²</w:t>
      </w:r>
      <w:r w:rsidRPr="00F73B35">
        <w:rPr>
          <w:lang w:val="fr-FR"/>
        </w:rPr>
        <w:t xml:space="preserve">  +  Aest2</w:t>
      </w:r>
      <w:r>
        <w:rPr>
          <w:lang w:val="fr-FR"/>
        </w:rPr>
        <w:t xml:space="preserve"> </w:t>
      </w:r>
      <w:r w:rsidRPr="00F73B35">
        <w:rPr>
          <w:lang w:val="fr-FR"/>
        </w:rPr>
        <w:t>*</w:t>
      </w:r>
      <w:r>
        <w:rPr>
          <w:lang w:val="fr-FR"/>
        </w:rPr>
        <w:t xml:space="preserve"> </w:t>
      </w:r>
      <w:r w:rsidRPr="00F73B35">
        <w:rPr>
          <w:lang w:val="fr-FR"/>
        </w:rPr>
        <w:t>T2</w:t>
      </w:r>
      <w:r w:rsidR="003844CB">
        <w:rPr>
          <w:lang w:val="fr-FR"/>
        </w:rPr>
        <w:t>² ) + v0 * (T1 + T2)</w:t>
      </w:r>
    </w:p>
    <w:p w:rsidR="00757C54" w:rsidRPr="00B67C7A" w:rsidRDefault="003844CB" w:rsidP="00F54EFE">
      <w:pPr>
        <w:ind w:left="851" w:hanging="851"/>
      </w:pPr>
      <w:r>
        <w:rPr>
          <w:lang w:val="fr-FR"/>
        </w:rPr>
        <w:tab/>
      </w:r>
      <w:r>
        <w:rPr>
          <w:lang w:val="fr-FR"/>
        </w:rPr>
        <w:tab/>
      </w:r>
      <w:r>
        <w:rPr>
          <w:lang w:val="fr-FR"/>
        </w:rPr>
        <w:tab/>
      </w:r>
      <w:r>
        <w:rPr>
          <w:lang w:val="fr-FR"/>
        </w:rPr>
        <w:tab/>
      </w:r>
      <w:r w:rsidRPr="00B67C7A">
        <w:t xml:space="preserve">x0 = xb </w:t>
      </w:r>
      <w:r w:rsidR="00757C54">
        <w:t>–</w:t>
      </w:r>
      <w:r w:rsidRPr="00B67C7A">
        <w:t xml:space="preserve"> Debc</w:t>
      </w:r>
    </w:p>
    <w:bookmarkStart w:id="84" w:name="_MON_1459680942"/>
    <w:bookmarkEnd w:id="84"/>
    <w:p w:rsidR="00631993" w:rsidRDefault="006A58CB" w:rsidP="00F54EFE">
      <w:pPr>
        <w:ind w:left="851" w:hanging="851"/>
      </w:pPr>
      <w:r>
        <w:object w:dxaOrig="10481" w:dyaOrig="14317">
          <v:shape id="_x0000_i1027" type="#_x0000_t75" style="width:524.25pt;height:715.5pt" o:ole="">
            <v:imagedata r:id="rId16" o:title=""/>
          </v:shape>
          <o:OLEObject Type="Embed" ProgID="Excel.Sheet.12" ShapeID="_x0000_i1027" DrawAspect="Content" ObjectID="_1463552079" r:id="rId17"/>
        </w:object>
      </w:r>
      <w:r w:rsidR="00631993" w:rsidRPr="00631993">
        <w:rPr>
          <w:i/>
        </w:rPr>
        <w:t>Variables of speed limit</w:t>
      </w:r>
    </w:p>
    <w:p w:rsidR="00534C61" w:rsidRDefault="00A85FC6" w:rsidP="00F54EFE">
      <w:pPr>
        <w:ind w:left="851" w:hanging="851"/>
      </w:pPr>
      <w:r>
        <w:t>Pos. xb</w:t>
      </w:r>
      <w:r>
        <w:tab/>
      </w:r>
      <w:r>
        <w:tab/>
        <w:t>is the position of</w:t>
      </w:r>
      <w:r w:rsidR="00F44886">
        <w:t xml:space="preserve"> control at </w:t>
      </w:r>
      <w:r>
        <w:t>speed</w:t>
      </w:r>
      <w:r w:rsidR="00F44886">
        <w:t xml:space="preserve"> vb</w:t>
      </w:r>
      <w:r w:rsidR="003C660D">
        <w:t>, incremental quantum=1</w:t>
      </w:r>
      <w:r w:rsidR="00F03451">
        <w:t>0 m</w:t>
      </w:r>
      <w:r w:rsidR="00F44886">
        <w:t>.</w:t>
      </w:r>
      <w:r w:rsidR="0023082E">
        <w:tab/>
      </w:r>
      <w:r w:rsidR="000648BE" w:rsidRPr="0023082E">
        <w:rPr>
          <w:b/>
          <w:color w:val="FF0000"/>
        </w:rPr>
        <w:t>{ m }</w:t>
      </w:r>
    </w:p>
    <w:p w:rsidR="00631993" w:rsidRDefault="00631993" w:rsidP="00F54EFE">
      <w:pPr>
        <w:ind w:left="851" w:hanging="851"/>
      </w:pPr>
    </w:p>
    <w:p w:rsidR="00A85FC6" w:rsidRDefault="00A85FC6" w:rsidP="00F54EFE">
      <w:pPr>
        <w:ind w:left="851" w:hanging="851"/>
      </w:pPr>
      <w:r>
        <w:t>Type</w:t>
      </w:r>
      <w:r w:rsidR="00F44886">
        <w:tab/>
      </w:r>
      <w:r w:rsidR="00F44886">
        <w:tab/>
        <w:t>is the type of singular point ( “ * ”means no type).</w:t>
      </w:r>
    </w:p>
    <w:p w:rsidR="00631993" w:rsidRDefault="00631993" w:rsidP="00F54EFE">
      <w:pPr>
        <w:ind w:left="851" w:hanging="851"/>
      </w:pPr>
    </w:p>
    <w:p w:rsidR="00534C61" w:rsidRDefault="00A85FC6" w:rsidP="00F54EFE">
      <w:pPr>
        <w:ind w:left="851" w:hanging="851"/>
      </w:pPr>
      <w:r>
        <w:t>DOT</w:t>
      </w:r>
      <w:r w:rsidR="00F44886">
        <w:tab/>
      </w:r>
      <w:r w:rsidR="00F44886">
        <w:tab/>
        <w:t>is up or down.</w:t>
      </w:r>
    </w:p>
    <w:p w:rsidR="00631993" w:rsidRDefault="00631993" w:rsidP="00F54EFE">
      <w:pPr>
        <w:ind w:left="851" w:hanging="851"/>
      </w:pPr>
    </w:p>
    <w:p w:rsidR="00534C61" w:rsidRDefault="00A85FC6" w:rsidP="00F54EFE">
      <w:pPr>
        <w:ind w:left="851" w:hanging="851"/>
      </w:pPr>
      <w:r>
        <w:t>MRSP</w:t>
      </w:r>
      <w:r w:rsidR="00F44886">
        <w:tab/>
      </w:r>
      <w:r w:rsidR="00F44886">
        <w:tab/>
        <w:t>is the Most Restrictive Speed Profile</w:t>
      </w:r>
      <w:r w:rsidR="0023082E">
        <w:t xml:space="preserve"> ( compile SSP, TSR, Vmax</w:t>
      </w:r>
      <w:r w:rsidR="00F03451">
        <w:t>..).</w:t>
      </w:r>
      <w:r w:rsidR="0023082E" w:rsidRPr="0023082E">
        <w:rPr>
          <w:b/>
          <w:color w:val="FF0000"/>
        </w:rPr>
        <w:t xml:space="preserve"> </w:t>
      </w:r>
      <w:r w:rsidR="0023082E">
        <w:rPr>
          <w:b/>
          <w:color w:val="FF0000"/>
        </w:rPr>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rsidR="00256822" w:rsidRPr="0023082E" w:rsidRDefault="00256822" w:rsidP="00F54EFE">
      <w:pPr>
        <w:pStyle w:val="DocReference"/>
        <w:ind w:left="851" w:hanging="851"/>
        <w:rPr>
          <w:lang w:val="en-GB"/>
        </w:rPr>
      </w:pPr>
    </w:p>
    <w:p w:rsidR="00A85FC6" w:rsidRDefault="00A85FC6" w:rsidP="00F54EFE">
      <w:pPr>
        <w:ind w:left="851" w:hanging="851"/>
      </w:pPr>
      <w:r>
        <w:t>Asafe</w:t>
      </w:r>
      <w:r w:rsidR="00F44886">
        <w:tab/>
      </w:r>
      <w:r w:rsidR="00F44886">
        <w:tab/>
        <w:t xml:space="preserve">is safe deceleration </w:t>
      </w:r>
      <w:r w:rsidR="00F03451">
        <w:t>value, is a function of x and v0.</w:t>
      </w:r>
      <w:r w:rsidR="0023082E">
        <w:t xml:space="preserve">  </w:t>
      </w:r>
      <w:r w:rsidR="0023082E">
        <w:tab/>
      </w:r>
      <w:r w:rsidR="0023082E">
        <w:tab/>
      </w:r>
      <w:r w:rsidR="0023082E">
        <w:tab/>
      </w:r>
      <w:r w:rsidR="0023082E" w:rsidRPr="0023082E">
        <w:rPr>
          <w:b/>
          <w:color w:val="FF0000"/>
        </w:rPr>
        <w:t>{ m</w:t>
      </w:r>
      <w:r w:rsidR="0023082E">
        <w:rPr>
          <w:b/>
          <w:color w:val="FF0000"/>
        </w:rPr>
        <w:t>/s²</w:t>
      </w:r>
      <w:r w:rsidR="0023082E" w:rsidRPr="0023082E">
        <w:rPr>
          <w:b/>
          <w:color w:val="FF0000"/>
        </w:rPr>
        <w:t xml:space="preserve"> }</w:t>
      </w:r>
    </w:p>
    <w:p w:rsidR="00F03451" w:rsidRPr="0023082E" w:rsidRDefault="00F03451" w:rsidP="00F54EFE">
      <w:pPr>
        <w:ind w:left="851" w:hanging="851"/>
      </w:pPr>
      <w:r>
        <w:tab/>
      </w:r>
      <w:r>
        <w:tab/>
      </w:r>
      <w:r>
        <w:tab/>
      </w:r>
      <w:r w:rsidRPr="0023082E">
        <w:t xml:space="preserve">Formula : </w:t>
      </w:r>
      <w:r w:rsidR="001D3379" w:rsidRPr="0023082E">
        <w:rPr>
          <w:b/>
        </w:rPr>
        <w:t xml:space="preserve">Asafe(n) = </w:t>
      </w:r>
      <w:r w:rsidRPr="0023082E">
        <w:rPr>
          <w:b/>
        </w:rPr>
        <w:t>SI((v0 &lt; 60); 0,</w:t>
      </w:r>
      <w:r w:rsidR="008B19B1" w:rsidRPr="0023082E">
        <w:rPr>
          <w:b/>
        </w:rPr>
        <w:t>80; 0,85</w:t>
      </w:r>
      <w:r w:rsidRPr="0023082E">
        <w:rPr>
          <w:b/>
        </w:rPr>
        <w:t>)</w:t>
      </w:r>
    </w:p>
    <w:p w:rsidR="00256822" w:rsidRDefault="00256822" w:rsidP="00F54EFE">
      <w:pPr>
        <w:ind w:left="851" w:hanging="851"/>
      </w:pPr>
    </w:p>
    <w:p w:rsidR="00534C61" w:rsidRDefault="00A85FC6" w:rsidP="00F54EFE">
      <w:pPr>
        <w:ind w:left="851" w:hanging="851"/>
      </w:pPr>
      <w:r>
        <w:t>Grade</w:t>
      </w:r>
      <w:r w:rsidR="003A68B9">
        <w:tab/>
      </w:r>
      <w:r w:rsidR="003A68B9">
        <w:tab/>
        <w:t>is slope grade, positive in uphill.</w:t>
      </w:r>
    </w:p>
    <w:p w:rsidR="00256822" w:rsidRDefault="00256822" w:rsidP="00F54EFE">
      <w:pPr>
        <w:ind w:left="851" w:hanging="851"/>
      </w:pPr>
    </w:p>
    <w:p w:rsidR="00A85FC6" w:rsidRDefault="00A85FC6" w:rsidP="00F54EFE">
      <w:pPr>
        <w:ind w:left="851" w:hanging="851"/>
      </w:pPr>
      <w:r>
        <w:t>Target</w:t>
      </w:r>
      <w:r w:rsidR="001D3379">
        <w:tab/>
      </w:r>
      <w:r w:rsidR="001D3379">
        <w:tab/>
        <w:t>is the closest</w:t>
      </w:r>
      <w:r w:rsidR="003A68B9">
        <w:t xml:space="preserve"> target</w:t>
      </w:r>
      <w:r w:rsidR="004F4275">
        <w:t xml:space="preserve"> speed</w:t>
      </w:r>
      <w:r w:rsidR="001F0F18">
        <w:t xml:space="preserve">, </w:t>
      </w:r>
      <w:r w:rsidR="004F4275">
        <w:t xml:space="preserve">it </w:t>
      </w:r>
      <w:r w:rsidR="001F0F18">
        <w:t xml:space="preserve">can be </w:t>
      </w:r>
      <w:r w:rsidR="004F4275">
        <w:t xml:space="preserve">: </w:t>
      </w:r>
      <w:r w:rsidR="001F0F18">
        <w:t>MRSP reduction, EOA, DP.</w:t>
      </w:r>
      <w:r w:rsidR="0023082E">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rsidR="00256822" w:rsidRDefault="00256822" w:rsidP="00F54EFE">
      <w:pPr>
        <w:ind w:left="851" w:hanging="851"/>
      </w:pPr>
    </w:p>
    <w:p w:rsidR="00B67C7A" w:rsidRDefault="00B67C7A" w:rsidP="00F54EFE">
      <w:pPr>
        <w:ind w:left="851" w:hanging="851"/>
      </w:pPr>
      <w:r w:rsidRPr="001D3379">
        <w:t>EB_Ener</w:t>
      </w:r>
      <w:r>
        <w:tab/>
        <w:t>is the Emergency Brake Inc</w:t>
      </w:r>
      <w:r w:rsidR="001F0F18">
        <w:t>remental Energy.</w:t>
      </w:r>
      <w:r w:rsidR="0023082E">
        <w:tab/>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rsidR="008B19B1" w:rsidRDefault="008B19B1" w:rsidP="00F54EFE">
      <w:pPr>
        <w:ind w:left="851" w:hanging="851"/>
      </w:pPr>
      <w:r>
        <w:tab/>
      </w:r>
      <w:r>
        <w:tab/>
      </w:r>
      <w:r>
        <w:tab/>
      </w:r>
      <w:r w:rsidR="001D3379">
        <w:t>Formula :</w:t>
      </w:r>
      <w:r>
        <w:t xml:space="preserve"> </w:t>
      </w:r>
      <w:r w:rsidR="001D3379" w:rsidRPr="001D3379">
        <w:rPr>
          <w:b/>
        </w:rPr>
        <w:t xml:space="preserve">EB_Ener(n) = </w:t>
      </w:r>
      <w:r w:rsidRPr="001D3379">
        <w:rPr>
          <w:b/>
        </w:rPr>
        <w:t>Asafe</w:t>
      </w:r>
      <w:r w:rsidR="001D3379" w:rsidRPr="001D3379">
        <w:rPr>
          <w:b/>
        </w:rPr>
        <w:t>(n)</w:t>
      </w:r>
      <w:r w:rsidRPr="001D3379">
        <w:rPr>
          <w:b/>
        </w:rPr>
        <w:t xml:space="preserve"> * Quantum</w:t>
      </w:r>
    </w:p>
    <w:p w:rsidR="00256822" w:rsidRDefault="00256822" w:rsidP="00F54EFE">
      <w:pPr>
        <w:ind w:left="851" w:hanging="851"/>
      </w:pPr>
    </w:p>
    <w:p w:rsidR="00B67C7A" w:rsidRDefault="00A85FC6" w:rsidP="00F54EFE">
      <w:pPr>
        <w:ind w:left="851" w:hanging="851"/>
      </w:pPr>
      <w:r>
        <w:t>G_Ener</w:t>
      </w:r>
      <w:r w:rsidR="001F0F18">
        <w:tab/>
      </w:r>
      <w:r w:rsidR="001F0F18">
        <w:tab/>
        <w:t>is the Grade Incremental Energy.</w:t>
      </w:r>
      <w:r w:rsidR="0023082E">
        <w:tab/>
      </w:r>
      <w:r w:rsidR="0023082E">
        <w:tab/>
      </w:r>
      <w:r w:rsidR="0023082E">
        <w:tab/>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rsidR="008B19B1" w:rsidRDefault="008B19B1" w:rsidP="00F54EFE">
      <w:pPr>
        <w:ind w:left="851" w:hanging="851"/>
      </w:pPr>
      <w:r>
        <w:tab/>
      </w:r>
      <w:r>
        <w:tab/>
      </w:r>
      <w:r>
        <w:tab/>
      </w:r>
      <w:r w:rsidR="001D3379">
        <w:t>Formula :</w:t>
      </w:r>
      <w:r>
        <w:t xml:space="preserve"> </w:t>
      </w:r>
      <w:r w:rsidR="001D3379" w:rsidRPr="001D3379">
        <w:rPr>
          <w:b/>
        </w:rPr>
        <w:t xml:space="preserve">G_Ener(n) = </w:t>
      </w:r>
      <w:r w:rsidRPr="001D3379">
        <w:rPr>
          <w:b/>
        </w:rPr>
        <w:t>Grade * 9,81 * Quantum</w:t>
      </w:r>
    </w:p>
    <w:p w:rsidR="00256822" w:rsidRDefault="00256822" w:rsidP="00F54EFE">
      <w:pPr>
        <w:ind w:left="851" w:hanging="851"/>
      </w:pPr>
    </w:p>
    <w:p w:rsidR="00A85FC6" w:rsidRDefault="00A85FC6" w:rsidP="00F54EFE">
      <w:pPr>
        <w:ind w:left="851" w:hanging="851"/>
      </w:pPr>
      <w:r>
        <w:t>Cumul_EB</w:t>
      </w:r>
      <w:r w:rsidR="001F0F18">
        <w:tab/>
        <w:t>is cumul “EB_Ener +G_Ener”</w:t>
      </w:r>
      <w:r w:rsidR="00135076">
        <w:t>, since smallest target energy.</w:t>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rsidR="008B19B1" w:rsidRPr="00BD7137" w:rsidRDefault="008B19B1" w:rsidP="00F54EFE">
      <w:pPr>
        <w:ind w:left="851" w:hanging="851"/>
      </w:pPr>
      <w:r w:rsidRPr="00BD7137">
        <w:t>Formula</w:t>
      </w:r>
      <w:r w:rsidR="001D3379" w:rsidRPr="00BD7137">
        <w:t> :</w:t>
      </w:r>
      <w:r w:rsidRPr="00BD7137">
        <w:t xml:space="preserve"> </w:t>
      </w:r>
      <w:r w:rsidR="001D3379" w:rsidRPr="00BD7137">
        <w:rPr>
          <w:b/>
        </w:rPr>
        <w:t>Cumul_EB(n) = MIN</w:t>
      </w:r>
      <w:r w:rsidRPr="00BD7137">
        <w:rPr>
          <w:b/>
        </w:rPr>
        <w:t>(</w:t>
      </w:r>
      <w:r w:rsidR="00DC67B7" w:rsidRPr="00BD7137">
        <w:rPr>
          <w:b/>
        </w:rPr>
        <w:t xml:space="preserve"> </w:t>
      </w:r>
      <w:r w:rsidRPr="00BD7137">
        <w:rPr>
          <w:b/>
        </w:rPr>
        <w:t>(</w:t>
      </w:r>
      <w:r w:rsidR="00DC67B7" w:rsidRPr="00BD7137">
        <w:rPr>
          <w:b/>
        </w:rPr>
        <w:t>C</w:t>
      </w:r>
      <w:r w:rsidR="009E1179" w:rsidRPr="00BD7137">
        <w:rPr>
          <w:b/>
        </w:rPr>
        <w:t>umul</w:t>
      </w:r>
      <w:r w:rsidR="00DC67B7" w:rsidRPr="00BD7137">
        <w:rPr>
          <w:b/>
        </w:rPr>
        <w:t>_EB</w:t>
      </w:r>
      <w:r w:rsidR="009E1179" w:rsidRPr="00BD7137">
        <w:rPr>
          <w:b/>
        </w:rPr>
        <w:t xml:space="preserve">(n+1) </w:t>
      </w:r>
      <w:r w:rsidR="00DC67B7" w:rsidRPr="00BD7137">
        <w:rPr>
          <w:b/>
        </w:rPr>
        <w:t>+ EB_Ener + G_Ener) ;</w:t>
      </w:r>
      <w:r w:rsidR="00256822" w:rsidRPr="00BD7137">
        <w:rPr>
          <w:b/>
        </w:rPr>
        <w:t xml:space="preserve"> ½ * </w:t>
      </w:r>
      <w:r w:rsidR="00553296" w:rsidRPr="00BD7137">
        <w:rPr>
          <w:b/>
        </w:rPr>
        <w:t>(</w:t>
      </w:r>
      <w:r w:rsidR="00256822" w:rsidRPr="00BD7137">
        <w:rPr>
          <w:b/>
        </w:rPr>
        <w:t>MRSP</w:t>
      </w:r>
      <w:r w:rsidR="00553296" w:rsidRPr="00BD7137">
        <w:rPr>
          <w:b/>
        </w:rPr>
        <w:t>/3,6)</w:t>
      </w:r>
      <w:r w:rsidR="00256822" w:rsidRPr="00BD7137">
        <w:rPr>
          <w:b/>
        </w:rPr>
        <w:t xml:space="preserve">² </w:t>
      </w:r>
      <w:r w:rsidR="003C660D" w:rsidRPr="00BD7137">
        <w:rPr>
          <w:b/>
        </w:rPr>
        <w:t>)</w:t>
      </w:r>
      <w:r w:rsidRPr="00BD7137">
        <w:t xml:space="preserve">  </w:t>
      </w:r>
    </w:p>
    <w:p w:rsidR="00256822" w:rsidRDefault="00256822" w:rsidP="00F54EFE">
      <w:pPr>
        <w:ind w:left="851" w:hanging="851"/>
      </w:pPr>
    </w:p>
    <w:p w:rsidR="00A85FC6" w:rsidRDefault="00A85FC6" w:rsidP="00F54EFE">
      <w:pPr>
        <w:ind w:left="851" w:hanging="851"/>
      </w:pPr>
      <w:r>
        <w:t>v1_carré</w:t>
      </w:r>
      <w:r w:rsidR="00135076">
        <w:tab/>
        <w:t>is 2 times Kinetic energy of smallest target.</w:t>
      </w:r>
      <w:r w:rsidR="0023082E">
        <w:tab/>
      </w:r>
      <w:r w:rsidR="0023082E">
        <w:tab/>
      </w:r>
      <w:r w:rsidR="0023082E">
        <w:tab/>
      </w:r>
      <w:r w:rsidR="0023082E">
        <w:tab/>
      </w:r>
      <w:r w:rsidR="0023082E" w:rsidRPr="0023082E">
        <w:rPr>
          <w:b/>
          <w:color w:val="FF0000"/>
        </w:rPr>
        <w:t>{ m</w:t>
      </w:r>
      <w:r w:rsidR="0023082E">
        <w:rPr>
          <w:b/>
          <w:color w:val="FF0000"/>
        </w:rPr>
        <w:t>²/s²</w:t>
      </w:r>
      <w:r w:rsidR="0023082E" w:rsidRPr="0023082E">
        <w:rPr>
          <w:b/>
          <w:color w:val="FF0000"/>
        </w:rPr>
        <w:t xml:space="preserve"> }</w:t>
      </w:r>
    </w:p>
    <w:p w:rsidR="003C660D" w:rsidRPr="00B67C7A" w:rsidRDefault="003C660D" w:rsidP="00F54EFE">
      <w:pPr>
        <w:ind w:left="851" w:hanging="851"/>
      </w:pPr>
      <w:r>
        <w:tab/>
      </w:r>
      <w:r>
        <w:tab/>
      </w:r>
      <w:r>
        <w:tab/>
        <w:t xml:space="preserve">Formula : </w:t>
      </w:r>
      <w:r w:rsidRPr="003C660D">
        <w:rPr>
          <w:b/>
        </w:rPr>
        <w:t>v1_carré = ½ Target²</w:t>
      </w:r>
    </w:p>
    <w:p w:rsidR="00256822" w:rsidRDefault="00256822" w:rsidP="00F54EFE">
      <w:pPr>
        <w:ind w:left="851" w:hanging="851"/>
      </w:pPr>
    </w:p>
    <w:p w:rsidR="00633287" w:rsidRDefault="00A85FC6" w:rsidP="00F54EFE">
      <w:pPr>
        <w:ind w:left="851" w:hanging="851"/>
      </w:pPr>
      <w:r>
        <w:t>vb</w:t>
      </w:r>
      <w:r w:rsidR="00135076">
        <w:tab/>
      </w:r>
      <w:r w:rsidR="00135076">
        <w:tab/>
        <w:t xml:space="preserve">is max speed to respect smallest target without response time. </w:t>
      </w:r>
      <w:r w:rsidR="0023082E">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rsidR="00D302C4" w:rsidRPr="00BD7137" w:rsidRDefault="00D302C4" w:rsidP="00F54EFE">
      <w:pPr>
        <w:ind w:left="851" w:hanging="851"/>
        <w:rPr>
          <w:b/>
        </w:rPr>
      </w:pPr>
      <w:r>
        <w:tab/>
      </w:r>
      <w:r>
        <w:tab/>
      </w:r>
      <w:r>
        <w:tab/>
      </w:r>
      <w:r w:rsidRPr="00BD7137">
        <w:t xml:space="preserve">Formula </w:t>
      </w:r>
      <w:r w:rsidR="00256822" w:rsidRPr="00BD7137">
        <w:rPr>
          <w:b/>
        </w:rPr>
        <w:t xml:space="preserve">: vb = </w:t>
      </w:r>
      <w:r w:rsidR="00D15C12" w:rsidRPr="00BD7137">
        <w:rPr>
          <w:b/>
        </w:rPr>
        <w:t>( (</w:t>
      </w:r>
      <w:r w:rsidR="00256822" w:rsidRPr="00BD7137">
        <w:rPr>
          <w:b/>
        </w:rPr>
        <w:t xml:space="preserve">RACINE( </w:t>
      </w:r>
      <w:r w:rsidRPr="00BD7137">
        <w:rPr>
          <w:b/>
        </w:rPr>
        <w:t>2 * Cumul_EB )</w:t>
      </w:r>
      <w:r w:rsidR="00D15C12" w:rsidRPr="00BD7137">
        <w:rPr>
          <w:b/>
        </w:rPr>
        <w:t>) * 3,6 )</w:t>
      </w:r>
    </w:p>
    <w:p w:rsidR="00D15C12" w:rsidRDefault="00D15C12" w:rsidP="00F54EFE">
      <w:pPr>
        <w:ind w:left="851" w:hanging="851"/>
      </w:pPr>
    </w:p>
    <w:p w:rsidR="00256822" w:rsidRPr="00D15C12" w:rsidRDefault="00D15C12" w:rsidP="00F54EFE">
      <w:pPr>
        <w:ind w:left="851" w:hanging="851"/>
      </w:pPr>
      <w:r w:rsidRPr="00D15C12">
        <w:t>v_delta</w:t>
      </w:r>
      <w:r w:rsidRPr="00D15C12">
        <w:tab/>
      </w:r>
      <w:r w:rsidRPr="00D15C12">
        <w:tab/>
        <w:t>is speed variation during the transition phase T1+ T2.</w:t>
      </w:r>
      <w:r>
        <w:tab/>
      </w:r>
      <w:r>
        <w:tab/>
      </w:r>
      <w:r w:rsidRPr="0023082E">
        <w:rPr>
          <w:b/>
          <w:color w:val="FF0000"/>
        </w:rPr>
        <w:t xml:space="preserve">{ </w:t>
      </w:r>
      <w:r>
        <w:rPr>
          <w:b/>
          <w:color w:val="FF0000"/>
        </w:rPr>
        <w:t>k</w:t>
      </w:r>
      <w:r w:rsidRPr="0023082E">
        <w:rPr>
          <w:b/>
          <w:color w:val="FF0000"/>
        </w:rPr>
        <w:t>m</w:t>
      </w:r>
      <w:r>
        <w:rPr>
          <w:b/>
          <w:color w:val="FF0000"/>
        </w:rPr>
        <w:t>/h</w:t>
      </w:r>
      <w:r w:rsidRPr="0023082E">
        <w:rPr>
          <w:b/>
          <w:color w:val="FF0000"/>
        </w:rPr>
        <w:t xml:space="preserve"> }</w:t>
      </w:r>
    </w:p>
    <w:p w:rsidR="00D15C12" w:rsidRPr="00BD7137" w:rsidRDefault="00D15C12" w:rsidP="00F54EFE">
      <w:pPr>
        <w:ind w:left="851" w:hanging="851"/>
        <w:rPr>
          <w:b/>
        </w:rPr>
      </w:pPr>
      <w:r>
        <w:tab/>
      </w:r>
      <w:r>
        <w:tab/>
      </w:r>
      <w:r>
        <w:tab/>
      </w:r>
      <w:r w:rsidRPr="00BD7137">
        <w:t xml:space="preserve">Formula : </w:t>
      </w:r>
      <w:r w:rsidRPr="00BD7137">
        <w:rPr>
          <w:b/>
        </w:rPr>
        <w:t>v_delta = ((Aest1*T1) + (Aest2*T2)) * 3,6 )</w:t>
      </w:r>
    </w:p>
    <w:p w:rsidR="00D15C12" w:rsidRPr="00BD7137" w:rsidRDefault="00D15C12" w:rsidP="00F54EFE">
      <w:pPr>
        <w:ind w:left="851" w:hanging="851"/>
      </w:pPr>
    </w:p>
    <w:p w:rsidR="00A85FC6" w:rsidRDefault="00A85FC6" w:rsidP="00F54EFE">
      <w:pPr>
        <w:ind w:left="851" w:hanging="851"/>
      </w:pPr>
      <w:r>
        <w:t>v0</w:t>
      </w:r>
      <w:r w:rsidR="00135076">
        <w:tab/>
      </w:r>
      <w:r w:rsidR="00135076">
        <w:tab/>
        <w:t>is max speed to respect smallest target with response time.</w:t>
      </w:r>
      <w:r w:rsidR="0023082E">
        <w:tab/>
      </w:r>
      <w:r w:rsidR="0023082E">
        <w:tab/>
      </w:r>
      <w:r w:rsidR="0023082E" w:rsidRPr="0023082E">
        <w:rPr>
          <w:b/>
          <w:color w:val="FF0000"/>
        </w:rPr>
        <w:t xml:space="preserve">{ </w:t>
      </w:r>
      <w:r w:rsidR="0023082E">
        <w:rPr>
          <w:b/>
          <w:color w:val="FF0000"/>
        </w:rPr>
        <w:t>k</w:t>
      </w:r>
      <w:r w:rsidR="0023082E" w:rsidRPr="0023082E">
        <w:rPr>
          <w:b/>
          <w:color w:val="FF0000"/>
        </w:rPr>
        <w:t>m</w:t>
      </w:r>
      <w:r w:rsidR="0023082E">
        <w:rPr>
          <w:b/>
          <w:color w:val="FF0000"/>
        </w:rPr>
        <w:t>/h</w:t>
      </w:r>
      <w:r w:rsidR="0023082E" w:rsidRPr="0023082E">
        <w:rPr>
          <w:b/>
          <w:color w:val="FF0000"/>
        </w:rPr>
        <w:t xml:space="preserve"> }</w:t>
      </w:r>
    </w:p>
    <w:p w:rsidR="00D15C12" w:rsidRPr="00D15C12" w:rsidRDefault="00D15C12" w:rsidP="00F54EFE">
      <w:pPr>
        <w:ind w:left="851" w:hanging="851"/>
        <w:rPr>
          <w:b/>
        </w:rPr>
      </w:pPr>
      <w:r>
        <w:tab/>
      </w:r>
      <w:r>
        <w:tab/>
      </w:r>
      <w:r>
        <w:tab/>
      </w:r>
      <w:r w:rsidRPr="00D15C12">
        <w:t xml:space="preserve">Formula : </w:t>
      </w:r>
      <w:r w:rsidRPr="00D15C12">
        <w:rPr>
          <w:b/>
        </w:rPr>
        <w:t>v0 = vb – v_delta</w:t>
      </w:r>
    </w:p>
    <w:p w:rsidR="00256822" w:rsidRDefault="00256822" w:rsidP="00F54EFE">
      <w:pPr>
        <w:ind w:left="851" w:hanging="851"/>
      </w:pPr>
    </w:p>
    <w:p w:rsidR="00A85FC6" w:rsidRPr="00BD7137" w:rsidRDefault="00A85FC6" w:rsidP="00F54EFE">
      <w:pPr>
        <w:ind w:left="851" w:hanging="851"/>
        <w:rPr>
          <w:lang w:val="fr-FR"/>
        </w:rPr>
      </w:pPr>
      <w:r>
        <w:t>Debc</w:t>
      </w:r>
      <w:r w:rsidR="00135076">
        <w:tab/>
      </w:r>
      <w:r w:rsidR="00135076">
        <w:tab/>
        <w:t>is running distance during response time.</w:t>
      </w:r>
      <w:r w:rsidR="0023082E">
        <w:tab/>
      </w:r>
      <w:r w:rsidR="0023082E">
        <w:tab/>
      </w:r>
      <w:r w:rsidR="0023082E">
        <w:tab/>
      </w:r>
      <w:r w:rsidR="0023082E">
        <w:tab/>
      </w:r>
      <w:r w:rsidR="0023082E" w:rsidRPr="00BD7137">
        <w:rPr>
          <w:b/>
          <w:color w:val="FF0000"/>
          <w:lang w:val="fr-FR"/>
        </w:rPr>
        <w:t>{ m }</w:t>
      </w:r>
    </w:p>
    <w:p w:rsidR="006248F8" w:rsidRPr="006248F8" w:rsidRDefault="00B96F51" w:rsidP="00F54EFE">
      <w:pPr>
        <w:ind w:left="851" w:hanging="851"/>
        <w:rPr>
          <w:lang w:val="fr-FR"/>
        </w:rPr>
      </w:pPr>
      <w:r>
        <w:rPr>
          <w:lang w:val="fr-FR"/>
        </w:rPr>
        <w:t>Formula : d</w:t>
      </w:r>
      <w:r w:rsidR="006248F8" w:rsidRPr="006248F8">
        <w:rPr>
          <w:lang w:val="fr-FR"/>
        </w:rPr>
        <w:t xml:space="preserve"> = ½ (</w:t>
      </w:r>
      <w:r>
        <w:rPr>
          <w:lang w:val="fr-FR"/>
        </w:rPr>
        <w:t xml:space="preserve"> (Aest1*T1²) + (Aest2*T2²) ) + </w:t>
      </w:r>
      <w:r w:rsidR="006A58CB">
        <w:rPr>
          <w:lang w:val="fr-FR"/>
        </w:rPr>
        <w:t xml:space="preserve"> ( Aest1* T1 * T2 )</w:t>
      </w:r>
    </w:p>
    <w:p w:rsidR="00B96F51" w:rsidRPr="006248F8" w:rsidRDefault="00B96F51" w:rsidP="00F54EFE">
      <w:pPr>
        <w:ind w:left="851" w:hanging="851"/>
        <w:rPr>
          <w:lang w:val="fr-FR"/>
        </w:rPr>
      </w:pPr>
      <w:r w:rsidRPr="006248F8">
        <w:rPr>
          <w:lang w:val="fr-FR"/>
        </w:rPr>
        <w:t xml:space="preserve">Formula : Debc = </w:t>
      </w:r>
      <w:r>
        <w:rPr>
          <w:lang w:val="fr-FR"/>
        </w:rPr>
        <w:t>d +</w:t>
      </w:r>
      <w:r w:rsidRPr="006248F8">
        <w:rPr>
          <w:lang w:val="fr-FR"/>
        </w:rPr>
        <w:t xml:space="preserve"> (v0 * (T1+T2)</w:t>
      </w:r>
      <w:r>
        <w:rPr>
          <w:lang w:val="fr-FR"/>
        </w:rPr>
        <w:t xml:space="preserve"> / 3,6</w:t>
      </w:r>
      <w:r w:rsidRPr="006248F8">
        <w:rPr>
          <w:lang w:val="fr-FR"/>
        </w:rPr>
        <w:t>)</w:t>
      </w:r>
    </w:p>
    <w:p w:rsidR="00256822" w:rsidRPr="006A58CB" w:rsidRDefault="00256822" w:rsidP="00F54EFE">
      <w:pPr>
        <w:ind w:left="851" w:hanging="851"/>
        <w:rPr>
          <w:lang w:val="fr-FR"/>
        </w:rPr>
      </w:pPr>
    </w:p>
    <w:p w:rsidR="00A85FC6" w:rsidRDefault="00A85FC6" w:rsidP="00F54EFE">
      <w:pPr>
        <w:ind w:left="851" w:hanging="851"/>
      </w:pPr>
      <w:r>
        <w:t>x0</w:t>
      </w:r>
      <w:r w:rsidR="00135076">
        <w:tab/>
      </w:r>
      <w:r w:rsidR="00135076">
        <w:tab/>
        <w:t xml:space="preserve">is </w:t>
      </w:r>
      <w:r w:rsidR="002E3A4A">
        <w:t>max position</w:t>
      </w:r>
      <w:r w:rsidR="00135076">
        <w:t xml:space="preserve"> to respect smallest target</w:t>
      </w:r>
      <w:r w:rsidR="002E3A4A">
        <w:t xml:space="preserve"> with</w:t>
      </w:r>
      <w:r w:rsidR="00135076">
        <w:t xml:space="preserve"> response time.</w:t>
      </w:r>
      <w:r w:rsidR="0023082E">
        <w:tab/>
      </w:r>
      <w:r w:rsidR="0023082E">
        <w:tab/>
      </w:r>
      <w:r w:rsidR="0023082E" w:rsidRPr="0023082E">
        <w:rPr>
          <w:b/>
          <w:color w:val="FF0000"/>
        </w:rPr>
        <w:t>{ m }</w:t>
      </w:r>
    </w:p>
    <w:p w:rsidR="002E3A4A" w:rsidRDefault="006248F8" w:rsidP="00F54EFE">
      <w:pPr>
        <w:ind w:left="851" w:hanging="851"/>
      </w:pPr>
      <w:r>
        <w:tab/>
      </w:r>
      <w:r>
        <w:tab/>
      </w:r>
      <w:r>
        <w:tab/>
        <w:t>Formula : x0 = xb - Debc</w:t>
      </w:r>
    </w:p>
    <w:p w:rsidR="00631993" w:rsidRDefault="00631993" w:rsidP="00F54EFE">
      <w:pPr>
        <w:ind w:left="851" w:hanging="851"/>
      </w:pPr>
    </w:p>
    <w:p w:rsidR="00631993" w:rsidRDefault="00631993" w:rsidP="00F54EFE">
      <w:pPr>
        <w:ind w:left="851" w:hanging="851"/>
      </w:pPr>
    </w:p>
    <w:p w:rsidR="00631993" w:rsidRDefault="00631993" w:rsidP="00F54EFE">
      <w:pPr>
        <w:ind w:left="851" w:hanging="851"/>
      </w:pPr>
    </w:p>
    <w:p w:rsidR="00631993" w:rsidRPr="00631993" w:rsidRDefault="00631993" w:rsidP="00F54EFE">
      <w:pPr>
        <w:ind w:left="851" w:hanging="851"/>
        <w:rPr>
          <w:b/>
        </w:rPr>
      </w:pPr>
      <w:r w:rsidRPr="00631993">
        <w:rPr>
          <w:b/>
        </w:rPr>
        <w:t>Track configuration</w:t>
      </w:r>
    </w:p>
    <w:p w:rsidR="00631993" w:rsidRDefault="00631993" w:rsidP="00F54EFE">
      <w:pPr>
        <w:ind w:left="851" w:hanging="851"/>
      </w:pPr>
    </w:p>
    <w:p w:rsidR="002E3A4A" w:rsidRDefault="002E3A4A" w:rsidP="00F54EFE">
      <w:pPr>
        <w:ind w:left="851" w:hanging="851"/>
      </w:pPr>
      <w:r>
        <w:t>Simple Track Configuration is:</w:t>
      </w:r>
    </w:p>
    <w:p w:rsidR="00631993" w:rsidRDefault="00631993" w:rsidP="00F54EFE">
      <w:pPr>
        <w:ind w:left="851" w:hanging="851"/>
      </w:pPr>
    </w:p>
    <w:p w:rsidR="002E3A4A" w:rsidRDefault="004F4275" w:rsidP="00F54EFE">
      <w:pPr>
        <w:ind w:left="851" w:hanging="851"/>
      </w:pPr>
      <w:r>
        <w:tab/>
        <w:t>Balise : B1, B2, B3.</w:t>
      </w:r>
    </w:p>
    <w:p w:rsidR="00631993" w:rsidRDefault="00631993" w:rsidP="00F54EFE">
      <w:pPr>
        <w:ind w:left="851" w:hanging="851"/>
      </w:pPr>
    </w:p>
    <w:p w:rsidR="004F4275" w:rsidRDefault="004F4275" w:rsidP="00F54EFE">
      <w:pPr>
        <w:ind w:left="851" w:hanging="851"/>
      </w:pPr>
      <w:r>
        <w:tab/>
        <w:t>SSP : 160 km/h at position 0, 60km/h at position 160.</w:t>
      </w:r>
    </w:p>
    <w:p w:rsidR="00631993" w:rsidRDefault="00631993" w:rsidP="00F54EFE">
      <w:pPr>
        <w:ind w:left="851" w:hanging="851"/>
      </w:pPr>
    </w:p>
    <w:p w:rsidR="004F4275" w:rsidRDefault="004F4275" w:rsidP="00F54EFE">
      <w:pPr>
        <w:ind w:left="851" w:hanging="851"/>
      </w:pPr>
      <w:r>
        <w:tab/>
        <w:t>Grade changes at position 0, 200, 500, 610, 710, 820, 920, 1030, 1040, 1050,1080.</w:t>
      </w:r>
    </w:p>
    <w:p w:rsidR="00631993" w:rsidRDefault="00631993" w:rsidP="00F54EFE">
      <w:pPr>
        <w:ind w:left="851" w:hanging="851"/>
      </w:pPr>
    </w:p>
    <w:p w:rsidR="004F4275" w:rsidRDefault="004F4275" w:rsidP="00F54EFE">
      <w:pPr>
        <w:ind w:left="851" w:hanging="851"/>
      </w:pPr>
      <w:r>
        <w:tab/>
        <w:t>EOA at position 1060 with 30 km/h</w:t>
      </w:r>
      <w:r w:rsidR="00ED006A">
        <w:t>.</w:t>
      </w:r>
    </w:p>
    <w:p w:rsidR="00631993" w:rsidRDefault="00631993" w:rsidP="00F54EFE">
      <w:pPr>
        <w:ind w:left="851" w:hanging="851"/>
      </w:pPr>
    </w:p>
    <w:p w:rsidR="00ED006A" w:rsidRDefault="00ED006A" w:rsidP="00F54EFE">
      <w:pPr>
        <w:ind w:left="851" w:hanging="851"/>
      </w:pPr>
      <w:r>
        <w:tab/>
        <w:t>DP at position 1070.</w:t>
      </w:r>
    </w:p>
    <w:p w:rsidR="002E3A4A" w:rsidRDefault="002E3A4A" w:rsidP="00F54EFE">
      <w:pPr>
        <w:ind w:left="851" w:hanging="851"/>
      </w:pPr>
    </w:p>
    <w:p w:rsidR="002E3A4A" w:rsidRPr="002A3825" w:rsidRDefault="00631993" w:rsidP="00F54EFE">
      <w:pPr>
        <w:ind w:left="851" w:hanging="851"/>
        <w:rPr>
          <w:b/>
        </w:rPr>
      </w:pPr>
      <w:r w:rsidRPr="002A3825">
        <w:rPr>
          <w:b/>
        </w:rPr>
        <w:t>Train Simulation</w:t>
      </w:r>
      <w:r w:rsidR="002A3825">
        <w:rPr>
          <w:b/>
        </w:rPr>
        <w:t xml:space="preserve"> (for model only)</w:t>
      </w:r>
    </w:p>
    <w:p w:rsidR="005C0AAF" w:rsidRDefault="005C0AAF" w:rsidP="00F54EFE">
      <w:pPr>
        <w:ind w:left="851" w:hanging="851"/>
      </w:pPr>
    </w:p>
    <w:p w:rsidR="005C0AAF" w:rsidRDefault="005C0AAF" w:rsidP="00F54EFE">
      <w:pPr>
        <w:ind w:left="851" w:hanging="851"/>
      </w:pPr>
      <w:r>
        <w:tab/>
        <w:t>Pos.xb</w:t>
      </w:r>
      <w:r>
        <w:tab/>
      </w:r>
      <w:r>
        <w:tab/>
        <w:t>is geographical milestone quantum per quantum</w:t>
      </w:r>
      <w:r w:rsidR="007C64F5">
        <w:t xml:space="preserve"> of 10m</w:t>
      </w:r>
      <w:r w:rsidR="008E1A0E">
        <w:t xml:space="preserve"> = Pos(n)</w:t>
      </w:r>
    </w:p>
    <w:p w:rsidR="002E3A4A" w:rsidRDefault="002E3A4A" w:rsidP="00F54EFE">
      <w:pPr>
        <w:ind w:left="851" w:hanging="851"/>
      </w:pPr>
    </w:p>
    <w:p w:rsidR="008E1A0E" w:rsidRDefault="008E1A0E" w:rsidP="00F54EFE">
      <w:pPr>
        <w:ind w:left="851" w:hanging="851"/>
        <w:rPr>
          <w:lang w:val="fr-FR"/>
        </w:rPr>
      </w:pPr>
      <w:r>
        <w:tab/>
      </w:r>
      <w:r w:rsidRPr="00264258">
        <w:rPr>
          <w:lang w:val="fr-FR"/>
        </w:rPr>
        <w:t>Pos(0)</w:t>
      </w:r>
      <w:r w:rsidRPr="00264258">
        <w:rPr>
          <w:lang w:val="fr-FR"/>
        </w:rPr>
        <w:tab/>
      </w:r>
      <w:r w:rsidRPr="00264258">
        <w:rPr>
          <w:lang w:val="fr-FR"/>
        </w:rPr>
        <w:tab/>
        <w:t>is initiale position = 0</w:t>
      </w:r>
      <w:r w:rsidR="00264258" w:rsidRPr="00264258">
        <w:rPr>
          <w:lang w:val="fr-FR"/>
        </w:rPr>
        <w:t xml:space="preserve">  </w:t>
      </w:r>
      <w:r w:rsidR="00AF1415">
        <w:rPr>
          <w:lang w:val="fr-FR"/>
        </w:rPr>
        <w:t>=&gt;</w:t>
      </w:r>
      <w:r w:rsidR="00264258" w:rsidRPr="00264258">
        <w:rPr>
          <w:lang w:val="fr-FR"/>
        </w:rPr>
        <w:t xml:space="preserve">   Pos(n) = Pos(n-1) + 10</w:t>
      </w:r>
    </w:p>
    <w:p w:rsidR="00AF1415" w:rsidRPr="00BD7137" w:rsidRDefault="00AF1415" w:rsidP="00F54EFE">
      <w:pPr>
        <w:ind w:left="851" w:hanging="851"/>
        <w:rPr>
          <w:lang w:val="fr-FR"/>
        </w:rPr>
      </w:pPr>
      <w:r>
        <w:rPr>
          <w:lang w:val="fr-FR"/>
        </w:rPr>
        <w:tab/>
      </w:r>
      <w:r>
        <w:rPr>
          <w:lang w:val="fr-FR"/>
        </w:rPr>
        <w:tab/>
      </w:r>
      <w:r>
        <w:rPr>
          <w:lang w:val="fr-FR"/>
        </w:rPr>
        <w:tab/>
      </w:r>
      <w:r>
        <w:rPr>
          <w:lang w:val="fr-FR"/>
        </w:rPr>
        <w:tab/>
      </w:r>
      <w:r>
        <w:rPr>
          <w:lang w:val="fr-FR"/>
        </w:rPr>
        <w:tab/>
      </w:r>
      <w:r>
        <w:rPr>
          <w:lang w:val="fr-FR"/>
        </w:rPr>
        <w:tab/>
      </w:r>
      <w:r w:rsidRPr="00BD7137">
        <w:rPr>
          <w:lang w:val="fr-FR"/>
        </w:rPr>
        <w:t xml:space="preserve"> Pos(n+1) = Pos( n) +10</w:t>
      </w:r>
    </w:p>
    <w:p w:rsidR="008E1A0E" w:rsidRPr="00BD7137" w:rsidRDefault="008E1A0E" w:rsidP="00F54EFE">
      <w:pPr>
        <w:ind w:left="851" w:hanging="851"/>
        <w:rPr>
          <w:lang w:val="fr-FR"/>
        </w:rPr>
      </w:pPr>
    </w:p>
    <w:p w:rsidR="002E3A4A" w:rsidRPr="00BD7137" w:rsidRDefault="005C0AAF" w:rsidP="00F54EFE">
      <w:pPr>
        <w:ind w:left="851" w:hanging="851"/>
        <w:rPr>
          <w:lang w:val="fr-FR"/>
        </w:rPr>
      </w:pPr>
      <w:r w:rsidRPr="00BD7137">
        <w:rPr>
          <w:lang w:val="fr-FR"/>
        </w:rPr>
        <w:tab/>
        <w:t>Aest</w:t>
      </w:r>
      <w:r w:rsidRPr="00BD7137">
        <w:rPr>
          <w:lang w:val="fr-FR"/>
        </w:rPr>
        <w:tab/>
      </w:r>
      <w:r w:rsidRPr="00BD7137">
        <w:rPr>
          <w:lang w:val="fr-FR"/>
        </w:rPr>
        <w:tab/>
        <w:t>is train acceleration</w:t>
      </w:r>
      <w:r w:rsidR="008E1A0E" w:rsidRPr="00BD7137">
        <w:rPr>
          <w:lang w:val="fr-FR"/>
        </w:rPr>
        <w:t xml:space="preserve"> =</w:t>
      </w:r>
      <w:r w:rsidR="00AF1415" w:rsidRPr="00BD7137">
        <w:rPr>
          <w:lang w:val="fr-FR"/>
        </w:rPr>
        <w:t>&gt;</w:t>
      </w:r>
      <w:r w:rsidR="008E1A0E" w:rsidRPr="00BD7137">
        <w:rPr>
          <w:lang w:val="fr-FR"/>
        </w:rPr>
        <w:t xml:space="preserve"> </w:t>
      </w:r>
      <w:r w:rsidR="00AF1415" w:rsidRPr="00BD7137">
        <w:rPr>
          <w:lang w:val="fr-FR"/>
        </w:rPr>
        <w:t xml:space="preserve">     </w:t>
      </w:r>
      <w:r w:rsidR="008E1A0E" w:rsidRPr="00BD7137">
        <w:rPr>
          <w:lang w:val="fr-FR"/>
        </w:rPr>
        <w:t>Aest(</w:t>
      </w:r>
      <w:r w:rsidR="00264258" w:rsidRPr="00BD7137">
        <w:rPr>
          <w:lang w:val="fr-FR"/>
        </w:rPr>
        <w:t xml:space="preserve"> </w:t>
      </w:r>
      <w:r w:rsidR="008E1A0E" w:rsidRPr="00BD7137">
        <w:rPr>
          <w:lang w:val="fr-FR"/>
        </w:rPr>
        <w:t xml:space="preserve"> n</w:t>
      </w:r>
      <w:r w:rsidR="00264258" w:rsidRPr="00BD7137">
        <w:rPr>
          <w:lang w:val="fr-FR"/>
        </w:rPr>
        <w:t xml:space="preserve"> </w:t>
      </w:r>
      <w:r w:rsidR="008E1A0E" w:rsidRPr="00BD7137">
        <w:rPr>
          <w:lang w:val="fr-FR"/>
        </w:rPr>
        <w:t>)</w:t>
      </w:r>
      <w:r w:rsidR="00AF1415" w:rsidRPr="00BD7137">
        <w:rPr>
          <w:lang w:val="fr-FR"/>
        </w:rPr>
        <w:t xml:space="preserve"> =  f ( v, n )</w:t>
      </w:r>
    </w:p>
    <w:p w:rsidR="005C0AAF" w:rsidRPr="00BD7137" w:rsidRDefault="005C0AAF" w:rsidP="00F54EFE">
      <w:pPr>
        <w:ind w:left="851" w:hanging="851"/>
        <w:rPr>
          <w:lang w:val="fr-FR"/>
        </w:rPr>
      </w:pPr>
    </w:p>
    <w:p w:rsidR="00AE4927" w:rsidRPr="00BD7137" w:rsidRDefault="008E1A0E" w:rsidP="00F54EFE">
      <w:pPr>
        <w:ind w:left="851" w:hanging="851"/>
        <w:rPr>
          <w:lang w:val="fr-FR"/>
        </w:rPr>
      </w:pPr>
      <w:r w:rsidRPr="00BD7137">
        <w:rPr>
          <w:lang w:val="fr-FR"/>
        </w:rPr>
        <w:tab/>
        <w:t>Vest</w:t>
      </w:r>
      <w:r w:rsidRPr="00BD7137">
        <w:rPr>
          <w:lang w:val="fr-FR"/>
        </w:rPr>
        <w:tab/>
      </w:r>
      <w:r w:rsidRPr="00BD7137">
        <w:rPr>
          <w:lang w:val="fr-FR"/>
        </w:rPr>
        <w:tab/>
        <w:t xml:space="preserve">is train speed at </w:t>
      </w:r>
      <w:r w:rsidR="00264258" w:rsidRPr="00BD7137">
        <w:rPr>
          <w:lang w:val="fr-FR"/>
        </w:rPr>
        <w:t>P</w:t>
      </w:r>
      <w:r w:rsidR="005C0AAF" w:rsidRPr="00BD7137">
        <w:rPr>
          <w:lang w:val="fr-FR"/>
        </w:rPr>
        <w:t>os</w:t>
      </w:r>
      <w:r w:rsidRPr="00BD7137">
        <w:rPr>
          <w:lang w:val="fr-FR"/>
        </w:rPr>
        <w:t>(n)</w:t>
      </w:r>
      <w:r w:rsidR="00BE269B" w:rsidRPr="00BD7137">
        <w:rPr>
          <w:lang w:val="fr-FR"/>
        </w:rPr>
        <w:t xml:space="preserve"> =&gt; </w:t>
      </w:r>
    </w:p>
    <w:p w:rsidR="005C0AAF" w:rsidRDefault="00AE4927" w:rsidP="00F54EFE">
      <w:pPr>
        <w:ind w:left="851" w:hanging="851"/>
      </w:pPr>
      <w:r>
        <w:t>Vest(n+1)</w:t>
      </w:r>
      <w:r w:rsidR="00BE269B">
        <w:t xml:space="preserve">  = </w:t>
      </w:r>
      <w:r>
        <w:t xml:space="preserve">RACINE( </w:t>
      </w:r>
      <w:r w:rsidR="00BE269B">
        <w:t>(20 * Aest( n)</w:t>
      </w:r>
      <w:r>
        <w:t xml:space="preserve"> </w:t>
      </w:r>
      <w:r w:rsidR="00BE269B">
        <w:t>) + Vest(n)²</w:t>
      </w:r>
      <w:r>
        <w:t xml:space="preserve"> )</w:t>
      </w:r>
    </w:p>
    <w:p w:rsidR="008E1A0E" w:rsidRDefault="008E1A0E" w:rsidP="00F54EFE">
      <w:pPr>
        <w:ind w:left="851" w:hanging="851"/>
      </w:pPr>
    </w:p>
    <w:p w:rsidR="002E3A4A" w:rsidRDefault="008E1A0E" w:rsidP="00F54EFE">
      <w:pPr>
        <w:ind w:left="851" w:hanging="851"/>
      </w:pPr>
      <w:r>
        <w:tab/>
        <w:t>T</w:t>
      </w:r>
      <w:r w:rsidR="00BE269B">
        <w:t>delta</w:t>
      </w:r>
      <w:r w:rsidR="005C0AAF">
        <w:tab/>
      </w:r>
      <w:r w:rsidR="005C0AAF">
        <w:tab/>
      </w:r>
      <w:r w:rsidR="00264258">
        <w:t xml:space="preserve">is time </w:t>
      </w:r>
      <w:r w:rsidR="00BE269B">
        <w:t xml:space="preserve">to reach </w:t>
      </w:r>
      <w:r w:rsidR="00264258">
        <w:t xml:space="preserve"> P</w:t>
      </w:r>
      <w:r>
        <w:t>os(n</w:t>
      </w:r>
      <w:r w:rsidR="00BE269B">
        <w:t>+1</w:t>
      </w:r>
      <w:r>
        <w:t>)</w:t>
      </w:r>
      <w:r w:rsidR="00BE269B">
        <w:t xml:space="preserve"> and Vest(n+1)</w:t>
      </w:r>
    </w:p>
    <w:p w:rsidR="00AF1415" w:rsidRDefault="00F21DDA" w:rsidP="00F54EFE">
      <w:pPr>
        <w:ind w:left="851" w:hanging="851"/>
      </w:pPr>
      <w:r>
        <w:tab/>
      </w:r>
      <w:r>
        <w:tab/>
      </w:r>
      <w:r>
        <w:tab/>
        <w:t>Tdelta  =  (Vest(n+1) – Vest(n) ) / Aest(n)</w:t>
      </w:r>
    </w:p>
    <w:p w:rsidR="00352F1A" w:rsidRDefault="00352F1A" w:rsidP="00F54EFE">
      <w:pPr>
        <w:ind w:left="851" w:hanging="851"/>
      </w:pPr>
      <w:r>
        <w:tab/>
      </w:r>
      <w:r>
        <w:tab/>
      </w:r>
      <w:r>
        <w:tab/>
        <w:t>Tdelta  =  { RACINE [ (20 * Aest( n) ) + Vest(n)² ] – Vest(n) } / Aest(n)</w:t>
      </w:r>
    </w:p>
    <w:p w:rsidR="00F21DDA" w:rsidRDefault="00F21DDA" w:rsidP="00F54EFE">
      <w:pPr>
        <w:ind w:left="851" w:hanging="851"/>
      </w:pPr>
    </w:p>
    <w:p w:rsidR="00B1321A" w:rsidRDefault="00B1321A" w:rsidP="00F54EFE">
      <w:pPr>
        <w:ind w:left="851" w:hanging="851"/>
      </w:pPr>
      <w:r>
        <w:tab/>
      </w:r>
    </w:p>
    <w:p w:rsidR="007C64F5" w:rsidRDefault="007C64F5" w:rsidP="00F54EFE">
      <w:pPr>
        <w:ind w:left="851" w:hanging="851"/>
      </w:pPr>
    </w:p>
    <w:p w:rsidR="007C64F5" w:rsidRDefault="007C64F5" w:rsidP="00F54EFE">
      <w:pPr>
        <w:ind w:left="851" w:hanging="851"/>
      </w:pPr>
    </w:p>
    <w:p w:rsidR="007C64F5" w:rsidRDefault="00757C54" w:rsidP="00F54EFE">
      <w:pPr>
        <w:ind w:left="851" w:hanging="851"/>
      </w:pPr>
      <w:r>
        <w:br w:type="page"/>
      </w:r>
    </w:p>
    <w:p w:rsidR="007C64F5" w:rsidRDefault="007C64F5" w:rsidP="00F54EFE">
      <w:pPr>
        <w:ind w:left="851" w:hanging="851"/>
      </w:pPr>
    </w:p>
    <w:p w:rsidR="007C64F5" w:rsidRDefault="007C64F5" w:rsidP="00F54EFE">
      <w:pPr>
        <w:ind w:left="851" w:hanging="851"/>
      </w:pPr>
    </w:p>
    <w:p w:rsidR="007C64F5" w:rsidRDefault="007C64F5" w:rsidP="00F54EFE">
      <w:pPr>
        <w:ind w:left="851" w:hanging="851"/>
      </w:pPr>
    </w:p>
    <w:p w:rsidR="007C64F5" w:rsidRDefault="007C64F5" w:rsidP="00F54EFE">
      <w:pPr>
        <w:ind w:left="851" w:hanging="851"/>
      </w:pPr>
    </w:p>
    <w:p w:rsidR="008E1A0E" w:rsidRPr="00B67C7A" w:rsidRDefault="007C64F5" w:rsidP="00F54EFE">
      <w:pPr>
        <w:pStyle w:val="Index7"/>
        <w:ind w:left="851" w:hanging="851"/>
      </w:pPr>
      <w:r>
        <w:t>END OF DOCUMENT</w:t>
      </w:r>
    </w:p>
    <w:sectPr w:rsidR="008E1A0E" w:rsidRPr="00B67C7A">
      <w:headerReference w:type="default" r:id="rId18"/>
      <w:footerReference w:type="even" r:id="rId19"/>
      <w:footerReference w:type="default" r:id="rId20"/>
      <w:headerReference w:type="first" r:id="rId21"/>
      <w:footerReference w:type="first" r:id="rId22"/>
      <w:endnotePr>
        <w:numFmt w:val="decimal"/>
      </w:endnotePr>
      <w:pgSz w:w="11907" w:h="16840" w:code="9"/>
      <w:pgMar w:top="578" w:right="567" w:bottom="306" w:left="1440" w:header="567" w:footer="397"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02F97" w:rsidRDefault="00A02F97">
      <w:pPr>
        <w:spacing w:line="20" w:lineRule="exact"/>
      </w:pPr>
    </w:p>
  </w:endnote>
  <w:endnote w:type="continuationSeparator" w:id="0">
    <w:p w:rsidR="00A02F97" w:rsidRDefault="00A02F97">
      <w:r>
        <w:t xml:space="preserve"> </w:t>
      </w:r>
    </w:p>
  </w:endnote>
  <w:endnote w:type="continuationNotice" w:id="1">
    <w:p w:rsidR="00A02F97" w:rsidRDefault="00A02F97">
      <w: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20002A87" w:usb1="00000000" w:usb2="00000000" w:usb3="00000000" w:csb0="000001FF"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nQuanYi Micro Hei">
    <w:altName w:val="Times New Roman"/>
    <w:charset w:val="00"/>
    <w:family w:val="auto"/>
    <w:pitch w:val="variable"/>
  </w:font>
  <w:font w:name="FuturaA Bk BT">
    <w:charset w:val="00"/>
    <w:family w:val="swiss"/>
    <w:pitch w:val="variable"/>
    <w:sig w:usb0="00000087" w:usb1="00000000" w:usb2="00000000" w:usb3="00000000" w:csb0="0000001B"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Lohit Hindi">
    <w:altName w:val="Times New Roman"/>
    <w:charset w:val="00"/>
    <w:family w:val="auto"/>
    <w:pitch w:val="default"/>
  </w:font>
  <w:font w:name="Cambria">
    <w:panose1 w:val="02040503050406030204"/>
    <w:charset w:val="00"/>
    <w:family w:val="roman"/>
    <w:pitch w:val="variable"/>
    <w:sig w:usb0="A00002EF" w:usb1="4000004B" w:usb2="00000000" w:usb3="00000000" w:csb0="0000009F" w:csb1="00000000"/>
  </w:font>
  <w:font w:name="Alstom Logo">
    <w:altName w:val="Symbol"/>
    <w:charset w:val="02"/>
    <w:family w:val="auto"/>
    <w:pitch w:val="variable"/>
    <w:sig w:usb0="00000000" w:usb1="10000000" w:usb2="00000000" w:usb3="00000000" w:csb0="80000000" w:csb1="00000000"/>
  </w:font>
  <w:font w:name="Alstom">
    <w:altName w:val="Corbel"/>
    <w:charset w:val="00"/>
    <w:family w:val="auto"/>
    <w:pitch w:val="variable"/>
    <w:sig w:usb0="00000001" w:usb1="4000204A" w:usb2="00000000" w:usb3="00000000" w:csb0="0000009B"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89" w:rsidRDefault="00467F89">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467F89" w:rsidRDefault="00467F89">
    <w:pP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89" w:rsidRDefault="00467F89">
    <w:pPr>
      <w:pStyle w:val="Fuzeile"/>
      <w:pBdr>
        <w:top w:val="single" w:sz="6" w:space="5" w:color="auto"/>
      </w:pBdr>
      <w:tabs>
        <w:tab w:val="clear" w:pos="9360"/>
        <w:tab w:val="right" w:pos="9639"/>
      </w:tabs>
      <w:ind w:right="261"/>
      <w:rPr>
        <w:b/>
        <w:sz w:val="18"/>
      </w:rPr>
    </w:pPr>
    <w:r>
      <w:rPr>
        <w:sz w:val="18"/>
      </w:rPr>
      <w:tab/>
    </w:r>
    <w:r>
      <w:rPr>
        <w:sz w:val="18"/>
      </w:rPr>
      <w:tab/>
    </w:r>
    <w:r>
      <w:rPr>
        <w:rStyle w:val="Seitenzahl"/>
        <w:b w:val="0"/>
        <w:sz w:val="18"/>
      </w:rPr>
      <w:t xml:space="preserve">page </w:t>
    </w:r>
    <w:r>
      <w:rPr>
        <w:rStyle w:val="Seitenzahl"/>
        <w:b w:val="0"/>
        <w:sz w:val="18"/>
      </w:rPr>
      <w:fldChar w:fldCharType="begin"/>
    </w:r>
    <w:r>
      <w:rPr>
        <w:rStyle w:val="Seitenzahl"/>
        <w:b w:val="0"/>
        <w:sz w:val="18"/>
      </w:rPr>
      <w:instrText xml:space="preserve"> PAGE </w:instrText>
    </w:r>
    <w:r>
      <w:rPr>
        <w:rStyle w:val="Seitenzahl"/>
        <w:b w:val="0"/>
        <w:sz w:val="18"/>
      </w:rPr>
      <w:fldChar w:fldCharType="separate"/>
    </w:r>
    <w:r w:rsidR="005B06C9">
      <w:rPr>
        <w:rStyle w:val="Seitenzahl"/>
        <w:b w:val="0"/>
        <w:noProof/>
        <w:sz w:val="18"/>
      </w:rPr>
      <w:t>16</w:t>
    </w:r>
    <w:r>
      <w:rPr>
        <w:rStyle w:val="Seitenzahl"/>
        <w:b w:val="0"/>
        <w:sz w:val="18"/>
      </w:rPr>
      <w:fldChar w:fldCharType="end"/>
    </w:r>
    <w:r>
      <w:rPr>
        <w:rStyle w:val="Seitenzahl"/>
        <w:b w:val="0"/>
        <w:sz w:val="18"/>
      </w:rPr>
      <w:t xml:space="preserve"> of </w:t>
    </w:r>
    <w:r>
      <w:rPr>
        <w:rStyle w:val="Seitenzahl"/>
        <w:b w:val="0"/>
        <w:sz w:val="18"/>
      </w:rPr>
      <w:fldChar w:fldCharType="begin"/>
    </w:r>
    <w:r>
      <w:rPr>
        <w:rStyle w:val="Seitenzahl"/>
        <w:b w:val="0"/>
        <w:sz w:val="18"/>
      </w:rPr>
      <w:instrText xml:space="preserve"> NUMPAGES  \* MERGEFORMAT </w:instrText>
    </w:r>
    <w:r>
      <w:rPr>
        <w:rStyle w:val="Seitenzahl"/>
        <w:b w:val="0"/>
        <w:sz w:val="18"/>
      </w:rPr>
      <w:fldChar w:fldCharType="separate"/>
    </w:r>
    <w:r w:rsidR="005B06C9">
      <w:rPr>
        <w:rStyle w:val="Seitenzahl"/>
        <w:b w:val="0"/>
        <w:noProof/>
        <w:sz w:val="18"/>
      </w:rPr>
      <w:t>34</w:t>
    </w:r>
    <w:r>
      <w:rPr>
        <w:rStyle w:val="Seitenzahl"/>
        <w:b w:val="0"/>
        <w:sz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552"/>
      <w:gridCol w:w="5245"/>
      <w:gridCol w:w="1842"/>
    </w:tblGrid>
    <w:tr w:rsidR="00467F89">
      <w:tblPrEx>
        <w:tblCellMar>
          <w:top w:w="0" w:type="dxa"/>
          <w:bottom w:w="0" w:type="dxa"/>
        </w:tblCellMar>
      </w:tblPrEx>
      <w:tc>
        <w:tcPr>
          <w:tcW w:w="2552" w:type="dxa"/>
        </w:tcPr>
        <w:p w:rsidR="00467F89" w:rsidRDefault="00467F89">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instrText xml:space="preserve"> STYLEREF Doc_Reference </w:instrText>
          </w:r>
          <w:r>
            <w:rPr>
              <w:sz w:val="20"/>
            </w:rPr>
            <w:fldChar w:fldCharType="separate"/>
          </w:r>
          <w:r>
            <w:rPr>
              <w:noProof/>
              <w:sz w:val="20"/>
            </w:rPr>
            <w:t>Step 2 : singular point of database are classified following increasing position.</w:t>
          </w:r>
          <w:r>
            <w:rPr>
              <w:sz w:val="20"/>
            </w:rPr>
            <w:fldChar w:fldCharType="end"/>
          </w:r>
        </w:p>
        <w:p w:rsidR="00467F89" w:rsidRDefault="00467F89">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rPr>
          </w:pPr>
          <w:r>
            <w:rPr>
              <w:sz w:val="20"/>
            </w:rPr>
            <w:t xml:space="preserve">Issue </w:t>
          </w:r>
          <w:r>
            <w:rPr>
              <w:sz w:val="20"/>
            </w:rPr>
            <w:fldChar w:fldCharType="begin"/>
          </w:r>
          <w:r>
            <w:rPr>
              <w:sz w:val="20"/>
            </w:rPr>
            <w:instrText xml:space="preserve"> STYLEREF Doc_Issue </w:instrText>
          </w:r>
          <w:r>
            <w:rPr>
              <w:sz w:val="20"/>
            </w:rPr>
            <w:fldChar w:fldCharType="separate"/>
          </w:r>
          <w:r>
            <w:rPr>
              <w:b/>
              <w:bCs/>
              <w:noProof/>
              <w:sz w:val="20"/>
              <w:lang w:val="fr-FR"/>
            </w:rPr>
            <w:t>Erreur ! Il n'y a pas de texte répondant à ce style dans ce document.</w:t>
          </w:r>
          <w:r>
            <w:rPr>
              <w:sz w:val="20"/>
            </w:rPr>
            <w:fldChar w:fldCharType="end"/>
          </w:r>
        </w:p>
      </w:tc>
      <w:tc>
        <w:tcPr>
          <w:tcW w:w="5245" w:type="dxa"/>
        </w:tcPr>
        <w:p w:rsidR="00467F89" w:rsidRDefault="00467F89">
          <w:pPr>
            <w:tabs>
              <w:tab w:val="left" w:pos="-14"/>
            </w:tabs>
            <w:suppressAutoHyphens/>
            <w:spacing w:before="120"/>
            <w:jc w:val="center"/>
            <w:rPr>
              <w:sz w:val="20"/>
            </w:rPr>
          </w:pPr>
          <w:r>
            <w:rPr>
              <w:b/>
              <w:sz w:val="20"/>
            </w:rPr>
            <w:t xml:space="preserve">Generic ATC - </w:t>
          </w:r>
          <w:r>
            <w:rPr>
              <w:b/>
              <w:sz w:val="20"/>
            </w:rPr>
            <w:fldChar w:fldCharType="begin"/>
          </w:r>
          <w:r>
            <w:rPr>
              <w:b/>
              <w:sz w:val="20"/>
            </w:rPr>
            <w:instrText xml:space="preserve"> STYLEREF Doc_Title </w:instrText>
          </w:r>
          <w:r>
            <w:rPr>
              <w:b/>
              <w:sz w:val="20"/>
            </w:rPr>
            <w:fldChar w:fldCharType="separate"/>
          </w:r>
          <w:r>
            <w:rPr>
              <w:bCs/>
              <w:noProof/>
              <w:sz w:val="20"/>
              <w:lang w:val="fr-FR"/>
            </w:rPr>
            <w:t>Erreur ! Il n'y a pas de texte répondant à ce style dans ce document.</w:t>
          </w:r>
          <w:r>
            <w:rPr>
              <w:b/>
              <w:sz w:val="20"/>
            </w:rPr>
            <w:fldChar w:fldCharType="end"/>
          </w:r>
        </w:p>
      </w:tc>
      <w:tc>
        <w:tcPr>
          <w:tcW w:w="1842" w:type="dxa"/>
        </w:tcPr>
        <w:p w:rsidR="00467F89" w:rsidRDefault="00467F89">
          <w:pPr>
            <w:suppressAutoHyphens/>
            <w:spacing w:before="120"/>
            <w:jc w:val="right"/>
            <w:rPr>
              <w:sz w:val="20"/>
            </w:rPr>
          </w:pPr>
          <w:r>
            <w:rPr>
              <w:sz w:val="24"/>
            </w:rPr>
            <w:t xml:space="preserve">PAGE </w:t>
          </w:r>
          <w:r>
            <w:rPr>
              <w:sz w:val="24"/>
            </w:rPr>
            <w:fldChar w:fldCharType="begin"/>
          </w:r>
          <w:r>
            <w:rPr>
              <w:sz w:val="24"/>
            </w:rPr>
            <w:instrText xml:space="preserve"> PAGE  \* MERGEFORMAT </w:instrText>
          </w:r>
          <w:r>
            <w:rPr>
              <w:sz w:val="24"/>
            </w:rPr>
            <w:fldChar w:fldCharType="separate"/>
          </w:r>
          <w:r>
            <w:rPr>
              <w:noProof/>
              <w:sz w:val="24"/>
            </w:rPr>
            <w:t>1</w:t>
          </w:r>
          <w:r>
            <w:rPr>
              <w:sz w:val="24"/>
            </w:rPr>
            <w:fldChar w:fldCharType="end"/>
          </w:r>
          <w:r>
            <w:rPr>
              <w:sz w:val="24"/>
            </w:rPr>
            <w:t xml:space="preserve"> OF </w:t>
          </w:r>
          <w:r>
            <w:rPr>
              <w:sz w:val="24"/>
            </w:rPr>
            <w:fldChar w:fldCharType="begin"/>
          </w:r>
          <w:r>
            <w:rPr>
              <w:sz w:val="24"/>
            </w:rPr>
            <w:instrText xml:space="preserve"> NUMPAGES  \* MERGEFORMAT </w:instrText>
          </w:r>
          <w:r>
            <w:rPr>
              <w:sz w:val="24"/>
            </w:rPr>
            <w:fldChar w:fldCharType="separate"/>
          </w:r>
          <w:r>
            <w:rPr>
              <w:noProof/>
              <w:sz w:val="24"/>
            </w:rPr>
            <w:t>31</w:t>
          </w:r>
          <w:r>
            <w:rPr>
              <w:sz w:val="24"/>
            </w:rPr>
            <w:fldChar w:fldCharType="end"/>
          </w:r>
        </w:p>
      </w:tc>
    </w:tr>
  </w:tbl>
  <w:p w:rsidR="00467F89" w:rsidRDefault="00467F89"/>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02F97" w:rsidRDefault="00A02F97">
      <w:r>
        <w:separator/>
      </w:r>
    </w:p>
    <w:p w:rsidR="00A02F97" w:rsidRDefault="00A02F97"/>
    <w:p w:rsidR="00A02F97" w:rsidRDefault="00A02F97">
      <w:pPr>
        <w:spacing w:line="20" w:lineRule="exact"/>
      </w:pPr>
    </w:p>
    <w:p w:rsidR="00A02F97" w:rsidRDefault="00A02F97"/>
    <w:p w:rsidR="00A02F97" w:rsidRDefault="00A02F97">
      <w:r>
        <w:t xml:space="preserve"> </w:t>
      </w:r>
    </w:p>
    <w:p w:rsidR="00A02F97" w:rsidRDefault="00A02F97"/>
    <w:p w:rsidR="00A02F97" w:rsidRDefault="00A02F97">
      <w:r>
        <w:t xml:space="preserve"> </w:t>
      </w:r>
    </w:p>
    <w:p w:rsidR="00A02F97" w:rsidRDefault="00A02F97"/>
    <w:p w:rsidR="00A02F97" w:rsidRDefault="00A02F97">
      <w:pPr>
        <w:pStyle w:val="Kopfzeile"/>
        <w:spacing w:after="120"/>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A02F97" w:rsidRDefault="00A02F97">
      <w:pPr>
        <w:pStyle w:val="Kopfzeile"/>
        <w:spacing w:after="120"/>
        <w:jc w:val="left"/>
      </w:pPr>
    </w:p>
    <w:p w:rsidR="00A02F97" w:rsidRDefault="00A02F97"/>
    <w:p w:rsidR="00A02F97" w:rsidRDefault="00A02F97">
      <w:pPr>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Pr>
          <w:rStyle w:val="Seitenzahl"/>
          <w:noProof/>
        </w:rPr>
        <w:t>4</w:t>
      </w:r>
      <w:r>
        <w:rPr>
          <w:rStyle w:val="Seitenzahl"/>
        </w:rPr>
        <w:fldChar w:fldCharType="end"/>
      </w:r>
    </w:p>
    <w:p w:rsidR="00A02F97" w:rsidRDefault="00A02F97">
      <w:pPr>
        <w:ind w:right="360"/>
      </w:pPr>
    </w:p>
    <w:p w:rsidR="00A02F97" w:rsidRDefault="00A02F97"/>
    <w:p w:rsidR="00A02F97" w:rsidRDefault="00A02F97">
      <w:pPr>
        <w:tabs>
          <w:tab w:val="right" w:pos="9639"/>
        </w:tabs>
        <w:rPr>
          <w:i/>
          <w:sz w:val="16"/>
        </w:rPr>
      </w:pPr>
      <w:r>
        <w:rPr>
          <w:i/>
          <w:sz w:val="16"/>
        </w:rPr>
        <w:t>All rights reserved. Passing on and copying of this document, use and communication of its content is not permitted without prior authorisation of ALSTOM Transport Signalling.</w:t>
      </w:r>
    </w:p>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835"/>
        <w:gridCol w:w="4678"/>
        <w:gridCol w:w="1985"/>
      </w:tblGrid>
      <w:tr w:rsidR="00A02F97">
        <w:tblPrEx>
          <w:tblCellMar>
            <w:top w:w="0" w:type="dxa"/>
            <w:bottom w:w="0" w:type="dxa"/>
          </w:tblCellMar>
        </w:tblPrEx>
        <w:tc>
          <w:tcPr>
            <w:tcW w:w="2835" w:type="dxa"/>
          </w:tcPr>
          <w:p w:rsidR="00A02F97" w:rsidRDefault="00A02F97">
            <w:pPr>
              <w:tabs>
                <w:tab w:val="left" w:pos="-14"/>
                <w:tab w:val="left" w:pos="589"/>
                <w:tab w:val="left" w:pos="1426"/>
                <w:tab w:val="left" w:pos="2574"/>
                <w:tab w:val="left" w:pos="2866"/>
                <w:tab w:val="left" w:pos="3282"/>
                <w:tab w:val="left" w:pos="3708"/>
                <w:tab w:val="left" w:pos="5026"/>
                <w:tab w:val="left" w:pos="5746"/>
                <w:tab w:val="left" w:pos="6466"/>
                <w:tab w:val="left" w:pos="7186"/>
                <w:tab w:val="left" w:pos="7677"/>
                <w:tab w:val="left" w:pos="8385"/>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instrText xml:space="preserve"> STYLEREF Doc_Reference </w:instrText>
            </w:r>
            <w:r>
              <w:rPr>
                <w:sz w:val="20"/>
              </w:rPr>
              <w:fldChar w:fldCharType="separate"/>
            </w:r>
            <w:r>
              <w:rPr>
                <w:noProof/>
                <w:sz w:val="20"/>
              </w:rPr>
              <w:t>BSI/SR/GATC/TYPE-X/xxxx</w:t>
            </w:r>
            <w:r>
              <w:rPr>
                <w:sz w:val="20"/>
              </w:rPr>
              <w:fldChar w:fldCharType="separate"/>
            </w:r>
            <w:r>
              <w:rPr>
                <w:b/>
                <w:bCs/>
                <w:noProof/>
                <w:sz w:val="20"/>
                <w:lang w:val="fr-FR"/>
              </w:rPr>
              <w:t>Erreur ! Utilisez l'onglet Accueil pour appliquer  au texte que vous souhaitez faire apparaître ici.</w:t>
            </w:r>
            <w:r>
              <w:rPr>
                <w:sz w:val="20"/>
              </w:rPr>
              <w:fldChar w:fldCharType="end"/>
            </w:r>
          </w:p>
          <w:p w:rsidR="00A02F97" w:rsidRDefault="00A02F97">
            <w:pPr>
              <w:tabs>
                <w:tab w:val="left" w:pos="-14"/>
                <w:tab w:val="left" w:pos="742"/>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rPr>
            </w:pPr>
            <w:r>
              <w:rPr>
                <w:sz w:val="20"/>
              </w:rPr>
              <w:t xml:space="preserve">Issue </w:t>
            </w:r>
            <w:r>
              <w:rPr>
                <w:sz w:val="20"/>
              </w:rPr>
              <w:fldChar w:fldCharType="begin"/>
            </w:r>
            <w:r>
              <w:rPr>
                <w:sz w:val="20"/>
              </w:rPr>
              <w:t xml:space="preserve"> STYLEREF Doc_Issue </w:t>
            </w:r>
            <w:r>
              <w:rPr>
                <w:sz w:val="20"/>
              </w:rPr>
              <w:fldChar w:fldCharType="separate"/>
            </w:r>
            <w:r>
              <w:rPr>
                <w:noProof/>
                <w:sz w:val="20"/>
              </w:rPr>
              <w:t>0.0</w:t>
            </w:r>
            <w:r>
              <w:rPr>
                <w:sz w:val="20"/>
              </w:rPr>
              <w:fldChar w:fldCharType="separate"/>
            </w:r>
            <w:r>
              <w:rPr>
                <w:b/>
                <w:bCs/>
                <w:noProof/>
                <w:sz w:val="20"/>
                <w:lang w:val="fr-FR"/>
              </w:rPr>
              <w:t>Erreur ! Utilisez l'onglet Accueil pour appliquer  au texte que vous souhaitez faire apparaître ici.</w:t>
            </w:r>
            <w:r>
              <w:rPr>
                <w:sz w:val="20"/>
              </w:rPr>
              <w:fldChar w:fldCharType="end"/>
            </w:r>
          </w:p>
        </w:tc>
        <w:tc>
          <w:tcPr>
            <w:tcW w:w="4678" w:type="dxa"/>
          </w:tcPr>
          <w:p w:rsidR="00A02F97" w:rsidRDefault="00A02F97">
            <w:pPr>
              <w:tabs>
                <w:tab w:val="left" w:pos="-14"/>
              </w:tabs>
              <w:suppressAutoHyphens/>
              <w:spacing w:before="120"/>
              <w:jc w:val="center"/>
              <w:rPr>
                <w:sz w:val="20"/>
              </w:rPr>
            </w:pPr>
            <w:r>
              <w:rPr>
                <w:b/>
                <w:sz w:val="20"/>
              </w:rPr>
              <w:t xml:space="preserve">Generic ATC - </w:t>
            </w:r>
            <w:r>
              <w:rPr>
                <w:b/>
                <w:sz w:val="20"/>
              </w:rPr>
              <w:fldChar w:fldCharType="begin"/>
            </w:r>
            <w:r>
              <w:rPr>
                <w:b/>
                <w:sz w:val="20"/>
              </w:rPr>
              <w:t xml:space="preserve"> STYLEREF Doc_Title </w:t>
            </w:r>
            <w:r>
              <w:rPr>
                <w:b/>
                <w:sz w:val="20"/>
              </w:rPr>
              <w:fldChar w:fldCharType="separate"/>
            </w:r>
            <w:r>
              <w:rPr>
                <w:b/>
                <w:noProof/>
                <w:sz w:val="20"/>
              </w:rPr>
              <w:t>TITLE</w:t>
            </w:r>
            <w:r>
              <w:rPr>
                <w:b/>
                <w:sz w:val="20"/>
              </w:rPr>
              <w:fldChar w:fldCharType="separate"/>
            </w:r>
            <w:r>
              <w:rPr>
                <w:bCs/>
                <w:noProof/>
                <w:sz w:val="20"/>
                <w:lang w:val="fr-FR"/>
              </w:rPr>
              <w:t>Erreur ! Utilisez l'onglet Accueil pour appliquer  au texte que vous souhaitez faire apparaître ici.</w:t>
            </w:r>
            <w:r>
              <w:rPr>
                <w:b/>
                <w:sz w:val="20"/>
              </w:rPr>
              <w:fldChar w:fldCharType="end"/>
            </w:r>
          </w:p>
        </w:tc>
        <w:tc>
          <w:tcPr>
            <w:tcW w:w="1985" w:type="dxa"/>
          </w:tcPr>
          <w:p w:rsidR="00A02F97" w:rsidRDefault="00A02F97">
            <w:pPr>
              <w:suppressAutoHyphens/>
              <w:spacing w:before="120"/>
              <w:jc w:val="right"/>
              <w:rPr>
                <w:sz w:val="20"/>
              </w:rPr>
            </w:pPr>
            <w:r>
              <w:rPr>
                <w:sz w:val="24"/>
              </w:rPr>
              <w:t xml:space="preserve">PAGE </w:t>
            </w:r>
            <w:r>
              <w:rPr>
                <w:rStyle w:val="Seitenzahl"/>
                <w:b w:val="0"/>
              </w:rPr>
              <w:fldChar w:fldCharType="begin"/>
            </w:r>
            <w:r>
              <w:rPr>
                <w:rStyle w:val="Seitenzahl"/>
                <w:b w:val="0"/>
              </w:rPr>
              <w:t xml:space="preserve"> PAGE </w:t>
            </w:r>
            <w:r>
              <w:rPr>
                <w:rStyle w:val="Seitenzahl"/>
                <w:b w:val="0"/>
              </w:rPr>
              <w:fldChar w:fldCharType="separate"/>
            </w:r>
            <w:r>
              <w:rPr>
                <w:rStyle w:val="Seitenzahl"/>
                <w:b w:val="0"/>
                <w:noProof/>
              </w:rPr>
              <w:t>6</w:t>
            </w:r>
            <w:r>
              <w:rPr>
                <w:rStyle w:val="Seitenzahl"/>
                <w:b w:val="0"/>
              </w:rPr>
              <w:fldChar w:fldCharType="separate"/>
            </w:r>
            <w:r>
              <w:rPr>
                <w:rStyle w:val="Seitenzahl"/>
                <w:b w:val="0"/>
                <w:noProof/>
              </w:rPr>
              <w:t>4</w:t>
            </w:r>
            <w:r>
              <w:rPr>
                <w:rStyle w:val="Seitenzahl"/>
                <w:b w:val="0"/>
              </w:rPr>
              <w:fldChar w:fldCharType="end"/>
            </w:r>
            <w:r>
              <w:rPr>
                <w:sz w:val="24"/>
              </w:rPr>
              <w:t xml:space="preserve"> OF </w:t>
            </w:r>
            <w:r>
              <w:rPr>
                <w:sz w:val="24"/>
              </w:rPr>
              <w:fldChar w:fldCharType="begin"/>
            </w:r>
            <w:r>
              <w:rPr>
                <w:sz w:val="24"/>
              </w:rPr>
              <w:t xml:space="preserve"> NUMPAGES  \* MERGEFORMAT </w:t>
            </w:r>
            <w:r>
              <w:rPr>
                <w:sz w:val="24"/>
              </w:rPr>
              <w:fldChar w:fldCharType="separate"/>
            </w:r>
            <w:r>
              <w:rPr>
                <w:noProof/>
                <w:sz w:val="24"/>
              </w:rPr>
              <w:t>1</w:t>
            </w:r>
            <w:r>
              <w:rPr>
                <w:sz w:val="24"/>
              </w:rPr>
              <w:fldChar w:fldCharType="separate"/>
            </w:r>
            <w:r>
              <w:rPr>
                <w:noProof/>
                <w:sz w:val="24"/>
              </w:rPr>
              <w:t>31</w:t>
            </w:r>
            <w:r>
              <w:rPr>
                <w:sz w:val="24"/>
              </w:rPr>
              <w:fldChar w:fldCharType="end"/>
            </w:r>
          </w:p>
        </w:tc>
      </w:tr>
    </w:tbl>
    <w:p w:rsidR="00A02F97" w:rsidRDefault="00A02F97">
      <w:pPr>
        <w:tabs>
          <w:tab w:val="right" w:pos="9639"/>
        </w:tabs>
        <w:ind w:left="142"/>
        <w:rPr>
          <w:i/>
          <w:spacing w:val="-3"/>
          <w:sz w:val="16"/>
        </w:rPr>
      </w:pPr>
    </w:p>
    <w:p w:rsidR="00A02F97" w:rsidRDefault="00A02F97"/>
    <w:p w:rsidR="00A02F97" w:rsidRDefault="00A02F97">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A02F97" w:rsidRDefault="00A02F97">
      <w:pPr>
        <w:pStyle w:val="Kopfzeile"/>
        <w:jc w:val="left"/>
      </w:pPr>
    </w:p>
    <w:p w:rsidR="00A02F97" w:rsidRDefault="00A02F97"/>
    <w:tbl>
      <w:tblPr>
        <w:tblW w:w="0" w:type="auto"/>
        <w:tblInd w:w="120" w:type="dxa"/>
        <w:tblBorders>
          <w:top w:val="single" w:sz="6" w:space="0" w:color="auto"/>
        </w:tblBorders>
        <w:tblLayout w:type="fixed"/>
        <w:tblCellMar>
          <w:left w:w="120" w:type="dxa"/>
          <w:right w:w="120" w:type="dxa"/>
        </w:tblCellMar>
        <w:tblLook w:val="0000" w:firstRow="0" w:lastRow="0" w:firstColumn="0" w:lastColumn="0" w:noHBand="0" w:noVBand="0"/>
      </w:tblPr>
      <w:tblGrid>
        <w:gridCol w:w="2552"/>
        <w:gridCol w:w="5245"/>
        <w:gridCol w:w="1842"/>
      </w:tblGrid>
      <w:tr w:rsidR="00A02F97">
        <w:tblPrEx>
          <w:tblCellMar>
            <w:top w:w="0" w:type="dxa"/>
            <w:bottom w:w="0" w:type="dxa"/>
          </w:tblCellMar>
        </w:tblPrEx>
        <w:tc>
          <w:tcPr>
            <w:tcW w:w="2552" w:type="dxa"/>
          </w:tcPr>
          <w:p w:rsidR="00A02F97" w:rsidRDefault="00A02F97">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spacing w:before="120"/>
              <w:jc w:val="left"/>
              <w:rPr>
                <w:sz w:val="20"/>
              </w:rPr>
            </w:pPr>
            <w:r>
              <w:rPr>
                <w:sz w:val="20"/>
              </w:rPr>
              <w:fldChar w:fldCharType="begin"/>
            </w:r>
            <w:r>
              <w:rPr>
                <w:sz w:val="20"/>
              </w:rPr>
              <w:t xml:space="preserve"> STYLEREF Doc_Reference </w:t>
            </w:r>
            <w:r>
              <w:rPr>
                <w:sz w:val="20"/>
              </w:rPr>
              <w:fldChar w:fldCharType="separate"/>
            </w:r>
            <w:r>
              <w:rPr>
                <w:noProof/>
                <w:sz w:val="20"/>
              </w:rPr>
              <w:t>/GATC/BSI/PLAN/xxxx</w:t>
            </w:r>
            <w:r>
              <w:rPr>
                <w:sz w:val="20"/>
              </w:rPr>
              <w:fldChar w:fldCharType="separate"/>
            </w:r>
            <w:r>
              <w:rPr>
                <w:b/>
                <w:bCs/>
                <w:noProof/>
                <w:sz w:val="20"/>
                <w:lang w:val="fr-FR"/>
              </w:rPr>
              <w:t>Erreur ! Utilisez l'onglet Accueil pour appliquer  au texte que vous souhaitez faire apparaître ici.</w:t>
            </w:r>
            <w:r>
              <w:rPr>
                <w:sz w:val="20"/>
              </w:rPr>
              <w:fldChar w:fldCharType="end"/>
            </w:r>
          </w:p>
          <w:p w:rsidR="00A02F97" w:rsidRDefault="00A02F97">
            <w:pPr>
              <w:tabs>
                <w:tab w:val="left" w:pos="-14"/>
                <w:tab w:val="left" w:pos="589"/>
                <w:tab w:val="left" w:pos="1426"/>
                <w:tab w:val="left" w:pos="2203"/>
                <w:tab w:val="left" w:pos="2866"/>
                <w:tab w:val="left" w:pos="3586"/>
                <w:tab w:val="left" w:pos="4306"/>
                <w:tab w:val="left" w:pos="5026"/>
                <w:tab w:val="left" w:pos="5746"/>
                <w:tab w:val="left" w:pos="6466"/>
                <w:tab w:val="left" w:pos="7186"/>
                <w:tab w:val="left" w:pos="7906"/>
                <w:tab w:val="left" w:pos="8626"/>
                <w:tab w:val="left" w:pos="9346"/>
                <w:tab w:val="left" w:pos="10066"/>
                <w:tab w:val="left" w:pos="10786"/>
                <w:tab w:val="left" w:pos="11506"/>
                <w:tab w:val="left" w:pos="12226"/>
                <w:tab w:val="left" w:pos="12946"/>
                <w:tab w:val="left" w:pos="13666"/>
                <w:tab w:val="left" w:pos="14386"/>
                <w:tab w:val="left" w:pos="15106"/>
                <w:tab w:val="left" w:pos="15826"/>
                <w:tab w:val="left" w:pos="16546"/>
                <w:tab w:val="left" w:pos="17266"/>
                <w:tab w:val="left" w:pos="17986"/>
                <w:tab w:val="left" w:pos="18706"/>
              </w:tabs>
              <w:suppressAutoHyphens/>
              <w:jc w:val="left"/>
              <w:rPr>
                <w:sz w:val="20"/>
              </w:rPr>
            </w:pPr>
            <w:r>
              <w:rPr>
                <w:sz w:val="20"/>
              </w:rPr>
              <w:t xml:space="preserve">Issue </w:t>
            </w:r>
            <w:r>
              <w:rPr>
                <w:sz w:val="20"/>
              </w:rPr>
              <w:fldChar w:fldCharType="begin"/>
            </w:r>
            <w:r>
              <w:rPr>
                <w:sz w:val="20"/>
              </w:rPr>
              <w:t xml:space="preserve"> STYLEREF Doc_Issue </w:t>
            </w:r>
            <w:r>
              <w:rPr>
                <w:sz w:val="20"/>
              </w:rPr>
              <w:fldChar w:fldCharType="separate"/>
            </w:r>
            <w:r>
              <w:rPr>
                <w:noProof/>
                <w:sz w:val="20"/>
              </w:rPr>
              <w:t>0.0</w:t>
            </w:r>
            <w:r>
              <w:rPr>
                <w:sz w:val="20"/>
              </w:rPr>
              <w:fldChar w:fldCharType="separate"/>
            </w:r>
            <w:r>
              <w:rPr>
                <w:b/>
                <w:bCs/>
                <w:noProof/>
                <w:sz w:val="20"/>
                <w:lang w:val="fr-FR"/>
              </w:rPr>
              <w:t>Erreur ! Utilisez l'onglet Accueil pour appliquer  au texte que vous souhaitez faire apparaître ici.</w:t>
            </w:r>
            <w:r>
              <w:rPr>
                <w:sz w:val="20"/>
              </w:rPr>
              <w:fldChar w:fldCharType="end"/>
            </w:r>
          </w:p>
        </w:tc>
        <w:tc>
          <w:tcPr>
            <w:tcW w:w="5245" w:type="dxa"/>
          </w:tcPr>
          <w:p w:rsidR="00A02F97" w:rsidRDefault="00A02F97">
            <w:pPr>
              <w:tabs>
                <w:tab w:val="left" w:pos="-14"/>
              </w:tabs>
              <w:suppressAutoHyphens/>
              <w:spacing w:before="120"/>
              <w:jc w:val="center"/>
              <w:rPr>
                <w:sz w:val="20"/>
              </w:rPr>
            </w:pPr>
            <w:r>
              <w:rPr>
                <w:b/>
                <w:sz w:val="20"/>
              </w:rPr>
              <w:t xml:space="preserve">Generic ATC - </w:t>
            </w:r>
            <w:r>
              <w:rPr>
                <w:b/>
                <w:sz w:val="20"/>
              </w:rPr>
              <w:fldChar w:fldCharType="begin"/>
            </w:r>
            <w:r>
              <w:rPr>
                <w:b/>
                <w:sz w:val="20"/>
              </w:rPr>
              <w:t xml:space="preserve"> STYLEREF Doc_Title </w:t>
            </w:r>
            <w:r>
              <w:rPr>
                <w:b/>
                <w:sz w:val="20"/>
              </w:rPr>
              <w:fldChar w:fldCharType="separate"/>
            </w:r>
            <w:r>
              <w:rPr>
                <w:b/>
                <w:noProof/>
                <w:sz w:val="20"/>
              </w:rPr>
              <w:t>TITLE</w:t>
            </w:r>
            <w:r>
              <w:rPr>
                <w:b/>
                <w:sz w:val="20"/>
              </w:rPr>
              <w:fldChar w:fldCharType="separate"/>
            </w:r>
            <w:r>
              <w:rPr>
                <w:bCs/>
                <w:noProof/>
                <w:sz w:val="20"/>
                <w:lang w:val="fr-FR"/>
              </w:rPr>
              <w:t>Erreur ! Utilisez l'onglet Accueil pour appliquer  au texte que vous souhaitez faire apparaître ici.</w:t>
            </w:r>
            <w:r>
              <w:rPr>
                <w:b/>
                <w:sz w:val="20"/>
              </w:rPr>
              <w:fldChar w:fldCharType="end"/>
            </w:r>
          </w:p>
        </w:tc>
        <w:tc>
          <w:tcPr>
            <w:tcW w:w="1842" w:type="dxa"/>
          </w:tcPr>
          <w:p w:rsidR="00A02F97" w:rsidRDefault="00A02F97">
            <w:pPr>
              <w:suppressAutoHyphens/>
              <w:spacing w:before="120"/>
              <w:jc w:val="right"/>
              <w:rPr>
                <w:sz w:val="20"/>
              </w:rPr>
            </w:pPr>
            <w:r>
              <w:rPr>
                <w:sz w:val="24"/>
              </w:rPr>
              <w:t xml:space="preserve">PAGE </w:t>
            </w:r>
            <w:r>
              <w:rPr>
                <w:sz w:val="24"/>
              </w:rPr>
              <w:fldChar w:fldCharType="begin"/>
            </w:r>
            <w:r>
              <w:rPr>
                <w:sz w:val="24"/>
              </w:rPr>
              <w:t xml:space="preserve"> PAGE  \* MERGEFORMAT </w:t>
            </w:r>
            <w:r>
              <w:rPr>
                <w:sz w:val="24"/>
              </w:rPr>
              <w:fldChar w:fldCharType="separate"/>
            </w:r>
            <w:r>
              <w:rPr>
                <w:noProof/>
                <w:sz w:val="24"/>
              </w:rPr>
              <w:t>1</w:t>
            </w:r>
            <w:r>
              <w:rPr>
                <w:sz w:val="24"/>
              </w:rPr>
              <w:fldChar w:fldCharType="separate"/>
            </w:r>
            <w:r>
              <w:rPr>
                <w:noProof/>
                <w:sz w:val="24"/>
              </w:rPr>
              <w:t>4</w:t>
            </w:r>
            <w:r>
              <w:rPr>
                <w:sz w:val="24"/>
              </w:rPr>
              <w:fldChar w:fldCharType="end"/>
            </w:r>
            <w:r>
              <w:rPr>
                <w:sz w:val="24"/>
              </w:rPr>
              <w:t xml:space="preserve"> OF </w:t>
            </w:r>
            <w:r>
              <w:rPr>
                <w:sz w:val="24"/>
              </w:rPr>
              <w:fldChar w:fldCharType="begin"/>
            </w:r>
            <w:r>
              <w:rPr>
                <w:sz w:val="24"/>
              </w:rPr>
              <w:t xml:space="preserve"> NUMPAGES  \* MERGEFORMAT </w:t>
            </w:r>
            <w:r>
              <w:rPr>
                <w:sz w:val="24"/>
              </w:rPr>
              <w:fldChar w:fldCharType="separate"/>
            </w:r>
            <w:r>
              <w:rPr>
                <w:noProof/>
                <w:sz w:val="24"/>
              </w:rPr>
              <w:t>1</w:t>
            </w:r>
            <w:r>
              <w:rPr>
                <w:sz w:val="24"/>
              </w:rPr>
              <w:fldChar w:fldCharType="separate"/>
            </w:r>
            <w:r>
              <w:rPr>
                <w:noProof/>
                <w:sz w:val="24"/>
              </w:rPr>
              <w:t>31</w:t>
            </w:r>
            <w:r>
              <w:rPr>
                <w:sz w:val="24"/>
              </w:rPr>
              <w:fldChar w:fldCharType="end"/>
            </w:r>
          </w:p>
        </w:tc>
      </w:tr>
    </w:tbl>
    <w:p w:rsidR="00A02F97" w:rsidRDefault="00A02F97"/>
    <w:p w:rsidR="00A02F97" w:rsidRDefault="00A02F97"/>
  </w:footnote>
  <w:footnote w:type="continuationSeparator" w:id="0">
    <w:p w:rsidR="00A02F97" w:rsidRDefault="00A02F9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89" w:rsidRDefault="00467F89">
    <w:pPr>
      <w:pStyle w:val="DocReference"/>
      <w:rPr>
        <w:lang w:val="en-GB"/>
      </w:rPr>
    </w:pPr>
  </w:p>
  <w:tbl>
    <w:tblPr>
      <w:tblW w:w="0" w:type="auto"/>
      <w:tblBorders>
        <w:top w:val="single" w:sz="6" w:space="0" w:color="auto"/>
        <w:left w:val="single" w:sz="6" w:space="0" w:color="auto"/>
        <w:bottom w:val="single" w:sz="6" w:space="0" w:color="auto"/>
        <w:right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3331"/>
      <w:gridCol w:w="3402"/>
      <w:gridCol w:w="2976"/>
    </w:tblGrid>
    <w:tr w:rsidR="00467F89">
      <w:tblPrEx>
        <w:tblCellMar>
          <w:top w:w="0" w:type="dxa"/>
          <w:bottom w:w="0" w:type="dxa"/>
        </w:tblCellMar>
      </w:tblPrEx>
      <w:tc>
        <w:tcPr>
          <w:tcW w:w="3331" w:type="dxa"/>
        </w:tcPr>
        <w:p w:rsidR="00467F89" w:rsidRDefault="00467F89">
          <w:pPr>
            <w:pStyle w:val="Kopfzeile"/>
            <w:spacing w:line="240" w:lineRule="auto"/>
            <w:jc w:val="left"/>
            <w:rPr>
              <w:rFonts w:ascii="Alstom Logo" w:hAnsi="Alstom Logo"/>
              <w:sz w:val="8"/>
            </w:rPr>
          </w:pPr>
        </w:p>
        <w:p w:rsidR="00467F89" w:rsidRDefault="00467F89">
          <w:pPr>
            <w:pStyle w:val="Kopfzeile"/>
            <w:spacing w:line="240" w:lineRule="auto"/>
            <w:jc w:val="left"/>
            <w:rPr>
              <w:rFonts w:ascii="Alstom Logo" w:hAnsi="Alstom Logo"/>
              <w:sz w:val="8"/>
            </w:rPr>
          </w:pPr>
        </w:p>
        <w:p w:rsidR="00467F89" w:rsidRDefault="00467F89">
          <w:pPr>
            <w:pStyle w:val="Kopfzeile"/>
            <w:jc w:val="center"/>
            <w:rPr>
              <w:rFonts w:ascii="Alstom Logo" w:hAnsi="Alstom Logo"/>
              <w:sz w:val="36"/>
              <w:lang w:val="fr-FR"/>
            </w:rPr>
          </w:pP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r>
            <w:rPr>
              <w:rFonts w:ascii="Alstom Logo" w:hAnsi="Alstom Logo"/>
              <w:sz w:val="36"/>
            </w:rPr>
            <w:t></w:t>
          </w:r>
        </w:p>
        <w:p w:rsidR="00467F89" w:rsidRDefault="00467F89">
          <w:pPr>
            <w:pStyle w:val="Kopfzeile"/>
            <w:jc w:val="center"/>
            <w:rPr>
              <w:b w:val="0"/>
              <w:i/>
              <w:sz w:val="20"/>
              <w:lang w:val="fr-FR"/>
            </w:rPr>
          </w:pPr>
          <w:r>
            <w:rPr>
              <w:sz w:val="20"/>
              <w:lang w:val="fr-FR"/>
            </w:rPr>
            <w:t>T</w:t>
          </w:r>
          <w:r>
            <w:rPr>
              <w:caps w:val="0"/>
              <w:sz w:val="20"/>
              <w:lang w:val="fr-FR"/>
            </w:rPr>
            <w:t>ransport Information Solutions</w:t>
          </w:r>
        </w:p>
      </w:tc>
      <w:tc>
        <w:tcPr>
          <w:tcW w:w="3402" w:type="dxa"/>
        </w:tcPr>
        <w:p w:rsidR="00467F89" w:rsidRDefault="00467F89">
          <w:pPr>
            <w:pStyle w:val="Kopfzeile"/>
            <w:spacing w:line="240" w:lineRule="auto"/>
            <w:jc w:val="center"/>
            <w:rPr>
              <w:b w:val="0"/>
              <w:sz w:val="22"/>
              <w:lang w:val="fr-FR"/>
            </w:rPr>
          </w:pPr>
        </w:p>
        <w:p w:rsidR="00467F89" w:rsidRDefault="00467F89">
          <w:pPr>
            <w:pStyle w:val="Projecttitle"/>
            <w:rPr>
              <w:lang w:val="de-DE"/>
            </w:rPr>
          </w:pPr>
          <w:r>
            <w:rPr>
              <w:lang w:val="de-DE"/>
            </w:rPr>
            <w:t>Open ETCS</w:t>
          </w:r>
        </w:p>
      </w:tc>
      <w:tc>
        <w:tcPr>
          <w:tcW w:w="2976" w:type="dxa"/>
        </w:tcPr>
        <w:p w:rsidR="00467F89" w:rsidRDefault="00467F89">
          <w:pPr>
            <w:pStyle w:val="Kopfzeile"/>
            <w:spacing w:line="240" w:lineRule="auto"/>
            <w:jc w:val="left"/>
            <w:rPr>
              <w:sz w:val="16"/>
              <w:lang w:val="de-DE"/>
            </w:rPr>
          </w:pPr>
        </w:p>
        <w:p w:rsidR="00467F89" w:rsidRDefault="00467F89">
          <w:pPr>
            <w:pStyle w:val="Kopfzeile"/>
            <w:spacing w:line="240" w:lineRule="auto"/>
            <w:jc w:val="center"/>
            <w:rPr>
              <w:sz w:val="22"/>
              <w:lang w:val="de-DE"/>
            </w:rPr>
          </w:pPr>
          <w:r>
            <w:rPr>
              <w:caps w:val="0"/>
              <w:sz w:val="22"/>
              <w:lang w:val="de-DE"/>
            </w:rPr>
            <w:t>Ref</w:t>
          </w:r>
          <w:r>
            <w:rPr>
              <w:lang w:val="de-DE"/>
            </w:rPr>
            <w:t>:</w:t>
          </w:r>
          <w:r>
            <w:rPr>
              <w:sz w:val="22"/>
              <w:lang w:val="de-DE"/>
            </w:rPr>
            <w:t xml:space="preserve"> V7</w:t>
          </w:r>
        </w:p>
        <w:p w:rsidR="00467F89" w:rsidRDefault="00467F89">
          <w:pPr>
            <w:pStyle w:val="Kopfzeile"/>
            <w:spacing w:line="240" w:lineRule="auto"/>
            <w:jc w:val="center"/>
            <w:rPr>
              <w:sz w:val="22"/>
              <w:lang w:val="fr-FR"/>
            </w:rPr>
          </w:pPr>
        </w:p>
        <w:p w:rsidR="00467F89" w:rsidRDefault="00467F89">
          <w:pPr>
            <w:pStyle w:val="Kopfzeile"/>
            <w:spacing w:line="240" w:lineRule="auto"/>
            <w:jc w:val="center"/>
            <w:rPr>
              <w:b w:val="0"/>
              <w:sz w:val="18"/>
              <w:lang w:val="fr-FR"/>
            </w:rPr>
          </w:pPr>
        </w:p>
        <w:p w:rsidR="00467F89" w:rsidRDefault="00467F89">
          <w:pPr>
            <w:pStyle w:val="Kopfzeile"/>
            <w:spacing w:line="240" w:lineRule="auto"/>
            <w:rPr>
              <w:sz w:val="20"/>
              <w:lang w:val="fr-FR"/>
            </w:rPr>
          </w:pPr>
        </w:p>
      </w:tc>
    </w:tr>
  </w:tbl>
  <w:p w:rsidR="00467F89" w:rsidRDefault="00467F89">
    <w:pPr>
      <w:pStyle w:val="Kopfzeil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F89" w:rsidRDefault="00467F89">
    <w:pPr>
      <w:pStyle w:val="Kopfzeile"/>
      <w:jc w:val="left"/>
      <w:rPr>
        <w:caps w:val="0"/>
        <w:smallCaps/>
        <w:sz w:val="44"/>
      </w:rPr>
    </w:pPr>
    <w:r>
      <w:rPr>
        <w:rFonts w:ascii="Alstom Logo" w:hAnsi="Alstom Logo"/>
        <w:sz w:val="44"/>
      </w:rPr>
      <w:t></w:t>
    </w:r>
    <w:r>
      <w:rPr>
        <w:rFonts w:ascii="Alstom Logo" w:hAnsi="Alstom Logo"/>
        <w:sz w:val="44"/>
      </w:rPr>
      <w:t></w:t>
    </w:r>
    <w:r>
      <w:rPr>
        <w:rFonts w:ascii="Alstom Logo" w:hAnsi="Alstom Logo"/>
        <w:sz w:val="44"/>
      </w:rPr>
      <w:t></w:t>
    </w:r>
    <w:r>
      <w:rPr>
        <w:rFonts w:ascii="Alstom Logo" w:hAnsi="Alstom Logo"/>
        <w:sz w:val="44"/>
      </w:rPr>
      <w:t></w:t>
    </w:r>
    <w:r>
      <w:rPr>
        <w:sz w:val="44"/>
      </w:rPr>
      <w:t xml:space="preserve"> - T</w:t>
    </w:r>
    <w:r>
      <w:rPr>
        <w:caps w:val="0"/>
        <w:smallCaps/>
        <w:sz w:val="44"/>
      </w:rPr>
      <w:t>ransport</w:t>
    </w:r>
    <w:r>
      <w:rPr>
        <w:sz w:val="44"/>
      </w:rPr>
      <w:t xml:space="preserve"> S</w:t>
    </w:r>
    <w:r>
      <w:rPr>
        <w:caps w:val="0"/>
        <w:smallCaps/>
        <w:sz w:val="44"/>
      </w:rPr>
      <w:t>ignalling</w:t>
    </w:r>
  </w:p>
  <w:p w:rsidR="00467F89" w:rsidRDefault="00467F89">
    <w:pPr>
      <w:pStyle w:val="Kopfzeile"/>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678E1296"/>
    <w:lvl w:ilvl="0">
      <w:start w:val="1"/>
      <w:numFmt w:val="decimal"/>
      <w:pStyle w:val="berschrift1"/>
      <w:lvlText w:val="%1."/>
      <w:lvlJc w:val="left"/>
      <w:pPr>
        <w:tabs>
          <w:tab w:val="num" w:pos="0"/>
        </w:tabs>
        <w:ind w:left="0" w:firstLine="0"/>
      </w:pPr>
    </w:lvl>
    <w:lvl w:ilvl="1">
      <w:start w:val="1"/>
      <w:numFmt w:val="decimal"/>
      <w:pStyle w:val="berschrift2"/>
      <w:lvlText w:val="%1.%2"/>
      <w:lvlJc w:val="left"/>
      <w:pPr>
        <w:tabs>
          <w:tab w:val="num" w:pos="0"/>
        </w:tabs>
        <w:ind w:left="0" w:firstLine="0"/>
      </w:pPr>
    </w:lvl>
    <w:lvl w:ilvl="2">
      <w:start w:val="1"/>
      <w:numFmt w:val="decimal"/>
      <w:pStyle w:val="berschrift3"/>
      <w:lvlText w:val="%1.%2.%3"/>
      <w:lvlJc w:val="left"/>
      <w:pPr>
        <w:tabs>
          <w:tab w:val="num" w:pos="0"/>
        </w:tabs>
        <w:ind w:left="0" w:firstLine="0"/>
      </w:pPr>
    </w:lvl>
    <w:lvl w:ilvl="3">
      <w:start w:val="1"/>
      <w:numFmt w:val="decimal"/>
      <w:pStyle w:val="berschrift4"/>
      <w:lvlText w:val="%1.%2.%3.%4"/>
      <w:lvlJc w:val="left"/>
      <w:pPr>
        <w:tabs>
          <w:tab w:val="num" w:pos="0"/>
        </w:tabs>
        <w:ind w:left="0" w:firstLine="0"/>
      </w:pPr>
    </w:lvl>
    <w:lvl w:ilvl="4">
      <w:start w:val="1"/>
      <w:numFmt w:val="upperLetter"/>
      <w:pStyle w:val="berschrift5"/>
      <w:lvlText w:val="Appendix %5"/>
      <w:lvlJc w:val="left"/>
      <w:pPr>
        <w:tabs>
          <w:tab w:val="num" w:pos="1800"/>
        </w:tabs>
        <w:ind w:left="0" w:firstLine="0"/>
      </w:pPr>
    </w:lvl>
    <w:lvl w:ilvl="5">
      <w:start w:val="1"/>
      <w:numFmt w:val="decimal"/>
      <w:pStyle w:val="berschrift6"/>
      <w:lvlText w:val="Appendix %5.%6"/>
      <w:lvlJc w:val="left"/>
      <w:pPr>
        <w:tabs>
          <w:tab w:val="num" w:pos="2160"/>
        </w:tabs>
        <w:ind w:left="0" w:firstLine="0"/>
      </w:pPr>
    </w:lvl>
    <w:lvl w:ilvl="6">
      <w:start w:val="1"/>
      <w:numFmt w:val="decimal"/>
      <w:pStyle w:val="berschrift7"/>
      <w:lvlText w:val="Appendix %5.%6.%7"/>
      <w:lvlJc w:val="left"/>
      <w:pPr>
        <w:tabs>
          <w:tab w:val="num" w:pos="2520"/>
        </w:tabs>
        <w:ind w:left="0" w:firstLine="0"/>
      </w:pPr>
    </w:lvl>
    <w:lvl w:ilvl="7">
      <w:start w:val="1"/>
      <w:numFmt w:val="decimal"/>
      <w:pStyle w:val="berschrift8"/>
      <w:lvlText w:val="Appendix %5.%6.%7.%8"/>
      <w:lvlJc w:val="left"/>
      <w:pPr>
        <w:tabs>
          <w:tab w:val="num" w:pos="2880"/>
        </w:tabs>
        <w:ind w:left="0" w:firstLine="0"/>
      </w:pPr>
    </w:lvl>
    <w:lvl w:ilvl="8">
      <w:start w:val="1"/>
      <w:numFmt w:val="decimal"/>
      <w:pStyle w:val="berschrift9"/>
      <w:lvlText w:val="Appendix %5.%6.%7.%8.%9"/>
      <w:lvlJc w:val="left"/>
      <w:pPr>
        <w:tabs>
          <w:tab w:val="num" w:pos="2880"/>
        </w:tabs>
        <w:ind w:left="0" w:firstLine="0"/>
      </w:pPr>
    </w:lvl>
  </w:abstractNum>
  <w:abstractNum w:abstractNumId="1">
    <w:nsid w:val="1047166F"/>
    <w:multiLevelType w:val="hybridMultilevel"/>
    <w:tmpl w:val="C7045862"/>
    <w:lvl w:ilvl="0" w:tplc="8272CCBC">
      <w:start w:val="5"/>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4FA7DEF"/>
    <w:multiLevelType w:val="hybridMultilevel"/>
    <w:tmpl w:val="353CBB40"/>
    <w:lvl w:ilvl="0" w:tplc="D32495E8">
      <w:start w:val="1"/>
      <w:numFmt w:val="decimal"/>
      <w:lvlText w:val="%1)"/>
      <w:lvlJc w:val="left"/>
      <w:pPr>
        <w:tabs>
          <w:tab w:val="num" w:pos="1381"/>
        </w:tabs>
        <w:ind w:left="1381" w:hanging="360"/>
      </w:pPr>
      <w:rPr>
        <w:rFonts w:hint="default"/>
      </w:rPr>
    </w:lvl>
    <w:lvl w:ilvl="1" w:tplc="040C0019" w:tentative="1">
      <w:start w:val="1"/>
      <w:numFmt w:val="lowerLetter"/>
      <w:lvlText w:val="%2."/>
      <w:lvlJc w:val="left"/>
      <w:pPr>
        <w:tabs>
          <w:tab w:val="num" w:pos="1440"/>
        </w:tabs>
        <w:ind w:left="1440" w:hanging="360"/>
      </w:pPr>
    </w:lvl>
    <w:lvl w:ilvl="2" w:tplc="040C001B" w:tentative="1">
      <w:start w:val="1"/>
      <w:numFmt w:val="lowerRoman"/>
      <w:lvlText w:val="%3."/>
      <w:lvlJc w:val="right"/>
      <w:pPr>
        <w:tabs>
          <w:tab w:val="num" w:pos="2160"/>
        </w:tabs>
        <w:ind w:left="2160" w:hanging="180"/>
      </w:pPr>
    </w:lvl>
    <w:lvl w:ilvl="3" w:tplc="040C000F" w:tentative="1">
      <w:start w:val="1"/>
      <w:numFmt w:val="decimal"/>
      <w:lvlText w:val="%4."/>
      <w:lvlJc w:val="left"/>
      <w:pPr>
        <w:tabs>
          <w:tab w:val="num" w:pos="2880"/>
        </w:tabs>
        <w:ind w:left="2880" w:hanging="360"/>
      </w:pPr>
    </w:lvl>
    <w:lvl w:ilvl="4" w:tplc="040C0019" w:tentative="1">
      <w:start w:val="1"/>
      <w:numFmt w:val="lowerLetter"/>
      <w:lvlText w:val="%5."/>
      <w:lvlJc w:val="left"/>
      <w:pPr>
        <w:tabs>
          <w:tab w:val="num" w:pos="3600"/>
        </w:tabs>
        <w:ind w:left="3600" w:hanging="360"/>
      </w:pPr>
    </w:lvl>
    <w:lvl w:ilvl="5" w:tplc="040C001B" w:tentative="1">
      <w:start w:val="1"/>
      <w:numFmt w:val="lowerRoman"/>
      <w:lvlText w:val="%6."/>
      <w:lvlJc w:val="right"/>
      <w:pPr>
        <w:tabs>
          <w:tab w:val="num" w:pos="4320"/>
        </w:tabs>
        <w:ind w:left="4320" w:hanging="180"/>
      </w:pPr>
    </w:lvl>
    <w:lvl w:ilvl="6" w:tplc="040C000F" w:tentative="1">
      <w:start w:val="1"/>
      <w:numFmt w:val="decimal"/>
      <w:lvlText w:val="%7."/>
      <w:lvlJc w:val="left"/>
      <w:pPr>
        <w:tabs>
          <w:tab w:val="num" w:pos="5040"/>
        </w:tabs>
        <w:ind w:left="5040" w:hanging="360"/>
      </w:pPr>
    </w:lvl>
    <w:lvl w:ilvl="7" w:tplc="040C0019" w:tentative="1">
      <w:start w:val="1"/>
      <w:numFmt w:val="lowerLetter"/>
      <w:lvlText w:val="%8."/>
      <w:lvlJc w:val="left"/>
      <w:pPr>
        <w:tabs>
          <w:tab w:val="num" w:pos="5760"/>
        </w:tabs>
        <w:ind w:left="5760" w:hanging="360"/>
      </w:pPr>
    </w:lvl>
    <w:lvl w:ilvl="8" w:tplc="040C001B" w:tentative="1">
      <w:start w:val="1"/>
      <w:numFmt w:val="lowerRoman"/>
      <w:lvlText w:val="%9."/>
      <w:lvlJc w:val="right"/>
      <w:pPr>
        <w:tabs>
          <w:tab w:val="num" w:pos="6480"/>
        </w:tabs>
        <w:ind w:left="6480" w:hanging="180"/>
      </w:pPr>
    </w:lvl>
  </w:abstractNum>
  <w:abstractNum w:abstractNumId="3">
    <w:nsid w:val="1C120728"/>
    <w:multiLevelType w:val="hybridMultilevel"/>
    <w:tmpl w:val="76DAEB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4">
    <w:nsid w:val="1C5E0697"/>
    <w:multiLevelType w:val="hybridMultilevel"/>
    <w:tmpl w:val="E07A42A8"/>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5">
    <w:nsid w:val="264F4D11"/>
    <w:multiLevelType w:val="hybridMultilevel"/>
    <w:tmpl w:val="0EECBA2E"/>
    <w:lvl w:ilvl="0" w:tplc="F39EAE7A">
      <w:start w:val="1"/>
      <w:numFmt w:val="bullet"/>
      <w:lvlText w:val="-"/>
      <w:lvlJc w:val="left"/>
      <w:pPr>
        <w:ind w:left="720" w:hanging="36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9316866"/>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7">
    <w:nsid w:val="2F825AB0"/>
    <w:multiLevelType w:val="hybridMultilevel"/>
    <w:tmpl w:val="AAA4C784"/>
    <w:lvl w:ilvl="0" w:tplc="D5385704">
      <w:start w:val="752"/>
      <w:numFmt w:val="bullet"/>
      <w:lvlText w:val="-"/>
      <w:lvlJc w:val="left"/>
      <w:pPr>
        <w:ind w:left="720" w:hanging="360"/>
      </w:pPr>
      <w:rPr>
        <w:rFonts w:ascii="Times New Roman" w:eastAsia="WenQuanYi Micro Hei"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4F64D2B"/>
    <w:multiLevelType w:val="hybridMultilevel"/>
    <w:tmpl w:val="981E60A6"/>
    <w:lvl w:ilvl="0" w:tplc="3822EEC4">
      <w:start w:val="1"/>
      <w:numFmt w:val="bullet"/>
      <w:lvlText w:val="-"/>
      <w:lvlJc w:val="left"/>
      <w:pPr>
        <w:tabs>
          <w:tab w:val="num" w:pos="1381"/>
        </w:tabs>
        <w:ind w:left="1381" w:hanging="360"/>
      </w:pPr>
      <w:rPr>
        <w:rFonts w:ascii="Times New Roman" w:eastAsia="Times New Roman" w:hAnsi="Times New Roman" w:cs="Times New Roman" w:hint="default"/>
      </w:rPr>
    </w:lvl>
    <w:lvl w:ilvl="1" w:tplc="040C0003">
      <w:start w:val="1"/>
      <w:numFmt w:val="bullet"/>
      <w:lvlText w:val="o"/>
      <w:lvlJc w:val="left"/>
      <w:pPr>
        <w:tabs>
          <w:tab w:val="num" w:pos="2101"/>
        </w:tabs>
        <w:ind w:left="2101" w:hanging="360"/>
      </w:pPr>
      <w:rPr>
        <w:rFonts w:ascii="Courier New" w:hAnsi="Courier New" w:hint="default"/>
      </w:rPr>
    </w:lvl>
    <w:lvl w:ilvl="2" w:tplc="040C0005">
      <w:start w:val="1"/>
      <w:numFmt w:val="bullet"/>
      <w:lvlText w:val=""/>
      <w:lvlJc w:val="left"/>
      <w:pPr>
        <w:tabs>
          <w:tab w:val="num" w:pos="2821"/>
        </w:tabs>
        <w:ind w:left="2821" w:hanging="360"/>
      </w:pPr>
      <w:rPr>
        <w:rFonts w:ascii="Wingdings" w:hAnsi="Wingdings" w:hint="default"/>
      </w:rPr>
    </w:lvl>
    <w:lvl w:ilvl="3" w:tplc="040C0001">
      <w:start w:val="1"/>
      <w:numFmt w:val="bullet"/>
      <w:lvlText w:val=""/>
      <w:lvlJc w:val="left"/>
      <w:pPr>
        <w:tabs>
          <w:tab w:val="num" w:pos="3541"/>
        </w:tabs>
        <w:ind w:left="3541" w:hanging="360"/>
      </w:pPr>
      <w:rPr>
        <w:rFonts w:ascii="Symbol" w:hAnsi="Symbol" w:hint="default"/>
      </w:rPr>
    </w:lvl>
    <w:lvl w:ilvl="4" w:tplc="040C0003">
      <w:start w:val="1"/>
      <w:numFmt w:val="bullet"/>
      <w:lvlText w:val="o"/>
      <w:lvlJc w:val="left"/>
      <w:pPr>
        <w:tabs>
          <w:tab w:val="num" w:pos="4261"/>
        </w:tabs>
        <w:ind w:left="4261" w:hanging="360"/>
      </w:pPr>
      <w:rPr>
        <w:rFonts w:ascii="Courier New" w:hAnsi="Courier New" w:hint="default"/>
      </w:rPr>
    </w:lvl>
    <w:lvl w:ilvl="5" w:tplc="040C0005" w:tentative="1">
      <w:start w:val="1"/>
      <w:numFmt w:val="bullet"/>
      <w:lvlText w:val=""/>
      <w:lvlJc w:val="left"/>
      <w:pPr>
        <w:tabs>
          <w:tab w:val="num" w:pos="4981"/>
        </w:tabs>
        <w:ind w:left="4981" w:hanging="360"/>
      </w:pPr>
      <w:rPr>
        <w:rFonts w:ascii="Wingdings" w:hAnsi="Wingdings" w:hint="default"/>
      </w:rPr>
    </w:lvl>
    <w:lvl w:ilvl="6" w:tplc="040C0001" w:tentative="1">
      <w:start w:val="1"/>
      <w:numFmt w:val="bullet"/>
      <w:lvlText w:val=""/>
      <w:lvlJc w:val="left"/>
      <w:pPr>
        <w:tabs>
          <w:tab w:val="num" w:pos="5701"/>
        </w:tabs>
        <w:ind w:left="5701" w:hanging="360"/>
      </w:pPr>
      <w:rPr>
        <w:rFonts w:ascii="Symbol" w:hAnsi="Symbol" w:hint="default"/>
      </w:rPr>
    </w:lvl>
    <w:lvl w:ilvl="7" w:tplc="040C0003" w:tentative="1">
      <w:start w:val="1"/>
      <w:numFmt w:val="bullet"/>
      <w:lvlText w:val="o"/>
      <w:lvlJc w:val="left"/>
      <w:pPr>
        <w:tabs>
          <w:tab w:val="num" w:pos="6421"/>
        </w:tabs>
        <w:ind w:left="6421" w:hanging="360"/>
      </w:pPr>
      <w:rPr>
        <w:rFonts w:ascii="Courier New" w:hAnsi="Courier New" w:hint="default"/>
      </w:rPr>
    </w:lvl>
    <w:lvl w:ilvl="8" w:tplc="040C0005" w:tentative="1">
      <w:start w:val="1"/>
      <w:numFmt w:val="bullet"/>
      <w:lvlText w:val=""/>
      <w:lvlJc w:val="left"/>
      <w:pPr>
        <w:tabs>
          <w:tab w:val="num" w:pos="7141"/>
        </w:tabs>
        <w:ind w:left="7141" w:hanging="360"/>
      </w:pPr>
      <w:rPr>
        <w:rFonts w:ascii="Wingdings" w:hAnsi="Wingdings" w:hint="default"/>
      </w:rPr>
    </w:lvl>
  </w:abstractNum>
  <w:abstractNum w:abstractNumId="9">
    <w:nsid w:val="4A10170C"/>
    <w:multiLevelType w:val="hybridMultilevel"/>
    <w:tmpl w:val="ABB2780C"/>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10">
    <w:nsid w:val="4B717610"/>
    <w:multiLevelType w:val="hybridMultilevel"/>
    <w:tmpl w:val="7BF0413C"/>
    <w:lvl w:ilvl="0" w:tplc="170435D4">
      <w:start w:val="1"/>
      <w:numFmt w:val="lowerLetter"/>
      <w:lvlText w:val="%1)"/>
      <w:lvlJc w:val="left"/>
      <w:pPr>
        <w:ind w:left="2345"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11">
    <w:nsid w:val="4CBC08ED"/>
    <w:multiLevelType w:val="hybridMultilevel"/>
    <w:tmpl w:val="54A83FBE"/>
    <w:lvl w:ilvl="0" w:tplc="2CBED260">
      <w:start w:val="7"/>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12">
    <w:nsid w:val="50052108"/>
    <w:multiLevelType w:val="hybridMultilevel"/>
    <w:tmpl w:val="642C5A12"/>
    <w:lvl w:ilvl="0" w:tplc="D03625D2">
      <w:numFmt w:val="bullet"/>
      <w:lvlText w:val="-"/>
      <w:lvlJc w:val="left"/>
      <w:pPr>
        <w:ind w:left="1080" w:hanging="360"/>
      </w:pPr>
      <w:rPr>
        <w:rFonts w:ascii="FuturaA Bk BT" w:eastAsia="Times New Roman" w:hAnsi="FuturaA Bk BT" w:cs="Times New Roman"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13">
    <w:nsid w:val="507A18FD"/>
    <w:multiLevelType w:val="singleLevel"/>
    <w:tmpl w:val="A4442D5C"/>
    <w:lvl w:ilvl="0">
      <w:start w:val="1"/>
      <w:numFmt w:val="lowerLetter"/>
      <w:lvlText w:val="%1)"/>
      <w:legacy w:legacy="1" w:legacySpace="0" w:legacyIndent="283"/>
      <w:lvlJc w:val="left"/>
      <w:pPr>
        <w:ind w:left="1417" w:hanging="283"/>
      </w:pPr>
    </w:lvl>
  </w:abstractNum>
  <w:abstractNum w:abstractNumId="14">
    <w:nsid w:val="5CD4047D"/>
    <w:multiLevelType w:val="singleLevel"/>
    <w:tmpl w:val="A4442D5C"/>
    <w:lvl w:ilvl="0">
      <w:start w:val="1"/>
      <w:numFmt w:val="lowerLetter"/>
      <w:lvlText w:val="%1)"/>
      <w:legacy w:legacy="1" w:legacySpace="0" w:legacyIndent="283"/>
      <w:lvlJc w:val="left"/>
      <w:pPr>
        <w:ind w:left="1417" w:hanging="283"/>
      </w:pPr>
    </w:lvl>
  </w:abstractNum>
  <w:abstractNum w:abstractNumId="15">
    <w:nsid w:val="5D874D7E"/>
    <w:multiLevelType w:val="hybridMultilevel"/>
    <w:tmpl w:val="5BC40982"/>
    <w:lvl w:ilvl="0" w:tplc="A7367718">
      <w:start w:val="1"/>
      <w:numFmt w:val="lowerLetter"/>
      <w:lvlText w:val="%1)"/>
      <w:lvlJc w:val="left"/>
      <w:pPr>
        <w:ind w:left="2062" w:hanging="360"/>
      </w:pPr>
      <w:rPr>
        <w:rFonts w:hint="default"/>
      </w:rPr>
    </w:lvl>
    <w:lvl w:ilvl="1" w:tplc="040C0019" w:tentative="1">
      <w:start w:val="1"/>
      <w:numFmt w:val="lowerLetter"/>
      <w:lvlText w:val="%2."/>
      <w:lvlJc w:val="left"/>
      <w:pPr>
        <w:ind w:left="2782" w:hanging="360"/>
      </w:pPr>
    </w:lvl>
    <w:lvl w:ilvl="2" w:tplc="040C001B" w:tentative="1">
      <w:start w:val="1"/>
      <w:numFmt w:val="lowerRoman"/>
      <w:lvlText w:val="%3."/>
      <w:lvlJc w:val="right"/>
      <w:pPr>
        <w:ind w:left="3502" w:hanging="180"/>
      </w:pPr>
    </w:lvl>
    <w:lvl w:ilvl="3" w:tplc="040C000F" w:tentative="1">
      <w:start w:val="1"/>
      <w:numFmt w:val="decimal"/>
      <w:lvlText w:val="%4."/>
      <w:lvlJc w:val="left"/>
      <w:pPr>
        <w:ind w:left="4222" w:hanging="360"/>
      </w:pPr>
    </w:lvl>
    <w:lvl w:ilvl="4" w:tplc="040C0019" w:tentative="1">
      <w:start w:val="1"/>
      <w:numFmt w:val="lowerLetter"/>
      <w:lvlText w:val="%5."/>
      <w:lvlJc w:val="left"/>
      <w:pPr>
        <w:ind w:left="4942" w:hanging="360"/>
      </w:pPr>
    </w:lvl>
    <w:lvl w:ilvl="5" w:tplc="040C001B" w:tentative="1">
      <w:start w:val="1"/>
      <w:numFmt w:val="lowerRoman"/>
      <w:lvlText w:val="%6."/>
      <w:lvlJc w:val="right"/>
      <w:pPr>
        <w:ind w:left="5662" w:hanging="180"/>
      </w:pPr>
    </w:lvl>
    <w:lvl w:ilvl="6" w:tplc="040C000F" w:tentative="1">
      <w:start w:val="1"/>
      <w:numFmt w:val="decimal"/>
      <w:lvlText w:val="%7."/>
      <w:lvlJc w:val="left"/>
      <w:pPr>
        <w:ind w:left="6382" w:hanging="360"/>
      </w:pPr>
    </w:lvl>
    <w:lvl w:ilvl="7" w:tplc="040C0019" w:tentative="1">
      <w:start w:val="1"/>
      <w:numFmt w:val="lowerLetter"/>
      <w:lvlText w:val="%8."/>
      <w:lvlJc w:val="left"/>
      <w:pPr>
        <w:ind w:left="7102" w:hanging="360"/>
      </w:pPr>
    </w:lvl>
    <w:lvl w:ilvl="8" w:tplc="040C001B" w:tentative="1">
      <w:start w:val="1"/>
      <w:numFmt w:val="lowerRoman"/>
      <w:lvlText w:val="%9."/>
      <w:lvlJc w:val="right"/>
      <w:pPr>
        <w:ind w:left="7822" w:hanging="180"/>
      </w:pPr>
    </w:lvl>
  </w:abstractNum>
  <w:abstractNum w:abstractNumId="16">
    <w:nsid w:val="67115520"/>
    <w:multiLevelType w:val="hybridMultilevel"/>
    <w:tmpl w:val="5B3C85C0"/>
    <w:lvl w:ilvl="0" w:tplc="9BC420DE">
      <w:start w:val="1"/>
      <w:numFmt w:val="bullet"/>
      <w:lvlText w:val="-"/>
      <w:lvlJc w:val="left"/>
      <w:pPr>
        <w:ind w:left="1381" w:hanging="360"/>
      </w:pPr>
      <w:rPr>
        <w:rFonts w:ascii="Arial" w:eastAsia="Times New Roman" w:hAnsi="Arial" w:cs="Arial" w:hint="default"/>
      </w:rPr>
    </w:lvl>
    <w:lvl w:ilvl="1" w:tplc="040C0003">
      <w:start w:val="1"/>
      <w:numFmt w:val="bullet"/>
      <w:lvlText w:val="o"/>
      <w:lvlJc w:val="left"/>
      <w:pPr>
        <w:ind w:left="2101" w:hanging="360"/>
      </w:pPr>
      <w:rPr>
        <w:rFonts w:ascii="Courier New" w:hAnsi="Courier New" w:cs="Courier New" w:hint="default"/>
      </w:rPr>
    </w:lvl>
    <w:lvl w:ilvl="2" w:tplc="040C0005">
      <w:start w:val="1"/>
      <w:numFmt w:val="bullet"/>
      <w:lvlText w:val=""/>
      <w:lvlJc w:val="left"/>
      <w:pPr>
        <w:ind w:left="2821" w:hanging="360"/>
      </w:pPr>
      <w:rPr>
        <w:rFonts w:ascii="Wingdings" w:hAnsi="Wingdings" w:hint="default"/>
      </w:rPr>
    </w:lvl>
    <w:lvl w:ilvl="3" w:tplc="040C0001" w:tentative="1">
      <w:start w:val="1"/>
      <w:numFmt w:val="bullet"/>
      <w:lvlText w:val=""/>
      <w:lvlJc w:val="left"/>
      <w:pPr>
        <w:ind w:left="3541" w:hanging="360"/>
      </w:pPr>
      <w:rPr>
        <w:rFonts w:ascii="Symbol" w:hAnsi="Symbol" w:hint="default"/>
      </w:rPr>
    </w:lvl>
    <w:lvl w:ilvl="4" w:tplc="040C0003" w:tentative="1">
      <w:start w:val="1"/>
      <w:numFmt w:val="bullet"/>
      <w:lvlText w:val="o"/>
      <w:lvlJc w:val="left"/>
      <w:pPr>
        <w:ind w:left="4261" w:hanging="360"/>
      </w:pPr>
      <w:rPr>
        <w:rFonts w:ascii="Courier New" w:hAnsi="Courier New" w:cs="Courier New" w:hint="default"/>
      </w:rPr>
    </w:lvl>
    <w:lvl w:ilvl="5" w:tplc="040C0005" w:tentative="1">
      <w:start w:val="1"/>
      <w:numFmt w:val="bullet"/>
      <w:lvlText w:val=""/>
      <w:lvlJc w:val="left"/>
      <w:pPr>
        <w:ind w:left="4981" w:hanging="360"/>
      </w:pPr>
      <w:rPr>
        <w:rFonts w:ascii="Wingdings" w:hAnsi="Wingdings" w:hint="default"/>
      </w:rPr>
    </w:lvl>
    <w:lvl w:ilvl="6" w:tplc="040C0001" w:tentative="1">
      <w:start w:val="1"/>
      <w:numFmt w:val="bullet"/>
      <w:lvlText w:val=""/>
      <w:lvlJc w:val="left"/>
      <w:pPr>
        <w:ind w:left="5701" w:hanging="360"/>
      </w:pPr>
      <w:rPr>
        <w:rFonts w:ascii="Symbol" w:hAnsi="Symbol" w:hint="default"/>
      </w:rPr>
    </w:lvl>
    <w:lvl w:ilvl="7" w:tplc="040C0003" w:tentative="1">
      <w:start w:val="1"/>
      <w:numFmt w:val="bullet"/>
      <w:lvlText w:val="o"/>
      <w:lvlJc w:val="left"/>
      <w:pPr>
        <w:ind w:left="6421" w:hanging="360"/>
      </w:pPr>
      <w:rPr>
        <w:rFonts w:ascii="Courier New" w:hAnsi="Courier New" w:cs="Courier New" w:hint="default"/>
      </w:rPr>
    </w:lvl>
    <w:lvl w:ilvl="8" w:tplc="040C0005" w:tentative="1">
      <w:start w:val="1"/>
      <w:numFmt w:val="bullet"/>
      <w:lvlText w:val=""/>
      <w:lvlJc w:val="left"/>
      <w:pPr>
        <w:ind w:left="7141" w:hanging="360"/>
      </w:pPr>
      <w:rPr>
        <w:rFonts w:ascii="Wingdings" w:hAnsi="Wingdings" w:hint="default"/>
      </w:rPr>
    </w:lvl>
  </w:abstractNum>
  <w:abstractNum w:abstractNumId="17">
    <w:nsid w:val="6CE7217E"/>
    <w:multiLevelType w:val="hybridMultilevel"/>
    <w:tmpl w:val="63A2BD76"/>
    <w:lvl w:ilvl="0" w:tplc="5852D9DC">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74500366"/>
    <w:multiLevelType w:val="hybridMultilevel"/>
    <w:tmpl w:val="E76497B0"/>
    <w:lvl w:ilvl="0" w:tplc="57466A34">
      <w:numFmt w:val="bullet"/>
      <w:lvlText w:val="-"/>
      <w:lvlJc w:val="left"/>
      <w:pPr>
        <w:ind w:left="720" w:hanging="360"/>
      </w:pPr>
      <w:rPr>
        <w:rFonts w:ascii="Arial" w:eastAsia="Times New Roman"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5A501D1"/>
    <w:multiLevelType w:val="hybridMultilevel"/>
    <w:tmpl w:val="7BF0413C"/>
    <w:lvl w:ilvl="0" w:tplc="170435D4">
      <w:start w:val="1"/>
      <w:numFmt w:val="lowerLetter"/>
      <w:lvlText w:val="%1)"/>
      <w:lvlJc w:val="left"/>
      <w:pPr>
        <w:ind w:left="2422" w:hanging="360"/>
      </w:pPr>
      <w:rPr>
        <w:rFonts w:hint="default"/>
      </w:rPr>
    </w:lvl>
    <w:lvl w:ilvl="1" w:tplc="040C0019">
      <w:start w:val="1"/>
      <w:numFmt w:val="lowerLetter"/>
      <w:lvlText w:val="%2."/>
      <w:lvlJc w:val="left"/>
      <w:pPr>
        <w:ind w:left="3142" w:hanging="360"/>
      </w:pPr>
    </w:lvl>
    <w:lvl w:ilvl="2" w:tplc="040C001B" w:tentative="1">
      <w:start w:val="1"/>
      <w:numFmt w:val="lowerRoman"/>
      <w:lvlText w:val="%3."/>
      <w:lvlJc w:val="right"/>
      <w:pPr>
        <w:ind w:left="3862" w:hanging="180"/>
      </w:pPr>
    </w:lvl>
    <w:lvl w:ilvl="3" w:tplc="040C000F" w:tentative="1">
      <w:start w:val="1"/>
      <w:numFmt w:val="decimal"/>
      <w:lvlText w:val="%4."/>
      <w:lvlJc w:val="left"/>
      <w:pPr>
        <w:ind w:left="4582" w:hanging="360"/>
      </w:pPr>
    </w:lvl>
    <w:lvl w:ilvl="4" w:tplc="040C0019" w:tentative="1">
      <w:start w:val="1"/>
      <w:numFmt w:val="lowerLetter"/>
      <w:lvlText w:val="%5."/>
      <w:lvlJc w:val="left"/>
      <w:pPr>
        <w:ind w:left="5302" w:hanging="360"/>
      </w:pPr>
    </w:lvl>
    <w:lvl w:ilvl="5" w:tplc="040C001B" w:tentative="1">
      <w:start w:val="1"/>
      <w:numFmt w:val="lowerRoman"/>
      <w:lvlText w:val="%6."/>
      <w:lvlJc w:val="right"/>
      <w:pPr>
        <w:ind w:left="6022" w:hanging="180"/>
      </w:pPr>
    </w:lvl>
    <w:lvl w:ilvl="6" w:tplc="040C000F" w:tentative="1">
      <w:start w:val="1"/>
      <w:numFmt w:val="decimal"/>
      <w:lvlText w:val="%7."/>
      <w:lvlJc w:val="left"/>
      <w:pPr>
        <w:ind w:left="6742" w:hanging="360"/>
      </w:pPr>
    </w:lvl>
    <w:lvl w:ilvl="7" w:tplc="040C0019" w:tentative="1">
      <w:start w:val="1"/>
      <w:numFmt w:val="lowerLetter"/>
      <w:lvlText w:val="%8."/>
      <w:lvlJc w:val="left"/>
      <w:pPr>
        <w:ind w:left="7462" w:hanging="360"/>
      </w:pPr>
    </w:lvl>
    <w:lvl w:ilvl="8" w:tplc="040C001B" w:tentative="1">
      <w:start w:val="1"/>
      <w:numFmt w:val="lowerRoman"/>
      <w:lvlText w:val="%9."/>
      <w:lvlJc w:val="right"/>
      <w:pPr>
        <w:ind w:left="8182" w:hanging="180"/>
      </w:pPr>
    </w:lvl>
  </w:abstractNum>
  <w:abstractNum w:abstractNumId="20">
    <w:nsid w:val="77942FBF"/>
    <w:multiLevelType w:val="hybridMultilevel"/>
    <w:tmpl w:val="BB309732"/>
    <w:lvl w:ilvl="0" w:tplc="080C0001">
      <w:start w:val="1"/>
      <w:numFmt w:val="bullet"/>
      <w:lvlText w:val=""/>
      <w:lvlJc w:val="left"/>
      <w:pPr>
        <w:ind w:left="720" w:hanging="360"/>
      </w:pPr>
      <w:rPr>
        <w:rFonts w:ascii="Symbol" w:hAnsi="Symbol" w:hint="default"/>
      </w:rPr>
    </w:lvl>
    <w:lvl w:ilvl="1" w:tplc="080C0003">
      <w:start w:val="1"/>
      <w:numFmt w:val="bullet"/>
      <w:lvlText w:val="o"/>
      <w:lvlJc w:val="left"/>
      <w:pPr>
        <w:ind w:left="1440" w:hanging="360"/>
      </w:pPr>
      <w:rPr>
        <w:rFonts w:ascii="Courier New" w:hAnsi="Courier New" w:cs="Times New Roman" w:hint="default"/>
      </w:rPr>
    </w:lvl>
    <w:lvl w:ilvl="2" w:tplc="080C0005">
      <w:start w:val="1"/>
      <w:numFmt w:val="bullet"/>
      <w:lvlText w:val=""/>
      <w:lvlJc w:val="left"/>
      <w:pPr>
        <w:ind w:left="2160" w:hanging="360"/>
      </w:pPr>
      <w:rPr>
        <w:rFonts w:ascii="Wingdings" w:hAnsi="Wingdings" w:hint="default"/>
      </w:rPr>
    </w:lvl>
    <w:lvl w:ilvl="3" w:tplc="080C0001">
      <w:start w:val="1"/>
      <w:numFmt w:val="bullet"/>
      <w:lvlText w:val=""/>
      <w:lvlJc w:val="left"/>
      <w:pPr>
        <w:ind w:left="2880" w:hanging="360"/>
      </w:pPr>
      <w:rPr>
        <w:rFonts w:ascii="Symbol" w:hAnsi="Symbol" w:hint="default"/>
      </w:rPr>
    </w:lvl>
    <w:lvl w:ilvl="4" w:tplc="080C0003">
      <w:start w:val="1"/>
      <w:numFmt w:val="bullet"/>
      <w:lvlText w:val="o"/>
      <w:lvlJc w:val="left"/>
      <w:pPr>
        <w:ind w:left="3600" w:hanging="360"/>
      </w:pPr>
      <w:rPr>
        <w:rFonts w:ascii="Courier New" w:hAnsi="Courier New" w:cs="Times New Roman" w:hint="default"/>
      </w:rPr>
    </w:lvl>
    <w:lvl w:ilvl="5" w:tplc="080C0005">
      <w:start w:val="1"/>
      <w:numFmt w:val="bullet"/>
      <w:lvlText w:val=""/>
      <w:lvlJc w:val="left"/>
      <w:pPr>
        <w:ind w:left="4320" w:hanging="360"/>
      </w:pPr>
      <w:rPr>
        <w:rFonts w:ascii="Wingdings" w:hAnsi="Wingdings" w:hint="default"/>
      </w:rPr>
    </w:lvl>
    <w:lvl w:ilvl="6" w:tplc="080C0001">
      <w:start w:val="1"/>
      <w:numFmt w:val="bullet"/>
      <w:lvlText w:val=""/>
      <w:lvlJc w:val="left"/>
      <w:pPr>
        <w:ind w:left="5040" w:hanging="360"/>
      </w:pPr>
      <w:rPr>
        <w:rFonts w:ascii="Symbol" w:hAnsi="Symbol" w:hint="default"/>
      </w:rPr>
    </w:lvl>
    <w:lvl w:ilvl="7" w:tplc="080C0003">
      <w:start w:val="1"/>
      <w:numFmt w:val="bullet"/>
      <w:lvlText w:val="o"/>
      <w:lvlJc w:val="left"/>
      <w:pPr>
        <w:ind w:left="5760" w:hanging="360"/>
      </w:pPr>
      <w:rPr>
        <w:rFonts w:ascii="Courier New" w:hAnsi="Courier New" w:cs="Times New Roman" w:hint="default"/>
      </w:rPr>
    </w:lvl>
    <w:lvl w:ilvl="8" w:tplc="080C0005">
      <w:start w:val="1"/>
      <w:numFmt w:val="bullet"/>
      <w:lvlText w:val=""/>
      <w:lvlJc w:val="left"/>
      <w:pPr>
        <w:ind w:left="6480" w:hanging="360"/>
      </w:pPr>
      <w:rPr>
        <w:rFonts w:ascii="Wingdings" w:hAnsi="Wingdings" w:hint="default"/>
      </w:rPr>
    </w:lvl>
  </w:abstractNum>
  <w:abstractNum w:abstractNumId="21">
    <w:nsid w:val="79EA4C5F"/>
    <w:multiLevelType w:val="hybridMultilevel"/>
    <w:tmpl w:val="4176C2B0"/>
    <w:lvl w:ilvl="0" w:tplc="E3BC2FFC">
      <w:numFmt w:val="bullet"/>
      <w:lvlText w:val="-"/>
      <w:lvlJc w:val="left"/>
      <w:pPr>
        <w:ind w:left="1211" w:hanging="360"/>
      </w:pPr>
      <w:rPr>
        <w:rFonts w:ascii="FuturaA Bk BT" w:eastAsia="Times New Roman" w:hAnsi="FuturaA Bk BT"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abstractNum w:abstractNumId="22">
    <w:nsid w:val="7E636EA6"/>
    <w:multiLevelType w:val="hybridMultilevel"/>
    <w:tmpl w:val="57444E10"/>
    <w:lvl w:ilvl="0" w:tplc="C1D24D98">
      <w:start w:val="1"/>
      <w:numFmt w:val="decimal"/>
      <w:lvlText w:val="%1)"/>
      <w:lvlJc w:val="left"/>
      <w:pPr>
        <w:ind w:left="1381" w:hanging="360"/>
      </w:pPr>
      <w:rPr>
        <w:rFonts w:hint="default"/>
      </w:rPr>
    </w:lvl>
    <w:lvl w:ilvl="1" w:tplc="08090019">
      <w:start w:val="1"/>
      <w:numFmt w:val="lowerLetter"/>
      <w:lvlText w:val="%2."/>
      <w:lvlJc w:val="left"/>
      <w:pPr>
        <w:ind w:left="2101" w:hanging="360"/>
      </w:pPr>
    </w:lvl>
    <w:lvl w:ilvl="2" w:tplc="0809001B" w:tentative="1">
      <w:start w:val="1"/>
      <w:numFmt w:val="lowerRoman"/>
      <w:lvlText w:val="%3."/>
      <w:lvlJc w:val="right"/>
      <w:pPr>
        <w:ind w:left="2821" w:hanging="180"/>
      </w:pPr>
    </w:lvl>
    <w:lvl w:ilvl="3" w:tplc="0809000F" w:tentative="1">
      <w:start w:val="1"/>
      <w:numFmt w:val="decimal"/>
      <w:lvlText w:val="%4."/>
      <w:lvlJc w:val="left"/>
      <w:pPr>
        <w:ind w:left="3541" w:hanging="360"/>
      </w:pPr>
    </w:lvl>
    <w:lvl w:ilvl="4" w:tplc="08090019" w:tentative="1">
      <w:start w:val="1"/>
      <w:numFmt w:val="lowerLetter"/>
      <w:lvlText w:val="%5."/>
      <w:lvlJc w:val="left"/>
      <w:pPr>
        <w:ind w:left="4261" w:hanging="360"/>
      </w:pPr>
    </w:lvl>
    <w:lvl w:ilvl="5" w:tplc="0809001B" w:tentative="1">
      <w:start w:val="1"/>
      <w:numFmt w:val="lowerRoman"/>
      <w:lvlText w:val="%6."/>
      <w:lvlJc w:val="right"/>
      <w:pPr>
        <w:ind w:left="4981" w:hanging="180"/>
      </w:pPr>
    </w:lvl>
    <w:lvl w:ilvl="6" w:tplc="0809000F" w:tentative="1">
      <w:start w:val="1"/>
      <w:numFmt w:val="decimal"/>
      <w:lvlText w:val="%7."/>
      <w:lvlJc w:val="left"/>
      <w:pPr>
        <w:ind w:left="5701" w:hanging="360"/>
      </w:pPr>
    </w:lvl>
    <w:lvl w:ilvl="7" w:tplc="08090019" w:tentative="1">
      <w:start w:val="1"/>
      <w:numFmt w:val="lowerLetter"/>
      <w:lvlText w:val="%8."/>
      <w:lvlJc w:val="left"/>
      <w:pPr>
        <w:ind w:left="6421" w:hanging="360"/>
      </w:pPr>
    </w:lvl>
    <w:lvl w:ilvl="8" w:tplc="0809001B" w:tentative="1">
      <w:start w:val="1"/>
      <w:numFmt w:val="lowerRoman"/>
      <w:lvlText w:val="%9."/>
      <w:lvlJc w:val="right"/>
      <w:pPr>
        <w:ind w:left="7141" w:hanging="180"/>
      </w:pPr>
    </w:lvl>
  </w:abstractNum>
  <w:num w:numId="1">
    <w:abstractNumId w:val="0"/>
  </w:num>
  <w:num w:numId="2">
    <w:abstractNumId w:val="8"/>
  </w:num>
  <w:num w:numId="3">
    <w:abstractNumId w:val="2"/>
  </w:num>
  <w:num w:numId="4">
    <w:abstractNumId w:val="9"/>
    <w:lvlOverride w:ilvl="0"/>
    <w:lvlOverride w:ilvl="1"/>
    <w:lvlOverride w:ilvl="2"/>
    <w:lvlOverride w:ilvl="3"/>
    <w:lvlOverride w:ilvl="4"/>
    <w:lvlOverride w:ilvl="5"/>
    <w:lvlOverride w:ilvl="6"/>
    <w:lvlOverride w:ilvl="7"/>
    <w:lvlOverride w:ilvl="8"/>
  </w:num>
  <w:num w:numId="5">
    <w:abstractNumId w:val="4"/>
    <w:lvlOverride w:ilvl="0"/>
    <w:lvlOverride w:ilvl="1"/>
    <w:lvlOverride w:ilvl="2"/>
    <w:lvlOverride w:ilvl="3"/>
    <w:lvlOverride w:ilvl="4"/>
    <w:lvlOverride w:ilvl="5"/>
    <w:lvlOverride w:ilvl="6"/>
    <w:lvlOverride w:ilvl="7"/>
    <w:lvlOverride w:ilvl="8"/>
  </w:num>
  <w:num w:numId="6">
    <w:abstractNumId w:val="3"/>
    <w:lvlOverride w:ilvl="0"/>
    <w:lvlOverride w:ilvl="1"/>
    <w:lvlOverride w:ilvl="2"/>
    <w:lvlOverride w:ilvl="3"/>
    <w:lvlOverride w:ilvl="4"/>
    <w:lvlOverride w:ilvl="5"/>
    <w:lvlOverride w:ilvl="6"/>
    <w:lvlOverride w:ilvl="7"/>
    <w:lvlOverride w:ilvl="8"/>
  </w:num>
  <w:num w:numId="7">
    <w:abstractNumId w:val="20"/>
    <w:lvlOverride w:ilvl="0"/>
    <w:lvlOverride w:ilvl="1"/>
    <w:lvlOverride w:ilvl="2"/>
    <w:lvlOverride w:ilvl="3"/>
    <w:lvlOverride w:ilvl="4"/>
    <w:lvlOverride w:ilvl="5"/>
    <w:lvlOverride w:ilvl="6"/>
    <w:lvlOverride w:ilvl="7"/>
    <w:lvlOverride w:ilvl="8"/>
  </w:num>
  <w:num w:numId="8">
    <w:abstractNumId w:val="22"/>
  </w:num>
  <w:num w:numId="9">
    <w:abstractNumId w:val="5"/>
  </w:num>
  <w:num w:numId="10">
    <w:abstractNumId w:val="16"/>
  </w:num>
  <w:num w:numId="11">
    <w:abstractNumId w:val="15"/>
  </w:num>
  <w:num w:numId="12">
    <w:abstractNumId w:val="10"/>
  </w:num>
  <w:num w:numId="13">
    <w:abstractNumId w:val="6"/>
  </w:num>
  <w:num w:numId="14">
    <w:abstractNumId w:val="19"/>
  </w:num>
  <w:num w:numId="15">
    <w:abstractNumId w:val="21"/>
  </w:num>
  <w:num w:numId="16">
    <w:abstractNumId w:val="0"/>
  </w:num>
  <w:num w:numId="17">
    <w:abstractNumId w:val="0"/>
  </w:num>
  <w:num w:numId="18">
    <w:abstractNumId w:val="0"/>
  </w:num>
  <w:num w:numId="19">
    <w:abstractNumId w:val="0"/>
  </w:num>
  <w:num w:numId="20">
    <w:abstractNumId w:val="7"/>
  </w:num>
  <w:num w:numId="21">
    <w:abstractNumId w:val="12"/>
  </w:num>
  <w:num w:numId="22">
    <w:abstractNumId w:val="11"/>
  </w:num>
  <w:num w:numId="23">
    <w:abstractNumId w:val="17"/>
  </w:num>
  <w:num w:numId="24">
    <w:abstractNumId w:val="18"/>
  </w:num>
  <w:num w:numId="25">
    <w:abstractNumId w:val="1"/>
  </w:num>
  <w:num w:numId="26">
    <w:abstractNumId w:val="13"/>
  </w:num>
  <w:num w:numId="27">
    <w:abstractNumId w:val="14"/>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activeWritingStyle w:appName="MSWord" w:lang="en-GB" w:vendorID="64" w:dllVersion="131077" w:nlCheck="1" w:checkStyle="1"/>
  <w:activeWritingStyle w:appName="MSWord" w:lang="en-GB" w:vendorID="64" w:dllVersion="131078" w:nlCheck="1" w:checkStyle="1"/>
  <w:activeWritingStyle w:appName="MSWord" w:lang="fr-FR" w:vendorID="64" w:dllVersion="131078" w:nlCheck="1" w:checkStyle="1"/>
  <w:activeWritingStyle w:appName="MSWord" w:lang="de-DE" w:vendorID="64" w:dllVersion="131078" w:nlCheck="1" w:checkStyle="1"/>
  <w:activeWritingStyle w:appName="MSWord" w:lang="fr-BE" w:vendorID="64" w:dllVersion="131078" w:nlCheck="1" w:checkStyle="1"/>
  <w:activeWritingStyle w:appName="MSWord" w:lang="en-US" w:vendorID="64" w:dllVersion="131078" w:nlCheck="1" w:checkStyle="1"/>
  <w:activeWritingStyle w:appName="MSWord" w:lang="en-GB" w:vendorID="8" w:dllVersion="513" w:checkStyle="1"/>
  <w:activeWritingStyle w:appName="MSWord" w:lang="fr-FR" w:vendorID="9" w:dllVersion="512" w:checkStyle="1"/>
  <w:activeWritingStyle w:appName="MSWord" w:lang="de-DE" w:vendorID="9" w:dllVersion="512" w:checkStyle="1"/>
  <w:attachedTemplate r:id="rId1"/>
  <w:defaultTabStop w:val="851"/>
  <w:hyphenationZone w:val="1121"/>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pos w:val="sectEnd"/>
    <w:numFmt w:val="decimal"/>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05BA"/>
    <w:rsid w:val="000011EC"/>
    <w:rsid w:val="00001BD4"/>
    <w:rsid w:val="00003CA2"/>
    <w:rsid w:val="00006244"/>
    <w:rsid w:val="000104AD"/>
    <w:rsid w:val="000171B4"/>
    <w:rsid w:val="000172D9"/>
    <w:rsid w:val="0002095E"/>
    <w:rsid w:val="000233BE"/>
    <w:rsid w:val="00026D28"/>
    <w:rsid w:val="00040BB6"/>
    <w:rsid w:val="00043BAE"/>
    <w:rsid w:val="00044FBF"/>
    <w:rsid w:val="00046775"/>
    <w:rsid w:val="0004686D"/>
    <w:rsid w:val="00056961"/>
    <w:rsid w:val="00057CAB"/>
    <w:rsid w:val="00062270"/>
    <w:rsid w:val="00063BD9"/>
    <w:rsid w:val="000648BE"/>
    <w:rsid w:val="00065CFE"/>
    <w:rsid w:val="00071AB1"/>
    <w:rsid w:val="000866B7"/>
    <w:rsid w:val="00086D15"/>
    <w:rsid w:val="0008742B"/>
    <w:rsid w:val="0009133A"/>
    <w:rsid w:val="000938AD"/>
    <w:rsid w:val="0009556A"/>
    <w:rsid w:val="000A1423"/>
    <w:rsid w:val="000A6CC5"/>
    <w:rsid w:val="000B1981"/>
    <w:rsid w:val="000B27E8"/>
    <w:rsid w:val="000B4D72"/>
    <w:rsid w:val="000B5A37"/>
    <w:rsid w:val="000B6C1E"/>
    <w:rsid w:val="000C0FD7"/>
    <w:rsid w:val="000C409A"/>
    <w:rsid w:val="000C4658"/>
    <w:rsid w:val="000C53D1"/>
    <w:rsid w:val="000C54BD"/>
    <w:rsid w:val="000C7299"/>
    <w:rsid w:val="000D1E19"/>
    <w:rsid w:val="000D214D"/>
    <w:rsid w:val="000D2678"/>
    <w:rsid w:val="000E14BF"/>
    <w:rsid w:val="000E60ED"/>
    <w:rsid w:val="000F24EA"/>
    <w:rsid w:val="000F3FED"/>
    <w:rsid w:val="000F7C1E"/>
    <w:rsid w:val="00101256"/>
    <w:rsid w:val="00102F36"/>
    <w:rsid w:val="00107C4F"/>
    <w:rsid w:val="0011004B"/>
    <w:rsid w:val="001105F7"/>
    <w:rsid w:val="00114B6A"/>
    <w:rsid w:val="001310F7"/>
    <w:rsid w:val="001311CA"/>
    <w:rsid w:val="001346BF"/>
    <w:rsid w:val="00135076"/>
    <w:rsid w:val="0013577E"/>
    <w:rsid w:val="0013738D"/>
    <w:rsid w:val="00143487"/>
    <w:rsid w:val="0014452F"/>
    <w:rsid w:val="0014514E"/>
    <w:rsid w:val="001469D5"/>
    <w:rsid w:val="00146C95"/>
    <w:rsid w:val="00150E67"/>
    <w:rsid w:val="001536B0"/>
    <w:rsid w:val="0015390C"/>
    <w:rsid w:val="00154CD0"/>
    <w:rsid w:val="00162B56"/>
    <w:rsid w:val="00166E03"/>
    <w:rsid w:val="00172761"/>
    <w:rsid w:val="00172A83"/>
    <w:rsid w:val="00175503"/>
    <w:rsid w:val="001766DA"/>
    <w:rsid w:val="001804ED"/>
    <w:rsid w:val="00180CB3"/>
    <w:rsid w:val="001834E2"/>
    <w:rsid w:val="00183B75"/>
    <w:rsid w:val="00187094"/>
    <w:rsid w:val="00193FB2"/>
    <w:rsid w:val="00194DC5"/>
    <w:rsid w:val="00195DFF"/>
    <w:rsid w:val="001963AA"/>
    <w:rsid w:val="001963D4"/>
    <w:rsid w:val="00197A6A"/>
    <w:rsid w:val="001A426D"/>
    <w:rsid w:val="001A5B29"/>
    <w:rsid w:val="001A6757"/>
    <w:rsid w:val="001B13EF"/>
    <w:rsid w:val="001B175C"/>
    <w:rsid w:val="001B1C01"/>
    <w:rsid w:val="001C19A4"/>
    <w:rsid w:val="001C2C80"/>
    <w:rsid w:val="001C4153"/>
    <w:rsid w:val="001C6342"/>
    <w:rsid w:val="001D3059"/>
    <w:rsid w:val="001D3379"/>
    <w:rsid w:val="001D654E"/>
    <w:rsid w:val="001D6950"/>
    <w:rsid w:val="001D7E66"/>
    <w:rsid w:val="001E040E"/>
    <w:rsid w:val="001E29EC"/>
    <w:rsid w:val="001E4709"/>
    <w:rsid w:val="001E5EE6"/>
    <w:rsid w:val="001E640D"/>
    <w:rsid w:val="001E66EE"/>
    <w:rsid w:val="001F0F18"/>
    <w:rsid w:val="001F2844"/>
    <w:rsid w:val="001F43E0"/>
    <w:rsid w:val="001F52C2"/>
    <w:rsid w:val="001F5CDB"/>
    <w:rsid w:val="001F6183"/>
    <w:rsid w:val="001F7865"/>
    <w:rsid w:val="0020024C"/>
    <w:rsid w:val="00201705"/>
    <w:rsid w:val="002018CA"/>
    <w:rsid w:val="00207BEE"/>
    <w:rsid w:val="00213FC3"/>
    <w:rsid w:val="00214906"/>
    <w:rsid w:val="00215990"/>
    <w:rsid w:val="002177FF"/>
    <w:rsid w:val="00221C17"/>
    <w:rsid w:val="00223104"/>
    <w:rsid w:val="00224EA5"/>
    <w:rsid w:val="002251F2"/>
    <w:rsid w:val="00227418"/>
    <w:rsid w:val="0023082E"/>
    <w:rsid w:val="0023153E"/>
    <w:rsid w:val="00235460"/>
    <w:rsid w:val="0023581E"/>
    <w:rsid w:val="0024540E"/>
    <w:rsid w:val="00246C75"/>
    <w:rsid w:val="00254E78"/>
    <w:rsid w:val="002556B9"/>
    <w:rsid w:val="0025665A"/>
    <w:rsid w:val="00256822"/>
    <w:rsid w:val="00264258"/>
    <w:rsid w:val="0026582D"/>
    <w:rsid w:val="00266E28"/>
    <w:rsid w:val="00267FF3"/>
    <w:rsid w:val="00281CDE"/>
    <w:rsid w:val="00286538"/>
    <w:rsid w:val="00290F75"/>
    <w:rsid w:val="00295A68"/>
    <w:rsid w:val="00296D0E"/>
    <w:rsid w:val="00297B96"/>
    <w:rsid w:val="002A0604"/>
    <w:rsid w:val="002A0CD3"/>
    <w:rsid w:val="002A3825"/>
    <w:rsid w:val="002A3FC5"/>
    <w:rsid w:val="002B07F5"/>
    <w:rsid w:val="002B2B17"/>
    <w:rsid w:val="002B6EE8"/>
    <w:rsid w:val="002C6458"/>
    <w:rsid w:val="002D0851"/>
    <w:rsid w:val="002D201D"/>
    <w:rsid w:val="002D3206"/>
    <w:rsid w:val="002E0DF2"/>
    <w:rsid w:val="002E1235"/>
    <w:rsid w:val="002E2234"/>
    <w:rsid w:val="002E3A4A"/>
    <w:rsid w:val="002E3FFC"/>
    <w:rsid w:val="002E45D2"/>
    <w:rsid w:val="002F19DF"/>
    <w:rsid w:val="002F2A5F"/>
    <w:rsid w:val="002F601D"/>
    <w:rsid w:val="002F63DE"/>
    <w:rsid w:val="002F66C2"/>
    <w:rsid w:val="0030330E"/>
    <w:rsid w:val="003043A3"/>
    <w:rsid w:val="00306A14"/>
    <w:rsid w:val="00307254"/>
    <w:rsid w:val="0031162B"/>
    <w:rsid w:val="0031337C"/>
    <w:rsid w:val="003154D3"/>
    <w:rsid w:val="0032008E"/>
    <w:rsid w:val="00326D22"/>
    <w:rsid w:val="00331ED4"/>
    <w:rsid w:val="00334AFB"/>
    <w:rsid w:val="00343793"/>
    <w:rsid w:val="00343C0D"/>
    <w:rsid w:val="00351F30"/>
    <w:rsid w:val="00352F1A"/>
    <w:rsid w:val="00355992"/>
    <w:rsid w:val="00362337"/>
    <w:rsid w:val="003636D7"/>
    <w:rsid w:val="00367080"/>
    <w:rsid w:val="00371087"/>
    <w:rsid w:val="003722C1"/>
    <w:rsid w:val="0037484B"/>
    <w:rsid w:val="003750B2"/>
    <w:rsid w:val="00375518"/>
    <w:rsid w:val="00382DBD"/>
    <w:rsid w:val="0038307C"/>
    <w:rsid w:val="003844CB"/>
    <w:rsid w:val="00385750"/>
    <w:rsid w:val="00385AEE"/>
    <w:rsid w:val="003874D0"/>
    <w:rsid w:val="0038752B"/>
    <w:rsid w:val="00387B8B"/>
    <w:rsid w:val="00396B68"/>
    <w:rsid w:val="003A3EFE"/>
    <w:rsid w:val="003A4AB7"/>
    <w:rsid w:val="003A5710"/>
    <w:rsid w:val="003A68B9"/>
    <w:rsid w:val="003A75CE"/>
    <w:rsid w:val="003B0397"/>
    <w:rsid w:val="003B1AA7"/>
    <w:rsid w:val="003B43C2"/>
    <w:rsid w:val="003B4471"/>
    <w:rsid w:val="003C166C"/>
    <w:rsid w:val="003C195F"/>
    <w:rsid w:val="003C1C44"/>
    <w:rsid w:val="003C2B5D"/>
    <w:rsid w:val="003C3E98"/>
    <w:rsid w:val="003C4003"/>
    <w:rsid w:val="003C660D"/>
    <w:rsid w:val="003C677F"/>
    <w:rsid w:val="003D12E8"/>
    <w:rsid w:val="003D3B4E"/>
    <w:rsid w:val="003D3E5F"/>
    <w:rsid w:val="003D4B05"/>
    <w:rsid w:val="003D6089"/>
    <w:rsid w:val="003D71AD"/>
    <w:rsid w:val="003D7F5A"/>
    <w:rsid w:val="003E715F"/>
    <w:rsid w:val="003E7D11"/>
    <w:rsid w:val="003F330F"/>
    <w:rsid w:val="003F3961"/>
    <w:rsid w:val="003F536B"/>
    <w:rsid w:val="003F6BAF"/>
    <w:rsid w:val="0040243D"/>
    <w:rsid w:val="004033AE"/>
    <w:rsid w:val="00406FD5"/>
    <w:rsid w:val="004130E5"/>
    <w:rsid w:val="00417687"/>
    <w:rsid w:val="00423265"/>
    <w:rsid w:val="0042337A"/>
    <w:rsid w:val="004241FA"/>
    <w:rsid w:val="00427829"/>
    <w:rsid w:val="00431B11"/>
    <w:rsid w:val="00436F75"/>
    <w:rsid w:val="00440BAE"/>
    <w:rsid w:val="00444217"/>
    <w:rsid w:val="004558D5"/>
    <w:rsid w:val="00465067"/>
    <w:rsid w:val="00467F89"/>
    <w:rsid w:val="004759FB"/>
    <w:rsid w:val="00475D9F"/>
    <w:rsid w:val="00485113"/>
    <w:rsid w:val="00485CB8"/>
    <w:rsid w:val="0049111C"/>
    <w:rsid w:val="004914B7"/>
    <w:rsid w:val="00491944"/>
    <w:rsid w:val="00491CB0"/>
    <w:rsid w:val="004A1147"/>
    <w:rsid w:val="004A21DC"/>
    <w:rsid w:val="004A2E0A"/>
    <w:rsid w:val="004A3F5F"/>
    <w:rsid w:val="004A63A7"/>
    <w:rsid w:val="004B0FC7"/>
    <w:rsid w:val="004B3AA1"/>
    <w:rsid w:val="004B417F"/>
    <w:rsid w:val="004B718B"/>
    <w:rsid w:val="004B7F8D"/>
    <w:rsid w:val="004C1692"/>
    <w:rsid w:val="004C3F75"/>
    <w:rsid w:val="004C4886"/>
    <w:rsid w:val="004C54A8"/>
    <w:rsid w:val="004C63F7"/>
    <w:rsid w:val="004D48DB"/>
    <w:rsid w:val="004D55C2"/>
    <w:rsid w:val="004D5D06"/>
    <w:rsid w:val="004E09B1"/>
    <w:rsid w:val="004E126E"/>
    <w:rsid w:val="004E2BEE"/>
    <w:rsid w:val="004E6FA1"/>
    <w:rsid w:val="004F0250"/>
    <w:rsid w:val="004F0407"/>
    <w:rsid w:val="004F1142"/>
    <w:rsid w:val="004F19F1"/>
    <w:rsid w:val="004F2A5F"/>
    <w:rsid w:val="004F3255"/>
    <w:rsid w:val="004F4275"/>
    <w:rsid w:val="004F5A9F"/>
    <w:rsid w:val="00503E03"/>
    <w:rsid w:val="00504EEF"/>
    <w:rsid w:val="005055E7"/>
    <w:rsid w:val="00511CCD"/>
    <w:rsid w:val="00516003"/>
    <w:rsid w:val="00517A3F"/>
    <w:rsid w:val="00522D1F"/>
    <w:rsid w:val="00525A93"/>
    <w:rsid w:val="005266E5"/>
    <w:rsid w:val="00526D4F"/>
    <w:rsid w:val="00533037"/>
    <w:rsid w:val="00533D37"/>
    <w:rsid w:val="00534C61"/>
    <w:rsid w:val="0054085E"/>
    <w:rsid w:val="005422F7"/>
    <w:rsid w:val="00547392"/>
    <w:rsid w:val="00547D17"/>
    <w:rsid w:val="00551EAF"/>
    <w:rsid w:val="00553296"/>
    <w:rsid w:val="00560441"/>
    <w:rsid w:val="00566EC7"/>
    <w:rsid w:val="00572E5D"/>
    <w:rsid w:val="005746D5"/>
    <w:rsid w:val="00575718"/>
    <w:rsid w:val="00575B3F"/>
    <w:rsid w:val="0058083D"/>
    <w:rsid w:val="00585B14"/>
    <w:rsid w:val="005864A3"/>
    <w:rsid w:val="00594B6D"/>
    <w:rsid w:val="00596098"/>
    <w:rsid w:val="005A0B29"/>
    <w:rsid w:val="005A118B"/>
    <w:rsid w:val="005B06C9"/>
    <w:rsid w:val="005B22AE"/>
    <w:rsid w:val="005B5BB6"/>
    <w:rsid w:val="005B7FEC"/>
    <w:rsid w:val="005C032F"/>
    <w:rsid w:val="005C0AAF"/>
    <w:rsid w:val="005C2EC6"/>
    <w:rsid w:val="005C7552"/>
    <w:rsid w:val="005D0995"/>
    <w:rsid w:val="005D3ABF"/>
    <w:rsid w:val="005D5BA3"/>
    <w:rsid w:val="005E3C6C"/>
    <w:rsid w:val="005E46E5"/>
    <w:rsid w:val="005F1ECC"/>
    <w:rsid w:val="005F38A5"/>
    <w:rsid w:val="005F3F90"/>
    <w:rsid w:val="005F589C"/>
    <w:rsid w:val="0060319D"/>
    <w:rsid w:val="00603212"/>
    <w:rsid w:val="00605339"/>
    <w:rsid w:val="00611BE0"/>
    <w:rsid w:val="00612830"/>
    <w:rsid w:val="006248F8"/>
    <w:rsid w:val="006318EC"/>
    <w:rsid w:val="00631993"/>
    <w:rsid w:val="00633287"/>
    <w:rsid w:val="00635534"/>
    <w:rsid w:val="00640352"/>
    <w:rsid w:val="00640535"/>
    <w:rsid w:val="006458F5"/>
    <w:rsid w:val="00650ECC"/>
    <w:rsid w:val="00652C36"/>
    <w:rsid w:val="006570DC"/>
    <w:rsid w:val="006609F1"/>
    <w:rsid w:val="006617EE"/>
    <w:rsid w:val="006621C8"/>
    <w:rsid w:val="006702B5"/>
    <w:rsid w:val="00672A25"/>
    <w:rsid w:val="0067314E"/>
    <w:rsid w:val="00682993"/>
    <w:rsid w:val="0068345D"/>
    <w:rsid w:val="006850A6"/>
    <w:rsid w:val="00686123"/>
    <w:rsid w:val="00695CA5"/>
    <w:rsid w:val="00696164"/>
    <w:rsid w:val="006967DF"/>
    <w:rsid w:val="00696F7C"/>
    <w:rsid w:val="006A014D"/>
    <w:rsid w:val="006A0B05"/>
    <w:rsid w:val="006A33C0"/>
    <w:rsid w:val="006A518F"/>
    <w:rsid w:val="006A55B7"/>
    <w:rsid w:val="006A58CB"/>
    <w:rsid w:val="006A6F57"/>
    <w:rsid w:val="006A7408"/>
    <w:rsid w:val="006B205C"/>
    <w:rsid w:val="006B3975"/>
    <w:rsid w:val="006B478F"/>
    <w:rsid w:val="006C7A65"/>
    <w:rsid w:val="006D16FC"/>
    <w:rsid w:val="006D3257"/>
    <w:rsid w:val="006D6DC6"/>
    <w:rsid w:val="006D75E5"/>
    <w:rsid w:val="006D779A"/>
    <w:rsid w:val="006E021B"/>
    <w:rsid w:val="006E5D6C"/>
    <w:rsid w:val="006E5DA3"/>
    <w:rsid w:val="006E69A8"/>
    <w:rsid w:val="0071088B"/>
    <w:rsid w:val="00711A93"/>
    <w:rsid w:val="007152A7"/>
    <w:rsid w:val="007177DE"/>
    <w:rsid w:val="007177F3"/>
    <w:rsid w:val="00722238"/>
    <w:rsid w:val="00726B3E"/>
    <w:rsid w:val="00727065"/>
    <w:rsid w:val="0073152B"/>
    <w:rsid w:val="007330F3"/>
    <w:rsid w:val="0073510B"/>
    <w:rsid w:val="00735526"/>
    <w:rsid w:val="00737597"/>
    <w:rsid w:val="00740F57"/>
    <w:rsid w:val="00746105"/>
    <w:rsid w:val="00746847"/>
    <w:rsid w:val="00747D89"/>
    <w:rsid w:val="00755317"/>
    <w:rsid w:val="00757C54"/>
    <w:rsid w:val="00761A05"/>
    <w:rsid w:val="00762340"/>
    <w:rsid w:val="00762F55"/>
    <w:rsid w:val="007678CC"/>
    <w:rsid w:val="00772B0B"/>
    <w:rsid w:val="00775D1E"/>
    <w:rsid w:val="00777743"/>
    <w:rsid w:val="0078050D"/>
    <w:rsid w:val="00782CB4"/>
    <w:rsid w:val="00782CFA"/>
    <w:rsid w:val="00784BF8"/>
    <w:rsid w:val="007855A8"/>
    <w:rsid w:val="00785F8B"/>
    <w:rsid w:val="00786A70"/>
    <w:rsid w:val="00787C57"/>
    <w:rsid w:val="007937EC"/>
    <w:rsid w:val="00794A9A"/>
    <w:rsid w:val="007A4809"/>
    <w:rsid w:val="007A641B"/>
    <w:rsid w:val="007A671C"/>
    <w:rsid w:val="007A6A06"/>
    <w:rsid w:val="007B3E9D"/>
    <w:rsid w:val="007B6917"/>
    <w:rsid w:val="007B7EA2"/>
    <w:rsid w:val="007C26EE"/>
    <w:rsid w:val="007C64F5"/>
    <w:rsid w:val="007C6AF1"/>
    <w:rsid w:val="007D7D5B"/>
    <w:rsid w:val="007E3E63"/>
    <w:rsid w:val="007E5F79"/>
    <w:rsid w:val="007F50F6"/>
    <w:rsid w:val="007F798B"/>
    <w:rsid w:val="008077BA"/>
    <w:rsid w:val="00812A12"/>
    <w:rsid w:val="00814359"/>
    <w:rsid w:val="00816EB8"/>
    <w:rsid w:val="00827D81"/>
    <w:rsid w:val="00832C6E"/>
    <w:rsid w:val="0083389D"/>
    <w:rsid w:val="008346E7"/>
    <w:rsid w:val="008403D5"/>
    <w:rsid w:val="0084069A"/>
    <w:rsid w:val="00842600"/>
    <w:rsid w:val="008477C7"/>
    <w:rsid w:val="008479D1"/>
    <w:rsid w:val="008526EF"/>
    <w:rsid w:val="00853A58"/>
    <w:rsid w:val="00854307"/>
    <w:rsid w:val="00854698"/>
    <w:rsid w:val="00855DD7"/>
    <w:rsid w:val="00856C97"/>
    <w:rsid w:val="00860156"/>
    <w:rsid w:val="0086286E"/>
    <w:rsid w:val="008631EE"/>
    <w:rsid w:val="0086649D"/>
    <w:rsid w:val="00867B47"/>
    <w:rsid w:val="00874395"/>
    <w:rsid w:val="008743E9"/>
    <w:rsid w:val="00874B0B"/>
    <w:rsid w:val="00876027"/>
    <w:rsid w:val="0088006C"/>
    <w:rsid w:val="00884FDC"/>
    <w:rsid w:val="00892489"/>
    <w:rsid w:val="0089351B"/>
    <w:rsid w:val="008944E0"/>
    <w:rsid w:val="00897A71"/>
    <w:rsid w:val="008A32F3"/>
    <w:rsid w:val="008A366A"/>
    <w:rsid w:val="008A4BB0"/>
    <w:rsid w:val="008B19B1"/>
    <w:rsid w:val="008B47E0"/>
    <w:rsid w:val="008C759B"/>
    <w:rsid w:val="008D341C"/>
    <w:rsid w:val="008E0FB7"/>
    <w:rsid w:val="008E0FFA"/>
    <w:rsid w:val="008E1598"/>
    <w:rsid w:val="008E1A0E"/>
    <w:rsid w:val="008E2F36"/>
    <w:rsid w:val="008E477E"/>
    <w:rsid w:val="008E4B8C"/>
    <w:rsid w:val="008E6D18"/>
    <w:rsid w:val="008E7071"/>
    <w:rsid w:val="008F1634"/>
    <w:rsid w:val="008F567E"/>
    <w:rsid w:val="008F64EF"/>
    <w:rsid w:val="008F78C2"/>
    <w:rsid w:val="009006E2"/>
    <w:rsid w:val="00916C96"/>
    <w:rsid w:val="00917DC3"/>
    <w:rsid w:val="00924A86"/>
    <w:rsid w:val="00935A5C"/>
    <w:rsid w:val="00940AD5"/>
    <w:rsid w:val="009502E8"/>
    <w:rsid w:val="00950FAC"/>
    <w:rsid w:val="009510FD"/>
    <w:rsid w:val="009563D4"/>
    <w:rsid w:val="009600B0"/>
    <w:rsid w:val="00961584"/>
    <w:rsid w:val="00963102"/>
    <w:rsid w:val="00963C4B"/>
    <w:rsid w:val="00971C1B"/>
    <w:rsid w:val="00972595"/>
    <w:rsid w:val="00974B0C"/>
    <w:rsid w:val="0097616B"/>
    <w:rsid w:val="009823D8"/>
    <w:rsid w:val="00983125"/>
    <w:rsid w:val="00987D76"/>
    <w:rsid w:val="00991939"/>
    <w:rsid w:val="00991B3D"/>
    <w:rsid w:val="00992765"/>
    <w:rsid w:val="009927E2"/>
    <w:rsid w:val="009937F4"/>
    <w:rsid w:val="009A715F"/>
    <w:rsid w:val="009A7390"/>
    <w:rsid w:val="009B0BC8"/>
    <w:rsid w:val="009B4C98"/>
    <w:rsid w:val="009B66DB"/>
    <w:rsid w:val="009B7FDE"/>
    <w:rsid w:val="009C2FEE"/>
    <w:rsid w:val="009C4E51"/>
    <w:rsid w:val="009D34BC"/>
    <w:rsid w:val="009D7681"/>
    <w:rsid w:val="009E1179"/>
    <w:rsid w:val="009E7AD2"/>
    <w:rsid w:val="009F0546"/>
    <w:rsid w:val="00A01CF7"/>
    <w:rsid w:val="00A02F97"/>
    <w:rsid w:val="00A141C5"/>
    <w:rsid w:val="00A1512C"/>
    <w:rsid w:val="00A21DBC"/>
    <w:rsid w:val="00A22951"/>
    <w:rsid w:val="00A267E1"/>
    <w:rsid w:val="00A31EA1"/>
    <w:rsid w:val="00A357A5"/>
    <w:rsid w:val="00A43797"/>
    <w:rsid w:val="00A460F5"/>
    <w:rsid w:val="00A47058"/>
    <w:rsid w:val="00A525FB"/>
    <w:rsid w:val="00A56567"/>
    <w:rsid w:val="00A61804"/>
    <w:rsid w:val="00A62D79"/>
    <w:rsid w:val="00A67735"/>
    <w:rsid w:val="00A7106B"/>
    <w:rsid w:val="00A81568"/>
    <w:rsid w:val="00A8382D"/>
    <w:rsid w:val="00A85451"/>
    <w:rsid w:val="00A854A2"/>
    <w:rsid w:val="00A85FC6"/>
    <w:rsid w:val="00A8674E"/>
    <w:rsid w:val="00A9108A"/>
    <w:rsid w:val="00A9300C"/>
    <w:rsid w:val="00A946DE"/>
    <w:rsid w:val="00A94787"/>
    <w:rsid w:val="00A94E1D"/>
    <w:rsid w:val="00AA399F"/>
    <w:rsid w:val="00AA4A77"/>
    <w:rsid w:val="00AB05BA"/>
    <w:rsid w:val="00AB2191"/>
    <w:rsid w:val="00AB4B48"/>
    <w:rsid w:val="00AB551A"/>
    <w:rsid w:val="00AC39F7"/>
    <w:rsid w:val="00AC4792"/>
    <w:rsid w:val="00AD2EA3"/>
    <w:rsid w:val="00AD3000"/>
    <w:rsid w:val="00AD3E23"/>
    <w:rsid w:val="00AD4EF4"/>
    <w:rsid w:val="00AD5312"/>
    <w:rsid w:val="00AE0E69"/>
    <w:rsid w:val="00AE4927"/>
    <w:rsid w:val="00AE7199"/>
    <w:rsid w:val="00AE788D"/>
    <w:rsid w:val="00AF1415"/>
    <w:rsid w:val="00AF2A6B"/>
    <w:rsid w:val="00AF3575"/>
    <w:rsid w:val="00AF5FD6"/>
    <w:rsid w:val="00AF6A1B"/>
    <w:rsid w:val="00AF6F27"/>
    <w:rsid w:val="00B0087E"/>
    <w:rsid w:val="00B01EE5"/>
    <w:rsid w:val="00B03450"/>
    <w:rsid w:val="00B06298"/>
    <w:rsid w:val="00B10776"/>
    <w:rsid w:val="00B1321A"/>
    <w:rsid w:val="00B146A0"/>
    <w:rsid w:val="00B15428"/>
    <w:rsid w:val="00B15459"/>
    <w:rsid w:val="00B15932"/>
    <w:rsid w:val="00B16DDB"/>
    <w:rsid w:val="00B21D2B"/>
    <w:rsid w:val="00B2454B"/>
    <w:rsid w:val="00B25E53"/>
    <w:rsid w:val="00B25EAA"/>
    <w:rsid w:val="00B273BD"/>
    <w:rsid w:val="00B31A19"/>
    <w:rsid w:val="00B33CCE"/>
    <w:rsid w:val="00B377BB"/>
    <w:rsid w:val="00B37CD1"/>
    <w:rsid w:val="00B41549"/>
    <w:rsid w:val="00B41B49"/>
    <w:rsid w:val="00B421EB"/>
    <w:rsid w:val="00B45DE2"/>
    <w:rsid w:val="00B516B0"/>
    <w:rsid w:val="00B52AF0"/>
    <w:rsid w:val="00B52EC6"/>
    <w:rsid w:val="00B53F6A"/>
    <w:rsid w:val="00B5567B"/>
    <w:rsid w:val="00B618A9"/>
    <w:rsid w:val="00B641D6"/>
    <w:rsid w:val="00B65C84"/>
    <w:rsid w:val="00B66B5F"/>
    <w:rsid w:val="00B67C7A"/>
    <w:rsid w:val="00B70AD6"/>
    <w:rsid w:val="00B70F33"/>
    <w:rsid w:val="00B71861"/>
    <w:rsid w:val="00B72616"/>
    <w:rsid w:val="00B83D7A"/>
    <w:rsid w:val="00B870B4"/>
    <w:rsid w:val="00B94955"/>
    <w:rsid w:val="00B96E72"/>
    <w:rsid w:val="00B96F51"/>
    <w:rsid w:val="00BA250E"/>
    <w:rsid w:val="00BA7FE5"/>
    <w:rsid w:val="00BB1454"/>
    <w:rsid w:val="00BB63CC"/>
    <w:rsid w:val="00BB754D"/>
    <w:rsid w:val="00BC1469"/>
    <w:rsid w:val="00BC199F"/>
    <w:rsid w:val="00BC6CEB"/>
    <w:rsid w:val="00BC7894"/>
    <w:rsid w:val="00BD053B"/>
    <w:rsid w:val="00BD0BC4"/>
    <w:rsid w:val="00BD4312"/>
    <w:rsid w:val="00BD6926"/>
    <w:rsid w:val="00BD7123"/>
    <w:rsid w:val="00BD7137"/>
    <w:rsid w:val="00BE0251"/>
    <w:rsid w:val="00BE269B"/>
    <w:rsid w:val="00BF182F"/>
    <w:rsid w:val="00BF316E"/>
    <w:rsid w:val="00BF31E7"/>
    <w:rsid w:val="00BF4FE8"/>
    <w:rsid w:val="00BF7704"/>
    <w:rsid w:val="00C0021C"/>
    <w:rsid w:val="00C03CDD"/>
    <w:rsid w:val="00C168F9"/>
    <w:rsid w:val="00C17556"/>
    <w:rsid w:val="00C20FD8"/>
    <w:rsid w:val="00C21E04"/>
    <w:rsid w:val="00C24931"/>
    <w:rsid w:val="00C24CF3"/>
    <w:rsid w:val="00C26ACE"/>
    <w:rsid w:val="00C277F5"/>
    <w:rsid w:val="00C27D62"/>
    <w:rsid w:val="00C30737"/>
    <w:rsid w:val="00C3295C"/>
    <w:rsid w:val="00C42207"/>
    <w:rsid w:val="00C42BD1"/>
    <w:rsid w:val="00C4351A"/>
    <w:rsid w:val="00C4530D"/>
    <w:rsid w:val="00C46FD9"/>
    <w:rsid w:val="00C516F9"/>
    <w:rsid w:val="00C51AA7"/>
    <w:rsid w:val="00C51D7B"/>
    <w:rsid w:val="00C60637"/>
    <w:rsid w:val="00C61355"/>
    <w:rsid w:val="00C623B7"/>
    <w:rsid w:val="00C64F7F"/>
    <w:rsid w:val="00C71B40"/>
    <w:rsid w:val="00C72E29"/>
    <w:rsid w:val="00C7490B"/>
    <w:rsid w:val="00C74A20"/>
    <w:rsid w:val="00C80933"/>
    <w:rsid w:val="00C81A96"/>
    <w:rsid w:val="00C85DFD"/>
    <w:rsid w:val="00C86535"/>
    <w:rsid w:val="00C87029"/>
    <w:rsid w:val="00C878A3"/>
    <w:rsid w:val="00C9008E"/>
    <w:rsid w:val="00C91805"/>
    <w:rsid w:val="00C9372D"/>
    <w:rsid w:val="00CA0400"/>
    <w:rsid w:val="00CA39F4"/>
    <w:rsid w:val="00CA440F"/>
    <w:rsid w:val="00CA71A2"/>
    <w:rsid w:val="00CB1040"/>
    <w:rsid w:val="00CC15F9"/>
    <w:rsid w:val="00CC2A02"/>
    <w:rsid w:val="00CC3E64"/>
    <w:rsid w:val="00CC4823"/>
    <w:rsid w:val="00CD61A3"/>
    <w:rsid w:val="00CD70DC"/>
    <w:rsid w:val="00CE1CC5"/>
    <w:rsid w:val="00CE6E8F"/>
    <w:rsid w:val="00CF1E04"/>
    <w:rsid w:val="00CF2644"/>
    <w:rsid w:val="00CF311A"/>
    <w:rsid w:val="00CF64F9"/>
    <w:rsid w:val="00D005FF"/>
    <w:rsid w:val="00D0289A"/>
    <w:rsid w:val="00D037BA"/>
    <w:rsid w:val="00D0445C"/>
    <w:rsid w:val="00D04E7C"/>
    <w:rsid w:val="00D0632A"/>
    <w:rsid w:val="00D113CE"/>
    <w:rsid w:val="00D136A0"/>
    <w:rsid w:val="00D137BC"/>
    <w:rsid w:val="00D15C12"/>
    <w:rsid w:val="00D15EE7"/>
    <w:rsid w:val="00D162C8"/>
    <w:rsid w:val="00D24CC4"/>
    <w:rsid w:val="00D2674F"/>
    <w:rsid w:val="00D27129"/>
    <w:rsid w:val="00D272FB"/>
    <w:rsid w:val="00D302C4"/>
    <w:rsid w:val="00D32AA2"/>
    <w:rsid w:val="00D32E9C"/>
    <w:rsid w:val="00D367A4"/>
    <w:rsid w:val="00D419F0"/>
    <w:rsid w:val="00D422EC"/>
    <w:rsid w:val="00D4366C"/>
    <w:rsid w:val="00D45989"/>
    <w:rsid w:val="00D46584"/>
    <w:rsid w:val="00D47426"/>
    <w:rsid w:val="00D47C76"/>
    <w:rsid w:val="00D5149D"/>
    <w:rsid w:val="00D51BA9"/>
    <w:rsid w:val="00D54865"/>
    <w:rsid w:val="00D5500B"/>
    <w:rsid w:val="00D57C08"/>
    <w:rsid w:val="00D57F7E"/>
    <w:rsid w:val="00D607C2"/>
    <w:rsid w:val="00D60CC9"/>
    <w:rsid w:val="00D60E87"/>
    <w:rsid w:val="00D64F98"/>
    <w:rsid w:val="00D67283"/>
    <w:rsid w:val="00D73CDA"/>
    <w:rsid w:val="00D74BA6"/>
    <w:rsid w:val="00D7563F"/>
    <w:rsid w:val="00D76DE1"/>
    <w:rsid w:val="00D840FC"/>
    <w:rsid w:val="00D85FA3"/>
    <w:rsid w:val="00D87645"/>
    <w:rsid w:val="00D877DD"/>
    <w:rsid w:val="00D93388"/>
    <w:rsid w:val="00D940C4"/>
    <w:rsid w:val="00DA0040"/>
    <w:rsid w:val="00DA10B4"/>
    <w:rsid w:val="00DA1983"/>
    <w:rsid w:val="00DA1D17"/>
    <w:rsid w:val="00DA25FB"/>
    <w:rsid w:val="00DA2EF9"/>
    <w:rsid w:val="00DA3E12"/>
    <w:rsid w:val="00DA641A"/>
    <w:rsid w:val="00DA6B43"/>
    <w:rsid w:val="00DB0C4B"/>
    <w:rsid w:val="00DB3D84"/>
    <w:rsid w:val="00DB4160"/>
    <w:rsid w:val="00DB511F"/>
    <w:rsid w:val="00DC5A76"/>
    <w:rsid w:val="00DC67B7"/>
    <w:rsid w:val="00DD504D"/>
    <w:rsid w:val="00DE0D1E"/>
    <w:rsid w:val="00DE29EA"/>
    <w:rsid w:val="00DE6427"/>
    <w:rsid w:val="00DE7BC1"/>
    <w:rsid w:val="00DF382F"/>
    <w:rsid w:val="00DF4EDD"/>
    <w:rsid w:val="00DF598D"/>
    <w:rsid w:val="00E012C2"/>
    <w:rsid w:val="00E0266F"/>
    <w:rsid w:val="00E05633"/>
    <w:rsid w:val="00E116B8"/>
    <w:rsid w:val="00E117AB"/>
    <w:rsid w:val="00E15E10"/>
    <w:rsid w:val="00E22F4F"/>
    <w:rsid w:val="00E24865"/>
    <w:rsid w:val="00E250A9"/>
    <w:rsid w:val="00E25DE8"/>
    <w:rsid w:val="00E27574"/>
    <w:rsid w:val="00E308B5"/>
    <w:rsid w:val="00E34859"/>
    <w:rsid w:val="00E42B10"/>
    <w:rsid w:val="00E4625B"/>
    <w:rsid w:val="00E50752"/>
    <w:rsid w:val="00E54649"/>
    <w:rsid w:val="00E55538"/>
    <w:rsid w:val="00E56296"/>
    <w:rsid w:val="00E6159B"/>
    <w:rsid w:val="00E74B3E"/>
    <w:rsid w:val="00E81E84"/>
    <w:rsid w:val="00E8204C"/>
    <w:rsid w:val="00E90A4D"/>
    <w:rsid w:val="00E91F1C"/>
    <w:rsid w:val="00E93869"/>
    <w:rsid w:val="00E94F72"/>
    <w:rsid w:val="00E95AFA"/>
    <w:rsid w:val="00E97291"/>
    <w:rsid w:val="00EA2498"/>
    <w:rsid w:val="00EA2FBF"/>
    <w:rsid w:val="00EA3356"/>
    <w:rsid w:val="00EA435F"/>
    <w:rsid w:val="00EA668F"/>
    <w:rsid w:val="00EB14D7"/>
    <w:rsid w:val="00EB5C1B"/>
    <w:rsid w:val="00EB6CA8"/>
    <w:rsid w:val="00EC2BDA"/>
    <w:rsid w:val="00ED006A"/>
    <w:rsid w:val="00ED58A1"/>
    <w:rsid w:val="00ED6B65"/>
    <w:rsid w:val="00ED6F05"/>
    <w:rsid w:val="00EF187F"/>
    <w:rsid w:val="00EF1C38"/>
    <w:rsid w:val="00EF64E9"/>
    <w:rsid w:val="00EF6FBF"/>
    <w:rsid w:val="00F012BB"/>
    <w:rsid w:val="00F02F9A"/>
    <w:rsid w:val="00F03451"/>
    <w:rsid w:val="00F06396"/>
    <w:rsid w:val="00F06F61"/>
    <w:rsid w:val="00F072FD"/>
    <w:rsid w:val="00F1025E"/>
    <w:rsid w:val="00F11EAD"/>
    <w:rsid w:val="00F13BA1"/>
    <w:rsid w:val="00F16E8C"/>
    <w:rsid w:val="00F21DDA"/>
    <w:rsid w:val="00F25952"/>
    <w:rsid w:val="00F25E4B"/>
    <w:rsid w:val="00F316A4"/>
    <w:rsid w:val="00F3255D"/>
    <w:rsid w:val="00F32DB8"/>
    <w:rsid w:val="00F35C97"/>
    <w:rsid w:val="00F36209"/>
    <w:rsid w:val="00F37AA2"/>
    <w:rsid w:val="00F40B54"/>
    <w:rsid w:val="00F41EAC"/>
    <w:rsid w:val="00F424A0"/>
    <w:rsid w:val="00F426BE"/>
    <w:rsid w:val="00F43F2C"/>
    <w:rsid w:val="00F44886"/>
    <w:rsid w:val="00F45BE6"/>
    <w:rsid w:val="00F54EFE"/>
    <w:rsid w:val="00F557DD"/>
    <w:rsid w:val="00F57517"/>
    <w:rsid w:val="00F607B1"/>
    <w:rsid w:val="00F60B6D"/>
    <w:rsid w:val="00F6241C"/>
    <w:rsid w:val="00F6244C"/>
    <w:rsid w:val="00F6368F"/>
    <w:rsid w:val="00F639EC"/>
    <w:rsid w:val="00F63CF9"/>
    <w:rsid w:val="00F71C5F"/>
    <w:rsid w:val="00F730C3"/>
    <w:rsid w:val="00F73399"/>
    <w:rsid w:val="00F73B35"/>
    <w:rsid w:val="00F77051"/>
    <w:rsid w:val="00F776BA"/>
    <w:rsid w:val="00F77C31"/>
    <w:rsid w:val="00F80182"/>
    <w:rsid w:val="00F812DA"/>
    <w:rsid w:val="00F8364F"/>
    <w:rsid w:val="00F901E5"/>
    <w:rsid w:val="00F9034B"/>
    <w:rsid w:val="00F903C8"/>
    <w:rsid w:val="00F96478"/>
    <w:rsid w:val="00F9652D"/>
    <w:rsid w:val="00FB13B3"/>
    <w:rsid w:val="00FB1D35"/>
    <w:rsid w:val="00FB2D93"/>
    <w:rsid w:val="00FB31CF"/>
    <w:rsid w:val="00FB376A"/>
    <w:rsid w:val="00FB5D45"/>
    <w:rsid w:val="00FB78E4"/>
    <w:rsid w:val="00FC129B"/>
    <w:rsid w:val="00FC15EC"/>
    <w:rsid w:val="00FC16AD"/>
    <w:rsid w:val="00FC4759"/>
    <w:rsid w:val="00FC5AED"/>
    <w:rsid w:val="00FD6458"/>
    <w:rsid w:val="00FD7924"/>
    <w:rsid w:val="00FD7D01"/>
    <w:rsid w:val="00FE0AB9"/>
    <w:rsid w:val="00FE2241"/>
    <w:rsid w:val="00FE76B7"/>
    <w:rsid w:val="00FF1784"/>
    <w:rsid w:val="00FF2021"/>
    <w:rsid w:val="00FF4E9E"/>
    <w:rsid w:val="00FF7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pPr>
      <w:numPr>
        <w:ilvl w:val="3"/>
      </w:numPr>
      <w:spacing w:after="60"/>
      <w:outlineLvl w:val="3"/>
    </w:pPr>
    <w:rPr>
      <w:b w:val="0"/>
      <w:i w:val="0"/>
    </w:rPr>
  </w:style>
  <w:style w:type="paragraph" w:styleId="berschrift5">
    <w:name w:val="heading 5"/>
    <w:aliases w:val="Heading 5,H5"/>
    <w:basedOn w:val="Standard"/>
    <w:next w:val="Standard"/>
    <w:qFormat/>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pPr>
      <w:numPr>
        <w:ilvl w:val="5"/>
        <w:numId w:val="1"/>
      </w:numPr>
      <w:spacing w:before="60" w:after="60"/>
      <w:jc w:val="left"/>
      <w:outlineLvl w:val="5"/>
    </w:pPr>
  </w:style>
  <w:style w:type="paragraph" w:styleId="berschrift7">
    <w:name w:val="heading 7"/>
    <w:aliases w:val="Heading 7,liste1"/>
    <w:basedOn w:val="Standard"/>
    <w:next w:val="Standard"/>
    <w:qFormat/>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pPr>
      <w:numPr>
        <w:ilvl w:val="8"/>
        <w:numId w:val="1"/>
      </w:numPr>
      <w:tabs>
        <w:tab w:val="left" w:pos="2126"/>
      </w:tabs>
      <w:spacing w:before="60" w:after="60"/>
      <w:jc w:val="left"/>
      <w:outlineLvl w:val="8"/>
    </w:pPr>
  </w:style>
  <w:style w:type="character" w:default="1" w:styleId="Absatz-Standardschriftart">
    <w:name w:val="Default Paragraph Font"/>
    <w:aliases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spacing w:before="120" w:line="240" w:lineRule="auto"/>
      <w:ind w:left="1021"/>
      <w:jc w:val="left"/>
    </w:pPr>
  </w:style>
  <w:style w:type="paragraph" w:styleId="Verzeichnis1">
    <w:name w:val="toc 1"/>
    <w:aliases w:val="TOC 1"/>
    <w:basedOn w:val="Standard"/>
    <w:next w:val="Standard"/>
    <w:uiPriority w:val="39"/>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pPr>
      <w:spacing w:before="60"/>
    </w:pPr>
    <w:rPr>
      <w:rFonts w:ascii="Times New Roman" w:hAnsi="Times New Roman"/>
      <w:b w:val="0"/>
      <w:sz w:val="20"/>
    </w:rPr>
  </w:style>
  <w:style w:type="character" w:styleId="Seitenzahl">
    <w:name w:val="page number"/>
    <w:aliases w:val="Page Number"/>
    <w:semiHidden/>
    <w:rPr>
      <w:rFonts w:ascii="Arial" w:hAnsi="Arial"/>
      <w:b/>
      <w:sz w:val="24"/>
    </w:rPr>
  </w:style>
  <w:style w:type="paragraph" w:styleId="Funotentext">
    <w:name w:val="footnote text"/>
    <w:aliases w:val="Footnote Text"/>
    <w:basedOn w:val="Standard"/>
    <w:semiHidden/>
    <w:pPr>
      <w:spacing w:line="240" w:lineRule="auto"/>
    </w:pPr>
    <w:rPr>
      <w:sz w:val="20"/>
    </w:rPr>
  </w:style>
  <w:style w:type="paragraph" w:customStyle="1" w:styleId="Figure">
    <w:name w:val="Figure"/>
    <w:basedOn w:val="Standard"/>
    <w:next w:val="Textkrper"/>
    <w:pPr>
      <w:jc w:val="center"/>
    </w:pPr>
    <w:rPr>
      <w:b/>
    </w:rPr>
  </w:style>
  <w:style w:type="paragraph" w:styleId="Kopfzeile">
    <w:name w:val="header"/>
    <w:aliases w:val="Header"/>
    <w:basedOn w:val="Standard"/>
    <w:pPr>
      <w:tabs>
        <w:tab w:val="center" w:pos="4536"/>
        <w:tab w:val="right" w:pos="9072"/>
      </w:tabs>
    </w:pPr>
    <w:rPr>
      <w:b/>
      <w:caps/>
      <w:sz w:val="28"/>
    </w:rPr>
  </w:style>
  <w:style w:type="paragraph" w:styleId="Verzeichnis3">
    <w:name w:val="toc 3"/>
    <w:aliases w:val="TOC 3"/>
    <w:basedOn w:val="Standard"/>
    <w:next w:val="Standard"/>
    <w:uiPriority w:val="39"/>
    <w:pPr>
      <w:ind w:left="220"/>
      <w:jc w:val="left"/>
    </w:pPr>
    <w:rPr>
      <w:rFonts w:ascii="Times New Roman" w:hAnsi="Times New Roman"/>
      <w:sz w:val="20"/>
    </w:rPr>
  </w:style>
  <w:style w:type="paragraph" w:customStyle="1" w:styleId="DocReference">
    <w:name w:val="Doc_Reference"/>
    <w:basedOn w:val="Standard"/>
    <w:next w:val="Textkrper"/>
    <w:rPr>
      <w:lang w:val="fr-FR"/>
    </w:rPr>
  </w:style>
  <w:style w:type="paragraph" w:customStyle="1" w:styleId="DocIssue">
    <w:name w:val="Doc_Issue"/>
    <w:basedOn w:val="Standard"/>
    <w:next w:val="Textkrper"/>
    <w:rPr>
      <w:lang w:val="fr-FR"/>
    </w:rPr>
  </w:style>
  <w:style w:type="paragraph" w:customStyle="1" w:styleId="DocTitle">
    <w:name w:val="Doc_Title"/>
    <w:basedOn w:val="Kopfzeile"/>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pPr>
      <w:ind w:left="440"/>
      <w:jc w:val="left"/>
    </w:pPr>
    <w:rPr>
      <w:rFonts w:ascii="Times New Roman" w:hAnsi="Times New Roman"/>
      <w:sz w:val="20"/>
    </w:rPr>
  </w:style>
  <w:style w:type="paragraph" w:styleId="Verzeichnis5">
    <w:name w:val="toc 5"/>
    <w:aliases w:val="TOC 5"/>
    <w:basedOn w:val="Standard"/>
    <w:next w:val="Standard"/>
    <w:semiHidden/>
    <w:pPr>
      <w:ind w:left="660"/>
      <w:jc w:val="left"/>
    </w:pPr>
    <w:rPr>
      <w:rFonts w:ascii="Times New Roman" w:hAnsi="Times New Roman"/>
      <w:sz w:val="20"/>
    </w:rPr>
  </w:style>
  <w:style w:type="paragraph" w:styleId="Verzeichnis6">
    <w:name w:val="toc 6"/>
    <w:aliases w:val="TOC 6"/>
    <w:basedOn w:val="Verzeichnis5"/>
    <w:next w:val="Standard"/>
    <w:semiHidden/>
    <w:pPr>
      <w:ind w:left="880"/>
    </w:pPr>
  </w:style>
  <w:style w:type="paragraph" w:styleId="Verzeichnis7">
    <w:name w:val="toc 7"/>
    <w:aliases w:val="TOC 7"/>
    <w:basedOn w:val="Verzeichnis6"/>
    <w:next w:val="Standard"/>
    <w:semiHidden/>
    <w:pPr>
      <w:ind w:left="1100"/>
    </w:pPr>
  </w:style>
  <w:style w:type="paragraph" w:styleId="Verzeichnis8">
    <w:name w:val="toc 8"/>
    <w:aliases w:val="TOC 8"/>
    <w:basedOn w:val="Verzeichnis6"/>
    <w:next w:val="Standard"/>
    <w:semiHidden/>
    <w:pPr>
      <w:ind w:left="1320"/>
    </w:pPr>
  </w:style>
  <w:style w:type="paragraph" w:styleId="Verzeichnis9">
    <w:name w:val="toc 9"/>
    <w:aliases w:val="TOC 9"/>
    <w:basedOn w:val="Verzeichnis6"/>
    <w:next w:val="Standard"/>
    <w:semiHidden/>
    <w:pPr>
      <w:ind w:left="1540"/>
    </w:pPr>
  </w:style>
  <w:style w:type="paragraph" w:customStyle="1" w:styleId="DocDate">
    <w:name w:val="Doc_Date"/>
    <w:basedOn w:val="Standard"/>
    <w:next w:val="Textkrper"/>
    <w:rPr>
      <w:lang w:val="fr-FR"/>
    </w:rPr>
  </w:style>
  <w:style w:type="paragraph" w:customStyle="1" w:styleId="Referenceddocument">
    <w:name w:val="Referenced document"/>
    <w:basedOn w:val="Standard"/>
    <w:pPr>
      <w:spacing w:after="60"/>
      <w:ind w:left="1021"/>
      <w:jc w:val="left"/>
    </w:pPr>
  </w:style>
  <w:style w:type="character" w:styleId="Funotenzeichen">
    <w:name w:val="footnote reference"/>
    <w:semiHidden/>
    <w:rPr>
      <w:vertAlign w:val="superscript"/>
    </w:r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styleId="Index7">
    <w:name w:val="index 7"/>
    <w:basedOn w:val="Standard"/>
    <w:next w:val="Standard"/>
    <w:autoRedefine/>
    <w:semiHidden/>
    <w:rsid w:val="00594B6D"/>
    <w:pPr>
      <w:jc w:val="center"/>
    </w:pPr>
    <w:rPr>
      <w:b/>
      <w:lang w:val="fr-FR"/>
    </w:rPr>
  </w:style>
  <w:style w:type="paragraph" w:styleId="Fuzeile">
    <w:name w:val="footer"/>
    <w:aliases w:val="Footer"/>
    <w:basedOn w:val="Standard"/>
    <w:semiHidden/>
    <w:pPr>
      <w:tabs>
        <w:tab w:val="center" w:pos="4252"/>
        <w:tab w:val="right" w:pos="9360"/>
      </w:tabs>
      <w:spacing w:line="240" w:lineRule="auto"/>
      <w:jc w:val="left"/>
    </w:pPr>
  </w:style>
  <w:style w:type="paragraph" w:styleId="Titel">
    <w:name w:val="Title"/>
    <w:basedOn w:val="Standard"/>
    <w:qFormat/>
    <w:pPr>
      <w:spacing w:line="240" w:lineRule="auto"/>
      <w:jc w:val="center"/>
    </w:pPr>
    <w:rPr>
      <w:b/>
      <w:sz w:val="28"/>
    </w:rPr>
  </w:style>
  <w:style w:type="paragraph" w:styleId="Kommentartext">
    <w:name w:val="annotation text"/>
    <w:basedOn w:val="Standard"/>
    <w:semiHidden/>
    <w:pPr>
      <w:spacing w:line="240" w:lineRule="auto"/>
      <w:jc w:val="left"/>
    </w:pPr>
    <w:rPr>
      <w:sz w:val="20"/>
    </w:rPr>
  </w:style>
  <w:style w:type="paragraph" w:styleId="Beschriftung">
    <w:name w:val="caption"/>
    <w:basedOn w:val="Standard"/>
    <w:next w:val="Standard"/>
    <w:qFormat/>
    <w:pPr>
      <w:spacing w:before="120" w:after="120"/>
    </w:pPr>
    <w:rPr>
      <w:b/>
      <w:caps/>
      <w:sz w:val="28"/>
    </w:rPr>
  </w:style>
  <w:style w:type="paragraph" w:customStyle="1" w:styleId="Projecttitle">
    <w:name w:val="Project_title"/>
    <w:basedOn w:val="Kopfzeile"/>
    <w:pPr>
      <w:spacing w:line="240" w:lineRule="auto"/>
      <w:jc w:val="center"/>
    </w:pPr>
  </w:style>
  <w:style w:type="paragraph" w:styleId="Dokumentstruktur">
    <w:name w:val="Document Map"/>
    <w:basedOn w:val="Standard"/>
    <w:semiHidden/>
    <w:pPr>
      <w:shd w:val="clear" w:color="auto" w:fill="000080"/>
    </w:pPr>
    <w:rPr>
      <w:rFonts w:ascii="Tahoma" w:hAnsi="Tahoma"/>
    </w:rPr>
  </w:style>
  <w:style w:type="paragraph" w:styleId="Textkrper2">
    <w:name w:val="Body Text 2"/>
    <w:basedOn w:val="Standard"/>
    <w:link w:val="Textkrper2Zchn"/>
    <w:semiHidden/>
    <w:pPr>
      <w:jc w:val="center"/>
    </w:pPr>
    <w:rPr>
      <w:lang w:eastAsia="x-none"/>
    </w:rPr>
  </w:style>
  <w:style w:type="paragraph" w:customStyle="1" w:styleId="List">
    <w:name w:val="List"/>
    <w:basedOn w:val="Standard"/>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raster">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link w:val="Indent1Char"/>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 w:type="paragraph" w:styleId="berarbeitung">
    <w:name w:val="Revision"/>
    <w:hidden/>
    <w:uiPriority w:val="99"/>
    <w:semiHidden/>
    <w:rsid w:val="0073510B"/>
    <w:rPr>
      <w:rFonts w:ascii="Arial" w:hAnsi="Arial"/>
      <w:sz w:val="22"/>
      <w:lang w:val="en-GB" w:eastAsia="fr-FR"/>
    </w:rPr>
  </w:style>
  <w:style w:type="paragraph" w:styleId="StandardWeb">
    <w:name w:val="Normal (Web)"/>
    <w:basedOn w:val="Standard"/>
    <w:uiPriority w:val="99"/>
    <w:semiHidden/>
    <w:unhideWhenUsed/>
    <w:rsid w:val="0009133A"/>
    <w:pPr>
      <w:spacing w:before="100" w:beforeAutospacing="1" w:after="100" w:afterAutospacing="1" w:line="240" w:lineRule="auto"/>
      <w:jc w:val="left"/>
    </w:pPr>
    <w:rPr>
      <w:rFonts w:ascii="Times New Roman" w:hAnsi="Times New Roman"/>
      <w:sz w:val="24"/>
      <w:szCs w:val="24"/>
      <w:lang w:val="fr-FR"/>
    </w:rPr>
  </w:style>
  <w:style w:type="paragraph" w:styleId="Untertitel">
    <w:name w:val="Subtitle"/>
    <w:basedOn w:val="Standard"/>
    <w:next w:val="Standard"/>
    <w:link w:val="UntertitelZchn"/>
    <w:uiPriority w:val="11"/>
    <w:qFormat/>
    <w:rsid w:val="008479D1"/>
    <w:pPr>
      <w:spacing w:after="60"/>
      <w:jc w:val="center"/>
      <w:outlineLvl w:val="1"/>
    </w:pPr>
    <w:rPr>
      <w:rFonts w:ascii="Cambria" w:hAnsi="Cambria"/>
      <w:sz w:val="24"/>
      <w:szCs w:val="24"/>
    </w:rPr>
  </w:style>
  <w:style w:type="character" w:customStyle="1" w:styleId="UntertitelZchn">
    <w:name w:val="Untertitel Zchn"/>
    <w:link w:val="Untertitel"/>
    <w:uiPriority w:val="11"/>
    <w:rsid w:val="008479D1"/>
    <w:rPr>
      <w:rFonts w:ascii="Cambria" w:eastAsia="Times New Roman" w:hAnsi="Cambria" w:cs="Times New Roman"/>
      <w:sz w:val="24"/>
      <w:szCs w:val="24"/>
      <w:lang w:val="en-GB"/>
    </w:rPr>
  </w:style>
  <w:style w:type="paragraph" w:styleId="Textkrper3">
    <w:name w:val="Body Text 3"/>
    <w:basedOn w:val="Standard"/>
    <w:link w:val="Textkrper3Zchn"/>
    <w:uiPriority w:val="99"/>
    <w:unhideWhenUsed/>
    <w:rsid w:val="009600B0"/>
    <w:pPr>
      <w:shd w:val="clear" w:color="auto" w:fill="DBE5F1"/>
      <w:jc w:val="center"/>
    </w:pPr>
    <w:rPr>
      <w:lang w:val="fr-FR"/>
    </w:rPr>
  </w:style>
  <w:style w:type="character" w:customStyle="1" w:styleId="Textkrper3Zchn">
    <w:name w:val="Textkörper 3 Zchn"/>
    <w:link w:val="Textkrper3"/>
    <w:uiPriority w:val="99"/>
    <w:rsid w:val="009600B0"/>
    <w:rPr>
      <w:rFonts w:ascii="Arial" w:hAnsi="Arial"/>
      <w:sz w:val="22"/>
      <w:shd w:val="clear" w:color="auto" w:fill="DBE5F1"/>
    </w:rPr>
  </w:style>
  <w:style w:type="character" w:styleId="Fett">
    <w:name w:val="Strong"/>
    <w:uiPriority w:val="22"/>
    <w:qFormat/>
    <w:rsid w:val="009D34BC"/>
    <w:rPr>
      <w:b/>
      <w:bCs/>
    </w:rPr>
  </w:style>
  <w:style w:type="character" w:customStyle="1" w:styleId="Indent1Char">
    <w:name w:val="Indent 1 Char"/>
    <w:link w:val="Indent1"/>
    <w:rsid w:val="006D3257"/>
    <w:rPr>
      <w:rFonts w:ascii="Arial" w:hAnsi="Arial"/>
      <w:sz w:val="22"/>
      <w:szCs w:val="22"/>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index 7"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semiHidden="0" w:uiPriority="0" w:unhideWhenUsed="0" w:qFormat="1"/>
    <w:lsdException w:name="Title" w:semiHidden="0" w:uiPriority="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pacing w:line="300" w:lineRule="atLeast"/>
      <w:jc w:val="both"/>
    </w:pPr>
    <w:rPr>
      <w:rFonts w:ascii="Arial" w:hAnsi="Arial"/>
      <w:sz w:val="22"/>
      <w:lang w:val="en-GB" w:eastAsia="fr-FR"/>
    </w:rPr>
  </w:style>
  <w:style w:type="paragraph" w:styleId="berschrift1">
    <w:name w:val="heading 1"/>
    <w:aliases w:val="Heading 1,überschrift 1,H1"/>
    <w:basedOn w:val="Standard"/>
    <w:next w:val="Textkrper"/>
    <w:qFormat/>
    <w:pPr>
      <w:keepNext/>
      <w:numPr>
        <w:numId w:val="1"/>
      </w:numPr>
      <w:tabs>
        <w:tab w:val="left" w:pos="1021"/>
      </w:tabs>
      <w:suppressAutoHyphens/>
      <w:spacing w:before="120" w:after="240"/>
      <w:ind w:right="403"/>
      <w:jc w:val="left"/>
      <w:outlineLvl w:val="0"/>
    </w:pPr>
    <w:rPr>
      <w:b/>
      <w:smallCaps/>
      <w:sz w:val="32"/>
    </w:rPr>
  </w:style>
  <w:style w:type="paragraph" w:styleId="berschrift2">
    <w:name w:val="heading 2"/>
    <w:aliases w:val="Heading 2,H2"/>
    <w:basedOn w:val="Standard"/>
    <w:next w:val="Textkrper"/>
    <w:qFormat/>
    <w:pPr>
      <w:keepNext/>
      <w:numPr>
        <w:ilvl w:val="1"/>
        <w:numId w:val="1"/>
      </w:numPr>
      <w:tabs>
        <w:tab w:val="left" w:pos="1021"/>
      </w:tabs>
      <w:spacing w:before="120" w:after="120"/>
      <w:jc w:val="left"/>
      <w:outlineLvl w:val="1"/>
    </w:pPr>
    <w:rPr>
      <w:b/>
      <w:smallCaps/>
      <w:sz w:val="24"/>
    </w:rPr>
  </w:style>
  <w:style w:type="paragraph" w:styleId="berschrift3">
    <w:name w:val="heading 3"/>
    <w:aliases w:val="Heading 3,H3,Heading,Heading v"/>
    <w:basedOn w:val="Standard"/>
    <w:next w:val="Textkrper"/>
    <w:qFormat/>
    <w:pPr>
      <w:numPr>
        <w:ilvl w:val="2"/>
        <w:numId w:val="1"/>
      </w:numPr>
      <w:tabs>
        <w:tab w:val="left" w:pos="1021"/>
      </w:tabs>
      <w:spacing w:before="120" w:after="120"/>
      <w:jc w:val="left"/>
      <w:outlineLvl w:val="2"/>
    </w:pPr>
    <w:rPr>
      <w:b/>
      <w:i/>
    </w:rPr>
  </w:style>
  <w:style w:type="paragraph" w:styleId="berschrift4">
    <w:name w:val="heading 4"/>
    <w:aliases w:val="Heading 4,H4"/>
    <w:basedOn w:val="berschrift3"/>
    <w:next w:val="Textkrper"/>
    <w:qFormat/>
    <w:pPr>
      <w:numPr>
        <w:ilvl w:val="3"/>
      </w:numPr>
      <w:spacing w:after="60"/>
      <w:outlineLvl w:val="3"/>
    </w:pPr>
    <w:rPr>
      <w:b w:val="0"/>
      <w:i w:val="0"/>
    </w:rPr>
  </w:style>
  <w:style w:type="paragraph" w:styleId="berschrift5">
    <w:name w:val="heading 5"/>
    <w:aliases w:val="Heading 5,H5"/>
    <w:basedOn w:val="Standard"/>
    <w:next w:val="Standard"/>
    <w:qFormat/>
    <w:pPr>
      <w:pageBreakBefore/>
      <w:numPr>
        <w:ilvl w:val="4"/>
        <w:numId w:val="1"/>
      </w:numPr>
      <w:spacing w:before="120" w:after="240"/>
      <w:jc w:val="left"/>
      <w:outlineLvl w:val="4"/>
    </w:pPr>
    <w:rPr>
      <w:b/>
      <w:caps/>
      <w:sz w:val="24"/>
    </w:rPr>
  </w:style>
  <w:style w:type="paragraph" w:styleId="berschrift6">
    <w:name w:val="heading 6"/>
    <w:aliases w:val="Heading 6,H6"/>
    <w:basedOn w:val="Standard"/>
    <w:next w:val="Standard"/>
    <w:qFormat/>
    <w:pPr>
      <w:numPr>
        <w:ilvl w:val="5"/>
        <w:numId w:val="1"/>
      </w:numPr>
      <w:spacing w:before="60" w:after="60"/>
      <w:jc w:val="left"/>
      <w:outlineLvl w:val="5"/>
    </w:pPr>
  </w:style>
  <w:style w:type="paragraph" w:styleId="berschrift7">
    <w:name w:val="heading 7"/>
    <w:aliases w:val="Heading 7,liste1"/>
    <w:basedOn w:val="Standard"/>
    <w:next w:val="Standard"/>
    <w:qFormat/>
    <w:pPr>
      <w:numPr>
        <w:ilvl w:val="6"/>
        <w:numId w:val="1"/>
      </w:numPr>
      <w:tabs>
        <w:tab w:val="left" w:pos="2126"/>
      </w:tabs>
      <w:spacing w:before="60" w:after="60"/>
      <w:jc w:val="left"/>
      <w:outlineLvl w:val="6"/>
    </w:pPr>
  </w:style>
  <w:style w:type="paragraph" w:styleId="berschrift8">
    <w:name w:val="heading 8"/>
    <w:aliases w:val="Heading 8,liste 2"/>
    <w:basedOn w:val="Standard"/>
    <w:next w:val="Standard"/>
    <w:qFormat/>
    <w:pPr>
      <w:numPr>
        <w:ilvl w:val="7"/>
        <w:numId w:val="1"/>
      </w:numPr>
      <w:tabs>
        <w:tab w:val="left" w:pos="2126"/>
      </w:tabs>
      <w:spacing w:before="60" w:after="60"/>
      <w:jc w:val="left"/>
      <w:outlineLvl w:val="7"/>
    </w:pPr>
  </w:style>
  <w:style w:type="paragraph" w:styleId="berschrift9">
    <w:name w:val="heading 9"/>
    <w:aliases w:val="Heading 9"/>
    <w:basedOn w:val="Standard"/>
    <w:next w:val="Standard"/>
    <w:qFormat/>
    <w:pPr>
      <w:numPr>
        <w:ilvl w:val="8"/>
        <w:numId w:val="1"/>
      </w:numPr>
      <w:tabs>
        <w:tab w:val="left" w:pos="2126"/>
      </w:tabs>
      <w:spacing w:before="60" w:after="60"/>
      <w:jc w:val="left"/>
      <w:outlineLvl w:val="8"/>
    </w:pPr>
  </w:style>
  <w:style w:type="character" w:default="1" w:styleId="Absatz-Standardschriftart">
    <w:name w:val="Default Paragraph Font"/>
    <w:aliases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semiHidden/>
    <w:pPr>
      <w:spacing w:before="120" w:line="240" w:lineRule="auto"/>
      <w:ind w:left="1021"/>
      <w:jc w:val="left"/>
    </w:pPr>
  </w:style>
  <w:style w:type="paragraph" w:styleId="Verzeichnis1">
    <w:name w:val="toc 1"/>
    <w:aliases w:val="TOC 1"/>
    <w:basedOn w:val="Standard"/>
    <w:next w:val="Standard"/>
    <w:uiPriority w:val="39"/>
    <w:pPr>
      <w:tabs>
        <w:tab w:val="left" w:pos="992"/>
        <w:tab w:val="left" w:leader="dot" w:pos="9616"/>
      </w:tabs>
      <w:spacing w:before="120"/>
      <w:ind w:left="284" w:hanging="284"/>
      <w:jc w:val="left"/>
    </w:pPr>
    <w:rPr>
      <w:b/>
      <w:smallCaps/>
      <w:sz w:val="24"/>
    </w:rPr>
  </w:style>
  <w:style w:type="paragraph" w:styleId="Verzeichnis2">
    <w:name w:val="toc 2"/>
    <w:aliases w:val="TOC 2"/>
    <w:basedOn w:val="Verzeichnis1"/>
    <w:next w:val="Standard"/>
    <w:uiPriority w:val="39"/>
    <w:pPr>
      <w:spacing w:before="60"/>
    </w:pPr>
    <w:rPr>
      <w:rFonts w:ascii="Times New Roman" w:hAnsi="Times New Roman"/>
      <w:b w:val="0"/>
      <w:sz w:val="20"/>
    </w:rPr>
  </w:style>
  <w:style w:type="character" w:styleId="Seitenzahl">
    <w:name w:val="page number"/>
    <w:aliases w:val="Page Number"/>
    <w:semiHidden/>
    <w:rPr>
      <w:rFonts w:ascii="Arial" w:hAnsi="Arial"/>
      <w:b/>
      <w:sz w:val="24"/>
    </w:rPr>
  </w:style>
  <w:style w:type="paragraph" w:styleId="Funotentext">
    <w:name w:val="footnote text"/>
    <w:aliases w:val="Footnote Text"/>
    <w:basedOn w:val="Standard"/>
    <w:semiHidden/>
    <w:pPr>
      <w:spacing w:line="240" w:lineRule="auto"/>
    </w:pPr>
    <w:rPr>
      <w:sz w:val="20"/>
    </w:rPr>
  </w:style>
  <w:style w:type="paragraph" w:customStyle="1" w:styleId="Figure">
    <w:name w:val="Figure"/>
    <w:basedOn w:val="Standard"/>
    <w:next w:val="Textkrper"/>
    <w:pPr>
      <w:jc w:val="center"/>
    </w:pPr>
    <w:rPr>
      <w:b/>
    </w:rPr>
  </w:style>
  <w:style w:type="paragraph" w:styleId="Kopfzeile">
    <w:name w:val="header"/>
    <w:aliases w:val="Header"/>
    <w:basedOn w:val="Standard"/>
    <w:pPr>
      <w:tabs>
        <w:tab w:val="center" w:pos="4536"/>
        <w:tab w:val="right" w:pos="9072"/>
      </w:tabs>
    </w:pPr>
    <w:rPr>
      <w:b/>
      <w:caps/>
      <w:sz w:val="28"/>
    </w:rPr>
  </w:style>
  <w:style w:type="paragraph" w:styleId="Verzeichnis3">
    <w:name w:val="toc 3"/>
    <w:aliases w:val="TOC 3"/>
    <w:basedOn w:val="Standard"/>
    <w:next w:val="Standard"/>
    <w:uiPriority w:val="39"/>
    <w:pPr>
      <w:ind w:left="220"/>
      <w:jc w:val="left"/>
    </w:pPr>
    <w:rPr>
      <w:rFonts w:ascii="Times New Roman" w:hAnsi="Times New Roman"/>
      <w:sz w:val="20"/>
    </w:rPr>
  </w:style>
  <w:style w:type="paragraph" w:customStyle="1" w:styleId="DocReference">
    <w:name w:val="Doc_Reference"/>
    <w:basedOn w:val="Standard"/>
    <w:next w:val="Textkrper"/>
    <w:rPr>
      <w:lang w:val="fr-FR"/>
    </w:rPr>
  </w:style>
  <w:style w:type="paragraph" w:customStyle="1" w:styleId="DocIssue">
    <w:name w:val="Doc_Issue"/>
    <w:basedOn w:val="Standard"/>
    <w:next w:val="Textkrper"/>
    <w:rPr>
      <w:lang w:val="fr-FR"/>
    </w:rPr>
  </w:style>
  <w:style w:type="paragraph" w:customStyle="1" w:styleId="DocTitle">
    <w:name w:val="Doc_Title"/>
    <w:basedOn w:val="Kopfzeile"/>
    <w:pPr>
      <w:tabs>
        <w:tab w:val="clear" w:pos="4536"/>
        <w:tab w:val="clear" w:pos="9072"/>
      </w:tabs>
      <w:spacing w:before="360" w:after="600" w:line="240" w:lineRule="auto"/>
      <w:jc w:val="center"/>
    </w:pPr>
    <w:rPr>
      <w:position w:val="-12"/>
    </w:rPr>
  </w:style>
  <w:style w:type="paragraph" w:styleId="Verzeichnis4">
    <w:name w:val="toc 4"/>
    <w:aliases w:val="TOC 4"/>
    <w:basedOn w:val="Standard"/>
    <w:next w:val="Standard"/>
    <w:uiPriority w:val="39"/>
    <w:pPr>
      <w:ind w:left="440"/>
      <w:jc w:val="left"/>
    </w:pPr>
    <w:rPr>
      <w:rFonts w:ascii="Times New Roman" w:hAnsi="Times New Roman"/>
      <w:sz w:val="20"/>
    </w:rPr>
  </w:style>
  <w:style w:type="paragraph" w:styleId="Verzeichnis5">
    <w:name w:val="toc 5"/>
    <w:aliases w:val="TOC 5"/>
    <w:basedOn w:val="Standard"/>
    <w:next w:val="Standard"/>
    <w:semiHidden/>
    <w:pPr>
      <w:ind w:left="660"/>
      <w:jc w:val="left"/>
    </w:pPr>
    <w:rPr>
      <w:rFonts w:ascii="Times New Roman" w:hAnsi="Times New Roman"/>
      <w:sz w:val="20"/>
    </w:rPr>
  </w:style>
  <w:style w:type="paragraph" w:styleId="Verzeichnis6">
    <w:name w:val="toc 6"/>
    <w:aliases w:val="TOC 6"/>
    <w:basedOn w:val="Verzeichnis5"/>
    <w:next w:val="Standard"/>
    <w:semiHidden/>
    <w:pPr>
      <w:ind w:left="880"/>
    </w:pPr>
  </w:style>
  <w:style w:type="paragraph" w:styleId="Verzeichnis7">
    <w:name w:val="toc 7"/>
    <w:aliases w:val="TOC 7"/>
    <w:basedOn w:val="Verzeichnis6"/>
    <w:next w:val="Standard"/>
    <w:semiHidden/>
    <w:pPr>
      <w:ind w:left="1100"/>
    </w:pPr>
  </w:style>
  <w:style w:type="paragraph" w:styleId="Verzeichnis8">
    <w:name w:val="toc 8"/>
    <w:aliases w:val="TOC 8"/>
    <w:basedOn w:val="Verzeichnis6"/>
    <w:next w:val="Standard"/>
    <w:semiHidden/>
    <w:pPr>
      <w:ind w:left="1320"/>
    </w:pPr>
  </w:style>
  <w:style w:type="paragraph" w:styleId="Verzeichnis9">
    <w:name w:val="toc 9"/>
    <w:aliases w:val="TOC 9"/>
    <w:basedOn w:val="Verzeichnis6"/>
    <w:next w:val="Standard"/>
    <w:semiHidden/>
    <w:pPr>
      <w:ind w:left="1540"/>
    </w:pPr>
  </w:style>
  <w:style w:type="paragraph" w:customStyle="1" w:styleId="DocDate">
    <w:name w:val="Doc_Date"/>
    <w:basedOn w:val="Standard"/>
    <w:next w:val="Textkrper"/>
    <w:rPr>
      <w:lang w:val="fr-FR"/>
    </w:rPr>
  </w:style>
  <w:style w:type="paragraph" w:customStyle="1" w:styleId="Referenceddocument">
    <w:name w:val="Referenced document"/>
    <w:basedOn w:val="Standard"/>
    <w:pPr>
      <w:spacing w:after="60"/>
      <w:ind w:left="1021"/>
      <w:jc w:val="left"/>
    </w:pPr>
  </w:style>
  <w:style w:type="character" w:styleId="Funotenzeichen">
    <w:name w:val="footnote reference"/>
    <w:semiHidden/>
    <w:rPr>
      <w:vertAlign w:val="superscript"/>
    </w:rPr>
  </w:style>
  <w:style w:type="paragraph" w:styleId="Endnotentext">
    <w:name w:val="endnote text"/>
    <w:basedOn w:val="Standard"/>
    <w:semiHidden/>
    <w:rPr>
      <w:sz w:val="20"/>
    </w:rPr>
  </w:style>
  <w:style w:type="character" w:styleId="Endnotenzeichen">
    <w:name w:val="endnote reference"/>
    <w:semiHidden/>
    <w:rPr>
      <w:vertAlign w:val="superscript"/>
    </w:rPr>
  </w:style>
  <w:style w:type="paragraph" w:styleId="Index7">
    <w:name w:val="index 7"/>
    <w:basedOn w:val="Standard"/>
    <w:next w:val="Standard"/>
    <w:autoRedefine/>
    <w:semiHidden/>
    <w:rsid w:val="00594B6D"/>
    <w:pPr>
      <w:jc w:val="center"/>
    </w:pPr>
    <w:rPr>
      <w:b/>
      <w:lang w:val="fr-FR"/>
    </w:rPr>
  </w:style>
  <w:style w:type="paragraph" w:styleId="Fuzeile">
    <w:name w:val="footer"/>
    <w:aliases w:val="Footer"/>
    <w:basedOn w:val="Standard"/>
    <w:semiHidden/>
    <w:pPr>
      <w:tabs>
        <w:tab w:val="center" w:pos="4252"/>
        <w:tab w:val="right" w:pos="9360"/>
      </w:tabs>
      <w:spacing w:line="240" w:lineRule="auto"/>
      <w:jc w:val="left"/>
    </w:pPr>
  </w:style>
  <w:style w:type="paragraph" w:styleId="Titel">
    <w:name w:val="Title"/>
    <w:basedOn w:val="Standard"/>
    <w:qFormat/>
    <w:pPr>
      <w:spacing w:line="240" w:lineRule="auto"/>
      <w:jc w:val="center"/>
    </w:pPr>
    <w:rPr>
      <w:b/>
      <w:sz w:val="28"/>
    </w:rPr>
  </w:style>
  <w:style w:type="paragraph" w:styleId="Kommentartext">
    <w:name w:val="annotation text"/>
    <w:basedOn w:val="Standard"/>
    <w:semiHidden/>
    <w:pPr>
      <w:spacing w:line="240" w:lineRule="auto"/>
      <w:jc w:val="left"/>
    </w:pPr>
    <w:rPr>
      <w:sz w:val="20"/>
    </w:rPr>
  </w:style>
  <w:style w:type="paragraph" w:styleId="Beschriftung">
    <w:name w:val="caption"/>
    <w:basedOn w:val="Standard"/>
    <w:next w:val="Standard"/>
    <w:qFormat/>
    <w:pPr>
      <w:spacing w:before="120" w:after="120"/>
    </w:pPr>
    <w:rPr>
      <w:b/>
      <w:caps/>
      <w:sz w:val="28"/>
    </w:rPr>
  </w:style>
  <w:style w:type="paragraph" w:customStyle="1" w:styleId="Projecttitle">
    <w:name w:val="Project_title"/>
    <w:basedOn w:val="Kopfzeile"/>
    <w:pPr>
      <w:spacing w:line="240" w:lineRule="auto"/>
      <w:jc w:val="center"/>
    </w:pPr>
  </w:style>
  <w:style w:type="paragraph" w:styleId="Dokumentstruktur">
    <w:name w:val="Document Map"/>
    <w:basedOn w:val="Standard"/>
    <w:semiHidden/>
    <w:pPr>
      <w:shd w:val="clear" w:color="auto" w:fill="000080"/>
    </w:pPr>
    <w:rPr>
      <w:rFonts w:ascii="Tahoma" w:hAnsi="Tahoma"/>
    </w:rPr>
  </w:style>
  <w:style w:type="paragraph" w:styleId="Textkrper2">
    <w:name w:val="Body Text 2"/>
    <w:basedOn w:val="Standard"/>
    <w:link w:val="Textkrper2Zchn"/>
    <w:semiHidden/>
    <w:pPr>
      <w:jc w:val="center"/>
    </w:pPr>
    <w:rPr>
      <w:lang w:eastAsia="x-none"/>
    </w:rPr>
  </w:style>
  <w:style w:type="paragraph" w:customStyle="1" w:styleId="List">
    <w:name w:val="List"/>
    <w:basedOn w:val="Standard"/>
    <w:pPr>
      <w:keepNext/>
      <w:keepLines/>
      <w:tabs>
        <w:tab w:val="left" w:pos="851"/>
      </w:tabs>
      <w:spacing w:line="240" w:lineRule="auto"/>
      <w:ind w:left="851" w:hanging="284"/>
      <w:jc w:val="left"/>
    </w:pPr>
    <w:rPr>
      <w:rFonts w:ascii="Times New Roman" w:hAnsi="Times New Roman"/>
      <w:sz w:val="24"/>
    </w:rPr>
  </w:style>
  <w:style w:type="paragraph" w:customStyle="1" w:styleId="Paragraph">
    <w:name w:val="Paragraph"/>
    <w:basedOn w:val="Standard"/>
    <w:pPr>
      <w:spacing w:before="120" w:line="240" w:lineRule="auto"/>
      <w:jc w:val="left"/>
    </w:pPr>
    <w:rPr>
      <w:rFonts w:ascii="Times New Roman" w:hAnsi="Times New Roman"/>
      <w:sz w:val="24"/>
    </w:rPr>
  </w:style>
  <w:style w:type="paragraph" w:styleId="Sprechblasentext">
    <w:name w:val="Balloon Text"/>
    <w:basedOn w:val="Standard"/>
    <w:link w:val="SprechblasentextZchn"/>
    <w:uiPriority w:val="99"/>
    <w:unhideWhenUsed/>
    <w:rsid w:val="00AB05BA"/>
    <w:pPr>
      <w:spacing w:line="240" w:lineRule="auto"/>
    </w:pPr>
    <w:rPr>
      <w:rFonts w:ascii="Tahoma" w:hAnsi="Tahoma"/>
      <w:sz w:val="16"/>
      <w:szCs w:val="16"/>
    </w:rPr>
  </w:style>
  <w:style w:type="character" w:customStyle="1" w:styleId="SprechblasentextZchn">
    <w:name w:val="Sprechblasentext Zchn"/>
    <w:link w:val="Sprechblasentext"/>
    <w:uiPriority w:val="99"/>
    <w:rsid w:val="00AB05BA"/>
    <w:rPr>
      <w:rFonts w:ascii="Tahoma" w:hAnsi="Tahoma" w:cs="Tahoma"/>
      <w:sz w:val="16"/>
      <w:szCs w:val="16"/>
      <w:lang w:val="en-GB" w:eastAsia="fr-FR"/>
    </w:rPr>
  </w:style>
  <w:style w:type="paragraph" w:styleId="Listenabsatz">
    <w:name w:val="List Paragraph"/>
    <w:basedOn w:val="Standard"/>
    <w:uiPriority w:val="34"/>
    <w:qFormat/>
    <w:rsid w:val="002B6EE8"/>
    <w:pPr>
      <w:spacing w:line="240" w:lineRule="auto"/>
      <w:ind w:left="720"/>
      <w:jc w:val="left"/>
    </w:pPr>
    <w:rPr>
      <w:rFonts w:ascii="Calibri" w:hAnsi="Calibri"/>
      <w:szCs w:val="22"/>
      <w:lang w:val="fr-BE" w:eastAsia="en-US"/>
    </w:rPr>
  </w:style>
  <w:style w:type="table" w:styleId="Tabellenraster">
    <w:name w:val="Table Grid"/>
    <w:basedOn w:val="NormaleTabelle"/>
    <w:uiPriority w:val="59"/>
    <w:rsid w:val="00FF4E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uthor">
    <w:name w:val="Author"/>
    <w:basedOn w:val="Standard"/>
    <w:rsid w:val="004A21DC"/>
    <w:pPr>
      <w:spacing w:before="120" w:after="120" w:line="288" w:lineRule="auto"/>
      <w:jc w:val="center"/>
    </w:pPr>
    <w:rPr>
      <w:noProof/>
      <w:szCs w:val="22"/>
    </w:rPr>
  </w:style>
  <w:style w:type="paragraph" w:customStyle="1" w:styleId="Indent1">
    <w:name w:val="Indent 1"/>
    <w:basedOn w:val="Standard"/>
    <w:link w:val="Indent1Char"/>
    <w:rsid w:val="00C74A20"/>
    <w:pPr>
      <w:spacing w:before="60" w:after="60" w:line="288" w:lineRule="auto"/>
      <w:ind w:left="1417" w:hanging="283"/>
    </w:pPr>
    <w:rPr>
      <w:szCs w:val="22"/>
    </w:rPr>
  </w:style>
  <w:style w:type="character" w:customStyle="1" w:styleId="Textkrper2Zchn">
    <w:name w:val="Textkörper 2 Zchn"/>
    <w:link w:val="Textkrper2"/>
    <w:semiHidden/>
    <w:rsid w:val="005422F7"/>
    <w:rPr>
      <w:rFonts w:ascii="Arial" w:hAnsi="Arial"/>
      <w:sz w:val="22"/>
      <w:lang w:val="en-GB"/>
    </w:rPr>
  </w:style>
  <w:style w:type="paragraph" w:customStyle="1" w:styleId="Standard1">
    <w:name w:val="Standard1"/>
    <w:rsid w:val="00EA2498"/>
    <w:pPr>
      <w:widowControl w:val="0"/>
      <w:suppressAutoHyphens/>
      <w:autoSpaceDN w:val="0"/>
      <w:textAlignment w:val="baseline"/>
    </w:pPr>
    <w:rPr>
      <w:rFonts w:eastAsia="WenQuanYi Micro Hei" w:cs="Lohit Hindi"/>
      <w:kern w:val="3"/>
      <w:sz w:val="24"/>
      <w:szCs w:val="24"/>
      <w:lang w:val="fr-FR" w:eastAsia="zh-CN" w:bidi="hi-IN"/>
    </w:rPr>
  </w:style>
  <w:style w:type="paragraph" w:styleId="berarbeitung">
    <w:name w:val="Revision"/>
    <w:hidden/>
    <w:uiPriority w:val="99"/>
    <w:semiHidden/>
    <w:rsid w:val="0073510B"/>
    <w:rPr>
      <w:rFonts w:ascii="Arial" w:hAnsi="Arial"/>
      <w:sz w:val="22"/>
      <w:lang w:val="en-GB" w:eastAsia="fr-FR"/>
    </w:rPr>
  </w:style>
  <w:style w:type="paragraph" w:styleId="StandardWeb">
    <w:name w:val="Normal (Web)"/>
    <w:basedOn w:val="Standard"/>
    <w:uiPriority w:val="99"/>
    <w:semiHidden/>
    <w:unhideWhenUsed/>
    <w:rsid w:val="0009133A"/>
    <w:pPr>
      <w:spacing w:before="100" w:beforeAutospacing="1" w:after="100" w:afterAutospacing="1" w:line="240" w:lineRule="auto"/>
      <w:jc w:val="left"/>
    </w:pPr>
    <w:rPr>
      <w:rFonts w:ascii="Times New Roman" w:hAnsi="Times New Roman"/>
      <w:sz w:val="24"/>
      <w:szCs w:val="24"/>
      <w:lang w:val="fr-FR"/>
    </w:rPr>
  </w:style>
  <w:style w:type="paragraph" w:styleId="Untertitel">
    <w:name w:val="Subtitle"/>
    <w:basedOn w:val="Standard"/>
    <w:next w:val="Standard"/>
    <w:link w:val="UntertitelZchn"/>
    <w:uiPriority w:val="11"/>
    <w:qFormat/>
    <w:rsid w:val="008479D1"/>
    <w:pPr>
      <w:spacing w:after="60"/>
      <w:jc w:val="center"/>
      <w:outlineLvl w:val="1"/>
    </w:pPr>
    <w:rPr>
      <w:rFonts w:ascii="Cambria" w:hAnsi="Cambria"/>
      <w:sz w:val="24"/>
      <w:szCs w:val="24"/>
    </w:rPr>
  </w:style>
  <w:style w:type="character" w:customStyle="1" w:styleId="UntertitelZchn">
    <w:name w:val="Untertitel Zchn"/>
    <w:link w:val="Untertitel"/>
    <w:uiPriority w:val="11"/>
    <w:rsid w:val="008479D1"/>
    <w:rPr>
      <w:rFonts w:ascii="Cambria" w:eastAsia="Times New Roman" w:hAnsi="Cambria" w:cs="Times New Roman"/>
      <w:sz w:val="24"/>
      <w:szCs w:val="24"/>
      <w:lang w:val="en-GB"/>
    </w:rPr>
  </w:style>
  <w:style w:type="paragraph" w:styleId="Textkrper3">
    <w:name w:val="Body Text 3"/>
    <w:basedOn w:val="Standard"/>
    <w:link w:val="Textkrper3Zchn"/>
    <w:uiPriority w:val="99"/>
    <w:unhideWhenUsed/>
    <w:rsid w:val="009600B0"/>
    <w:pPr>
      <w:shd w:val="clear" w:color="auto" w:fill="DBE5F1"/>
      <w:jc w:val="center"/>
    </w:pPr>
    <w:rPr>
      <w:lang w:val="fr-FR"/>
    </w:rPr>
  </w:style>
  <w:style w:type="character" w:customStyle="1" w:styleId="Textkrper3Zchn">
    <w:name w:val="Textkörper 3 Zchn"/>
    <w:link w:val="Textkrper3"/>
    <w:uiPriority w:val="99"/>
    <w:rsid w:val="009600B0"/>
    <w:rPr>
      <w:rFonts w:ascii="Arial" w:hAnsi="Arial"/>
      <w:sz w:val="22"/>
      <w:shd w:val="clear" w:color="auto" w:fill="DBE5F1"/>
    </w:rPr>
  </w:style>
  <w:style w:type="character" w:styleId="Fett">
    <w:name w:val="Strong"/>
    <w:uiPriority w:val="22"/>
    <w:qFormat/>
    <w:rsid w:val="009D34BC"/>
    <w:rPr>
      <w:b/>
      <w:bCs/>
    </w:rPr>
  </w:style>
  <w:style w:type="character" w:customStyle="1" w:styleId="Indent1Char">
    <w:name w:val="Indent 1 Char"/>
    <w:link w:val="Indent1"/>
    <w:rsid w:val="006D3257"/>
    <w:rPr>
      <w:rFonts w:ascii="Arial" w:hAnsi="Arial"/>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84483450">
      <w:bodyDiv w:val="1"/>
      <w:marLeft w:val="0"/>
      <w:marRight w:val="0"/>
      <w:marTop w:val="0"/>
      <w:marBottom w:val="0"/>
      <w:divBdr>
        <w:top w:val="none" w:sz="0" w:space="0" w:color="auto"/>
        <w:left w:val="none" w:sz="0" w:space="0" w:color="auto"/>
        <w:bottom w:val="none" w:sz="0" w:space="0" w:color="auto"/>
        <w:right w:val="none" w:sz="0" w:space="0" w:color="auto"/>
      </w:divBdr>
    </w:div>
    <w:div w:id="97428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Microsoft_Excel-Arbeitsblatt1.xlsx"/><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package" Target="embeddings/Microsoft_Excel-Arbeitsblatt3.xls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package" Target="embeddings/Microsoft_Excel-Arbeitsblatt2.xlsx"/><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emf"/><Relationship Id="rId22"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Mod&#232;les\BSI\BSI_meet_minutes%201-0.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06C9C9-9BC9-4063-95F4-B26047E85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BSI_meet_minutes 1-0.dot</Template>
  <TotalTime>0</TotalTime>
  <Pages>34</Pages>
  <Words>4209</Words>
  <Characters>23995</Characters>
  <Application>Microsoft Office Word</Application>
  <DocSecurity>0</DocSecurity>
  <Lines>199</Lines>
  <Paragraphs>56</Paragraphs>
  <ScaleCrop>false</ScaleCrop>
  <HeadingPairs>
    <vt:vector size="4" baseType="variant">
      <vt:variant>
        <vt:lpstr>Titel</vt:lpstr>
      </vt:variant>
      <vt:variant>
        <vt:i4>1</vt:i4>
      </vt:variant>
      <vt:variant>
        <vt:lpstr>Titre</vt:lpstr>
      </vt:variant>
      <vt:variant>
        <vt:i4>1</vt:i4>
      </vt:variant>
    </vt:vector>
  </HeadingPairs>
  <TitlesOfParts>
    <vt:vector size="2" baseType="lpstr">
      <vt:lpstr>GENERIC ATC	</vt:lpstr>
      <vt:lpstr>GENERIC ATC	</vt:lpstr>
    </vt:vector>
  </TitlesOfParts>
  <Company>Deutsche Bahn AG</Company>
  <LinksUpToDate>false</LinksUpToDate>
  <CharactersWithSpaces>28148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GENERIC ATC</dc:title>
  <dc:creator>meunpier</dc:creator>
  <cp:lastModifiedBy>Hekele, Bernd</cp:lastModifiedBy>
  <cp:revision>2</cp:revision>
  <cp:lastPrinted>2014-05-19T15:32:00Z</cp:lastPrinted>
  <dcterms:created xsi:type="dcterms:W3CDTF">2014-06-06T07:28:00Z</dcterms:created>
  <dcterms:modified xsi:type="dcterms:W3CDTF">2014-06-06T07:28:00Z</dcterms:modified>
</cp:coreProperties>
</file>